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9276733" w:rsidR="00CB4A2C" w:rsidRDefault="005B39B0" w:rsidP="002638B2">
          <w:pPr>
            <w:pStyle w:val="NoSpacing"/>
            <w:ind w:right="657"/>
          </w:pPr>
          <w:r>
            <w:rPr>
              <w:noProof/>
            </w:rPr>
            <mc:AlternateContent>
              <mc:Choice Requires="wpg">
                <w:drawing>
                  <wp:anchor distT="0" distB="0" distL="114300" distR="114300" simplePos="0" relativeHeight="251687936" behindDoc="1" locked="0" layoutInCell="1" allowOverlap="1" wp14:anchorId="07AEEC5E" wp14:editId="5CAE87A5">
                    <wp:simplePos x="0" y="0"/>
                    <wp:positionH relativeFrom="page">
                      <wp:posOffset>300251</wp:posOffset>
                    </wp:positionH>
                    <wp:positionV relativeFrom="page">
                      <wp:posOffset>272955</wp:posOffset>
                    </wp:positionV>
                    <wp:extent cx="2194560" cy="9125712"/>
                    <wp:effectExtent l="0" t="0" r="635" b="13970"/>
                    <wp:wrapNone/>
                    <wp:docPr id="1401509356" name="Group 140150935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18143481" name="Rectangle 1018143481"/>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9146984"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0764B" w14:textId="77777777" w:rsidR="005B39B0" w:rsidRDefault="005B39B0" w:rsidP="005B39B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26202533" name="Group 926202533"/>
                            <wpg:cNvGrpSpPr/>
                            <wpg:grpSpPr>
                              <a:xfrm>
                                <a:off x="76200" y="4210050"/>
                                <a:ext cx="2057400" cy="4910328"/>
                                <a:chOff x="80645" y="4211812"/>
                                <a:chExt cx="1306273" cy="3121026"/>
                              </a:xfrm>
                            </wpg:grpSpPr>
                            <wpg:grpSp>
                              <wpg:cNvPr id="1981441449" name="Group 1981441449"/>
                              <wpg:cNvGrpSpPr>
                                <a:grpSpLocks noChangeAspect="1"/>
                              </wpg:cNvGrpSpPr>
                              <wpg:grpSpPr>
                                <a:xfrm>
                                  <a:off x="141062" y="4211812"/>
                                  <a:ext cx="1047750" cy="3121026"/>
                                  <a:chOff x="141062" y="4211812"/>
                                  <a:chExt cx="1047750" cy="3121026"/>
                                </a:xfrm>
                              </wpg:grpSpPr>
                              <wps:wsp>
                                <wps:cNvPr id="50578197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45923047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998025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48675920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57576197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92711637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96958714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72438921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57364148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91969264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43552533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82767128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1268259010" name="Group 1268259010"/>
                              <wpg:cNvGrpSpPr>
                                <a:grpSpLocks noChangeAspect="1"/>
                              </wpg:cNvGrpSpPr>
                              <wpg:grpSpPr>
                                <a:xfrm>
                                  <a:off x="80645" y="4826972"/>
                                  <a:ext cx="1306273" cy="2505863"/>
                                  <a:chOff x="80645" y="4649964"/>
                                  <a:chExt cx="874712" cy="1677988"/>
                                </a:xfrm>
                              </wpg:grpSpPr>
                              <wps:wsp>
                                <wps:cNvPr id="167829937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17150649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6174532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0029761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7107241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577000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86232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97030044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9070797"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7146160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20928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AEEC5E" id="Group 1401509356" o:spid="_x0000_s1026" style="position:absolute;margin-left:23.65pt;margin-top:21.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">
                    <v:rect id="Rectangle 101814348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" adj="18883" fillcolor="#463589" stroked="f" strokeweight="2pt">
                      <v:textbox inset=",0,14.4pt,0">
                        <w:txbxContent>
                          <w:p w14:paraId="28B0764B" w14:textId="77777777" w:rsidR="005B39B0" w:rsidRDefault="005B39B0" w:rsidP="005B39B0">
                            <w:pPr>
                              <w:pStyle w:val="NoSpacing"/>
                              <w:jc w:val="right"/>
                              <w:rPr>
                                <w:color w:val="FFFFFF" w:themeColor="background1"/>
                                <w:sz w:val="28"/>
                                <w:szCs w:val="28"/>
                              </w:rPr>
                            </w:pPr>
                          </w:p>
                        </w:txbxContent>
                      </v:textbox>
                    </v:shape>
                    <v:group id="Group 92620253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">
                      <v:group id="Group 198144144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" path="m,l6,16,21,49,33,84r12,34l44,118,13,53,11,42,,xe" fillcolor="#463589" strokecolor="#463589" strokeweight="0">
                          <v:path arrowok="t" o:connecttype="custom" o:connectlocs="0,0;9525,25400;33338,77788;52388,133350;71438,187325;69850,187325;20638,84138;17463,66675;0,0" o:connectangles="0,0,0,0,0,0,0,0,0"/>
                        </v:shape>
                      </v:group>
                      <v:group id="Group 126825901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55"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AWW9mGTCQAAHAEAQAOAAAAAAAA&#10;AAAAAAAAAC4CAABkcnMvZTJvRG9jLnhtbFBLAQItABQABgAIAAAAIQBP95Uy3QAAAAYBAAAPAAAA&#10;AAAAAAAAAAAAAKYmAABkcnMvZG93bnJldi54bWxQSwUGAAAAAAQABADzAAAAsCcAAAAA&#10;">
                    <v:rect id="Rectangle 14" o:spid="_x0000_s1056"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 id="Pentagon 4" o:spid="_x0000_s105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5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5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6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6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6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6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6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6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6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6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7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7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7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7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7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7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7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7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7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8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8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8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8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7C1E" w:rsidRPr="005B39B0">
                                      <w:rPr>
                                        <w:color w:val="624ABB"/>
                                        <w:sz w:val="26"/>
                                        <w:szCs w:val="26"/>
                                      </w:rPr>
                                      <w:t>Author</w:t>
                                    </w:r>
                                  </w:sdtContent>
                                </w:sdt>
                              </w:p>
                              <w:p w14:paraId="34C1545A" w14:textId="77777777" w:rsidR="00C57C1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84"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09484665" w14:textId="77777777" w:rsidR="00C57C1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7C1E" w:rsidRPr="005B39B0">
                                <w:rPr>
                                  <w:color w:val="624ABB"/>
                                  <w:sz w:val="26"/>
                                  <w:szCs w:val="26"/>
                                </w:rPr>
                                <w:t>Author</w:t>
                              </w:r>
                            </w:sdtContent>
                          </w:sdt>
                        </w:p>
                        <w:p w14:paraId="34C1545A" w14:textId="77777777" w:rsidR="00C57C1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7C1E">
                                <w:rPr>
                                  <w:caps/>
                                  <w:color w:val="595959" w:themeColor="text1" w:themeTint="A6"/>
                                  <w:szCs w:val="20"/>
                                </w:rPr>
                                <w:t>CAST</w:t>
                              </w:r>
                            </w:sdtContent>
                          </w:sdt>
                        </w:p>
                      </w:txbxContent>
                    </v:textbox>
                    <w10:wrap anchorx="page" anchory="page"/>
                  </v:shape>
                </w:pict>
              </mc:Fallback>
            </mc:AlternateContent>
          </w:r>
        </w:p>
        <w:p w14:paraId="684C42F0" w14:textId="23795540" w:rsidR="00CA74F4" w:rsidRDefault="005B39B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0C84488" wp14:editId="5ACE0EC2">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Pr="005B39B0" w:rsidRDefault="00C57C1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B39B0">
                                  <w:rPr>
                                    <w:rFonts w:asciiTheme="majorHAnsi" w:hAnsiTheme="majorHAnsi" w:cs="Arial"/>
                                    <w:b/>
                                    <w:color w:val="624ABB"/>
                                    <w:sz w:val="56"/>
                                  </w:rPr>
                                  <w:t xml:space="preserve">OWASP  2013 TOP 10 </w:t>
                                </w:r>
                              </w:p>
                              <w:p w14:paraId="5709D450" w14:textId="45E29379" w:rsidR="00C57C1E" w:rsidRPr="005B39B0" w:rsidRDefault="00C57C1E" w:rsidP="00CA74F4">
                                <w:pPr>
                                  <w:ind w:left="0" w:right="72"/>
                                  <w:rPr>
                                    <w:rFonts w:asciiTheme="majorHAnsi" w:hAnsiTheme="majorHAnsi" w:cs="Arial"/>
                                    <w:b/>
                                    <w:color w:val="624ABB"/>
                                    <w:sz w:val="56"/>
                                  </w:rPr>
                                </w:pPr>
                                <w:r w:rsidRPr="005B39B0">
                                  <w:rPr>
                                    <w:rFonts w:asciiTheme="majorHAnsi" w:hAnsiTheme="majorHAnsi" w:cs="Arial"/>
                                    <w:b/>
                                    <w:color w:val="624ABB"/>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85"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" filled="f" stroked="f" strokeweight=".5pt">
                    <v:textbox inset="0,0,0,0">
                      <w:txbxContent>
                        <w:p w14:paraId="50FD87B7" w14:textId="71F49114" w:rsidR="00C57C1E" w:rsidRPr="005B39B0" w:rsidRDefault="00C57C1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B39B0">
                            <w:rPr>
                              <w:rFonts w:asciiTheme="majorHAnsi" w:hAnsiTheme="majorHAnsi" w:cs="Arial"/>
                              <w:b/>
                              <w:color w:val="624ABB"/>
                              <w:sz w:val="56"/>
                            </w:rPr>
                            <w:t xml:space="preserve">OWASP  2013 TOP 10 </w:t>
                          </w:r>
                        </w:p>
                        <w:p w14:paraId="5709D450" w14:textId="45E29379" w:rsidR="00C57C1E" w:rsidRPr="005B39B0" w:rsidRDefault="00C57C1E" w:rsidP="00CA74F4">
                          <w:pPr>
                            <w:ind w:left="0" w:right="72"/>
                            <w:rPr>
                              <w:rFonts w:asciiTheme="majorHAnsi" w:hAnsiTheme="majorHAnsi" w:cs="Arial"/>
                              <w:b/>
                              <w:color w:val="624ABB"/>
                              <w:sz w:val="56"/>
                            </w:rPr>
                          </w:pPr>
                          <w:r w:rsidRPr="005B39B0">
                            <w:rPr>
                              <w:rFonts w:asciiTheme="majorHAnsi" w:hAnsiTheme="majorHAnsi" w:cs="Arial"/>
                              <w:b/>
                              <w:color w:val="624ABB"/>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86"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87"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AvhYexagIAAEQFAAAOAAAAAAAAAAAAAAAA&#10;AC4CAABkcnMvZTJvRG9jLnhtbFBLAQItABQABgAIAAAAIQAo0TYT4QAAAAkBAAAPAAAAAAAAAAAA&#10;AAAAAMQEAABkcnMvZG93bnJldi54bWxQSwUGAAAAAAQABADzAAAA0gU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88"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AhjIdZsAgAARAUAAA4AAAAAAAAAAAAA&#10;AAAALgIAAGRycy9lMm9Eb2MueG1sUEsBAi0AFAAGAAgAAAAhAFLHX4zhAAAACQEAAA8AAAAAAAAA&#10;AAAAAAAAxgQAAGRycy9kb3ducmV2LnhtbFBLBQYAAAAABAAEAPMAAADUBQ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89"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CybgpNsAgAARAUAAA4AAAAAAAAAAAAA&#10;AAAALgIAAGRycy9lMm9Eb2MueG1sUEsBAi0AFAAGAAgAAAAhABidb1DhAAAACQEAAA8AAAAAAAAA&#10;AAAAAAAAxgQAAGRycy9kb3ducmV2LnhtbFBLBQYAAAAABAAEAPMAAADUBQ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Pr="005B39B0" w:rsidRDefault="00F30B39">
      <w:pPr>
        <w:pStyle w:val="TOC1"/>
        <w:rPr>
          <w:rFonts w:asciiTheme="minorHAnsi" w:eastAsiaTheme="minorEastAsia" w:hAnsiTheme="minorHAnsi" w:cstheme="minorBidi"/>
          <w:b w:val="0"/>
          <w:caps w:val="0"/>
          <w:noProof/>
          <w:color w:val="624ABB"/>
          <w:sz w:val="22"/>
          <w:szCs w:val="22"/>
          <w:lang w:eastAsia="en-US"/>
        </w:rPr>
      </w:pPr>
      <w:r w:rsidRPr="005B39B0">
        <w:rPr>
          <w:noProof/>
          <w:color w:val="624ABB"/>
        </w:rPr>
        <w:t>Table of Content</w:t>
      </w:r>
    </w:p>
    <w:p w14:paraId="404C24D0" w14:textId="77777777" w:rsidR="00F30B39" w:rsidRPr="005B39B0" w:rsidRDefault="00F30B39">
      <w:pPr>
        <w:pStyle w:val="TOC1"/>
        <w:tabs>
          <w:tab w:val="left" w:pos="737"/>
        </w:tabs>
        <w:rPr>
          <w:rFonts w:asciiTheme="minorHAnsi" w:eastAsiaTheme="minorEastAsia" w:hAnsiTheme="minorHAnsi" w:cstheme="minorBidi"/>
          <w:b w:val="0"/>
          <w:caps w:val="0"/>
          <w:noProof/>
          <w:color w:val="624ABB"/>
          <w:sz w:val="22"/>
          <w:szCs w:val="22"/>
          <w:lang w:eastAsia="en-US"/>
        </w:rPr>
      </w:pPr>
      <w:r w:rsidRPr="005B39B0">
        <w:rPr>
          <w:noProof/>
          <w:color w:val="624ABB"/>
        </w:rPr>
        <w:t>1.</w:t>
      </w:r>
      <w:r w:rsidRPr="005B39B0">
        <w:rPr>
          <w:rFonts w:asciiTheme="minorHAnsi" w:eastAsiaTheme="minorEastAsia" w:hAnsiTheme="minorHAnsi" w:cstheme="minorBidi"/>
          <w:b w:val="0"/>
          <w:caps w:val="0"/>
          <w:noProof/>
          <w:color w:val="624ABB"/>
          <w:sz w:val="22"/>
          <w:szCs w:val="22"/>
          <w:lang w:eastAsia="en-US"/>
        </w:rPr>
        <w:tab/>
      </w:r>
      <w:r w:rsidRPr="005B39B0">
        <w:rPr>
          <w:noProof/>
          <w:color w:val="624ABB"/>
        </w:rPr>
        <w:t>Introduction</w:t>
      </w:r>
    </w:p>
    <w:p w14:paraId="442D246B"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noProof/>
          <w:color w:val="624ABB"/>
          <w14:scene3d>
            <w14:camera w14:prst="orthographicFront"/>
            <w14:lightRig w14:rig="threePt" w14:dir="t">
              <w14:rot w14:lat="0" w14:lon="0" w14:rev="0"/>
            </w14:lightRig>
          </w14:scene3d>
        </w:rPr>
        <w:t>1.1.</w:t>
      </w:r>
      <w:r w:rsidRPr="005B39B0">
        <w:rPr>
          <w:rFonts w:asciiTheme="minorHAnsi" w:eastAsiaTheme="minorEastAsia" w:hAnsiTheme="minorHAnsi" w:cstheme="minorBidi"/>
          <w:smallCaps w:val="0"/>
          <w:noProof/>
          <w:color w:val="624ABB"/>
          <w:sz w:val="22"/>
          <w:szCs w:val="22"/>
          <w:lang w:eastAsia="en-US"/>
        </w:rPr>
        <w:tab/>
      </w:r>
      <w:r w:rsidRPr="005B39B0">
        <w:rPr>
          <w:noProof/>
          <w:color w:val="624ABB"/>
        </w:rPr>
        <w:t>Application Characteristics</w:t>
      </w:r>
    </w:p>
    <w:p w14:paraId="12DAE315" w14:textId="77777777" w:rsidR="00F30B39" w:rsidRPr="005B39B0" w:rsidRDefault="00F30B39">
      <w:pPr>
        <w:pStyle w:val="TOC1"/>
        <w:tabs>
          <w:tab w:val="left" w:pos="737"/>
        </w:tabs>
        <w:rPr>
          <w:rFonts w:asciiTheme="minorHAnsi" w:eastAsiaTheme="minorEastAsia" w:hAnsiTheme="minorHAnsi" w:cstheme="minorBidi"/>
          <w:b w:val="0"/>
          <w:caps w:val="0"/>
          <w:noProof/>
          <w:color w:val="624ABB"/>
          <w:sz w:val="22"/>
          <w:szCs w:val="22"/>
          <w:lang w:eastAsia="en-US"/>
        </w:rPr>
      </w:pPr>
      <w:r w:rsidRPr="005B39B0">
        <w:rPr>
          <w:rFonts w:asciiTheme="minorHAnsi" w:hAnsiTheme="minorHAnsi"/>
          <w:noProof/>
          <w:color w:val="624ABB"/>
        </w:rPr>
        <w:t>2.</w:t>
      </w:r>
      <w:r w:rsidRPr="005B39B0">
        <w:rPr>
          <w:rFonts w:asciiTheme="minorHAnsi" w:eastAsiaTheme="minorEastAsia" w:hAnsiTheme="minorHAnsi" w:cstheme="minorBidi"/>
          <w:b w:val="0"/>
          <w:caps w:val="0"/>
          <w:noProof/>
          <w:color w:val="624ABB"/>
          <w:sz w:val="22"/>
          <w:szCs w:val="22"/>
          <w:lang w:eastAsia="en-US"/>
        </w:rPr>
        <w:tab/>
      </w:r>
      <w:r w:rsidRPr="005B39B0">
        <w:rPr>
          <w:noProof/>
          <w:color w:val="624ABB"/>
        </w:rPr>
        <w:t>Security Violation Overview</w:t>
      </w:r>
    </w:p>
    <w:p w14:paraId="724657AB"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2.1.</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Top 10 vulnerabilities</w:t>
      </w:r>
    </w:p>
    <w:p w14:paraId="0F9E406C"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2.2.</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A1 - Injection</w:t>
      </w:r>
    </w:p>
    <w:p w14:paraId="451A281B"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2.3.</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A2 – Broken Authentication &amp; Session Management</w:t>
      </w:r>
    </w:p>
    <w:p w14:paraId="1781687B"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2.4.</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A3 – Cross-Site Scripting</w:t>
      </w:r>
    </w:p>
    <w:p w14:paraId="5A91F3E6"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2.5.</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A4 – Insecure Direct Object References</w:t>
      </w:r>
    </w:p>
    <w:p w14:paraId="2C46A7C1"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2.6.</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A5 – Security Misconfiguration</w:t>
      </w:r>
    </w:p>
    <w:p w14:paraId="2D9E71DA"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2.7.</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A6 – Sensitive Data Exposure</w:t>
      </w:r>
    </w:p>
    <w:p w14:paraId="328290C3"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2.8.</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A7 – Missing Function Level Access Control</w:t>
      </w:r>
    </w:p>
    <w:p w14:paraId="55F85724"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2.9.</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A8 – Cross Site Request Forgery</w:t>
      </w:r>
    </w:p>
    <w:p w14:paraId="3333D2CD"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2.10.</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A9 – Using Components with Known Vulnerabilities</w:t>
      </w:r>
    </w:p>
    <w:p w14:paraId="662ACA54"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rFonts w:eastAsia="Calibri"/>
          <w:noProof/>
          <w:color w:val="624ABB"/>
          <w14:scene3d>
            <w14:camera w14:prst="orthographicFront"/>
            <w14:lightRig w14:rig="threePt" w14:dir="t">
              <w14:rot w14:lat="0" w14:lon="0" w14:rev="0"/>
            </w14:lightRig>
          </w14:scene3d>
        </w:rPr>
        <w:t>2.11.</w:t>
      </w:r>
      <w:r w:rsidRPr="005B39B0">
        <w:rPr>
          <w:rFonts w:asciiTheme="minorHAnsi" w:eastAsiaTheme="minorEastAsia" w:hAnsiTheme="minorHAnsi" w:cstheme="minorBidi"/>
          <w:smallCaps w:val="0"/>
          <w:noProof/>
          <w:color w:val="624ABB"/>
          <w:sz w:val="22"/>
          <w:szCs w:val="22"/>
          <w:lang w:eastAsia="en-US"/>
        </w:rPr>
        <w:tab/>
      </w:r>
      <w:r w:rsidRPr="005B39B0">
        <w:rPr>
          <w:rFonts w:eastAsia="Calibri"/>
          <w:noProof/>
          <w:color w:val="624ABB"/>
        </w:rPr>
        <w:t>OWASP -2013 A10 – Unvalidated Redirects &amp; Forwards</w:t>
      </w:r>
    </w:p>
    <w:p w14:paraId="12A0D9C7" w14:textId="77777777" w:rsidR="00F30B39" w:rsidRPr="005B39B0" w:rsidRDefault="00F30B39">
      <w:pPr>
        <w:pStyle w:val="TOC1"/>
        <w:tabs>
          <w:tab w:val="left" w:pos="737"/>
        </w:tabs>
        <w:rPr>
          <w:rFonts w:asciiTheme="minorHAnsi" w:eastAsiaTheme="minorEastAsia" w:hAnsiTheme="minorHAnsi" w:cstheme="minorBidi"/>
          <w:b w:val="0"/>
          <w:caps w:val="0"/>
          <w:noProof/>
          <w:color w:val="624ABB"/>
          <w:sz w:val="22"/>
          <w:szCs w:val="22"/>
          <w:lang w:eastAsia="en-US"/>
        </w:rPr>
      </w:pPr>
      <w:r w:rsidRPr="005B39B0">
        <w:rPr>
          <w:noProof/>
          <w:color w:val="624ABB"/>
        </w:rPr>
        <w:t>3.</w:t>
      </w:r>
      <w:r w:rsidRPr="005B39B0">
        <w:rPr>
          <w:rFonts w:asciiTheme="minorHAnsi" w:eastAsiaTheme="minorEastAsia" w:hAnsiTheme="minorHAnsi" w:cstheme="minorBidi"/>
          <w:b w:val="0"/>
          <w:caps w:val="0"/>
          <w:noProof/>
          <w:color w:val="624ABB"/>
          <w:sz w:val="22"/>
          <w:szCs w:val="22"/>
          <w:lang w:eastAsia="en-US"/>
        </w:rPr>
        <w:tab/>
      </w:r>
      <w:r w:rsidRPr="005B39B0">
        <w:rPr>
          <w:noProof/>
          <w:color w:val="624ABB"/>
        </w:rPr>
        <w:t>Appendix</w:t>
      </w:r>
    </w:p>
    <w:p w14:paraId="3FCF51ED"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noProof/>
          <w:color w:val="624ABB"/>
          <w14:scene3d>
            <w14:camera w14:prst="orthographicFront"/>
            <w14:lightRig w14:rig="threePt" w14:dir="t">
              <w14:rot w14:lat="0" w14:lon="0" w14:rev="0"/>
            </w14:lightRig>
          </w14:scene3d>
        </w:rPr>
        <w:t>3.1.</w:t>
      </w:r>
      <w:r w:rsidRPr="005B39B0">
        <w:rPr>
          <w:rFonts w:asciiTheme="minorHAnsi" w:eastAsiaTheme="minorEastAsia" w:hAnsiTheme="minorHAnsi" w:cstheme="minorBidi"/>
          <w:smallCaps w:val="0"/>
          <w:noProof/>
          <w:color w:val="624ABB"/>
          <w:sz w:val="22"/>
          <w:szCs w:val="22"/>
          <w:lang w:eastAsia="en-US"/>
        </w:rPr>
        <w:tab/>
      </w:r>
      <w:r w:rsidRPr="005B39B0">
        <w:rPr>
          <w:noProof/>
          <w:color w:val="624ABB"/>
        </w:rPr>
        <w:t>About CAST Software Intelligence</w:t>
      </w:r>
    </w:p>
    <w:p w14:paraId="0F86D881" w14:textId="77777777" w:rsidR="00F30B39" w:rsidRPr="005B39B0" w:rsidRDefault="00F30B39">
      <w:pPr>
        <w:pStyle w:val="TOC2"/>
        <w:tabs>
          <w:tab w:val="left" w:pos="1200"/>
        </w:tabs>
        <w:rPr>
          <w:rFonts w:asciiTheme="minorHAnsi" w:eastAsiaTheme="minorEastAsia" w:hAnsiTheme="minorHAnsi" w:cstheme="minorBidi"/>
          <w:smallCaps w:val="0"/>
          <w:noProof/>
          <w:color w:val="624ABB"/>
          <w:sz w:val="22"/>
          <w:szCs w:val="22"/>
          <w:lang w:eastAsia="en-US"/>
        </w:rPr>
      </w:pPr>
      <w:r w:rsidRPr="005B39B0">
        <w:rPr>
          <w:noProof/>
          <w:color w:val="624ABB"/>
          <w14:scene3d>
            <w14:camera w14:prst="orthographicFront"/>
            <w14:lightRig w14:rig="threePt" w14:dir="t">
              <w14:rot w14:lat="0" w14:lon="0" w14:rev="0"/>
            </w14:lightRig>
          </w14:scene3d>
        </w:rPr>
        <w:t>3.2.</w:t>
      </w:r>
      <w:r w:rsidRPr="005B39B0">
        <w:rPr>
          <w:rFonts w:asciiTheme="minorHAnsi" w:eastAsiaTheme="minorEastAsia" w:hAnsiTheme="minorHAnsi" w:cstheme="minorBidi"/>
          <w:smallCaps w:val="0"/>
          <w:noProof/>
          <w:color w:val="624ABB"/>
          <w:sz w:val="22"/>
          <w:szCs w:val="22"/>
          <w:lang w:eastAsia="en-US"/>
        </w:rPr>
        <w:tab/>
      </w:r>
      <w:r w:rsidRPr="005B39B0">
        <w:rPr>
          <w:noProof/>
          <w:color w:val="624ABB"/>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5B39B0">
      <w:pPr>
        <w:pStyle w:val="Heading1"/>
      </w:pPr>
      <w:r w:rsidRPr="00B1237A">
        <w:lastRenderedPageBreak/>
        <w:t xml:space="preserve"> </w:t>
      </w:r>
      <w:bookmarkStart w:id="3" w:name="_Toc531862197"/>
      <w:bookmarkStart w:id="4" w:name="_Toc531948643"/>
      <w:r w:rsidR="005773E4">
        <w:t>Introduction</w:t>
      </w:r>
      <w:bookmarkEnd w:id="3"/>
      <w:bookmarkEnd w:id="4"/>
    </w:p>
    <w:p w14:paraId="4072C55F" w14:textId="77777777" w:rsidR="00D9224C" w:rsidRDefault="00D9224C" w:rsidP="00D9224C">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198"/>
      <w:bookmarkStart w:id="7" w:name="_Toc531948644"/>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rPr>
          <w:rFonts w:asciiTheme="minorHAnsi" w:hAnsiTheme="minorHAnsi"/>
          <w:noProof/>
          <w:sz w:val="22"/>
        </w:rPr>
      </w:pPr>
      <w:bookmarkStart w:id="8" w:name="_Toc531862199"/>
      <w:bookmarkStart w:id="9" w:name="_Toc531948645"/>
      <w:r>
        <w:lastRenderedPageBreak/>
        <w:t>Security Violation Overview</w:t>
      </w:r>
      <w:bookmarkEnd w:id="8"/>
      <w:bookmarkEnd w:id="9"/>
    </w:p>
    <w:p w14:paraId="576EB6C4" w14:textId="6973658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E54DA6">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E54DA6">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2"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0" w:name="_Toc531862200"/>
      <w:bookmarkStart w:id="11"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0"/>
      <w:bookmarkEnd w:id="1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C6FCFD0"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DA3C89" w:rsidRPr="00AC5F7C" w14:paraId="672F3ECD"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tcBorders>
              <w:bottom w:val="single" w:sz="12" w:space="0" w:color="B2B9FF"/>
            </w:tcBorders>
            <w:shd w:val="clear" w:color="auto" w:fill="C7C9E0"/>
            <w:vAlign w:val="center"/>
          </w:tcPr>
          <w:p w14:paraId="7172103D" w14:textId="6BD1DF19" w:rsidR="00DA3C89" w:rsidRPr="00FC19A1" w:rsidRDefault="00DA3C89" w:rsidP="00DA4C00">
            <w:pPr>
              <w:ind w:left="0" w:right="657"/>
              <w:jc w:val="left"/>
              <w:rPr>
                <w:rFonts w:ascii="Open Sans" w:hAnsi="Open Sans" w:cs="Open Sans"/>
              </w:rPr>
            </w:pPr>
            <w:r>
              <w:rPr>
                <w:rFonts w:ascii="Open Sans" w:hAnsi="Open Sans" w:cs="Open Sans"/>
              </w:rPr>
              <w:t>OWASP-2013</w:t>
            </w:r>
          </w:p>
        </w:tc>
        <w:tc>
          <w:tcPr>
            <w:tcW w:w="1418" w:type="dxa"/>
            <w:tcBorders>
              <w:bottom w:val="single" w:sz="12" w:space="0" w:color="B2B9FF"/>
            </w:tcBorders>
            <w:shd w:val="clear" w:color="auto" w:fill="C7C9E0"/>
            <w:vAlign w:val="center"/>
          </w:tcPr>
          <w:p w14:paraId="3FE5D651" w14:textId="77777777" w:rsidR="00DA3C89" w:rsidRPr="00AC5F7C" w:rsidRDefault="00DA3C89"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tcBorders>
              <w:bottom w:val="single" w:sz="12" w:space="0" w:color="B2B9FF"/>
            </w:tcBorders>
            <w:shd w:val="clear" w:color="auto" w:fill="C7C9E0"/>
          </w:tcPr>
          <w:p w14:paraId="6F5BB977" w14:textId="77777777" w:rsidR="00DA3C89" w:rsidRDefault="00DA3C8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tcBorders>
              <w:bottom w:val="single" w:sz="12" w:space="0" w:color="B2B9FF"/>
              <w:right w:val="single" w:sz="12" w:space="0" w:color="B2B9FF"/>
            </w:tcBorders>
            <w:shd w:val="clear" w:color="auto" w:fill="C7C9E0"/>
            <w:vAlign w:val="center"/>
          </w:tcPr>
          <w:p w14:paraId="2CE6F47B" w14:textId="77777777" w:rsidR="00DA3C89" w:rsidRPr="00AC5F7C" w:rsidRDefault="00DA3C8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tcBorders>
              <w:left w:val="single" w:sz="12" w:space="0" w:color="B2B9FF"/>
              <w:bottom w:val="single" w:sz="12" w:space="0" w:color="B2B9FF"/>
            </w:tcBorders>
            <w:shd w:val="clear" w:color="auto" w:fill="C7C9E0"/>
            <w:vAlign w:val="center"/>
          </w:tcPr>
          <w:p w14:paraId="333DDC0A" w14:textId="77777777" w:rsidR="00DA3C89" w:rsidRPr="00934956" w:rsidRDefault="00DA3C89"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DA3C89" w:rsidRPr="00CA2066" w14:paraId="61895350"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106" w:type="dxa"/>
            <w:tcBorders>
              <w:top w:val="single" w:sz="12" w:space="0" w:color="B2B9FF"/>
            </w:tcBorders>
          </w:tcPr>
          <w:p w14:paraId="1A893024" w14:textId="77777777" w:rsidR="00DA3C89" w:rsidRPr="007675B2" w:rsidRDefault="00DA3C89"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tcBorders>
              <w:top w:val="single" w:sz="12" w:space="0" w:color="B2B9FF"/>
            </w:tcBorders>
            <w:shd w:val="clear" w:color="auto" w:fill="FAAC96"/>
          </w:tcPr>
          <w:p w14:paraId="1C089D9C"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tcBorders>
              <w:top w:val="single" w:sz="12" w:space="0" w:color="B2B9FF"/>
            </w:tcBorders>
            <w:shd w:val="clear" w:color="auto" w:fill="FCDD9B"/>
          </w:tcPr>
          <w:p w14:paraId="11933CEC"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tcBorders>
              <w:top w:val="single" w:sz="12" w:space="0" w:color="B2B9FF"/>
              <w:right w:val="single" w:sz="12" w:space="0" w:color="B2B9FF"/>
            </w:tcBorders>
            <w:shd w:val="clear" w:color="auto" w:fill="FCDD9B"/>
          </w:tcPr>
          <w:p w14:paraId="5894D5A4" w14:textId="3E6FEAD1" w:rsidR="00DA3C89" w:rsidRPr="00CA2066" w:rsidRDefault="0015020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tcBorders>
              <w:top w:val="single" w:sz="12" w:space="0" w:color="B2B9FF"/>
              <w:left w:val="single" w:sz="12" w:space="0" w:color="B2B9FF"/>
            </w:tcBorders>
            <w:shd w:val="clear" w:color="auto" w:fill="FAAC96"/>
          </w:tcPr>
          <w:p w14:paraId="60D4DF59"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3C89" w:rsidRPr="00CA2066" w14:paraId="1A076A36" w14:textId="77777777" w:rsidTr="00CB34B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C4E192C" w14:textId="77777777" w:rsidR="00DA3C89" w:rsidRPr="007675B2" w:rsidRDefault="00DA3C89"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CDD9B"/>
          </w:tcPr>
          <w:p w14:paraId="0B28A985" w14:textId="28C99DAF" w:rsidR="00DA3C89" w:rsidRPr="00CA2066" w:rsidRDefault="008B311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31FC0299" w14:textId="42E9C2B3" w:rsidR="00DA3C89" w:rsidRDefault="008B311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2BFC72A9"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0EC79763"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3C89" w:rsidRPr="00CA2066" w14:paraId="781A732C" w14:textId="77777777" w:rsidTr="00673BF8">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9826AC4" w14:textId="77777777" w:rsidR="00DA3C89" w:rsidRPr="007675B2" w:rsidRDefault="00DA3C89"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0B46B02E"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C00000"/>
          </w:tcPr>
          <w:p w14:paraId="31E1996C" w14:textId="7C4B6631" w:rsidR="00DA3C89" w:rsidRDefault="005478F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 xml:space="preserve">Very </w:t>
            </w:r>
            <w:r w:rsidR="00DA3C89">
              <w:rPr>
                <w:rFonts w:ascii="Open Sans" w:hAnsi="Open Sans" w:cs="Open Sans"/>
              </w:rPr>
              <w:t>Widespread</w:t>
            </w:r>
          </w:p>
        </w:tc>
        <w:tc>
          <w:tcPr>
            <w:tcW w:w="1418" w:type="dxa"/>
            <w:shd w:val="clear" w:color="auto" w:fill="FAAC96"/>
          </w:tcPr>
          <w:p w14:paraId="36C78D5E" w14:textId="511170B0" w:rsidR="00DA3C89" w:rsidRPr="00CA2066" w:rsidRDefault="001E369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20870D6B" w14:textId="3F3647FB" w:rsidR="00DA3C89" w:rsidRPr="00CA2066" w:rsidRDefault="008B311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5E44E0D3" w14:textId="77777777" w:rsidTr="00836359">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9C14CC2" w14:textId="77777777" w:rsidR="00DA3C89" w:rsidRPr="007675B2" w:rsidRDefault="00DA3C89"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AAC96"/>
          </w:tcPr>
          <w:p w14:paraId="77AA65FF" w14:textId="4E0579A9" w:rsidR="00DA3C89" w:rsidRPr="00CA2066"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5F17D854"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30D2EF8D" w14:textId="77777777" w:rsidR="00DA3C89" w:rsidRPr="00CA2066"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273CB051" w14:textId="39FDAF19" w:rsidR="00DA3C89" w:rsidRPr="00CA2066" w:rsidRDefault="0083635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0634DA40" w14:textId="77777777" w:rsidTr="003B2493">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371F0D9" w14:textId="77777777" w:rsidR="00DA3C89" w:rsidRPr="007675B2" w:rsidRDefault="00DA3C89"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AAC96"/>
          </w:tcPr>
          <w:p w14:paraId="1531616B" w14:textId="1F544DFF" w:rsidR="00DA3C89" w:rsidRPr="00CA2066"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East</w:t>
            </w:r>
          </w:p>
        </w:tc>
        <w:tc>
          <w:tcPr>
            <w:tcW w:w="1275" w:type="dxa"/>
            <w:shd w:val="clear" w:color="auto" w:fill="FCDD9B"/>
          </w:tcPr>
          <w:p w14:paraId="2272FC45"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3044B7F6" w14:textId="4EFE8307" w:rsidR="00DA3C89" w:rsidRPr="00CA2066" w:rsidRDefault="003B249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57522A7D" w14:textId="6372CBEB" w:rsidR="00DA3C89" w:rsidRPr="00CA2066" w:rsidRDefault="0083635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455E13AD" w14:textId="77777777" w:rsidTr="00AE327C">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4A57EC0" w14:textId="77777777" w:rsidR="00DA3C89" w:rsidRPr="001014F8" w:rsidRDefault="00DA3C89"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FFBBC"/>
          </w:tcPr>
          <w:p w14:paraId="4BFC59C0" w14:textId="17EACA50" w:rsidR="00DA3C89"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FFBBC"/>
          </w:tcPr>
          <w:p w14:paraId="2B0BF7F6" w14:textId="276AF030" w:rsidR="00DA3C89" w:rsidRDefault="00CB34B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Uncommon</w:t>
            </w:r>
          </w:p>
        </w:tc>
        <w:tc>
          <w:tcPr>
            <w:tcW w:w="1418" w:type="dxa"/>
            <w:shd w:val="clear" w:color="auto" w:fill="FCDD9B"/>
          </w:tcPr>
          <w:p w14:paraId="053470B6" w14:textId="6C5149C8" w:rsidR="00DA3C89" w:rsidRDefault="00CC658E" w:rsidP="00CC658E">
            <w:pPr>
              <w:tabs>
                <w:tab w:val="left" w:pos="371"/>
                <w:tab w:val="center" w:pos="601"/>
              </w:tabs>
              <w:ind w:left="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b/>
              <w:t>Averag</w:t>
            </w:r>
            <w:r w:rsidR="00441853">
              <w:rPr>
                <w:rFonts w:ascii="Open Sans" w:hAnsi="Open Sans" w:cs="Open Sans"/>
              </w:rPr>
              <w:t>e</w:t>
            </w:r>
          </w:p>
        </w:tc>
        <w:tc>
          <w:tcPr>
            <w:tcW w:w="1134" w:type="dxa"/>
            <w:shd w:val="clear" w:color="auto" w:fill="FAAC96"/>
          </w:tcPr>
          <w:p w14:paraId="47D4AF83" w14:textId="3E041914" w:rsidR="00DA3C89" w:rsidRDefault="00AE327C"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DA3C89" w:rsidRPr="00CA2066" w14:paraId="2C8E5BCD" w14:textId="77777777" w:rsidTr="00303C55">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5259A94" w14:textId="77777777" w:rsidR="00DA3C89" w:rsidRPr="002F3F68" w:rsidRDefault="00DA3C89"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4EA80B96"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1FD161F2" w14:textId="66BCB4D1" w:rsidR="00DA3C89" w:rsidRDefault="002B04C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3EA73C55" w14:textId="6CBED791" w:rsidR="00DA3C89" w:rsidRDefault="002B04C3"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30C2644B"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55EE8E17" w14:textId="77777777" w:rsidTr="002B04C3">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6C64970B" w14:textId="77777777" w:rsidR="00DA3C89" w:rsidRPr="00CE3DA3" w:rsidRDefault="00DA3C89"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CDD9B"/>
          </w:tcPr>
          <w:p w14:paraId="6A037D73" w14:textId="500C901B" w:rsidR="00DA3C89" w:rsidRDefault="00B66836"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22F099BE"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0346D642" w14:textId="0B51AA3E" w:rsidR="00DA3C89" w:rsidRDefault="00DA1A70"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4F965959" w14:textId="26C98955" w:rsidR="00DA3C89" w:rsidRDefault="00DA1A70"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25783813" w14:textId="77777777" w:rsidTr="00CB34BA">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3BCDE245" w14:textId="77777777" w:rsidR="00DA3C89" w:rsidRPr="009E6556" w:rsidRDefault="00DA3C89"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646E49B4"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760E7A05"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246C06C8" w14:textId="3D6E2F27" w:rsidR="00DA3C89" w:rsidRDefault="00CB34B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5F4CEEF6"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DA3C89" w:rsidRPr="00CA2066" w14:paraId="689458D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00BE92D" w14:textId="77777777" w:rsidR="00DA3C89" w:rsidRPr="00E21DDA" w:rsidRDefault="00DA3C89"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33FD26A2"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11BFF30A"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0BDB867A"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7FC2A080" w14:textId="77777777" w:rsidR="00DA3C89" w:rsidRDefault="00DA3C8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28842AFE" w14:textId="77777777" w:rsidR="00DA3C89" w:rsidRDefault="00DA3C89" w:rsidP="00F74473">
      <w:pPr>
        <w:pStyle w:val="BodyContent"/>
        <w:ind w:right="657"/>
        <w:rPr>
          <w:rFonts w:asciiTheme="minorHAnsi" w:hAnsiTheme="minorHAnsi" w:cstheme="minorHAnsi"/>
          <w:sz w:val="20"/>
          <w:szCs w:val="20"/>
        </w:rPr>
      </w:pP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351" w:type="dxa"/>
        <w:tblLayout w:type="fixed"/>
        <w:tblLook w:val="04A0" w:firstRow="1" w:lastRow="0" w:firstColumn="1" w:lastColumn="0" w:noHBand="0" w:noVBand="1"/>
        <w:tblDescription w:val="TABLE;QUALITY_STANDARDS_EVOLUTION;STD=OWASP-2013"/>
      </w:tblPr>
      <w:tblGrid>
        <w:gridCol w:w="5382"/>
        <w:gridCol w:w="1276"/>
        <w:gridCol w:w="1417"/>
        <w:gridCol w:w="1276"/>
      </w:tblGrid>
      <w:tr w:rsidR="007023C3" w:rsidRPr="00AC5F7C" w14:paraId="447182E1"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382" w:type="dxa"/>
            <w:tcBorders>
              <w:bottom w:val="single" w:sz="12" w:space="0" w:color="B2B9FF"/>
            </w:tcBorders>
            <w:shd w:val="clear" w:color="auto" w:fill="C7C9E0"/>
            <w:vAlign w:val="center"/>
          </w:tcPr>
          <w:p w14:paraId="3AE27C17" w14:textId="7C4BD94B" w:rsidR="007023C3" w:rsidRPr="00FC19A1" w:rsidRDefault="00F64336" w:rsidP="00A73AC5">
            <w:pPr>
              <w:ind w:left="330" w:right="657"/>
              <w:jc w:val="left"/>
              <w:rPr>
                <w:rFonts w:ascii="Open Sans" w:hAnsi="Open Sans" w:cs="Open Sans"/>
              </w:rPr>
            </w:pPr>
            <w:r>
              <w:rPr>
                <w:rFonts w:ascii="Open Sans" w:hAnsi="Open Sans" w:cs="Open Sans"/>
              </w:rPr>
              <w:t>OWASP-2013</w:t>
            </w:r>
          </w:p>
        </w:tc>
        <w:tc>
          <w:tcPr>
            <w:tcW w:w="1276" w:type="dxa"/>
            <w:tcBorders>
              <w:bottom w:val="single" w:sz="12" w:space="0" w:color="B2B9FF"/>
            </w:tcBorders>
            <w:shd w:val="clear" w:color="auto" w:fill="C7C9E0"/>
            <w:vAlign w:val="center"/>
          </w:tcPr>
          <w:p w14:paraId="1DBF3FEC" w14:textId="062D41DD"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417" w:type="dxa"/>
            <w:tcBorders>
              <w:bottom w:val="single" w:sz="12" w:space="0" w:color="B2B9FF"/>
            </w:tcBorders>
            <w:shd w:val="clear" w:color="auto" w:fill="C7C9E0"/>
            <w:vAlign w:val="center"/>
          </w:tcPr>
          <w:p w14:paraId="4D03F1BD" w14:textId="11445D3B"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276" w:type="dxa"/>
            <w:tcBorders>
              <w:bottom w:val="single" w:sz="12" w:space="0" w:color="B2B9FF"/>
            </w:tcBorders>
            <w:shd w:val="clear" w:color="auto" w:fill="C7C9E0"/>
            <w:vAlign w:val="center"/>
          </w:tcPr>
          <w:p w14:paraId="2B5DB18F" w14:textId="06B95EC7"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779D7551"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5382" w:type="dxa"/>
            <w:tcBorders>
              <w:top w:val="single" w:sz="12" w:space="0" w:color="B2B9FF"/>
            </w:tcBorders>
          </w:tcPr>
          <w:p w14:paraId="51B6D9F6" w14:textId="0818EA69"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276" w:type="dxa"/>
            <w:tcBorders>
              <w:top w:val="single" w:sz="12" w:space="0" w:color="B2B9FF"/>
            </w:tcBorders>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Borders>
              <w:top w:val="single" w:sz="12" w:space="0" w:color="B2B9FF"/>
            </w:tcBorders>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Borders>
              <w:top w:val="single" w:sz="12" w:space="0" w:color="B2B9FF"/>
            </w:tcBorders>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6EAA94E4" w14:textId="026D1C23"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276"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0EB4DF47" w14:textId="741E2C7F"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276"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259752DB" w14:textId="7DC5C797" w:rsidR="007023C3" w:rsidRPr="007675B2" w:rsidRDefault="00F64336" w:rsidP="00AA3BA0">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276"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696899">
        <w:trPr>
          <w:trHeight w:val="360"/>
        </w:trPr>
        <w:tc>
          <w:tcPr>
            <w:cnfStyle w:val="001000000000" w:firstRow="0" w:lastRow="0" w:firstColumn="1" w:lastColumn="0" w:oddVBand="0" w:evenVBand="0" w:oddHBand="0" w:evenHBand="0" w:firstRowFirstColumn="0" w:firstRowLastColumn="0" w:lastRowFirstColumn="0" w:lastRowLastColumn="0"/>
            <w:tcW w:w="5382"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276"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17"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276"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5A3EE40" w:rsidR="000B1DF2" w:rsidRPr="004207FB" w:rsidRDefault="000B1DF2" w:rsidP="00A73AC5">
      <w:pPr>
        <w:ind w:left="0" w:right="657"/>
        <w:rPr>
          <w:i/>
          <w:sz w:val="14"/>
        </w:rPr>
      </w:pPr>
      <w:r>
        <w:rPr>
          <w:i/>
          <w:sz w:val="14"/>
        </w:rPr>
        <w:t xml:space="preserve">Table </w:t>
      </w:r>
      <w:r w:rsidR="00B37425">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01"/>
      <w:bookmarkStart w:id="13"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390"/>
        <w:gridCol w:w="1559"/>
        <w:gridCol w:w="1606"/>
        <w:gridCol w:w="1445"/>
      </w:tblGrid>
      <w:tr w:rsidR="007023C3" w:rsidRPr="00AC5F7C" w14:paraId="4DD926CE"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36D4E0AA" w14:textId="45679C79" w:rsidR="007023C3" w:rsidRPr="00FC19A1" w:rsidRDefault="00E94684" w:rsidP="003D05E9">
            <w:pPr>
              <w:ind w:left="330" w:right="657"/>
              <w:jc w:val="left"/>
              <w:rPr>
                <w:rFonts w:ascii="Open Sans" w:hAnsi="Open Sans" w:cs="Open Sans"/>
              </w:rPr>
            </w:pPr>
            <w:r>
              <w:rPr>
                <w:rFonts w:ascii="Open Sans" w:hAnsi="Open Sans" w:cs="Open Sans"/>
              </w:rPr>
              <w:t>CAST Rules</w:t>
            </w:r>
          </w:p>
        </w:tc>
        <w:tc>
          <w:tcPr>
            <w:tcW w:w="1559" w:type="dxa"/>
            <w:tcBorders>
              <w:bottom w:val="single" w:sz="12" w:space="0" w:color="B2B9FF"/>
            </w:tcBorders>
            <w:shd w:val="clear" w:color="auto" w:fill="C7C9E0"/>
            <w:vAlign w:val="center"/>
          </w:tcPr>
          <w:p w14:paraId="1FBB9C5F" w14:textId="7F9DB13B" w:rsidR="007023C3" w:rsidRPr="00AC5F7C" w:rsidRDefault="007023C3" w:rsidP="003D05E9">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06" w:type="dxa"/>
            <w:tcBorders>
              <w:bottom w:val="single" w:sz="12" w:space="0" w:color="B2B9FF"/>
            </w:tcBorders>
            <w:shd w:val="clear" w:color="auto" w:fill="C7C9E0"/>
            <w:vAlign w:val="center"/>
          </w:tcPr>
          <w:p w14:paraId="7B6AAE57" w14:textId="5FA5339F" w:rsidR="007023C3" w:rsidRPr="00AC5F7C" w:rsidRDefault="007023C3" w:rsidP="003D05E9">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46AF4AE6" w14:textId="5FBA3918" w:rsidR="007023C3" w:rsidRPr="00934956" w:rsidRDefault="007023C3" w:rsidP="003D05E9">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01B8CD4E"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1EB2911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4374FA8B"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79BC82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4FE7912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9A8E30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2</w:t>
            </w:r>
          </w:p>
        </w:tc>
        <w:tc>
          <w:tcPr>
            <w:tcW w:w="1559" w:type="dxa"/>
          </w:tcPr>
          <w:p w14:paraId="4F1A7E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673E81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3E5010D"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3</w:t>
            </w:r>
          </w:p>
        </w:tc>
        <w:tc>
          <w:tcPr>
            <w:tcW w:w="1559" w:type="dxa"/>
          </w:tcPr>
          <w:p w14:paraId="43662BA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1A5C75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50CBB97"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4</w:t>
            </w:r>
          </w:p>
        </w:tc>
        <w:tc>
          <w:tcPr>
            <w:tcW w:w="1559" w:type="dxa"/>
          </w:tcPr>
          <w:p w14:paraId="048580B4"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A71BC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811DC8" w14:textId="77777777" w:rsidR="007023C3" w:rsidRPr="007675B2" w:rsidRDefault="007023C3" w:rsidP="00AA3BA0">
            <w:pPr>
              <w:ind w:right="657"/>
              <w:jc w:val="left"/>
              <w:rPr>
                <w:rFonts w:ascii="Open Sans" w:hAnsi="Open Sans" w:cs="Open Sans"/>
                <w:b w:val="0"/>
              </w:rPr>
            </w:pPr>
            <w:r>
              <w:rPr>
                <w:rFonts w:ascii="Open Sans" w:hAnsi="Open Sans" w:cs="Open Sans"/>
                <w:b w:val="0"/>
              </w:rPr>
              <w:t>Rule 5</w:t>
            </w:r>
          </w:p>
        </w:tc>
        <w:tc>
          <w:tcPr>
            <w:tcW w:w="1559" w:type="dxa"/>
          </w:tcPr>
          <w:p w14:paraId="6F6051C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2D399F"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02"/>
      <w:bookmarkStart w:id="15"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390"/>
        <w:gridCol w:w="1559"/>
        <w:gridCol w:w="1606"/>
        <w:gridCol w:w="1445"/>
      </w:tblGrid>
      <w:tr w:rsidR="00F27186" w:rsidRPr="00AC5F7C" w14:paraId="25827CAA"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559" w:type="dxa"/>
            <w:tcBorders>
              <w:bottom w:val="single" w:sz="12" w:space="0" w:color="B2B9FF"/>
            </w:tcBorders>
            <w:shd w:val="clear" w:color="auto" w:fill="C7C9E0"/>
            <w:vAlign w:val="center"/>
          </w:tcPr>
          <w:p w14:paraId="219E8F21" w14:textId="3C2A11DD"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06" w:type="dxa"/>
            <w:tcBorders>
              <w:bottom w:val="single" w:sz="12" w:space="0" w:color="B2B9FF"/>
            </w:tcBorders>
            <w:shd w:val="clear" w:color="auto" w:fill="C7C9E0"/>
            <w:vAlign w:val="center"/>
          </w:tcPr>
          <w:p w14:paraId="5AE5AC18" w14:textId="34FC2A72"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3807FD05" w14:textId="48F5251D"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F27186" w:rsidRPr="00CA2066" w14:paraId="455D6205"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19F5430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106BF8A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192F445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A863E4C"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559"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ABCE041"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4B8AE25"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559"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63604A3"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E01FE89" w14:textId="5CB034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559"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AA5F97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09495C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559"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48A379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03"/>
      <w:bookmarkStart w:id="17"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248"/>
        <w:gridCol w:w="1559"/>
        <w:gridCol w:w="1748"/>
        <w:gridCol w:w="1445"/>
      </w:tblGrid>
      <w:tr w:rsidR="00F27186" w:rsidRPr="00AC5F7C" w14:paraId="31339EE6"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B2B9FF"/>
            </w:tcBorders>
            <w:shd w:val="clear" w:color="auto" w:fill="C7C9E0"/>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559" w:type="dxa"/>
            <w:tcBorders>
              <w:bottom w:val="single" w:sz="12" w:space="0" w:color="B2B9FF"/>
            </w:tcBorders>
            <w:shd w:val="clear" w:color="auto" w:fill="C7C9E0"/>
            <w:vAlign w:val="center"/>
          </w:tcPr>
          <w:p w14:paraId="4D59F040" w14:textId="227124B5"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748" w:type="dxa"/>
            <w:tcBorders>
              <w:bottom w:val="single" w:sz="12" w:space="0" w:color="B2B9FF"/>
            </w:tcBorders>
            <w:shd w:val="clear" w:color="auto" w:fill="C7C9E0"/>
            <w:vAlign w:val="center"/>
          </w:tcPr>
          <w:p w14:paraId="0E629627" w14:textId="6999F9F6"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772713E8" w14:textId="531733C6"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F27186" w:rsidRPr="00CA2066" w14:paraId="69EDB5E3"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248" w:type="dxa"/>
            <w:tcBorders>
              <w:top w:val="single" w:sz="12" w:space="0" w:color="B2B9FF"/>
            </w:tcBorders>
          </w:tcPr>
          <w:p w14:paraId="24639B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Borders>
              <w:top w:val="single" w:sz="12" w:space="0" w:color="B2B9FF"/>
            </w:tcBorders>
          </w:tcPr>
          <w:p w14:paraId="158E3CD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CC12D2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5F67B050"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559"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686F1C4B"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10F90BF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559"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5B82863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7BD36F97"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559"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6115B5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318EB">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12F035B2"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559"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48" w:type="dxa"/>
          </w:tcPr>
          <w:p w14:paraId="132995EF"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04"/>
      <w:bookmarkStart w:id="19"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tcBorders>
              <w:bottom w:val="single" w:sz="12" w:space="0" w:color="B2B9FF"/>
            </w:tcBorders>
            <w:shd w:val="clear" w:color="auto" w:fill="C7C9E0"/>
            <w:vAlign w:val="center"/>
          </w:tcPr>
          <w:p w14:paraId="714B6531" w14:textId="0DDFD52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7475F704" w14:textId="5F01FF41"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6C925C25" w14:textId="6AAA4DA2"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F27186" w:rsidRPr="00CA2066" w14:paraId="694FF65F"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221549CB"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541DED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5B0EFE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A3BA0">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05"/>
      <w:bookmarkStart w:id="21"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tcBorders>
              <w:bottom w:val="single" w:sz="12" w:space="0" w:color="B2B9FF"/>
            </w:tcBorders>
            <w:shd w:val="clear" w:color="auto" w:fill="C7C9E0"/>
            <w:vAlign w:val="center"/>
          </w:tcPr>
          <w:p w14:paraId="1F0149F8" w14:textId="1DA04819"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0F7F7DD9" w14:textId="28FAA952"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290B9DA3" w14:textId="333E7825"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F169E" w:rsidRPr="00CA2066" w14:paraId="425E9B48"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6F844242"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5509030"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3EB8609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06"/>
      <w:bookmarkStart w:id="23"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tcBorders>
              <w:bottom w:val="single" w:sz="12" w:space="0" w:color="B2B9FF"/>
            </w:tcBorders>
            <w:shd w:val="clear" w:color="auto" w:fill="C7C9E0"/>
            <w:vAlign w:val="center"/>
          </w:tcPr>
          <w:p w14:paraId="2CA845CD" w14:textId="7E93F69C"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E8A82DE" w14:textId="0D68B05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32CB5DBC" w14:textId="0441C23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F169E" w:rsidRPr="00CA2066" w14:paraId="72BE9B0B"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7555445D"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F0CBBB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68AB7E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A3BA0">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4" w:name="_Toc531948653"/>
      <w:r>
        <w:rPr>
          <w:rFonts w:eastAsia="Calibri"/>
          <w:lang w:val="en-US"/>
        </w:rPr>
        <w:lastRenderedPageBreak/>
        <w:t>OWASP -2013 A7 – Missing Function Level Access Control</w:t>
      </w:r>
      <w:bookmarkEnd w:id="24"/>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44A5740" w14:textId="69C46BD4"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2301FF0E" w14:textId="2F699888"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1EA27688" w14:textId="010D5E32"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4C0949" w:rsidRPr="00CA2066" w14:paraId="7EF5258F"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6BBFECC4"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04290A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34B42B7D"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AA3BA0">
            <w:pPr>
              <w:ind w:right="657"/>
              <w:jc w:val="left"/>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5" w:name="_Toc531862207"/>
      <w:bookmarkStart w:id="26"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5"/>
      <w:bookmarkEnd w:id="26"/>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tcBorders>
              <w:bottom w:val="single" w:sz="12" w:space="0" w:color="B2B9FF"/>
            </w:tcBorders>
            <w:shd w:val="clear" w:color="auto" w:fill="C7C9E0"/>
            <w:vAlign w:val="center"/>
          </w:tcPr>
          <w:p w14:paraId="414510EE" w14:textId="78E34DE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11A7598C" w14:textId="43305110"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5C231697" w14:textId="2FA2B665"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EB21C9" w:rsidRPr="00CA2066" w14:paraId="71772356"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66A2F74C"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C79D7BE"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29565E94"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AA3BA0">
            <w:pPr>
              <w:ind w:right="657"/>
              <w:jc w:val="left"/>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7" w:name="_Toc531862208"/>
      <w:bookmarkStart w:id="28" w:name="_Toc531948655"/>
      <w:r>
        <w:rPr>
          <w:rFonts w:eastAsia="Calibri"/>
          <w:lang w:val="en-US"/>
        </w:rPr>
        <w:lastRenderedPageBreak/>
        <w:t>OWASP -2013 A9 – Using Components with Known Vulnerabilities</w:t>
      </w:r>
      <w:bookmarkEnd w:id="27"/>
      <w:bookmarkEnd w:id="28"/>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tcBorders>
              <w:bottom w:val="single" w:sz="12" w:space="0" w:color="B2B9FF"/>
            </w:tcBorders>
            <w:shd w:val="clear" w:color="auto" w:fill="C7C9E0"/>
            <w:vAlign w:val="center"/>
          </w:tcPr>
          <w:p w14:paraId="705CCC48" w14:textId="103C0388"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3315D31A" w14:textId="69602CC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67506A7A" w14:textId="29A2CD39"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E4D20" w:rsidRPr="00CA2066" w14:paraId="523F5E06"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2C56EB12"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AEE4B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72E4E558"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29" w:name="_Toc531862209"/>
      <w:bookmarkStart w:id="30" w:name="_Toc531948656"/>
      <w:r>
        <w:rPr>
          <w:rFonts w:eastAsia="Calibri"/>
          <w:lang w:val="en-US"/>
        </w:rPr>
        <w:t>OWASP -2013 A10 – Unvalidated Redirects &amp; Forwards</w:t>
      </w:r>
      <w:bookmarkEnd w:id="29"/>
      <w:bookmarkEnd w:id="30"/>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E516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tcBorders>
              <w:bottom w:val="single" w:sz="12" w:space="0" w:color="B2B9FF"/>
            </w:tcBorders>
            <w:shd w:val="clear" w:color="auto" w:fill="C7C9E0"/>
            <w:vAlign w:val="center"/>
          </w:tcPr>
          <w:p w14:paraId="21731BB0" w14:textId="65A7D201"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57F9F991" w14:textId="72306972"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445" w:type="dxa"/>
            <w:tcBorders>
              <w:bottom w:val="single" w:sz="12" w:space="0" w:color="B2B9FF"/>
            </w:tcBorders>
            <w:shd w:val="clear" w:color="auto" w:fill="C7C9E0"/>
            <w:vAlign w:val="center"/>
          </w:tcPr>
          <w:p w14:paraId="2BE80638" w14:textId="464A28A2"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E4D20" w:rsidRPr="00CA2066" w14:paraId="7A867F8A" w14:textId="77777777" w:rsidTr="00E516BB">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76C4653"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3760B1A"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2949E3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AA3BA0">
            <w:pPr>
              <w:ind w:right="657"/>
              <w:jc w:val="left"/>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pPr>
      <w:bookmarkStart w:id="31" w:name="_Toc531862210"/>
      <w:bookmarkStart w:id="32" w:name="_Toc531948657"/>
      <w:r>
        <w:lastRenderedPageBreak/>
        <w:t>A</w:t>
      </w:r>
      <w:r w:rsidR="00CA74F4">
        <w:t>ppendix</w:t>
      </w:r>
      <w:bookmarkEnd w:id="31"/>
      <w:bookmarkEnd w:id="32"/>
      <w:r w:rsidR="00CA74F4">
        <w:t xml:space="preserve"> </w:t>
      </w:r>
    </w:p>
    <w:p w14:paraId="48916227" w14:textId="1845DF32" w:rsidR="00010552" w:rsidRDefault="00010552" w:rsidP="002638B2">
      <w:pPr>
        <w:pStyle w:val="Heading2"/>
        <w:spacing w:after="0"/>
        <w:ind w:left="540" w:right="657" w:hanging="540"/>
        <w:rPr>
          <w:lang w:val="en-US"/>
        </w:rPr>
      </w:pPr>
      <w:bookmarkStart w:id="33" w:name="_Toc531862211"/>
      <w:bookmarkStart w:id="34" w:name="_Toc531948658"/>
      <w:bookmarkStart w:id="35" w:name="_Hlk529891554"/>
      <w:r>
        <w:rPr>
          <w:lang w:val="en-US"/>
        </w:rPr>
        <w:t>About CAST Software Intelligence</w:t>
      </w:r>
      <w:bookmarkEnd w:id="33"/>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4E6E82" w:rsidP="004E6E82">
      <w:pPr>
        <w:ind w:right="657"/>
      </w:pPr>
      <w:hyperlink r:id="rId14" w:history="1">
        <w:r w:rsidRPr="00036206">
          <w:rPr>
            <w:rStyle w:val="Hyperlink"/>
          </w:rPr>
          <w:t>Click here</w:t>
        </w:r>
      </w:hyperlink>
      <w:r>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6" w:name="_Toc529890287"/>
      <w:bookmarkStart w:id="37" w:name="_Toc531862212"/>
      <w:bookmarkStart w:id="38" w:name="_Toc531948659"/>
      <w:r>
        <w:rPr>
          <w:lang w:val="en-US"/>
        </w:rPr>
        <w:t>About CAST Security</w:t>
      </w:r>
      <w:bookmarkEnd w:id="36"/>
      <w:bookmarkEnd w:id="37"/>
      <w:bookmarkEnd w:id="38"/>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5" w:history="1">
        <w:r w:rsidRPr="00DE3825">
          <w:rPr>
            <w:rStyle w:val="Hyperlink"/>
          </w:rPr>
          <w:t>click here</w:t>
        </w:r>
      </w:hyperlink>
      <w:r>
        <w:t>.</w:t>
      </w:r>
    </w:p>
    <w:bookmarkEnd w:id="35"/>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DD57E" w14:textId="77777777" w:rsidR="00EC1D1C" w:rsidRDefault="00EC1D1C">
      <w:r>
        <w:separator/>
      </w:r>
    </w:p>
  </w:endnote>
  <w:endnote w:type="continuationSeparator" w:id="0">
    <w:p w14:paraId="31B3F7B8" w14:textId="77777777" w:rsidR="00EC1D1C" w:rsidRDefault="00EC1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78BDCC5"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0BA14869" w:rsidR="00C57C1E" w:rsidRDefault="005B39B0">
    <w:pPr>
      <w:pStyle w:val="Footer"/>
    </w:pPr>
    <w:r>
      <w:rPr>
        <w:noProof/>
      </w:rPr>
      <w:drawing>
        <wp:anchor distT="0" distB="0" distL="114300" distR="114300" simplePos="0" relativeHeight="251658240" behindDoc="0" locked="0" layoutInCell="1" allowOverlap="1" wp14:anchorId="438E2175" wp14:editId="57D55D61">
          <wp:simplePos x="0" y="0"/>
          <wp:positionH relativeFrom="margin">
            <wp:align>left</wp:align>
          </wp:positionH>
          <wp:positionV relativeFrom="paragraph">
            <wp:posOffset>98806</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C57C1E">
      <w:tab/>
    </w:r>
    <w:r w:rsidR="00C57C1E">
      <w:tab/>
    </w:r>
    <w:r w:rsidR="00C57C1E">
      <w:tab/>
    </w:r>
    <w:r w:rsidR="00C57C1E">
      <w:tab/>
    </w:r>
    <w:r w:rsidR="00C57C1E">
      <w:tab/>
    </w:r>
    <w:r w:rsidR="00C57C1E">
      <w:tab/>
    </w:r>
    <w:r w:rsidR="00C57C1E">
      <w:tab/>
    </w:r>
    <w:r w:rsidR="00C57C1E">
      <w:tab/>
    </w:r>
    <w:r>
      <w:ptab w:relativeTo="margin" w:alignment="right" w:leader="none"/>
    </w:r>
    <w:r w:rsidR="00C57C1E" w:rsidRPr="00A925F2">
      <w:rPr>
        <w:rFonts w:asciiTheme="majorHAnsi" w:hAnsiTheme="majorHAnsi" w:cs="Times-Bold"/>
        <w:b/>
        <w:bCs/>
        <w:i w:val="0"/>
        <w:color w:val="404040" w:themeColor="text1" w:themeTint="BF"/>
        <w:sz w:val="16"/>
        <w:szCs w:val="24"/>
        <w:lang w:eastAsia="en-GB"/>
      </w:rPr>
      <w:t xml:space="preserve">Page Number - </w:t>
    </w:r>
    <w:r w:rsidR="00C57C1E" w:rsidRPr="00A925F2">
      <w:rPr>
        <w:rFonts w:asciiTheme="majorHAnsi" w:hAnsiTheme="majorHAnsi"/>
        <w:b/>
        <w:i w:val="0"/>
        <w:color w:val="404040" w:themeColor="text1" w:themeTint="BF"/>
        <w:sz w:val="16"/>
        <w:szCs w:val="24"/>
      </w:rPr>
      <w:fldChar w:fldCharType="begin"/>
    </w:r>
    <w:r w:rsidR="00C57C1E" w:rsidRPr="00A925F2">
      <w:rPr>
        <w:rFonts w:asciiTheme="majorHAnsi" w:hAnsiTheme="majorHAnsi"/>
        <w:b/>
        <w:i w:val="0"/>
        <w:color w:val="404040" w:themeColor="text1" w:themeTint="BF"/>
        <w:sz w:val="16"/>
        <w:szCs w:val="24"/>
      </w:rPr>
      <w:instrText xml:space="preserve"> PAGE   \* MERGEFORMAT </w:instrText>
    </w:r>
    <w:r w:rsidR="00C57C1E" w:rsidRPr="00A925F2">
      <w:rPr>
        <w:rFonts w:asciiTheme="majorHAnsi" w:hAnsiTheme="majorHAnsi"/>
        <w:b/>
        <w:i w:val="0"/>
        <w:color w:val="404040" w:themeColor="text1" w:themeTint="BF"/>
        <w:sz w:val="16"/>
        <w:szCs w:val="24"/>
      </w:rPr>
      <w:fldChar w:fldCharType="separate"/>
    </w:r>
    <w:r w:rsidR="00C57C1E" w:rsidRPr="00A925F2">
      <w:rPr>
        <w:rFonts w:asciiTheme="majorHAnsi" w:hAnsiTheme="majorHAnsi"/>
        <w:b/>
        <w:i w:val="0"/>
        <w:color w:val="404040" w:themeColor="text1" w:themeTint="BF"/>
        <w:sz w:val="16"/>
        <w:szCs w:val="24"/>
      </w:rPr>
      <w:t>2</w:t>
    </w:r>
    <w:r w:rsidR="00C57C1E" w:rsidRPr="00A925F2">
      <w:rPr>
        <w:rFonts w:asciiTheme="majorHAnsi" w:hAnsiTheme="majorHAnsi"/>
        <w:b/>
        <w:i w:val="0"/>
        <w:noProof/>
        <w:color w:val="404040" w:themeColor="text1" w:themeTint="BF"/>
        <w:sz w:val="16"/>
        <w:szCs w:val="24"/>
      </w:rPr>
      <w:fldChar w:fldCharType="end"/>
    </w:r>
    <w:r w:rsidR="00C57C1E"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D46E1" w14:textId="77777777" w:rsidR="00EC1D1C" w:rsidRDefault="00EC1D1C">
      <w:r>
        <w:separator/>
      </w:r>
    </w:p>
  </w:footnote>
  <w:footnote w:type="continuationSeparator" w:id="0">
    <w:p w14:paraId="1BFD6660" w14:textId="77777777" w:rsidR="00EC1D1C" w:rsidRDefault="00EC1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CF0C05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468589">
    <w:abstractNumId w:val="2"/>
  </w:num>
  <w:num w:numId="2" w16cid:durableId="1807746527">
    <w:abstractNumId w:val="11"/>
  </w:num>
  <w:num w:numId="3" w16cid:durableId="564485747">
    <w:abstractNumId w:val="13"/>
  </w:num>
  <w:num w:numId="4" w16cid:durableId="40446835">
    <w:abstractNumId w:val="8"/>
  </w:num>
  <w:num w:numId="5" w16cid:durableId="1699502859">
    <w:abstractNumId w:val="1"/>
  </w:num>
  <w:num w:numId="6" w16cid:durableId="668757644">
    <w:abstractNumId w:val="0"/>
  </w:num>
  <w:num w:numId="7" w16cid:durableId="1866867521">
    <w:abstractNumId w:val="16"/>
  </w:num>
  <w:num w:numId="8" w16cid:durableId="309138256">
    <w:abstractNumId w:val="18"/>
  </w:num>
  <w:num w:numId="9" w16cid:durableId="1047879720">
    <w:abstractNumId w:val="12"/>
  </w:num>
  <w:num w:numId="10" w16cid:durableId="981929048">
    <w:abstractNumId w:val="5"/>
  </w:num>
  <w:num w:numId="11" w16cid:durableId="860313506">
    <w:abstractNumId w:val="20"/>
  </w:num>
  <w:num w:numId="12" w16cid:durableId="2134706417">
    <w:abstractNumId w:val="17"/>
  </w:num>
  <w:num w:numId="13" w16cid:durableId="2100053223">
    <w:abstractNumId w:val="21"/>
  </w:num>
  <w:num w:numId="14" w16cid:durableId="1482037533">
    <w:abstractNumId w:val="14"/>
  </w:num>
  <w:num w:numId="15" w16cid:durableId="340084607">
    <w:abstractNumId w:val="4"/>
  </w:num>
  <w:num w:numId="16" w16cid:durableId="233589612">
    <w:abstractNumId w:val="6"/>
  </w:num>
  <w:num w:numId="17" w16cid:durableId="1898197027">
    <w:abstractNumId w:val="15"/>
  </w:num>
  <w:num w:numId="18" w16cid:durableId="448937178">
    <w:abstractNumId w:val="7"/>
  </w:num>
  <w:num w:numId="19" w16cid:durableId="464469689">
    <w:abstractNumId w:val="3"/>
  </w:num>
  <w:num w:numId="20" w16cid:durableId="441339578">
    <w:abstractNumId w:val="10"/>
  </w:num>
  <w:num w:numId="21" w16cid:durableId="324095607">
    <w:abstractNumId w:val="2"/>
  </w:num>
  <w:num w:numId="22" w16cid:durableId="185795805">
    <w:abstractNumId w:val="19"/>
  </w:num>
  <w:num w:numId="23" w16cid:durableId="306519515">
    <w:abstractNumId w:val="2"/>
  </w:num>
  <w:num w:numId="24" w16cid:durableId="2053339915">
    <w:abstractNumId w:val="2"/>
  </w:num>
  <w:num w:numId="25" w16cid:durableId="1488083752">
    <w:abstractNumId w:val="2"/>
  </w:num>
  <w:num w:numId="26" w16cid:durableId="1926917585">
    <w:abstractNumId w:val="2"/>
  </w:num>
  <w:num w:numId="27" w16cid:durableId="2015302208">
    <w:abstractNumId w:val="2"/>
  </w:num>
  <w:num w:numId="28" w16cid:durableId="1999504204">
    <w:abstractNumId w:val="2"/>
  </w:num>
  <w:num w:numId="29" w16cid:durableId="747847985">
    <w:abstractNumId w:val="2"/>
  </w:num>
  <w:num w:numId="30" w16cid:durableId="1806923793">
    <w:abstractNumId w:val="2"/>
  </w:num>
  <w:num w:numId="31" w16cid:durableId="444882777">
    <w:abstractNumId w:val="2"/>
  </w:num>
  <w:num w:numId="32" w16cid:durableId="1995061313">
    <w:abstractNumId w:val="2"/>
  </w:num>
  <w:num w:numId="33" w16cid:durableId="1372993919">
    <w:abstractNumId w:val="2"/>
  </w:num>
  <w:num w:numId="34" w16cid:durableId="1426071558">
    <w:abstractNumId w:val="2"/>
  </w:num>
  <w:num w:numId="35" w16cid:durableId="1492914628">
    <w:abstractNumId w:val="2"/>
  </w:num>
  <w:num w:numId="36" w16cid:durableId="432210676">
    <w:abstractNumId w:val="2"/>
  </w:num>
  <w:num w:numId="37" w16cid:durableId="904606185">
    <w:abstractNumId w:val="2"/>
  </w:num>
  <w:num w:numId="38" w16cid:durableId="380324593">
    <w:abstractNumId w:val="2"/>
  </w:num>
  <w:num w:numId="39" w16cid:durableId="656227750">
    <w:abstractNumId w:val="2"/>
  </w:num>
  <w:num w:numId="40" w16cid:durableId="254635260">
    <w:abstractNumId w:val="2"/>
  </w:num>
  <w:num w:numId="41" w16cid:durableId="950624996">
    <w:abstractNumId w:val="2"/>
  </w:num>
  <w:num w:numId="42" w16cid:durableId="1804615084">
    <w:abstractNumId w:val="2"/>
  </w:num>
  <w:num w:numId="43" w16cid:durableId="1545672289">
    <w:abstractNumId w:val="9"/>
  </w:num>
  <w:num w:numId="44" w16cid:durableId="1810051681">
    <w:abstractNumId w:val="2"/>
  </w:num>
  <w:num w:numId="45" w16cid:durableId="43471885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0204"/>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3693"/>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04C3"/>
    <w:rsid w:val="002B1100"/>
    <w:rsid w:val="002B12D7"/>
    <w:rsid w:val="002B18AA"/>
    <w:rsid w:val="002B1DEB"/>
    <w:rsid w:val="002B7975"/>
    <w:rsid w:val="002C0557"/>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3C55"/>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2493"/>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853"/>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19BB"/>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478F4"/>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B0"/>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BF8"/>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6899"/>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2B19"/>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359"/>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0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113"/>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27C"/>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6836"/>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4B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658E"/>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A70"/>
    <w:rsid w:val="00DA1D9F"/>
    <w:rsid w:val="00DA3C89"/>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52FF"/>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18EB"/>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6BB"/>
    <w:rsid w:val="00E5181E"/>
    <w:rsid w:val="00E525BB"/>
    <w:rsid w:val="00E54694"/>
    <w:rsid w:val="00E54DA6"/>
    <w:rsid w:val="00E560F3"/>
    <w:rsid w:val="00E56315"/>
    <w:rsid w:val="00E569F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1D1C"/>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0AF2"/>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5B39B0"/>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5B39B0"/>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5B39B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5B39B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E516BB"/>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wasp.org/index.php/Top_10_2013-Top_10"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789EE-80E1-9B47-886F-6BA48FED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160</TotalTime>
  <Pages>10</Pages>
  <Words>1623</Words>
  <Characters>9254</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81</cp:revision>
  <cp:lastPrinted>2014-04-04T13:22:00Z</cp:lastPrinted>
  <dcterms:created xsi:type="dcterms:W3CDTF">2018-09-23T05:15:00Z</dcterms:created>
  <dcterms:modified xsi:type="dcterms:W3CDTF">2025-03-07T15:00:00Z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