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3D282E0" w:rsidR="00CB4A2C" w:rsidRDefault="00C931A4" w:rsidP="002638B2">
          <w:pPr>
            <w:pStyle w:val="NoSpacing"/>
            <w:ind w:right="657"/>
          </w:pPr>
          <w:r>
            <w:rPr>
              <w:noProof/>
            </w:rPr>
            <mc:AlternateContent>
              <mc:Choice Requires="wpg">
                <w:drawing>
                  <wp:anchor distT="0" distB="0" distL="114300" distR="114300" simplePos="0" relativeHeight="251662342" behindDoc="1" locked="0" layoutInCell="1" allowOverlap="1" wp14:anchorId="4DF3A942" wp14:editId="2183AD90">
                    <wp:simplePos x="0" y="0"/>
                    <wp:positionH relativeFrom="page">
                      <wp:posOffset>296427</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4F2C6" w14:textId="77777777" w:rsidR="00C931A4" w:rsidRDefault="00C931A4" w:rsidP="00C931A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F3A942" id="Group 11" o:spid="_x0000_s1026" style="position:absolute;margin-left:23.35pt;margin-top:0;width:172.8pt;height:718.55pt;z-index:-25165413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7B4F2C6" w14:textId="77777777" w:rsidR="00C931A4" w:rsidRDefault="00C931A4" w:rsidP="00C931A4">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58242" behindDoc="0" locked="0" layoutInCell="1" allowOverlap="1" wp14:anchorId="6BE0230F" wp14:editId="1117C3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7613" w:rsidRPr="00F81297">
                                      <w:rPr>
                                        <w:color w:val="624ABB"/>
                                        <w:sz w:val="26"/>
                                        <w:szCs w:val="26"/>
                                      </w:rPr>
                                      <w:t>Author</w:t>
                                    </w:r>
                                  </w:sdtContent>
                                </w:sdt>
                              </w:p>
                              <w:p w14:paraId="34C1545A" w14:textId="77777777" w:rsidR="00107613"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107613"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7613" w:rsidRPr="00F81297">
                                <w:rPr>
                                  <w:color w:val="624ABB"/>
                                  <w:sz w:val="26"/>
                                  <w:szCs w:val="26"/>
                                </w:rPr>
                                <w:t>Author</w:t>
                              </w:r>
                            </w:sdtContent>
                          </w:sdt>
                        </w:p>
                        <w:p w14:paraId="34C1545A" w14:textId="77777777" w:rsidR="00107613"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07613">
                                <w:rPr>
                                  <w:caps/>
                                  <w:color w:val="595959" w:themeColor="text1" w:themeTint="A6"/>
                                  <w:szCs w:val="20"/>
                                </w:rPr>
                                <w:t>CAST</w:t>
                              </w:r>
                            </w:sdtContent>
                          </w:sdt>
                        </w:p>
                      </w:txbxContent>
                    </v:textbox>
                    <w10:wrap anchorx="page" anchory="page"/>
                  </v:shape>
                </w:pict>
              </mc:Fallback>
            </mc:AlternateContent>
          </w:r>
        </w:p>
        <w:p w14:paraId="684C42F0" w14:textId="066E94C8" w:rsidR="00CA74F4" w:rsidRDefault="00C931A4"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60294" behindDoc="0" locked="0" layoutInCell="1" allowOverlap="1" wp14:anchorId="5B4E651E" wp14:editId="28F3028C">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Pr="00F81297" w:rsidRDefault="00107613"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F81297">
                                  <w:rPr>
                                    <w:rFonts w:asciiTheme="majorHAnsi" w:hAnsiTheme="majorHAnsi" w:cs="Arial"/>
                                    <w:b/>
                                    <w:color w:val="624ABB"/>
                                    <w:sz w:val="56"/>
                                  </w:rPr>
                                  <w:t xml:space="preserve">OWASP  2017 TOP 10 </w:t>
                                </w:r>
                              </w:p>
                              <w:p w14:paraId="5709D450" w14:textId="2E5F7079" w:rsidR="00107613" w:rsidRPr="00F81297" w:rsidRDefault="00107613" w:rsidP="00CA74F4">
                                <w:pPr>
                                  <w:ind w:left="0" w:right="72"/>
                                  <w:rPr>
                                    <w:rFonts w:asciiTheme="majorHAnsi" w:hAnsiTheme="majorHAnsi" w:cs="Arial"/>
                                    <w:b/>
                                    <w:color w:val="624ABB"/>
                                    <w:sz w:val="56"/>
                                  </w:rPr>
                                </w:pPr>
                                <w:r w:rsidRPr="00F81297">
                                  <w:rPr>
                                    <w:rFonts w:asciiTheme="majorHAnsi" w:hAnsiTheme="majorHAnsi" w:cs="Arial"/>
                                    <w:b/>
                                    <w:color w:val="624ABB"/>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07E97D80" w:rsidR="00107613" w:rsidRPr="00F81297" w:rsidRDefault="00107613"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F81297">
                            <w:rPr>
                              <w:rFonts w:asciiTheme="majorHAnsi" w:hAnsiTheme="majorHAnsi" w:cs="Arial"/>
                              <w:b/>
                              <w:color w:val="624ABB"/>
                              <w:sz w:val="56"/>
                            </w:rPr>
                            <w:t xml:space="preserve">OWASP  2017 TOP 10 </w:t>
                          </w:r>
                        </w:p>
                        <w:p w14:paraId="5709D450" w14:textId="2E5F7079" w:rsidR="00107613" w:rsidRPr="00F81297" w:rsidRDefault="00107613" w:rsidP="00CA74F4">
                          <w:pPr>
                            <w:ind w:left="0" w:right="72"/>
                            <w:rPr>
                              <w:rFonts w:asciiTheme="majorHAnsi" w:hAnsiTheme="majorHAnsi" w:cs="Arial"/>
                              <w:b/>
                              <w:color w:val="624ABB"/>
                              <w:sz w:val="56"/>
                            </w:rPr>
                          </w:pPr>
                          <w:r w:rsidRPr="00F81297">
                            <w:rPr>
                              <w:rFonts w:asciiTheme="majorHAnsi" w:hAnsiTheme="majorHAnsi" w:cs="Arial"/>
                              <w:b/>
                              <w:color w:val="624ABB"/>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Pr="00F81297" w:rsidRDefault="00CA74F4" w:rsidP="00C354FC">
      <w:pPr>
        <w:pStyle w:val="Heading1"/>
        <w:numPr>
          <w:ilvl w:val="0"/>
          <w:numId w:val="0"/>
        </w:numPr>
        <w:ind w:left="357" w:right="657"/>
        <w:rPr>
          <w:noProof/>
          <w:color w:val="624ABB"/>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sidRPr="00F81297">
        <w:rPr>
          <w:rFonts w:asciiTheme="majorHAnsi" w:hAnsiTheme="majorHAnsi"/>
          <w:caps/>
          <w:color w:val="624ABB"/>
          <w:sz w:val="22"/>
        </w:rPr>
        <w:fldChar w:fldCharType="begin"/>
      </w:r>
      <w:r w:rsidR="00C354FC" w:rsidRPr="00F81297">
        <w:rPr>
          <w:rFonts w:asciiTheme="majorHAnsi" w:hAnsiTheme="majorHAnsi"/>
          <w:caps/>
          <w:color w:val="624ABB"/>
          <w:sz w:val="22"/>
        </w:rPr>
        <w:instrText xml:space="preserve"> TOC \o "1-4" \n </w:instrText>
      </w:r>
      <w:r w:rsidR="00C354FC" w:rsidRPr="00F81297">
        <w:rPr>
          <w:rFonts w:asciiTheme="majorHAnsi" w:hAnsiTheme="majorHAnsi"/>
          <w:caps/>
          <w:color w:val="624ABB"/>
          <w:sz w:val="22"/>
        </w:rPr>
        <w:fldChar w:fldCharType="separate"/>
      </w:r>
    </w:p>
    <w:p w14:paraId="5577F7CF" w14:textId="77777777" w:rsidR="001653F6" w:rsidRPr="00F81297" w:rsidRDefault="001653F6">
      <w:pPr>
        <w:pStyle w:val="TOC1"/>
        <w:rPr>
          <w:rFonts w:asciiTheme="minorHAnsi" w:eastAsiaTheme="minorEastAsia" w:hAnsiTheme="minorHAnsi" w:cstheme="minorBidi"/>
          <w:b w:val="0"/>
          <w:caps w:val="0"/>
          <w:noProof/>
          <w:color w:val="624ABB"/>
          <w:sz w:val="22"/>
          <w:szCs w:val="22"/>
          <w:lang w:eastAsia="en-US"/>
        </w:rPr>
      </w:pPr>
      <w:r w:rsidRPr="00F81297">
        <w:rPr>
          <w:noProof/>
          <w:color w:val="624ABB"/>
        </w:rPr>
        <w:t>Table of Content</w:t>
      </w:r>
    </w:p>
    <w:p w14:paraId="766AB4A3" w14:textId="77777777" w:rsidR="001653F6" w:rsidRPr="00F81297" w:rsidRDefault="001653F6">
      <w:pPr>
        <w:pStyle w:val="TOC1"/>
        <w:tabs>
          <w:tab w:val="left" w:pos="737"/>
        </w:tabs>
        <w:rPr>
          <w:rFonts w:asciiTheme="minorHAnsi" w:eastAsiaTheme="minorEastAsia" w:hAnsiTheme="minorHAnsi" w:cstheme="minorBidi"/>
          <w:b w:val="0"/>
          <w:caps w:val="0"/>
          <w:noProof/>
          <w:color w:val="624ABB"/>
          <w:sz w:val="22"/>
          <w:szCs w:val="22"/>
          <w:lang w:eastAsia="en-US"/>
        </w:rPr>
      </w:pPr>
      <w:r w:rsidRPr="00F81297">
        <w:rPr>
          <w:noProof/>
          <w:color w:val="624ABB"/>
        </w:rPr>
        <w:t>1.</w:t>
      </w:r>
      <w:r w:rsidRPr="00F81297">
        <w:rPr>
          <w:rFonts w:asciiTheme="minorHAnsi" w:eastAsiaTheme="minorEastAsia" w:hAnsiTheme="minorHAnsi" w:cstheme="minorBidi"/>
          <w:b w:val="0"/>
          <w:caps w:val="0"/>
          <w:noProof/>
          <w:color w:val="624ABB"/>
          <w:sz w:val="22"/>
          <w:szCs w:val="22"/>
          <w:lang w:eastAsia="en-US"/>
        </w:rPr>
        <w:tab/>
      </w:r>
      <w:r w:rsidRPr="00F81297">
        <w:rPr>
          <w:noProof/>
          <w:color w:val="624ABB"/>
        </w:rPr>
        <w:t>Introduction</w:t>
      </w:r>
    </w:p>
    <w:p w14:paraId="76A0B564"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noProof/>
          <w:color w:val="624ABB"/>
          <w14:scene3d>
            <w14:camera w14:prst="orthographicFront"/>
            <w14:lightRig w14:rig="threePt" w14:dir="t">
              <w14:rot w14:lat="0" w14:lon="0" w14:rev="0"/>
            </w14:lightRig>
          </w14:scene3d>
        </w:rPr>
        <w:t>1.1.</w:t>
      </w:r>
      <w:r w:rsidRPr="00F81297">
        <w:rPr>
          <w:rFonts w:asciiTheme="minorHAnsi" w:eastAsiaTheme="minorEastAsia" w:hAnsiTheme="minorHAnsi" w:cstheme="minorBidi"/>
          <w:smallCaps w:val="0"/>
          <w:noProof/>
          <w:color w:val="624ABB"/>
          <w:sz w:val="22"/>
          <w:szCs w:val="22"/>
          <w:lang w:eastAsia="en-US"/>
        </w:rPr>
        <w:tab/>
      </w:r>
      <w:r w:rsidRPr="00F81297">
        <w:rPr>
          <w:noProof/>
          <w:color w:val="624ABB"/>
        </w:rPr>
        <w:t>Application Characteristics</w:t>
      </w:r>
    </w:p>
    <w:p w14:paraId="0E5BB7FD" w14:textId="77777777" w:rsidR="001653F6" w:rsidRPr="00F81297" w:rsidRDefault="001653F6">
      <w:pPr>
        <w:pStyle w:val="TOC1"/>
        <w:tabs>
          <w:tab w:val="left" w:pos="737"/>
        </w:tabs>
        <w:rPr>
          <w:rFonts w:asciiTheme="minorHAnsi" w:eastAsiaTheme="minorEastAsia" w:hAnsiTheme="minorHAnsi" w:cstheme="minorBidi"/>
          <w:b w:val="0"/>
          <w:caps w:val="0"/>
          <w:noProof/>
          <w:color w:val="624ABB"/>
          <w:sz w:val="22"/>
          <w:szCs w:val="22"/>
          <w:lang w:eastAsia="en-US"/>
        </w:rPr>
      </w:pPr>
      <w:r w:rsidRPr="00F81297">
        <w:rPr>
          <w:rFonts w:asciiTheme="minorHAnsi" w:hAnsiTheme="minorHAnsi"/>
          <w:noProof/>
          <w:color w:val="624ABB"/>
        </w:rPr>
        <w:t>2.</w:t>
      </w:r>
      <w:r w:rsidRPr="00F81297">
        <w:rPr>
          <w:rFonts w:asciiTheme="minorHAnsi" w:eastAsiaTheme="minorEastAsia" w:hAnsiTheme="minorHAnsi" w:cstheme="minorBidi"/>
          <w:b w:val="0"/>
          <w:caps w:val="0"/>
          <w:noProof/>
          <w:color w:val="624ABB"/>
          <w:sz w:val="22"/>
          <w:szCs w:val="22"/>
          <w:lang w:eastAsia="en-US"/>
        </w:rPr>
        <w:tab/>
      </w:r>
      <w:r w:rsidRPr="00F81297">
        <w:rPr>
          <w:noProof/>
          <w:color w:val="624ABB"/>
        </w:rPr>
        <w:t>Security Violation Overview</w:t>
      </w:r>
    </w:p>
    <w:p w14:paraId="6FAE25B8"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2.1.</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Top 10 Vulnerabilities</w:t>
      </w:r>
    </w:p>
    <w:p w14:paraId="06EA089F"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2.2.</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A1 - Injection</w:t>
      </w:r>
    </w:p>
    <w:p w14:paraId="5B596A24"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2.3.</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A2 – Broken Authentication</w:t>
      </w:r>
    </w:p>
    <w:p w14:paraId="1049D1A1"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2.4.</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A3 – Sensitive Data Exposure</w:t>
      </w:r>
    </w:p>
    <w:p w14:paraId="7AFBCC33"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2.5.</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A4 – XML External Entities (XXE)</w:t>
      </w:r>
    </w:p>
    <w:p w14:paraId="28D5C201"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2.6.</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A5 – Broken Access Control</w:t>
      </w:r>
    </w:p>
    <w:p w14:paraId="2B807569"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2.7.</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A6 – Security Misconfiguration</w:t>
      </w:r>
    </w:p>
    <w:p w14:paraId="7A24F6D6"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2.8.</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A7 – Cross-Site Scripting (XSS)</w:t>
      </w:r>
    </w:p>
    <w:p w14:paraId="771E6AB2"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2.9.</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A8 – Insecure Deserialization</w:t>
      </w:r>
    </w:p>
    <w:p w14:paraId="64F031B6"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2.10.</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A9 – Using Components with known Vulnerabilities</w:t>
      </w:r>
    </w:p>
    <w:p w14:paraId="6DB0077A"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rFonts w:eastAsia="Calibri"/>
          <w:noProof/>
          <w:color w:val="624ABB"/>
          <w14:scene3d>
            <w14:camera w14:prst="orthographicFront"/>
            <w14:lightRig w14:rig="threePt" w14:dir="t">
              <w14:rot w14:lat="0" w14:lon="0" w14:rev="0"/>
            </w14:lightRig>
          </w14:scene3d>
        </w:rPr>
        <w:t>2.11.</w:t>
      </w:r>
      <w:r w:rsidRPr="00F81297">
        <w:rPr>
          <w:rFonts w:asciiTheme="minorHAnsi" w:eastAsiaTheme="minorEastAsia" w:hAnsiTheme="minorHAnsi" w:cstheme="minorBidi"/>
          <w:smallCaps w:val="0"/>
          <w:noProof/>
          <w:color w:val="624ABB"/>
          <w:sz w:val="22"/>
          <w:szCs w:val="22"/>
          <w:lang w:eastAsia="en-US"/>
        </w:rPr>
        <w:tab/>
      </w:r>
      <w:r w:rsidRPr="00F81297">
        <w:rPr>
          <w:rFonts w:eastAsia="Calibri"/>
          <w:noProof/>
          <w:color w:val="624ABB"/>
        </w:rPr>
        <w:t>OWASP -2017 A10 – Insufficient Logging &amp; Monitoring</w:t>
      </w:r>
    </w:p>
    <w:p w14:paraId="151BD6E6" w14:textId="77777777" w:rsidR="001653F6" w:rsidRPr="00F81297" w:rsidRDefault="001653F6">
      <w:pPr>
        <w:pStyle w:val="TOC1"/>
        <w:tabs>
          <w:tab w:val="left" w:pos="737"/>
        </w:tabs>
        <w:rPr>
          <w:rFonts w:asciiTheme="minorHAnsi" w:eastAsiaTheme="minorEastAsia" w:hAnsiTheme="minorHAnsi" w:cstheme="minorBidi"/>
          <w:b w:val="0"/>
          <w:caps w:val="0"/>
          <w:noProof/>
          <w:color w:val="624ABB"/>
          <w:sz w:val="22"/>
          <w:szCs w:val="22"/>
          <w:lang w:eastAsia="en-US"/>
        </w:rPr>
      </w:pPr>
      <w:r w:rsidRPr="00F81297">
        <w:rPr>
          <w:noProof/>
          <w:color w:val="624ABB"/>
        </w:rPr>
        <w:t>3.</w:t>
      </w:r>
      <w:r w:rsidRPr="00F81297">
        <w:rPr>
          <w:rFonts w:asciiTheme="minorHAnsi" w:eastAsiaTheme="minorEastAsia" w:hAnsiTheme="minorHAnsi" w:cstheme="minorBidi"/>
          <w:b w:val="0"/>
          <w:caps w:val="0"/>
          <w:noProof/>
          <w:color w:val="624ABB"/>
          <w:sz w:val="22"/>
          <w:szCs w:val="22"/>
          <w:lang w:eastAsia="en-US"/>
        </w:rPr>
        <w:tab/>
      </w:r>
      <w:r w:rsidRPr="00F81297">
        <w:rPr>
          <w:noProof/>
          <w:color w:val="624ABB"/>
        </w:rPr>
        <w:t>Appendix</w:t>
      </w:r>
    </w:p>
    <w:p w14:paraId="680FE788"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noProof/>
          <w:color w:val="624ABB"/>
          <w14:scene3d>
            <w14:camera w14:prst="orthographicFront"/>
            <w14:lightRig w14:rig="threePt" w14:dir="t">
              <w14:rot w14:lat="0" w14:lon="0" w14:rev="0"/>
            </w14:lightRig>
          </w14:scene3d>
        </w:rPr>
        <w:t>3.1.</w:t>
      </w:r>
      <w:r w:rsidRPr="00F81297">
        <w:rPr>
          <w:rFonts w:asciiTheme="minorHAnsi" w:eastAsiaTheme="minorEastAsia" w:hAnsiTheme="minorHAnsi" w:cstheme="minorBidi"/>
          <w:smallCaps w:val="0"/>
          <w:noProof/>
          <w:color w:val="624ABB"/>
          <w:sz w:val="22"/>
          <w:szCs w:val="22"/>
          <w:lang w:eastAsia="en-US"/>
        </w:rPr>
        <w:tab/>
      </w:r>
      <w:r w:rsidRPr="00F81297">
        <w:rPr>
          <w:noProof/>
          <w:color w:val="624ABB"/>
        </w:rPr>
        <w:t>About CAST Software Intelligence</w:t>
      </w:r>
    </w:p>
    <w:p w14:paraId="45322C2A" w14:textId="77777777" w:rsidR="001653F6" w:rsidRPr="00F81297" w:rsidRDefault="001653F6">
      <w:pPr>
        <w:pStyle w:val="TOC2"/>
        <w:tabs>
          <w:tab w:val="left" w:pos="1200"/>
        </w:tabs>
        <w:rPr>
          <w:rFonts w:asciiTheme="minorHAnsi" w:eastAsiaTheme="minorEastAsia" w:hAnsiTheme="minorHAnsi" w:cstheme="minorBidi"/>
          <w:smallCaps w:val="0"/>
          <w:noProof/>
          <w:color w:val="624ABB"/>
          <w:sz w:val="22"/>
          <w:szCs w:val="22"/>
          <w:lang w:eastAsia="en-US"/>
        </w:rPr>
      </w:pPr>
      <w:r w:rsidRPr="00F81297">
        <w:rPr>
          <w:noProof/>
          <w:color w:val="624ABB"/>
          <w14:scene3d>
            <w14:camera w14:prst="orthographicFront"/>
            <w14:lightRig w14:rig="threePt" w14:dir="t">
              <w14:rot w14:lat="0" w14:lon="0" w14:rev="0"/>
            </w14:lightRig>
          </w14:scene3d>
        </w:rPr>
        <w:t>3.2.</w:t>
      </w:r>
      <w:r w:rsidRPr="00F81297">
        <w:rPr>
          <w:rFonts w:asciiTheme="minorHAnsi" w:eastAsiaTheme="minorEastAsia" w:hAnsiTheme="minorHAnsi" w:cstheme="minorBidi"/>
          <w:smallCaps w:val="0"/>
          <w:noProof/>
          <w:color w:val="624ABB"/>
          <w:sz w:val="22"/>
          <w:szCs w:val="22"/>
          <w:lang w:eastAsia="en-US"/>
        </w:rPr>
        <w:tab/>
      </w:r>
      <w:r w:rsidRPr="00F81297">
        <w:rPr>
          <w:noProof/>
          <w:color w:val="624ABB"/>
        </w:rPr>
        <w:t>About CAST Security</w:t>
      </w:r>
    </w:p>
    <w:p w14:paraId="31007FBA" w14:textId="4F3EAC8C" w:rsidR="00C9214B" w:rsidRPr="00F81297" w:rsidRDefault="00C354FC" w:rsidP="002638B2">
      <w:pPr>
        <w:ind w:left="0" w:right="657"/>
        <w:rPr>
          <w:color w:val="624ABB"/>
          <w:sz w:val="16"/>
          <w:szCs w:val="16"/>
        </w:rPr>
      </w:pPr>
      <w:r w:rsidRPr="00F81297">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36BE7B7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2"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B93D68" w:rsidRPr="00AC5F7C" w14:paraId="536817DB"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B2B9FF"/>
            </w:tcBorders>
            <w:shd w:val="clear" w:color="auto" w:fill="C7C9E0"/>
            <w:vAlign w:val="center"/>
          </w:tcPr>
          <w:p w14:paraId="1213063B" w14:textId="77777777" w:rsidR="00B93D68" w:rsidRPr="00FC19A1" w:rsidRDefault="00B93D68" w:rsidP="00B93D68">
            <w:pPr>
              <w:ind w:left="0" w:right="657"/>
              <w:jc w:val="left"/>
              <w:rPr>
                <w:rFonts w:ascii="Open Sans" w:hAnsi="Open Sans" w:cs="Open Sans"/>
              </w:rPr>
            </w:pPr>
            <w:r>
              <w:rPr>
                <w:rFonts w:ascii="Open Sans" w:hAnsi="Open Sans" w:cs="Open Sans"/>
              </w:rPr>
              <w:t>OWASP-2017</w:t>
            </w:r>
          </w:p>
        </w:tc>
        <w:tc>
          <w:tcPr>
            <w:tcW w:w="1418" w:type="dxa"/>
            <w:tcBorders>
              <w:bottom w:val="single" w:sz="12" w:space="0" w:color="B2B9FF"/>
            </w:tcBorders>
            <w:shd w:val="clear" w:color="auto" w:fill="C7C9E0"/>
            <w:vAlign w:val="center"/>
          </w:tcPr>
          <w:p w14:paraId="7EE2CD96" w14:textId="0A9021E5" w:rsidR="00B93D68" w:rsidRPr="00AC5F7C" w:rsidRDefault="00B93D68" w:rsidP="00B93D6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tcBorders>
              <w:bottom w:val="single" w:sz="12" w:space="0" w:color="B2B9FF"/>
            </w:tcBorders>
            <w:shd w:val="clear" w:color="auto" w:fill="C7C9E0"/>
          </w:tcPr>
          <w:p w14:paraId="737E2744" w14:textId="594671C3" w:rsidR="00B93D68" w:rsidRDefault="00B93D68" w:rsidP="00B93D6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tcBorders>
              <w:bottom w:val="single" w:sz="12" w:space="0" w:color="B2B9FF"/>
            </w:tcBorders>
            <w:shd w:val="clear" w:color="auto" w:fill="C7C9E0"/>
            <w:vAlign w:val="center"/>
          </w:tcPr>
          <w:p w14:paraId="5DF5F09F" w14:textId="4C589B26" w:rsidR="00B93D68" w:rsidRPr="00AC5F7C" w:rsidRDefault="00B93D68" w:rsidP="00B93D6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tcBorders>
              <w:bottom w:val="single" w:sz="12" w:space="0" w:color="B2B9FF"/>
            </w:tcBorders>
            <w:shd w:val="clear" w:color="auto" w:fill="C7C9E0"/>
            <w:vAlign w:val="center"/>
          </w:tcPr>
          <w:p w14:paraId="3F1CEACA" w14:textId="71562287" w:rsidR="00B93D68" w:rsidRPr="00934956" w:rsidRDefault="00B93D68" w:rsidP="00B93D6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A07B1A" w:rsidRPr="00CA2066" w14:paraId="40F7E778"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B2B9FF"/>
            </w:tcBorders>
          </w:tcPr>
          <w:p w14:paraId="5B68098B" w14:textId="4D2D673D" w:rsidR="00B93D68" w:rsidRPr="007675B2" w:rsidRDefault="00B93D68" w:rsidP="00B93D68">
            <w:pPr>
              <w:ind w:left="0" w:right="657"/>
              <w:jc w:val="left"/>
              <w:rPr>
                <w:rFonts w:ascii="Open Sans" w:hAnsi="Open Sans" w:cs="Open Sans"/>
                <w:b w:val="0"/>
              </w:rPr>
            </w:pPr>
            <w:r w:rsidRPr="0064103A">
              <w:rPr>
                <w:rFonts w:ascii="Open Sans" w:hAnsi="Open Sans" w:cs="Open Sans"/>
                <w:b w:val="0"/>
              </w:rPr>
              <w:t>A1</w:t>
            </w:r>
            <w:r w:rsidR="00EB00C4">
              <w:rPr>
                <w:rFonts w:ascii="Open Sans" w:hAnsi="Open Sans" w:cs="Open Sans"/>
                <w:b w:val="0"/>
              </w:rPr>
              <w:t xml:space="preserve"> </w:t>
            </w:r>
            <w:r w:rsidRPr="0064103A">
              <w:rPr>
                <w:rFonts w:ascii="Open Sans" w:hAnsi="Open Sans" w:cs="Open Sans"/>
                <w:b w:val="0"/>
              </w:rPr>
              <w:t>- Injection</w:t>
            </w:r>
          </w:p>
        </w:tc>
        <w:tc>
          <w:tcPr>
            <w:tcW w:w="1418" w:type="dxa"/>
            <w:tcBorders>
              <w:top w:val="single" w:sz="12" w:space="0" w:color="B2B9FF"/>
            </w:tcBorders>
            <w:shd w:val="clear" w:color="auto" w:fill="FAAC96"/>
          </w:tcPr>
          <w:p w14:paraId="4143034C" w14:textId="090B4095" w:rsidR="00B93D68" w:rsidRPr="00CA2066" w:rsidRDefault="00B93D6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tcBorders>
              <w:top w:val="single" w:sz="12" w:space="0" w:color="B2B9FF"/>
            </w:tcBorders>
            <w:shd w:val="clear" w:color="auto" w:fill="FCDD9B"/>
          </w:tcPr>
          <w:p w14:paraId="5139FB2A" w14:textId="43ED3EB9" w:rsidR="00B93D68" w:rsidRDefault="00903FC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tcBorders>
              <w:top w:val="single" w:sz="12" w:space="0" w:color="B2B9FF"/>
            </w:tcBorders>
            <w:shd w:val="clear" w:color="auto" w:fill="FAAC96"/>
          </w:tcPr>
          <w:p w14:paraId="42E2405E" w14:textId="489D752A" w:rsidR="00B93D68" w:rsidRPr="00CA2066" w:rsidRDefault="00903FC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tcBorders>
              <w:top w:val="single" w:sz="12" w:space="0" w:color="B2B9FF"/>
            </w:tcBorders>
            <w:shd w:val="clear" w:color="auto" w:fill="FAAC96"/>
          </w:tcPr>
          <w:p w14:paraId="7CCC341B" w14:textId="74F0814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47003408"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177C395" w14:textId="0094A961" w:rsidR="00B93D68" w:rsidRPr="007675B2" w:rsidRDefault="004916AF" w:rsidP="004916AF">
            <w:pPr>
              <w:ind w:left="0" w:right="657"/>
              <w:jc w:val="left"/>
              <w:rPr>
                <w:rFonts w:ascii="Open Sans" w:hAnsi="Open Sans" w:cs="Open Sans"/>
                <w:b w:val="0"/>
              </w:rPr>
            </w:pPr>
            <w:r w:rsidRPr="004916AF">
              <w:rPr>
                <w:rFonts w:ascii="Open Sans" w:hAnsi="Open Sans" w:cs="Open Sans"/>
                <w:b w:val="0"/>
              </w:rPr>
              <w:t>A2</w:t>
            </w:r>
            <w:r w:rsidR="00EB00C4">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AAC96"/>
          </w:tcPr>
          <w:p w14:paraId="6A96EE90" w14:textId="7DFFA39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05022DD8" w14:textId="1DE66AEA" w:rsidR="00B93D68"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3B4AF670" w14:textId="76533112"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45DCE9C0" w14:textId="37C80694"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40549679"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DD8E31B" w14:textId="68446E02" w:rsidR="00B93D68" w:rsidRPr="007675B2" w:rsidRDefault="00EB00C4" w:rsidP="00EB00C4">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348D7899" w14:textId="354561E0"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29C42801" w14:textId="5D12F99B" w:rsidR="00B93D68"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2584DBD" w14:textId="29D5CF9F"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00AB226E" w14:textId="18B53DE6"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08CDBA4F"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81D88DD" w14:textId="206E1CCC" w:rsidR="00B93D68" w:rsidRPr="007675B2" w:rsidRDefault="005F75F3" w:rsidP="005F75F3">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CDD9B"/>
          </w:tcPr>
          <w:p w14:paraId="70182A40" w14:textId="48EB6904" w:rsidR="00B93D68" w:rsidRPr="00CA2066" w:rsidRDefault="005C08D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4DAA878A" w14:textId="16416BC2" w:rsidR="00B93D68" w:rsidRDefault="005C08D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6A19BA48" w14:textId="471DD6CC"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AAC96"/>
          </w:tcPr>
          <w:p w14:paraId="780C3EAF" w14:textId="36C233CE"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860317" w:rsidRPr="00CA2066" w14:paraId="65073ECD"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771308E" w14:textId="7248BC9D" w:rsidR="00B93D68" w:rsidRPr="007675B2" w:rsidRDefault="00772348" w:rsidP="00772348">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CDD9B"/>
          </w:tcPr>
          <w:p w14:paraId="2C6098D8" w14:textId="4D73AEC8"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D0672A1" w14:textId="45408B4E" w:rsidR="00B93D68"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0D46778" w14:textId="38747A18" w:rsidR="00B93D68" w:rsidRPr="00CA2066" w:rsidRDefault="0077234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3F9227A2" w14:textId="51F12CE1" w:rsidR="00B93D68" w:rsidRPr="00CA2066" w:rsidRDefault="001D28A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138F" w:rsidRPr="00CA2066" w14:paraId="6BCA1CE3"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0B566F4" w14:textId="173176E1" w:rsidR="00DA138F" w:rsidRPr="001014F8" w:rsidRDefault="001014F8" w:rsidP="00772348">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AAC96"/>
          </w:tcPr>
          <w:p w14:paraId="5A3B8AE9" w14:textId="60F79AE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394CF88B" w14:textId="395377B3"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58E7B58D" w14:textId="206FF2C0"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C2CBFE2" w14:textId="576AC03E"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138F" w:rsidRPr="00CA2066" w14:paraId="2C017501"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3C3FDCB" w14:textId="2787937A" w:rsidR="00DA138F" w:rsidRPr="002F3F68" w:rsidRDefault="002F3F68" w:rsidP="00772348">
            <w:pPr>
              <w:ind w:left="0" w:right="657"/>
              <w:jc w:val="left"/>
              <w:rPr>
                <w:rFonts w:ascii="Open Sans" w:hAnsi="Open Sans" w:cs="Open Sans"/>
                <w:b w:val="0"/>
                <w:bCs w:val="0"/>
              </w:rPr>
            </w:pPr>
            <w:r w:rsidRPr="002F3F68">
              <w:rPr>
                <w:rFonts w:ascii="Open Sans" w:hAnsi="Open Sans" w:cs="Open Sans"/>
                <w:b w:val="0"/>
                <w:bCs w:val="0"/>
              </w:rPr>
              <w:t>A7</w:t>
            </w:r>
            <w:r w:rsidR="001014F8">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0EC5240" w14:textId="460B7F9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AAC96"/>
          </w:tcPr>
          <w:p w14:paraId="451C44AE" w14:textId="44D99476"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AAC96"/>
          </w:tcPr>
          <w:p w14:paraId="6883A279" w14:textId="03A2EFEB"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1CFCDEF1" w14:textId="31D4D0F1" w:rsidR="00DA138F"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3A5C26" w:rsidRPr="00CA2066" w14:paraId="311F5043"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DECBAD3" w14:textId="7FF270A3" w:rsidR="003A5C26" w:rsidRPr="00CE3DA3" w:rsidRDefault="00CE3DA3" w:rsidP="00772348">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FFBBC"/>
          </w:tcPr>
          <w:p w14:paraId="6DC804F2" w14:textId="6B7F077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CDD9B"/>
          </w:tcPr>
          <w:p w14:paraId="2D729F04" w14:textId="0CF165B9"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214B33E6" w14:textId="0B435B18"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5D12B10E" w14:textId="602A0257"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3A5C26" w:rsidRPr="00CA2066" w14:paraId="6C3696C4"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D9D7810" w14:textId="2805A880" w:rsidR="003A5C26" w:rsidRPr="009E6556" w:rsidRDefault="009E6556" w:rsidP="00772348">
            <w:pPr>
              <w:ind w:left="0" w:right="657"/>
              <w:jc w:val="left"/>
              <w:rPr>
                <w:rFonts w:ascii="Open Sans" w:hAnsi="Open Sans" w:cs="Open Sans"/>
                <w:b w:val="0"/>
                <w:bCs w:val="0"/>
              </w:rPr>
            </w:pPr>
            <w:r w:rsidRPr="009E6556">
              <w:rPr>
                <w:rFonts w:ascii="Open Sans" w:hAnsi="Open Sans" w:cs="Open Sans"/>
                <w:b w:val="0"/>
                <w:bCs w:val="0"/>
              </w:rPr>
              <w:t>A9</w:t>
            </w:r>
            <w:r w:rsidR="00CE3DA3">
              <w:rPr>
                <w:rFonts w:ascii="Open Sans" w:hAnsi="Open Sans" w:cs="Open Sans"/>
                <w:b w:val="0"/>
                <w:bCs w:val="0"/>
              </w:rPr>
              <w:t xml:space="preserve"> </w:t>
            </w:r>
            <w:r w:rsidRPr="009E6556">
              <w:rPr>
                <w:rFonts w:ascii="Open Sans" w:hAnsi="Open Sans" w:cs="Open Sans"/>
                <w:b w:val="0"/>
                <w:bCs w:val="0"/>
              </w:rPr>
              <w:t xml:space="preserve">- Using Components </w:t>
            </w:r>
            <w:r w:rsidR="001014F8" w:rsidRPr="009E6556">
              <w:rPr>
                <w:rFonts w:ascii="Open Sans" w:hAnsi="Open Sans" w:cs="Open Sans"/>
                <w:b w:val="0"/>
                <w:bCs w:val="0"/>
              </w:rPr>
              <w:t>with</w:t>
            </w:r>
            <w:r w:rsidR="00CE3DA3">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5D13D015" w14:textId="1081388A"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5C22A066" w14:textId="19E1D4EE"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3770630A" w14:textId="0B02046C"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6D944561" w14:textId="5EE90AB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3A5C26" w:rsidRPr="00CA2066" w14:paraId="6CCE409F" w14:textId="77777777" w:rsidTr="001203D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85D368C" w14:textId="2B39B4AC" w:rsidR="003A5C26" w:rsidRPr="00E21DDA" w:rsidRDefault="003066EF" w:rsidP="00772348">
            <w:pPr>
              <w:ind w:left="0" w:right="657"/>
              <w:jc w:val="left"/>
              <w:rPr>
                <w:rFonts w:ascii="Open Sans" w:hAnsi="Open Sans" w:cs="Open Sans"/>
                <w:b w:val="0"/>
                <w:bCs w:val="0"/>
              </w:rPr>
            </w:pPr>
            <w:r w:rsidRPr="00E21DDA">
              <w:rPr>
                <w:rFonts w:ascii="Open Sans" w:hAnsi="Open Sans" w:cs="Open Sans"/>
                <w:b w:val="0"/>
                <w:bCs w:val="0"/>
              </w:rPr>
              <w:t>A10</w:t>
            </w:r>
            <w:r w:rsidR="00CE3DA3">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B026BF5" w14:textId="7ABE69AA" w:rsidR="003A5C26" w:rsidRDefault="003A5C26"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66F45A56" w14:textId="62A5F760"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473A8842" w14:textId="6AA56631"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2B8A1ED9" w14:textId="069B8EF9" w:rsidR="003A5C26" w:rsidRDefault="001014F8" w:rsidP="00B93D6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65EAE491" w14:textId="77777777" w:rsidR="00BE622E" w:rsidRDefault="00BE622E"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075B294A" w:rsidR="007023C3" w:rsidRPr="00FC19A1" w:rsidRDefault="00C125C7" w:rsidP="00B006A7">
            <w:pPr>
              <w:ind w:left="330" w:right="657"/>
              <w:jc w:val="left"/>
              <w:rPr>
                <w:rFonts w:ascii="Open Sans" w:hAnsi="Open Sans" w:cs="Open Sans"/>
              </w:rPr>
            </w:pPr>
            <w:r>
              <w:rPr>
                <w:rFonts w:ascii="Open Sans" w:hAnsi="Open Sans" w:cs="Open Sans"/>
              </w:rPr>
              <w:t>OWASP-2017</w:t>
            </w:r>
          </w:p>
        </w:tc>
        <w:tc>
          <w:tcPr>
            <w:tcW w:w="1530" w:type="dxa"/>
            <w:tcBorders>
              <w:bottom w:val="single" w:sz="12" w:space="0" w:color="B2B9FF"/>
            </w:tcBorders>
            <w:shd w:val="clear" w:color="auto" w:fill="C7C9E0"/>
            <w:vAlign w:val="center"/>
          </w:tcPr>
          <w:p w14:paraId="1DBF3FEC" w14:textId="70BEF4C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D03F1BD" w14:textId="68C1EAEF"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2B5DB18F" w14:textId="725EC5D6"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00162208" w:rsidR="007023C3" w:rsidRPr="007675B2" w:rsidRDefault="00C125C7" w:rsidP="00AB3653">
            <w:pPr>
              <w:ind w:right="657"/>
              <w:jc w:val="left"/>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Borders>
              <w:top w:val="single" w:sz="12" w:space="0" w:color="B2B9FF"/>
            </w:tcBorders>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AB3653">
            <w:pPr>
              <w:ind w:right="657"/>
              <w:jc w:val="left"/>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AB3653">
            <w:pPr>
              <w:ind w:right="657"/>
              <w:jc w:val="left"/>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AB3653">
            <w:pPr>
              <w:ind w:right="657"/>
              <w:jc w:val="left"/>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tcBorders>
              <w:bottom w:val="single" w:sz="12" w:space="0" w:color="B2B9FF"/>
            </w:tcBorders>
            <w:shd w:val="clear" w:color="auto" w:fill="C7C9E0"/>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7" w:name="_Toc531865303"/>
      <w:bookmarkStart w:id="28" w:name="_Toc531949432"/>
      <w:bookmarkStart w:id="29" w:name="_Toc531949642"/>
      <w:bookmarkStart w:id="30" w:name="_Hlk531860421"/>
      <w:r>
        <w:rPr>
          <w:rFonts w:eastAsia="Calibri"/>
          <w:lang w:val="en-US"/>
        </w:rPr>
        <w:t>OWASP -2017 A4 – XML External Entities (XXE)</w:t>
      </w:r>
      <w:bookmarkEnd w:id="27"/>
      <w:bookmarkEnd w:id="28"/>
      <w:bookmarkEnd w:id="29"/>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1" w:name="_Toc531865304"/>
      <w:bookmarkStart w:id="32" w:name="_Toc531949433"/>
      <w:bookmarkStart w:id="33" w:name="_Toc531949643"/>
      <w:r>
        <w:rPr>
          <w:rFonts w:eastAsia="Calibri"/>
          <w:lang w:val="en-US"/>
        </w:rPr>
        <w:lastRenderedPageBreak/>
        <w:t>OWASP -2017 A5 – Broken Access Control</w:t>
      </w:r>
      <w:bookmarkEnd w:id="31"/>
      <w:bookmarkEnd w:id="32"/>
      <w:bookmarkEnd w:id="33"/>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4" w:name="_Toc531865305"/>
      <w:bookmarkStart w:id="35" w:name="_Toc531949434"/>
      <w:bookmarkStart w:id="36" w:name="_Toc531949644"/>
      <w:r>
        <w:rPr>
          <w:rFonts w:eastAsia="Calibri"/>
          <w:lang w:val="en-US"/>
        </w:rPr>
        <w:t>OWASP -2017 A6 – Security Mis</w:t>
      </w:r>
      <w:r w:rsidR="000D38D5">
        <w:rPr>
          <w:rFonts w:eastAsia="Calibri"/>
          <w:lang w:val="en-US"/>
        </w:rPr>
        <w:t>c</w:t>
      </w:r>
      <w:r>
        <w:rPr>
          <w:rFonts w:eastAsia="Calibri"/>
          <w:lang w:val="en-US"/>
        </w:rPr>
        <w:t>onfiguration</w:t>
      </w:r>
      <w:bookmarkEnd w:id="34"/>
      <w:bookmarkEnd w:id="35"/>
      <w:bookmarkEnd w:id="36"/>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tcBorders>
              <w:bottom w:val="single" w:sz="12" w:space="0" w:color="B2B9FF"/>
            </w:tcBorders>
            <w:shd w:val="clear" w:color="auto" w:fill="C7C9E0"/>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7" w:name="_Toc531865306"/>
      <w:bookmarkStart w:id="38" w:name="_Toc531949435"/>
      <w:bookmarkStart w:id="39" w:name="_Toc531949645"/>
      <w:r>
        <w:rPr>
          <w:rFonts w:eastAsia="Calibri"/>
          <w:lang w:val="en-US"/>
        </w:rPr>
        <w:lastRenderedPageBreak/>
        <w:t>OWASP -2017 A7 – Cross-Site Scripting (XSS)</w:t>
      </w:r>
      <w:bookmarkEnd w:id="37"/>
      <w:bookmarkEnd w:id="38"/>
      <w:bookmarkEnd w:id="39"/>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DE53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DE538C">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0" w:name="_Toc531948219"/>
      <w:bookmarkStart w:id="41" w:name="_Toc531949646"/>
      <w:r>
        <w:rPr>
          <w:rFonts w:eastAsia="Calibri"/>
          <w:lang w:val="en-US"/>
        </w:rPr>
        <w:t>OWASP -2017 A8 – Insecure Deserialization</w:t>
      </w:r>
      <w:bookmarkEnd w:id="40"/>
      <w:bookmarkEnd w:id="41"/>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844C1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844C1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2" w:name="_Toc531865307"/>
      <w:bookmarkStart w:id="43" w:name="_Toc531949436"/>
      <w:bookmarkStart w:id="44" w:name="_Toc531949647"/>
      <w:r>
        <w:rPr>
          <w:rFonts w:eastAsia="Calibri"/>
          <w:lang w:val="en-US"/>
        </w:rPr>
        <w:lastRenderedPageBreak/>
        <w:t>OWASP -2017 A9 – Using Components with known Vulnerabilities</w:t>
      </w:r>
      <w:bookmarkEnd w:id="42"/>
      <w:bookmarkEnd w:id="43"/>
      <w:bookmarkEnd w:id="4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844C1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844C1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5" w:name="_Toc531948221"/>
      <w:bookmarkStart w:id="46" w:name="_Toc531949648"/>
      <w:r>
        <w:rPr>
          <w:rFonts w:eastAsia="Calibri"/>
          <w:lang w:val="en-US"/>
        </w:rPr>
        <w:t>OWASP -2017 A10 – Insufficient Logging &amp; Monitoring</w:t>
      </w:r>
      <w:bookmarkEnd w:id="45"/>
      <w:bookmarkEnd w:id="46"/>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844C1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844C1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7" w:name="_Toc531865308"/>
      <w:bookmarkStart w:id="48" w:name="_Toc531949437"/>
      <w:bookmarkStart w:id="49" w:name="_Toc531949649"/>
      <w:r>
        <w:lastRenderedPageBreak/>
        <w:t>A</w:t>
      </w:r>
      <w:r w:rsidR="00CA74F4">
        <w:t>ppendix</w:t>
      </w:r>
      <w:bookmarkEnd w:id="47"/>
      <w:bookmarkEnd w:id="48"/>
      <w:bookmarkEnd w:id="49"/>
      <w:r w:rsidR="00CA74F4">
        <w:t xml:space="preserve"> </w:t>
      </w:r>
    </w:p>
    <w:p w14:paraId="48916227" w14:textId="1845DF32" w:rsidR="00010552" w:rsidRDefault="00010552" w:rsidP="002638B2">
      <w:pPr>
        <w:pStyle w:val="Heading2"/>
        <w:spacing w:after="0"/>
        <w:ind w:left="540" w:right="657" w:hanging="540"/>
        <w:rPr>
          <w:lang w:val="en-US"/>
        </w:rPr>
      </w:pPr>
      <w:bookmarkStart w:id="50" w:name="_Toc531865309"/>
      <w:bookmarkStart w:id="51" w:name="_Toc531949438"/>
      <w:bookmarkStart w:id="52" w:name="_Toc531949650"/>
      <w:r>
        <w:rPr>
          <w:lang w:val="en-US"/>
        </w:rPr>
        <w:t>About CAST Software Intelligence</w:t>
      </w:r>
      <w:bookmarkEnd w:id="50"/>
      <w:bookmarkEnd w:id="51"/>
      <w:bookmarkEnd w:id="52"/>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0A16CB" w:rsidP="000A16CB">
      <w:pPr>
        <w:ind w:right="657"/>
      </w:pPr>
      <w:hyperlink r:id="rId14" w:history="1">
        <w:r w:rsidRPr="00036206">
          <w:rPr>
            <w:rStyle w:val="Hyperlink"/>
          </w:rPr>
          <w:t>Click here</w:t>
        </w:r>
      </w:hyperlink>
      <w:r>
        <w:t xml:space="preserve"> for more information about CAST Software Intelligence</w:t>
      </w:r>
      <w:r w:rsidR="00BB40D4">
        <w:t>.</w:t>
      </w:r>
      <w:r>
        <w:t xml:space="preserve"> </w:t>
      </w:r>
    </w:p>
    <w:p w14:paraId="1BEFAC18" w14:textId="2653B89A" w:rsidR="00690F72" w:rsidRDefault="00BB40D4" w:rsidP="002638B2">
      <w:pPr>
        <w:pStyle w:val="Heading2"/>
        <w:spacing w:after="0"/>
        <w:ind w:left="540" w:right="657" w:hanging="540"/>
      </w:pPr>
      <w:bookmarkStart w:id="53" w:name="_Toc531865310"/>
      <w:bookmarkStart w:id="54" w:name="_Toc531949439"/>
      <w:bookmarkStart w:id="55" w:name="_Toc531949651"/>
      <w:r>
        <w:rPr>
          <w:lang w:val="en-US"/>
        </w:rPr>
        <w:t>About CAST Security</w:t>
      </w:r>
      <w:bookmarkEnd w:id="53"/>
      <w:bookmarkEnd w:id="54"/>
      <w:bookmarkEnd w:id="55"/>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5"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4A949" w14:textId="77777777" w:rsidR="00211FBC" w:rsidRDefault="00211FBC">
      <w:r>
        <w:separator/>
      </w:r>
    </w:p>
  </w:endnote>
  <w:endnote w:type="continuationSeparator" w:id="0">
    <w:p w14:paraId="3328F490" w14:textId="77777777" w:rsidR="00211FBC" w:rsidRDefault="00211FBC">
      <w:r>
        <w:continuationSeparator/>
      </w:r>
    </w:p>
  </w:endnote>
  <w:endnote w:type="continuationNotice" w:id="1">
    <w:p w14:paraId="02855E43" w14:textId="77777777" w:rsidR="00211FBC" w:rsidRDefault="00211F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96474D7" w:rsidR="00107613" w:rsidRDefault="00C931A4" w:rsidP="00515F43">
    <w:pPr>
      <w:pStyle w:val="Footer"/>
      <w:jc w:val="center"/>
    </w:pPr>
    <w:r>
      <w:rPr>
        <w:rFonts w:asciiTheme="majorHAnsi" w:hAnsiTheme="majorHAnsi" w:cs="Times-Bold"/>
        <w:b/>
        <w:bCs/>
        <w:i w:val="0"/>
        <w:color w:val="404040" w:themeColor="text1" w:themeTint="BF"/>
        <w:sz w:val="24"/>
        <w:szCs w:val="24"/>
        <w:lang w:eastAsia="en-GB"/>
      </w:rPr>
      <w:ptab w:relativeTo="margin" w:alignment="right" w:leader="none"/>
    </w:r>
    <w:r w:rsidR="00107613">
      <w:rPr>
        <w:rFonts w:asciiTheme="majorHAnsi" w:hAnsiTheme="majorHAnsi" w:cs="Times-Bold"/>
        <w:b/>
        <w:bCs/>
        <w:i w:val="0"/>
        <w:color w:val="404040" w:themeColor="text1" w:themeTint="BF"/>
        <w:sz w:val="24"/>
        <w:szCs w:val="24"/>
        <w:lang w:eastAsia="en-GB"/>
      </w:rPr>
      <w:tab/>
    </w:r>
    <w:r w:rsidR="00107613">
      <w:rPr>
        <w:color w:val="404040" w:themeColor="text1" w:themeTint="BF"/>
        <w:sz w:val="22"/>
      </w:rPr>
      <w:tab/>
    </w:r>
  </w:p>
  <w:p w14:paraId="56E94B27" w14:textId="7DE332CB" w:rsidR="00107613" w:rsidRDefault="00C931A4">
    <w:pPr>
      <w:pStyle w:val="Footer"/>
    </w:pPr>
    <w:r>
      <w:rPr>
        <w:noProof/>
      </w:rPr>
      <w:drawing>
        <wp:anchor distT="0" distB="0" distL="114300" distR="114300" simplePos="0" relativeHeight="251658240" behindDoc="0" locked="0" layoutInCell="1" allowOverlap="1" wp14:anchorId="428FB09C" wp14:editId="38D69236">
          <wp:simplePos x="0" y="0"/>
          <wp:positionH relativeFrom="margin">
            <wp:align>left</wp:align>
          </wp:positionH>
          <wp:positionV relativeFrom="paragraph">
            <wp:posOffset>101788</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107613">
      <w:tab/>
    </w:r>
    <w:r w:rsidR="00107613">
      <w:tab/>
    </w:r>
    <w:r w:rsidR="00107613">
      <w:tab/>
    </w:r>
    <w:r w:rsidR="00107613">
      <w:tab/>
    </w:r>
    <w:r w:rsidR="00107613">
      <w:tab/>
    </w:r>
    <w:r w:rsidR="00107613">
      <w:tab/>
    </w:r>
    <w:r w:rsidR="00107613">
      <w:tab/>
    </w:r>
    <w:r w:rsidR="00107613">
      <w:tab/>
    </w:r>
    <w:r>
      <w:ptab w:relativeTo="margin" w:alignment="right" w:leader="none"/>
    </w:r>
    <w:r w:rsidR="00107613" w:rsidRPr="00A925F2">
      <w:rPr>
        <w:rFonts w:asciiTheme="majorHAnsi" w:hAnsiTheme="majorHAnsi" w:cs="Times-Bold"/>
        <w:b/>
        <w:bCs/>
        <w:i w:val="0"/>
        <w:color w:val="404040" w:themeColor="text1" w:themeTint="BF"/>
        <w:sz w:val="16"/>
        <w:szCs w:val="24"/>
        <w:lang w:eastAsia="en-GB"/>
      </w:rPr>
      <w:t xml:space="preserve">Page Number - </w:t>
    </w:r>
    <w:r w:rsidR="00107613" w:rsidRPr="00A925F2">
      <w:rPr>
        <w:rFonts w:asciiTheme="majorHAnsi" w:hAnsiTheme="majorHAnsi"/>
        <w:b/>
        <w:i w:val="0"/>
        <w:color w:val="404040" w:themeColor="text1" w:themeTint="BF"/>
        <w:sz w:val="16"/>
        <w:szCs w:val="24"/>
      </w:rPr>
      <w:fldChar w:fldCharType="begin"/>
    </w:r>
    <w:r w:rsidR="00107613" w:rsidRPr="00A925F2">
      <w:rPr>
        <w:rFonts w:asciiTheme="majorHAnsi" w:hAnsiTheme="majorHAnsi"/>
        <w:b/>
        <w:i w:val="0"/>
        <w:color w:val="404040" w:themeColor="text1" w:themeTint="BF"/>
        <w:sz w:val="16"/>
        <w:szCs w:val="24"/>
      </w:rPr>
      <w:instrText xml:space="preserve"> PAGE   \* MERGEFORMAT </w:instrText>
    </w:r>
    <w:r w:rsidR="00107613" w:rsidRPr="00A925F2">
      <w:rPr>
        <w:rFonts w:asciiTheme="majorHAnsi" w:hAnsiTheme="majorHAnsi"/>
        <w:b/>
        <w:i w:val="0"/>
        <w:color w:val="404040" w:themeColor="text1" w:themeTint="BF"/>
        <w:sz w:val="16"/>
        <w:szCs w:val="24"/>
      </w:rPr>
      <w:fldChar w:fldCharType="separate"/>
    </w:r>
    <w:r w:rsidR="00107613" w:rsidRPr="00A925F2">
      <w:rPr>
        <w:rFonts w:asciiTheme="majorHAnsi" w:hAnsiTheme="majorHAnsi"/>
        <w:b/>
        <w:i w:val="0"/>
        <w:color w:val="404040" w:themeColor="text1" w:themeTint="BF"/>
        <w:sz w:val="16"/>
        <w:szCs w:val="24"/>
      </w:rPr>
      <w:t>2</w:t>
    </w:r>
    <w:r w:rsidR="00107613" w:rsidRPr="00A925F2">
      <w:rPr>
        <w:rFonts w:asciiTheme="majorHAnsi" w:hAnsiTheme="majorHAnsi"/>
        <w:b/>
        <w:i w:val="0"/>
        <w:noProof/>
        <w:color w:val="404040" w:themeColor="text1" w:themeTint="BF"/>
        <w:sz w:val="16"/>
        <w:szCs w:val="24"/>
      </w:rPr>
      <w:fldChar w:fldCharType="end"/>
    </w:r>
    <w:r w:rsidR="00107613"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5E25A" w14:textId="77777777" w:rsidR="00211FBC" w:rsidRDefault="00211FBC">
      <w:r>
        <w:separator/>
      </w:r>
    </w:p>
  </w:footnote>
  <w:footnote w:type="continuationSeparator" w:id="0">
    <w:p w14:paraId="07012C9F" w14:textId="77777777" w:rsidR="00211FBC" w:rsidRDefault="00211FBC">
      <w:r>
        <w:continuationSeparator/>
      </w:r>
    </w:p>
  </w:footnote>
  <w:footnote w:type="continuationNotice" w:id="1">
    <w:p w14:paraId="15FD3F20" w14:textId="77777777" w:rsidR="00211FBC" w:rsidRDefault="00211F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299875">
    <w:abstractNumId w:val="2"/>
  </w:num>
  <w:num w:numId="2" w16cid:durableId="1603149687">
    <w:abstractNumId w:val="11"/>
  </w:num>
  <w:num w:numId="3" w16cid:durableId="1333341682">
    <w:abstractNumId w:val="13"/>
  </w:num>
  <w:num w:numId="4" w16cid:durableId="430005862">
    <w:abstractNumId w:val="8"/>
  </w:num>
  <w:num w:numId="5" w16cid:durableId="1540776372">
    <w:abstractNumId w:val="1"/>
  </w:num>
  <w:num w:numId="6" w16cid:durableId="1098791180">
    <w:abstractNumId w:val="0"/>
  </w:num>
  <w:num w:numId="7" w16cid:durableId="1303996308">
    <w:abstractNumId w:val="16"/>
  </w:num>
  <w:num w:numId="8" w16cid:durableId="720709961">
    <w:abstractNumId w:val="18"/>
  </w:num>
  <w:num w:numId="9" w16cid:durableId="585188885">
    <w:abstractNumId w:val="12"/>
  </w:num>
  <w:num w:numId="10" w16cid:durableId="327253220">
    <w:abstractNumId w:val="5"/>
  </w:num>
  <w:num w:numId="11" w16cid:durableId="1092355210">
    <w:abstractNumId w:val="20"/>
  </w:num>
  <w:num w:numId="12" w16cid:durableId="2021277987">
    <w:abstractNumId w:val="17"/>
  </w:num>
  <w:num w:numId="13" w16cid:durableId="2057653592">
    <w:abstractNumId w:val="21"/>
  </w:num>
  <w:num w:numId="14" w16cid:durableId="2044745717">
    <w:abstractNumId w:val="14"/>
  </w:num>
  <w:num w:numId="15" w16cid:durableId="599459562">
    <w:abstractNumId w:val="4"/>
  </w:num>
  <w:num w:numId="16" w16cid:durableId="1756054179">
    <w:abstractNumId w:val="6"/>
  </w:num>
  <w:num w:numId="17" w16cid:durableId="86851501">
    <w:abstractNumId w:val="15"/>
  </w:num>
  <w:num w:numId="18" w16cid:durableId="306596235">
    <w:abstractNumId w:val="7"/>
  </w:num>
  <w:num w:numId="19" w16cid:durableId="1099332122">
    <w:abstractNumId w:val="3"/>
  </w:num>
  <w:num w:numId="20" w16cid:durableId="800146910">
    <w:abstractNumId w:val="10"/>
  </w:num>
  <w:num w:numId="21" w16cid:durableId="2067145119">
    <w:abstractNumId w:val="2"/>
  </w:num>
  <w:num w:numId="22" w16cid:durableId="1974434431">
    <w:abstractNumId w:val="19"/>
  </w:num>
  <w:num w:numId="23" w16cid:durableId="1573807384">
    <w:abstractNumId w:val="2"/>
  </w:num>
  <w:num w:numId="24" w16cid:durableId="1564410838">
    <w:abstractNumId w:val="2"/>
  </w:num>
  <w:num w:numId="25" w16cid:durableId="1729918003">
    <w:abstractNumId w:val="2"/>
  </w:num>
  <w:num w:numId="26" w16cid:durableId="1668971382">
    <w:abstractNumId w:val="2"/>
  </w:num>
  <w:num w:numId="27" w16cid:durableId="93792995">
    <w:abstractNumId w:val="2"/>
  </w:num>
  <w:num w:numId="28" w16cid:durableId="431971902">
    <w:abstractNumId w:val="2"/>
  </w:num>
  <w:num w:numId="29" w16cid:durableId="310133056">
    <w:abstractNumId w:val="2"/>
  </w:num>
  <w:num w:numId="30" w16cid:durableId="1989819101">
    <w:abstractNumId w:val="2"/>
  </w:num>
  <w:num w:numId="31" w16cid:durableId="1162158449">
    <w:abstractNumId w:val="2"/>
  </w:num>
  <w:num w:numId="32" w16cid:durableId="1198203305">
    <w:abstractNumId w:val="2"/>
  </w:num>
  <w:num w:numId="33" w16cid:durableId="1754273924">
    <w:abstractNumId w:val="2"/>
  </w:num>
  <w:num w:numId="34" w16cid:durableId="173962007">
    <w:abstractNumId w:val="2"/>
  </w:num>
  <w:num w:numId="35" w16cid:durableId="580412761">
    <w:abstractNumId w:val="2"/>
  </w:num>
  <w:num w:numId="36" w16cid:durableId="1135101419">
    <w:abstractNumId w:val="2"/>
  </w:num>
  <w:num w:numId="37" w16cid:durableId="1671982108">
    <w:abstractNumId w:val="2"/>
  </w:num>
  <w:num w:numId="38" w16cid:durableId="307904675">
    <w:abstractNumId w:val="2"/>
  </w:num>
  <w:num w:numId="39" w16cid:durableId="1187519204">
    <w:abstractNumId w:val="2"/>
  </w:num>
  <w:num w:numId="40" w16cid:durableId="1941449640">
    <w:abstractNumId w:val="2"/>
  </w:num>
  <w:num w:numId="41" w16cid:durableId="1577277857">
    <w:abstractNumId w:val="2"/>
  </w:num>
  <w:num w:numId="42" w16cid:durableId="1495417728">
    <w:abstractNumId w:val="2"/>
  </w:num>
  <w:num w:numId="43" w16cid:durableId="572663338">
    <w:abstractNumId w:val="9"/>
  </w:num>
  <w:num w:numId="44" w16cid:durableId="1061249817">
    <w:abstractNumId w:val="2"/>
  </w:num>
  <w:num w:numId="45" w16cid:durableId="2137140672">
    <w:abstractNumId w:val="2"/>
  </w:num>
  <w:num w:numId="46" w16cid:durableId="99418118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8E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1FBC"/>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0557"/>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0A1"/>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4C1E"/>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1A4"/>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38C"/>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1297"/>
    <w:rsid w:val="00F82367"/>
    <w:rsid w:val="00F82E08"/>
    <w:rsid w:val="00F82F54"/>
    <w:rsid w:val="00F832A5"/>
    <w:rsid w:val="00F84412"/>
    <w:rsid w:val="00F84F49"/>
    <w:rsid w:val="00F868B5"/>
    <w:rsid w:val="00F86E38"/>
    <w:rsid w:val="00F90172"/>
    <w:rsid w:val="00F91854"/>
    <w:rsid w:val="00F91AFA"/>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141"/>
    <w:rsid w:val="00FB342A"/>
    <w:rsid w:val="00FB38F4"/>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A30A1"/>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A30A1"/>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A30A1"/>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A30A1"/>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844C1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Top_10-2017_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BCE06-4B99-5F47-910D-EEE6A4DA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Template>
  <TotalTime>1716</TotalTime>
  <Pages>10</Pages>
  <Words>1706</Words>
  <Characters>9725</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11409</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109</cp:revision>
  <cp:lastPrinted>2014-04-04T13:22:00Z</cp:lastPrinted>
  <dcterms:created xsi:type="dcterms:W3CDTF">2018-09-21T16:01:00Z</dcterms:created>
  <dcterms:modified xsi:type="dcterms:W3CDTF">2025-03-04T10:12:00Z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