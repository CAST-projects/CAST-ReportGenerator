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30196EA4" w:rsidR="00CB4A2C" w:rsidRDefault="00A07D79" w:rsidP="002638B2">
          <w:pPr>
            <w:pStyle w:val="NoSpacing"/>
            <w:ind w:right="657"/>
          </w:pPr>
          <w:r>
            <w:rPr>
              <w:noProof/>
            </w:rPr>
            <mc:AlternateContent>
              <mc:Choice Requires="wpg">
                <w:drawing>
                  <wp:anchor distT="0" distB="0" distL="114300" distR="114300" simplePos="0" relativeHeight="251687936" behindDoc="1" locked="0" layoutInCell="1" allowOverlap="1" wp14:anchorId="5AB669B6" wp14:editId="5206542B">
                    <wp:simplePos x="0" y="0"/>
                    <wp:positionH relativeFrom="page">
                      <wp:posOffset>281354</wp:posOffset>
                    </wp:positionH>
                    <wp:positionV relativeFrom="page">
                      <wp:posOffset>293523</wp:posOffset>
                    </wp:positionV>
                    <wp:extent cx="2194560" cy="9125712"/>
                    <wp:effectExtent l="0" t="0" r="635" b="1397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rgbClr val="B2B9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solidFill>
                                <a:srgbClr val="46358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4B055C" w14:textId="77777777" w:rsidR="00A07D79" w:rsidRDefault="00A07D79" w:rsidP="00A07D79">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rgbClr val="B2B9FF">
                                      <a:alpha val="20000"/>
                                    </a:srgbClr>
                                  </a:solidFill>
                                  <a:ln w="0">
                                    <a:solidFill>
                                      <a:srgbClr val="866EC2">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rgbClr val="B2B9FF">
                                      <a:alpha val="20000"/>
                                    </a:srgbClr>
                                  </a:solidFill>
                                  <a:ln w="0">
                                    <a:solidFill>
                                      <a:srgbClr val="463589">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rgbClr val="866EC2">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rgbClr val="B2B9FF">
                                      <a:alpha val="20000"/>
                                    </a:srgbClr>
                                  </a:solidFill>
                                  <a:ln w="0">
                                    <a:solidFill>
                                      <a:srgbClr val="866EC2">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rgbClr val="B2B9FF">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rgbClr val="866EC2">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rgbClr val="B2B9FF">
                                      <a:alpha val="20000"/>
                                    </a:srgbClr>
                                  </a:solidFill>
                                  <a:ln w="0">
                                    <a:solidFill>
                                      <a:srgbClr val="7030A0">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rgbClr val="B2B9FF">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18678"/>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rgbClr val="B2B9FF">
                                      <a:alpha val="20000"/>
                                    </a:srgbClr>
                                  </a:solidFill>
                                  <a:ln w="0">
                                    <a:solidFill>
                                      <a:srgbClr val="B2B9FF">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rgbClr val="B2B9FF">
                                      <a:alpha val="20000"/>
                                    </a:srgbClr>
                                  </a:solidFill>
                                  <a:ln w="0">
                                    <a:solidFill>
                                      <a:srgbClr val="B2B9FF">
                                        <a:alpha val="20000"/>
                                      </a:srgb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AB669B6" id="Group 11" o:spid="_x0000_s1026" style="position:absolute;margin-left:22.15pt;margin-top:23.1pt;width:172.8pt;height:718.55pt;z-index:-251628544;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" fillcolor="#b2b9ff"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" adj="18883" fillcolor="#463589" stroked="f" strokeweight="2pt">
                      <v:textbox inset=",0,14.4pt,0">
                        <w:txbxContent>
                          <w:p w14:paraId="434B055C" w14:textId="77777777" w:rsidR="00A07D79" w:rsidRDefault="00A07D79" w:rsidP="00A07D79">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" path="m,l39,152,84,304r38,113l122,440,76,306,39,180,6,53,,xe" fillcolor="#463589" strokecolor="#463589"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" path="m,l8,19,37,93r30,74l116,269r-8,l60,169,30,98,1,25,,xe" fillcolor="#463589" strokecolor="#463589"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" path="m,l,,1,79r2,80l12,317,23,476,39,634,58,792,83,948r24,138l135,1223r5,49l138,1262,105,1106,77,949,53,792,35,634,20,476,9,317,2,159,,79,,xe" fillcolor="#463589" strokecolor="#463589"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" path="m45,r,l35,66r-9,67l14,267,6,401,3,534,6,669r8,134l18,854r,-3l9,814,8,803,1,669,,534,3,401,12,267,25,132,34,66,45,xe" fillcolor="#463589" strokecolor="#463589"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" path="m,l10,44r11,82l34,207r19,86l75,380r25,86l120,521r21,55l152,618r2,11l140,595,115,532,93,468,67,383,47,295,28,207,12,104,,xe" fillcolor="#463589" strokecolor="#463589"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" path="m,l33,69r-9,l12,35,,xe" fillcolor="#463589" strokecolor="#463589"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" path="m,l9,37r,3l15,93,5,49,,xe" fillcolor="#463589" strokecolor="#463589"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" path="m394,r,l356,38,319,77r-35,40l249,160r-42,58l168,276r-37,63l98,402,69,467,45,535,26,604,14,673,7,746,6,766,,749r1,-5l7,673,21,603,40,533,65,466,94,400r33,-64l164,275r40,-60l248,158r34,-42l318,76,354,37,394,xe" fillcolor="#463589" strokecolor="#463589"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" path="m,l6,16r1,3l11,80r9,52l33,185r3,9l21,161,15,145,5,81,1,41,,xe" fillcolor="#463589" strokecolor="#463589"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" path="m,l31,65r-8,l,xe" fillcolor="#463589" strokecolor="#463589"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" path="m,l6,17,7,42,6,39,,23,,xe" fillcolor="#463589" strokecolor="#463589"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" path="m,l6,16,21,49,33,84r12,34l44,118,13,53,11,42,,xe" fillcolor="#463589" strokecolor="#463589"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" path="m,l41,155,86,309r39,116l125,450,79,311,41,183,7,54,,xe" fillcolor="#b2b9ff" strokecolor="#866ec2"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" path="m,l8,20,37,96r32,74l118,275r-9,l61,174,30,100,,26,,xe" fillcolor="#b2b9ff" strokecolor="#463589"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" path="m,l16,72r4,49l18,112,,31,,xe" fillcolor="#866ec2"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" path="m,l11,46r11,83l36,211r19,90l76,389r27,87l123,533r21,55l155,632r3,11l142,608,118,544,95,478,69,391,47,302,29,212,13,107,,xe" fillcolor="#b2b9ff" strokecolor="#866ec2"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" path="m,l33,71r-9,l11,36,,xe" fillcolor="#b2b9ff"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" path="m,l8,37r,4l15,95,4,49,,xe" fillcolor="#866ec2"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" path="m402,r,1l363,39,325,79r-35,42l255,164r-44,58l171,284r-38,62l100,411,71,478,45,546,27,617,13,689,7,761r,21l,765r1,-4l7,688,21,616,40,545,66,475,95,409r35,-66l167,281r42,-61l253,163r34,-43l324,78,362,38,402,xe" fillcolor="#b2b9ff" strokecolor="#7030a0"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" path="m,l6,15r1,3l12,80r9,54l33,188r4,8l22,162,15,146,5,81,1,40,,xe" fillcolor="#b2b9ff"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186;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" path="m,l31,66r-7,l,xe" fillcolor="#b2b9ff" strokecolor="#b2b9ff"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" path="m,l7,16,22,50,33,86r13,35l45,121,14,55,11,44,,xe" fillcolor="#b2b9ff" strokecolor="#b2b9ff"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CB4A2C">
            <w:rPr>
              <w:noProof/>
            </w:rPr>
            <mc:AlternateContent>
              <mc:Choice Requires="wps">
                <w:drawing>
                  <wp:anchor distT="0" distB="0" distL="114300" distR="114300" simplePos="0" relativeHeight="251671552" behindDoc="0" locked="0" layoutInCell="1" allowOverlap="1" wp14:anchorId="6BE0230F" wp14:editId="39887706">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442F31" w:rsidRDefault="00000000">
                                <w:pPr>
                                  <w:pStyle w:val="NoSpacing"/>
                                  <w:rPr>
                                    <w:color w:val="4F81BD" w:themeColor="accent1"/>
                                    <w:sz w:val="26"/>
                                    <w:szCs w:val="26"/>
                                  </w:rPr>
                                </w:pPr>
                                <w:sdt>
                                  <w:sdtPr>
                                    <w:rPr>
                                      <w:color w:val="624ABB"/>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442F31" w:rsidRPr="0056536B">
                                      <w:rPr>
                                        <w:color w:val="624ABB"/>
                                        <w:sz w:val="26"/>
                                        <w:szCs w:val="26"/>
                                      </w:rPr>
                                      <w:t>Author</w:t>
                                    </w:r>
                                  </w:sdtContent>
                                </w:sdt>
                              </w:p>
                              <w:p w14:paraId="34C1545A" w14:textId="77777777" w:rsidR="00442F31" w:rsidRDefault="0000000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442F31">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9484665" w14:textId="77777777" w:rsidR="00442F31" w:rsidRDefault="00000000">
                          <w:pPr>
                            <w:pStyle w:val="NoSpacing"/>
                            <w:rPr>
                              <w:color w:val="4F81BD" w:themeColor="accent1"/>
                              <w:sz w:val="26"/>
                              <w:szCs w:val="26"/>
                            </w:rPr>
                          </w:pPr>
                          <w:sdt>
                            <w:sdtPr>
                              <w:rPr>
                                <w:color w:val="624ABB"/>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442F31" w:rsidRPr="0056536B">
                                <w:rPr>
                                  <w:color w:val="624ABB"/>
                                  <w:sz w:val="26"/>
                                  <w:szCs w:val="26"/>
                                </w:rPr>
                                <w:t>Author</w:t>
                              </w:r>
                            </w:sdtContent>
                          </w:sdt>
                        </w:p>
                        <w:p w14:paraId="34C1545A" w14:textId="77777777" w:rsidR="00442F31" w:rsidRDefault="0000000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442F31">
                                <w:rPr>
                                  <w:caps/>
                                  <w:color w:val="595959" w:themeColor="text1" w:themeTint="A6"/>
                                  <w:szCs w:val="20"/>
                                </w:rPr>
                                <w:t>CAST</w:t>
                              </w:r>
                            </w:sdtContent>
                          </w:sdt>
                        </w:p>
                      </w:txbxContent>
                    </v:textbox>
                    <w10:wrap anchorx="page" anchory="page"/>
                  </v:shape>
                </w:pict>
              </mc:Fallback>
            </mc:AlternateContent>
          </w:r>
        </w:p>
        <w:p w14:paraId="684C42F0" w14:textId="287C2F1E" w:rsidR="00CA74F4" w:rsidRDefault="00520A19" w:rsidP="002638B2">
          <w:pPr>
            <w:spacing w:after="0" w:line="240" w:lineRule="auto"/>
            <w:ind w:left="0" w:right="657"/>
            <w:jc w:val="left"/>
            <w:rPr>
              <w:rFonts w:asciiTheme="minorHAnsi" w:hAnsiTheme="minorHAnsi"/>
              <w:b/>
              <w:bCs/>
              <w:i/>
              <w:noProof/>
              <w:sz w:val="22"/>
            </w:rPr>
          </w:pPr>
          <w:r>
            <w:rPr>
              <w:rFonts w:asciiTheme="minorHAnsi" w:hAnsiTheme="minorHAnsi"/>
              <w:b/>
              <w:bCs/>
              <w:i/>
              <w:noProof/>
              <w:sz w:val="22"/>
            </w:rPr>
            <w:drawing>
              <wp:anchor distT="0" distB="0" distL="114300" distR="114300" simplePos="0" relativeHeight="251685888" behindDoc="0" locked="0" layoutInCell="1" allowOverlap="1" wp14:anchorId="3F286C1D" wp14:editId="38BEEAD3">
                <wp:simplePos x="0" y="0"/>
                <wp:positionH relativeFrom="margin">
                  <wp:align>right</wp:align>
                </wp:positionH>
                <wp:positionV relativeFrom="margin">
                  <wp:align>top</wp:align>
                </wp:positionV>
                <wp:extent cx="1971675" cy="581025"/>
                <wp:effectExtent l="0" t="0" r="0" b="0"/>
                <wp:wrapSquare wrapText="bothSides"/>
                <wp:docPr id="2049466839" name="Graphic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466839" name="Graphic 2049466839"/>
                        <pic:cNvPicPr/>
                      </pic:nvPicPr>
                      <pic:blipFill>
                        <a:blip r:embed="rId9">
                          <a:extLst>
                            <a:ext uri="{96DAC541-7B7A-43D3-8B79-37D633B846F1}">
                              <asvg:svgBlip xmlns:asvg="http://schemas.microsoft.com/office/drawing/2016/SVG/main" r:embed="rId10"/>
                            </a:ext>
                          </a:extLst>
                        </a:blip>
                        <a:stretch>
                          <a:fillRect/>
                        </a:stretch>
                      </pic:blipFill>
                      <pic:spPr>
                        <a:xfrm>
                          <a:off x="0" y="0"/>
                          <a:ext cx="1971675" cy="581025"/>
                        </a:xfrm>
                        <a:prstGeom prst="rect">
                          <a:avLst/>
                        </a:prstGeom>
                      </pic:spPr>
                    </pic:pic>
                  </a:graphicData>
                </a:graphic>
              </wp:anchor>
            </w:drawing>
          </w:r>
        </w:p>
        <w:p w14:paraId="50B0E4A7" w14:textId="0EE0EC5F" w:rsidR="00CA74F4" w:rsidRPr="00CA74F4" w:rsidRDefault="004F359A" w:rsidP="004F359A">
          <w:pPr>
            <w:tabs>
              <w:tab w:val="left" w:pos="4288"/>
            </w:tabs>
            <w:ind w:right="657"/>
            <w:rPr>
              <w:rFonts w:asciiTheme="minorHAnsi" w:hAnsiTheme="minorHAnsi"/>
              <w:sz w:val="22"/>
            </w:rPr>
          </w:pPr>
          <w:r>
            <w:rPr>
              <w:rFonts w:asciiTheme="minorHAnsi" w:hAnsiTheme="minorHAnsi"/>
              <w:sz w:val="22"/>
            </w:rPr>
            <w:tab/>
          </w:r>
        </w:p>
        <w:p w14:paraId="2D40B0FD" w14:textId="2DE76522" w:rsidR="00CA74F4" w:rsidRPr="00CA74F4" w:rsidRDefault="00CA74F4" w:rsidP="002638B2">
          <w:pPr>
            <w:ind w:right="657"/>
            <w:rPr>
              <w:rFonts w:asciiTheme="minorHAnsi" w:hAnsiTheme="minorHAnsi"/>
              <w:sz w:val="22"/>
            </w:rPr>
          </w:pPr>
        </w:p>
        <w:p w14:paraId="25D296FB" w14:textId="211FA72A" w:rsidR="00CA74F4" w:rsidRPr="00CA74F4" w:rsidRDefault="00A0702E"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0657E989">
                    <wp:simplePos x="0" y="0"/>
                    <wp:positionH relativeFrom="page">
                      <wp:posOffset>2910840</wp:posOffset>
                    </wp:positionH>
                    <wp:positionV relativeFrom="page">
                      <wp:posOffset>1463040</wp:posOffset>
                    </wp:positionV>
                    <wp:extent cx="6014720" cy="2560320"/>
                    <wp:effectExtent l="0" t="0" r="5080" b="11430"/>
                    <wp:wrapNone/>
                    <wp:docPr id="83" name="Text Box 83"/>
                    <wp:cNvGraphicFramePr/>
                    <a:graphic xmlns:a="http://schemas.openxmlformats.org/drawingml/2006/main">
                      <a:graphicData uri="http://schemas.microsoft.com/office/word/2010/wordprocessingShape">
                        <wps:wsp>
                          <wps:cNvSpPr txBox="1"/>
                          <wps:spPr>
                            <a:xfrm>
                              <a:off x="0" y="0"/>
                              <a:ext cx="6014720" cy="2560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AC419A" w14:textId="42BEFA93" w:rsidR="00442F31" w:rsidRPr="0056536B" w:rsidRDefault="00442F31" w:rsidP="00CA74F4">
                                <w:pPr>
                                  <w:ind w:left="0" w:right="72"/>
                                  <w:rPr>
                                    <w:rFonts w:asciiTheme="majorHAnsi" w:hAnsiTheme="majorHAnsi" w:cs="Arial"/>
                                    <w:b/>
                                    <w:color w:val="624ABB"/>
                                    <w:sz w:val="56"/>
                                  </w:rPr>
                                </w:pPr>
                                <w:r>
                                  <w:rPr>
                                    <w:rFonts w:asciiTheme="majorHAnsi" w:hAnsiTheme="majorHAnsi" w:cs="Arial"/>
                                    <w:b/>
                                    <w:color w:val="365F91" w:themeColor="accent1" w:themeShade="BF"/>
                                    <w:sz w:val="56"/>
                                  </w:rPr>
                                  <w:br/>
                                </w:r>
                                <w:r w:rsidRPr="0056536B">
                                  <w:rPr>
                                    <w:rFonts w:asciiTheme="majorHAnsi" w:hAnsiTheme="majorHAnsi" w:cs="Arial"/>
                                    <w:b/>
                                    <w:color w:val="624ABB"/>
                                    <w:sz w:val="56"/>
                                  </w:rPr>
                                  <w:t>NIST SP 800 53R4</w:t>
                                </w:r>
                              </w:p>
                              <w:p w14:paraId="5709D450" w14:textId="002A13E4" w:rsidR="00442F31" w:rsidRPr="0056536B" w:rsidRDefault="00EA7668" w:rsidP="00CA74F4">
                                <w:pPr>
                                  <w:ind w:left="0" w:right="72"/>
                                  <w:rPr>
                                    <w:rFonts w:asciiTheme="majorHAnsi" w:hAnsiTheme="majorHAnsi" w:cs="Arial"/>
                                    <w:b/>
                                    <w:color w:val="624ABB"/>
                                    <w:sz w:val="56"/>
                                  </w:rPr>
                                </w:pPr>
                                <w:r w:rsidRPr="0056536B">
                                  <w:rPr>
                                    <w:rFonts w:asciiTheme="majorHAnsi" w:hAnsiTheme="majorHAnsi" w:cs="Arial"/>
                                    <w:b/>
                                    <w:color w:val="624ABB"/>
                                    <w:sz w:val="56"/>
                                  </w:rPr>
                                  <w:t>Detailed</w:t>
                                </w:r>
                                <w:r w:rsidR="00442F31" w:rsidRPr="0056536B">
                                  <w:rPr>
                                    <w:rFonts w:asciiTheme="majorHAnsi" w:hAnsiTheme="majorHAnsi" w:cs="Arial"/>
                                    <w:b/>
                                    <w:color w:val="624ABB"/>
                                    <w:sz w:val="56"/>
                                  </w:rPr>
                                  <w:t xml:space="preserve"> Report</w:t>
                                </w:r>
                              </w:p>
                              <w:p w14:paraId="7B1C07F5" w14:textId="77777777" w:rsidR="00442F31" w:rsidRDefault="00442F31" w:rsidP="00CA74F4">
                                <w:pPr>
                                  <w:ind w:left="0" w:right="72"/>
                                  <w:rPr>
                                    <w:rFonts w:asciiTheme="majorHAnsi" w:hAnsiTheme="majorHAnsi"/>
                                    <w:sz w:val="24"/>
                                  </w:rPr>
                                </w:pPr>
                              </w:p>
                              <w:p w14:paraId="2F22DA61" w14:textId="2B1260E5" w:rsidR="00442F31" w:rsidRDefault="00442F31"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442F31" w:rsidRDefault="00442F31"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442F31" w:rsidRDefault="00442F31"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442F31" w:rsidRPr="00CA74F4" w:rsidRDefault="00442F31"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442F31" w:rsidRPr="00B1237A" w14:paraId="6BD612B4" w14:textId="77777777" w:rsidTr="000B1DF2">
                                  <w:tc>
                                    <w:tcPr>
                                      <w:tcW w:w="7560" w:type="dxa"/>
                                    </w:tcPr>
                                    <w:p w14:paraId="262EC8B2" w14:textId="77777777" w:rsidR="00442F31" w:rsidRPr="00B1237A" w:rsidRDefault="00442F31" w:rsidP="00CA74F4">
                                      <w:pPr>
                                        <w:ind w:left="0"/>
                                        <w:rPr>
                                          <w:rFonts w:asciiTheme="minorHAnsi" w:hAnsiTheme="minorHAnsi"/>
                                        </w:rPr>
                                      </w:pPr>
                                    </w:p>
                                  </w:tc>
                                </w:tr>
                                <w:tr w:rsidR="00442F31" w:rsidRPr="00B1237A" w14:paraId="0887D7CD" w14:textId="77777777" w:rsidTr="000B1DF2">
                                  <w:tc>
                                    <w:tcPr>
                                      <w:tcW w:w="7560" w:type="dxa"/>
                                    </w:tcPr>
                                    <w:p w14:paraId="0E986C85" w14:textId="77777777" w:rsidR="00442F31" w:rsidRPr="00B1237A" w:rsidRDefault="00442F31" w:rsidP="00CA74F4">
                                      <w:pPr>
                                        <w:spacing w:after="0" w:line="240" w:lineRule="auto"/>
                                        <w:ind w:left="0"/>
                                        <w:jc w:val="right"/>
                                        <w:rPr>
                                          <w:rFonts w:asciiTheme="minorHAnsi" w:hAnsiTheme="minorHAnsi"/>
                                        </w:rPr>
                                      </w:pPr>
                                    </w:p>
                                  </w:tc>
                                </w:tr>
                              </w:tbl>
                              <w:p w14:paraId="5E6E90C3" w14:textId="77777777" w:rsidR="00442F31" w:rsidRDefault="00442F31">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2pt;margin-top:115.2pt;width:473.6pt;height:201.6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" filled="f" stroked="f" strokeweight=".5pt">
                    <v:textbox inset="0,0,0,0">
                      <w:txbxContent>
                        <w:p w14:paraId="16AC419A" w14:textId="42BEFA93" w:rsidR="00442F31" w:rsidRPr="0056536B" w:rsidRDefault="00442F31" w:rsidP="00CA74F4">
                          <w:pPr>
                            <w:ind w:left="0" w:right="72"/>
                            <w:rPr>
                              <w:rFonts w:asciiTheme="majorHAnsi" w:hAnsiTheme="majorHAnsi" w:cs="Arial"/>
                              <w:b/>
                              <w:color w:val="624ABB"/>
                              <w:sz w:val="56"/>
                            </w:rPr>
                          </w:pPr>
                          <w:r>
                            <w:rPr>
                              <w:rFonts w:asciiTheme="majorHAnsi" w:hAnsiTheme="majorHAnsi" w:cs="Arial"/>
                              <w:b/>
                              <w:color w:val="365F91" w:themeColor="accent1" w:themeShade="BF"/>
                              <w:sz w:val="56"/>
                            </w:rPr>
                            <w:br/>
                          </w:r>
                          <w:r w:rsidRPr="0056536B">
                            <w:rPr>
                              <w:rFonts w:asciiTheme="majorHAnsi" w:hAnsiTheme="majorHAnsi" w:cs="Arial"/>
                              <w:b/>
                              <w:color w:val="624ABB"/>
                              <w:sz w:val="56"/>
                            </w:rPr>
                            <w:t>NIST SP 800 53R4</w:t>
                          </w:r>
                        </w:p>
                        <w:p w14:paraId="5709D450" w14:textId="002A13E4" w:rsidR="00442F31" w:rsidRPr="0056536B" w:rsidRDefault="00EA7668" w:rsidP="00CA74F4">
                          <w:pPr>
                            <w:ind w:left="0" w:right="72"/>
                            <w:rPr>
                              <w:rFonts w:asciiTheme="majorHAnsi" w:hAnsiTheme="majorHAnsi" w:cs="Arial"/>
                              <w:b/>
                              <w:color w:val="624ABB"/>
                              <w:sz w:val="56"/>
                            </w:rPr>
                          </w:pPr>
                          <w:r w:rsidRPr="0056536B">
                            <w:rPr>
                              <w:rFonts w:asciiTheme="majorHAnsi" w:hAnsiTheme="majorHAnsi" w:cs="Arial"/>
                              <w:b/>
                              <w:color w:val="624ABB"/>
                              <w:sz w:val="56"/>
                            </w:rPr>
                            <w:t>Detailed</w:t>
                          </w:r>
                          <w:r w:rsidR="00442F31" w:rsidRPr="0056536B">
                            <w:rPr>
                              <w:rFonts w:asciiTheme="majorHAnsi" w:hAnsiTheme="majorHAnsi" w:cs="Arial"/>
                              <w:b/>
                              <w:color w:val="624ABB"/>
                              <w:sz w:val="56"/>
                            </w:rPr>
                            <w:t xml:space="preserve"> Report</w:t>
                          </w:r>
                        </w:p>
                        <w:p w14:paraId="7B1C07F5" w14:textId="77777777" w:rsidR="00442F31" w:rsidRDefault="00442F31" w:rsidP="00CA74F4">
                          <w:pPr>
                            <w:ind w:left="0" w:right="72"/>
                            <w:rPr>
                              <w:rFonts w:asciiTheme="majorHAnsi" w:hAnsiTheme="majorHAnsi"/>
                              <w:sz w:val="24"/>
                            </w:rPr>
                          </w:pPr>
                        </w:p>
                        <w:p w14:paraId="2F22DA61" w14:textId="2B1260E5" w:rsidR="00442F31" w:rsidRDefault="00442F31"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442F31" w:rsidRDefault="00442F31"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442F31" w:rsidRDefault="00442F31"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442F31" w:rsidRPr="00CA74F4" w:rsidRDefault="00442F31"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442F31" w:rsidRPr="00B1237A" w14:paraId="6BD612B4" w14:textId="77777777" w:rsidTr="000B1DF2">
                            <w:tc>
                              <w:tcPr>
                                <w:tcW w:w="7560" w:type="dxa"/>
                              </w:tcPr>
                              <w:p w14:paraId="262EC8B2" w14:textId="77777777" w:rsidR="00442F31" w:rsidRPr="00B1237A" w:rsidRDefault="00442F31" w:rsidP="00CA74F4">
                                <w:pPr>
                                  <w:ind w:left="0"/>
                                  <w:rPr>
                                    <w:rFonts w:asciiTheme="minorHAnsi" w:hAnsiTheme="minorHAnsi"/>
                                  </w:rPr>
                                </w:pPr>
                              </w:p>
                            </w:tc>
                          </w:tr>
                          <w:tr w:rsidR="00442F31" w:rsidRPr="00B1237A" w14:paraId="0887D7CD" w14:textId="77777777" w:rsidTr="000B1DF2">
                            <w:tc>
                              <w:tcPr>
                                <w:tcW w:w="7560" w:type="dxa"/>
                              </w:tcPr>
                              <w:p w14:paraId="0E986C85" w14:textId="77777777" w:rsidR="00442F31" w:rsidRPr="00B1237A" w:rsidRDefault="00442F31" w:rsidP="00CA74F4">
                                <w:pPr>
                                  <w:spacing w:after="0" w:line="240" w:lineRule="auto"/>
                                  <w:ind w:left="0"/>
                                  <w:jc w:val="right"/>
                                  <w:rPr>
                                    <w:rFonts w:asciiTheme="minorHAnsi" w:hAnsiTheme="minorHAnsi"/>
                                  </w:rPr>
                                </w:pPr>
                              </w:p>
                            </w:tc>
                          </w:tr>
                        </w:tbl>
                        <w:p w14:paraId="5E6E90C3" w14:textId="77777777" w:rsidR="00442F31" w:rsidRDefault="00442F31">
                          <w:pPr>
                            <w:spacing w:before="120"/>
                            <w:rPr>
                              <w:color w:val="404040" w:themeColor="text1" w:themeTint="BF"/>
                              <w:sz w:val="36"/>
                              <w:szCs w:val="36"/>
                            </w:rPr>
                          </w:pPr>
                        </w:p>
                      </w:txbxContent>
                    </v:textbox>
                    <w10:wrap anchorx="page" anchory="page"/>
                  </v:shape>
                </w:pict>
              </mc:Fallback>
            </mc:AlternateContent>
          </w: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442F31" w:rsidRPr="00F3760D" w:rsidRDefault="00442F31"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" filled="f" stroked="f" strokeweight=".5pt">
                    <v:textbox>
                      <w:txbxContent>
                        <w:p w14:paraId="70931857" w14:textId="77777777" w:rsidR="00442F31" w:rsidRPr="00F3760D" w:rsidRDefault="00442F31"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442F31" w:rsidRPr="00F3760D" w:rsidRDefault="00442F31"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" filled="f" stroked="f" strokeweight=".5pt">
                    <v:textbox>
                      <w:txbxContent>
                        <w:p w14:paraId="350A7580" w14:textId="77777777" w:rsidR="00442F31" w:rsidRPr="00F3760D" w:rsidRDefault="00442F31"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442F31" w:rsidRPr="00BA40D5" w:rsidRDefault="00442F31"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" filled="f" stroked="f" strokeweight=".5pt">
                    <v:textbox>
                      <w:txbxContent>
                        <w:p w14:paraId="57193C76" w14:textId="77777777" w:rsidR="00442F31" w:rsidRPr="00BA40D5" w:rsidRDefault="00442F31"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442F31" w:rsidRPr="00F3760D" w:rsidRDefault="00442F31"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" filled="f" stroked="f" strokeweight=".5pt">
                    <v:textbox>
                      <w:txbxContent>
                        <w:p w14:paraId="5C676419" w14:textId="422D4BE3" w:rsidR="00442F31" w:rsidRPr="00F3760D" w:rsidRDefault="00442F31"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000000"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62E86AE" w14:textId="05210694" w:rsidR="00C9214B" w:rsidRPr="00015B29" w:rsidRDefault="00CA74F4" w:rsidP="00890E55">
      <w:pPr>
        <w:pStyle w:val="Heading1"/>
        <w:numPr>
          <w:ilvl w:val="0"/>
          <w:numId w:val="0"/>
        </w:numPr>
        <w:ind w:left="357"/>
      </w:pPr>
      <w:r w:rsidRPr="00015B29">
        <w:lastRenderedPageBreak/>
        <w:tab/>
      </w:r>
      <w:bookmarkStart w:id="1" w:name="_Toc11157530"/>
      <w:bookmarkStart w:id="2" w:name="_Toc14418877"/>
      <w:bookmarkStart w:id="3" w:name="_Toc14680762"/>
      <w:bookmarkStart w:id="4" w:name="_Toc14685917"/>
      <w:bookmarkStart w:id="5" w:name="_Toc14687762"/>
      <w:bookmarkStart w:id="6" w:name="_Toc14781447"/>
      <w:bookmarkStart w:id="7" w:name="_Toc14781491"/>
      <w:bookmarkStart w:id="8" w:name="_Toc15305287"/>
      <w:bookmarkStart w:id="9" w:name="_Toc15305367"/>
      <w:bookmarkStart w:id="10" w:name="_Toc15305410"/>
      <w:bookmarkStart w:id="11" w:name="_Toc20231230"/>
      <w:bookmarkStart w:id="12" w:name="_Toc25239991"/>
      <w:bookmarkStart w:id="13" w:name="_Toc25240224"/>
      <w:bookmarkStart w:id="14" w:name="_Toc25309692"/>
      <w:r w:rsidR="00D36C46">
        <w:t>Table of Content</w:t>
      </w:r>
      <w:bookmarkEnd w:id="1"/>
      <w:bookmarkEnd w:id="2"/>
      <w:bookmarkEnd w:id="3"/>
      <w:bookmarkEnd w:id="4"/>
      <w:bookmarkEnd w:id="5"/>
      <w:bookmarkEnd w:id="6"/>
      <w:bookmarkEnd w:id="7"/>
      <w:bookmarkEnd w:id="8"/>
      <w:bookmarkEnd w:id="9"/>
      <w:bookmarkEnd w:id="10"/>
      <w:bookmarkEnd w:id="11"/>
      <w:bookmarkEnd w:id="12"/>
      <w:bookmarkEnd w:id="13"/>
      <w:bookmarkEnd w:id="14"/>
      <w:r w:rsidR="00020F50">
        <w:tab/>
      </w:r>
    </w:p>
    <w:p w14:paraId="1B8D7492" w14:textId="77777777" w:rsidR="00413694" w:rsidRPr="0056536B" w:rsidRDefault="000201A4">
      <w:pPr>
        <w:pStyle w:val="TOC1"/>
        <w:rPr>
          <w:rFonts w:asciiTheme="minorHAnsi" w:eastAsiaTheme="minorEastAsia" w:hAnsiTheme="minorHAnsi" w:cstheme="minorBidi"/>
          <w:b w:val="0"/>
          <w:caps w:val="0"/>
          <w:noProof/>
          <w:color w:val="624ABB"/>
          <w:sz w:val="22"/>
          <w:szCs w:val="22"/>
          <w:lang w:eastAsia="en-US"/>
        </w:rPr>
      </w:pPr>
      <w:r w:rsidRPr="0056536B">
        <w:rPr>
          <w:rFonts w:asciiTheme="majorHAnsi" w:hAnsiTheme="majorHAnsi"/>
          <w:caps w:val="0"/>
          <w:color w:val="624ABB"/>
          <w:sz w:val="22"/>
          <w:szCs w:val="16"/>
        </w:rPr>
        <w:fldChar w:fldCharType="begin"/>
      </w:r>
      <w:r w:rsidRPr="0056536B">
        <w:rPr>
          <w:rFonts w:asciiTheme="majorHAnsi" w:hAnsiTheme="majorHAnsi"/>
          <w:caps w:val="0"/>
          <w:color w:val="624ABB"/>
          <w:sz w:val="22"/>
          <w:szCs w:val="16"/>
        </w:rPr>
        <w:instrText xml:space="preserve"> TOC \o "1-4" \n </w:instrText>
      </w:r>
      <w:r w:rsidRPr="0056536B">
        <w:rPr>
          <w:rFonts w:asciiTheme="majorHAnsi" w:hAnsiTheme="majorHAnsi"/>
          <w:caps w:val="0"/>
          <w:color w:val="624ABB"/>
          <w:sz w:val="22"/>
          <w:szCs w:val="16"/>
        </w:rPr>
        <w:fldChar w:fldCharType="separate"/>
      </w:r>
      <w:r w:rsidR="00413694" w:rsidRPr="0056536B">
        <w:rPr>
          <w:noProof/>
          <w:color w:val="624ABB"/>
        </w:rPr>
        <w:t>Table of Content</w:t>
      </w:r>
    </w:p>
    <w:p w14:paraId="1CBDD1EB" w14:textId="77777777" w:rsidR="00413694" w:rsidRPr="0056536B" w:rsidRDefault="00413694">
      <w:pPr>
        <w:pStyle w:val="TOC1"/>
        <w:tabs>
          <w:tab w:val="left" w:pos="737"/>
        </w:tabs>
        <w:rPr>
          <w:rFonts w:asciiTheme="minorHAnsi" w:eastAsiaTheme="minorEastAsia" w:hAnsiTheme="minorHAnsi" w:cstheme="minorBidi"/>
          <w:b w:val="0"/>
          <w:caps w:val="0"/>
          <w:noProof/>
          <w:color w:val="624ABB"/>
          <w:sz w:val="22"/>
          <w:szCs w:val="22"/>
          <w:lang w:eastAsia="en-US"/>
        </w:rPr>
      </w:pPr>
      <w:r w:rsidRPr="0056536B">
        <w:rPr>
          <w:noProof/>
          <w:color w:val="624ABB"/>
        </w:rPr>
        <w:t>1.</w:t>
      </w:r>
      <w:r w:rsidRPr="0056536B">
        <w:rPr>
          <w:rFonts w:asciiTheme="minorHAnsi" w:eastAsiaTheme="minorEastAsia" w:hAnsiTheme="minorHAnsi" w:cstheme="minorBidi"/>
          <w:b w:val="0"/>
          <w:caps w:val="0"/>
          <w:noProof/>
          <w:color w:val="624ABB"/>
          <w:sz w:val="22"/>
          <w:szCs w:val="22"/>
          <w:lang w:eastAsia="en-US"/>
        </w:rPr>
        <w:tab/>
      </w:r>
      <w:r w:rsidRPr="0056536B">
        <w:rPr>
          <w:noProof/>
          <w:color w:val="624ABB"/>
        </w:rPr>
        <w:t>Introduction</w:t>
      </w:r>
    </w:p>
    <w:p w14:paraId="392AE5C9" w14:textId="77777777" w:rsidR="00413694" w:rsidRPr="0056536B" w:rsidRDefault="00413694">
      <w:pPr>
        <w:pStyle w:val="TOC2"/>
        <w:tabs>
          <w:tab w:val="left" w:pos="1000"/>
        </w:tabs>
        <w:rPr>
          <w:rFonts w:asciiTheme="minorHAnsi" w:eastAsiaTheme="minorEastAsia" w:hAnsiTheme="minorHAnsi" w:cstheme="minorBidi"/>
          <w:smallCaps w:val="0"/>
          <w:noProof/>
          <w:color w:val="624ABB"/>
          <w:sz w:val="22"/>
          <w:szCs w:val="22"/>
          <w:lang w:eastAsia="en-US"/>
        </w:rPr>
      </w:pPr>
      <w:r w:rsidRPr="0056536B">
        <w:rPr>
          <w:rFonts w:asciiTheme="minorHAnsi" w:hAnsiTheme="minorHAnsi" w:cstheme="minorHAnsi"/>
          <w:noProof/>
          <w:color w:val="624ABB"/>
          <w14:scene3d>
            <w14:camera w14:prst="orthographicFront"/>
            <w14:lightRig w14:rig="threePt" w14:dir="t">
              <w14:rot w14:lat="0" w14:lon="0" w14:rev="0"/>
            </w14:lightRig>
          </w14:scene3d>
        </w:rPr>
        <w:t>1.1.</w:t>
      </w:r>
      <w:r w:rsidRPr="0056536B">
        <w:rPr>
          <w:rFonts w:asciiTheme="minorHAnsi" w:eastAsiaTheme="minorEastAsia" w:hAnsiTheme="minorHAnsi" w:cstheme="minorBidi"/>
          <w:smallCaps w:val="0"/>
          <w:noProof/>
          <w:color w:val="624ABB"/>
          <w:sz w:val="22"/>
          <w:szCs w:val="22"/>
          <w:lang w:eastAsia="en-US"/>
        </w:rPr>
        <w:tab/>
      </w:r>
      <w:r w:rsidRPr="0056536B">
        <w:rPr>
          <w:noProof/>
          <w:color w:val="624ABB"/>
        </w:rPr>
        <w:t>Application Characteristics</w:t>
      </w:r>
    </w:p>
    <w:p w14:paraId="3DBE1973" w14:textId="77777777" w:rsidR="00413694" w:rsidRPr="0056536B" w:rsidRDefault="00413694">
      <w:pPr>
        <w:pStyle w:val="TOC1"/>
        <w:tabs>
          <w:tab w:val="left" w:pos="737"/>
        </w:tabs>
        <w:rPr>
          <w:rFonts w:asciiTheme="minorHAnsi" w:eastAsiaTheme="minorEastAsia" w:hAnsiTheme="minorHAnsi" w:cstheme="minorBidi"/>
          <w:b w:val="0"/>
          <w:caps w:val="0"/>
          <w:noProof/>
          <w:color w:val="624ABB"/>
          <w:sz w:val="22"/>
          <w:szCs w:val="22"/>
          <w:lang w:eastAsia="en-US"/>
        </w:rPr>
      </w:pPr>
      <w:r w:rsidRPr="0056536B">
        <w:rPr>
          <w:noProof/>
          <w:color w:val="624ABB"/>
        </w:rPr>
        <w:t>2.</w:t>
      </w:r>
      <w:r w:rsidRPr="0056536B">
        <w:rPr>
          <w:rFonts w:asciiTheme="minorHAnsi" w:eastAsiaTheme="minorEastAsia" w:hAnsiTheme="minorHAnsi" w:cstheme="minorBidi"/>
          <w:b w:val="0"/>
          <w:caps w:val="0"/>
          <w:noProof/>
          <w:color w:val="624ABB"/>
          <w:sz w:val="22"/>
          <w:szCs w:val="22"/>
          <w:lang w:eastAsia="en-US"/>
        </w:rPr>
        <w:tab/>
      </w:r>
      <w:r w:rsidRPr="0056536B">
        <w:rPr>
          <w:noProof/>
          <w:color w:val="624ABB"/>
        </w:rPr>
        <w:t>NIST SP 800 53R4 Summary</w:t>
      </w:r>
    </w:p>
    <w:p w14:paraId="40E32AEB" w14:textId="77777777" w:rsidR="00413694" w:rsidRPr="0056536B" w:rsidRDefault="00413694">
      <w:pPr>
        <w:pStyle w:val="TOC2"/>
        <w:tabs>
          <w:tab w:val="left" w:pos="1000"/>
        </w:tabs>
        <w:rPr>
          <w:rFonts w:asciiTheme="minorHAnsi" w:eastAsiaTheme="minorEastAsia" w:hAnsiTheme="minorHAnsi" w:cstheme="minorBidi"/>
          <w:smallCaps w:val="0"/>
          <w:noProof/>
          <w:color w:val="624ABB"/>
          <w:sz w:val="22"/>
          <w:szCs w:val="22"/>
          <w:lang w:eastAsia="en-US"/>
        </w:rPr>
      </w:pPr>
      <w:r w:rsidRPr="0056536B">
        <w:rPr>
          <w:rFonts w:asciiTheme="minorHAnsi" w:eastAsia="Calibri" w:hAnsiTheme="minorHAnsi" w:cstheme="minorHAnsi"/>
          <w:noProof/>
          <w:color w:val="624ABB"/>
          <w14:scene3d>
            <w14:camera w14:prst="orthographicFront"/>
            <w14:lightRig w14:rig="threePt" w14:dir="t">
              <w14:rot w14:lat="0" w14:lon="0" w14:rev="0"/>
            </w14:lightRig>
          </w14:scene3d>
        </w:rPr>
        <w:t>2.1.</w:t>
      </w:r>
      <w:r w:rsidRPr="0056536B">
        <w:rPr>
          <w:rFonts w:asciiTheme="minorHAnsi" w:eastAsiaTheme="minorEastAsia" w:hAnsiTheme="minorHAnsi" w:cstheme="minorBidi"/>
          <w:smallCaps w:val="0"/>
          <w:noProof/>
          <w:color w:val="624ABB"/>
          <w:sz w:val="22"/>
          <w:szCs w:val="22"/>
          <w:lang w:eastAsia="en-US"/>
        </w:rPr>
        <w:tab/>
      </w:r>
      <w:r w:rsidRPr="0056536B">
        <w:rPr>
          <w:rFonts w:eastAsia="Calibri"/>
          <w:noProof/>
          <w:color w:val="624ABB"/>
        </w:rPr>
        <w:t>NIST SP 800 53R4 Vulnerabilities Summary</w:t>
      </w:r>
    </w:p>
    <w:p w14:paraId="65F2408D" w14:textId="77777777" w:rsidR="00413694" w:rsidRPr="0056536B" w:rsidRDefault="00413694">
      <w:pPr>
        <w:pStyle w:val="TOC1"/>
        <w:tabs>
          <w:tab w:val="left" w:pos="737"/>
        </w:tabs>
        <w:rPr>
          <w:rFonts w:asciiTheme="minorHAnsi" w:eastAsiaTheme="minorEastAsia" w:hAnsiTheme="minorHAnsi" w:cstheme="minorBidi"/>
          <w:b w:val="0"/>
          <w:caps w:val="0"/>
          <w:noProof/>
          <w:color w:val="624ABB"/>
          <w:sz w:val="22"/>
          <w:szCs w:val="22"/>
          <w:lang w:eastAsia="en-US"/>
        </w:rPr>
      </w:pPr>
      <w:r w:rsidRPr="0056536B">
        <w:rPr>
          <w:rFonts w:eastAsia="Calibri"/>
          <w:noProof/>
          <w:color w:val="624ABB"/>
        </w:rPr>
        <w:t>3.</w:t>
      </w:r>
      <w:r w:rsidRPr="0056536B">
        <w:rPr>
          <w:rFonts w:asciiTheme="minorHAnsi" w:eastAsiaTheme="minorEastAsia" w:hAnsiTheme="minorHAnsi" w:cstheme="minorBidi"/>
          <w:b w:val="0"/>
          <w:caps w:val="0"/>
          <w:noProof/>
          <w:color w:val="624ABB"/>
          <w:sz w:val="22"/>
          <w:szCs w:val="22"/>
          <w:lang w:eastAsia="en-US"/>
        </w:rPr>
        <w:tab/>
      </w:r>
      <w:r w:rsidRPr="0056536B">
        <w:rPr>
          <w:rFonts w:eastAsia="Calibri"/>
          <w:noProof/>
          <w:color w:val="624ABB"/>
        </w:rPr>
        <w:t>CAST Findings for NIST-SP-800-53R4-AC</w:t>
      </w:r>
    </w:p>
    <w:p w14:paraId="19A3507E" w14:textId="77777777" w:rsidR="00413694" w:rsidRPr="0056536B" w:rsidRDefault="00413694">
      <w:pPr>
        <w:pStyle w:val="TOC1"/>
        <w:tabs>
          <w:tab w:val="left" w:pos="737"/>
        </w:tabs>
        <w:rPr>
          <w:rFonts w:asciiTheme="minorHAnsi" w:eastAsiaTheme="minorEastAsia" w:hAnsiTheme="minorHAnsi" w:cstheme="minorBidi"/>
          <w:b w:val="0"/>
          <w:caps w:val="0"/>
          <w:noProof/>
          <w:color w:val="624ABB"/>
          <w:sz w:val="22"/>
          <w:szCs w:val="22"/>
          <w:lang w:eastAsia="en-US"/>
        </w:rPr>
      </w:pPr>
      <w:r w:rsidRPr="0056536B">
        <w:rPr>
          <w:rFonts w:eastAsia="Calibri"/>
          <w:noProof/>
          <w:color w:val="624ABB"/>
        </w:rPr>
        <w:t>4.</w:t>
      </w:r>
      <w:r w:rsidRPr="0056536B">
        <w:rPr>
          <w:rFonts w:asciiTheme="minorHAnsi" w:eastAsiaTheme="minorEastAsia" w:hAnsiTheme="minorHAnsi" w:cstheme="minorBidi"/>
          <w:b w:val="0"/>
          <w:caps w:val="0"/>
          <w:noProof/>
          <w:color w:val="624ABB"/>
          <w:sz w:val="22"/>
          <w:szCs w:val="22"/>
          <w:lang w:eastAsia="en-US"/>
        </w:rPr>
        <w:tab/>
      </w:r>
      <w:r w:rsidRPr="0056536B">
        <w:rPr>
          <w:rFonts w:eastAsia="Calibri"/>
          <w:noProof/>
          <w:color w:val="624ABB"/>
        </w:rPr>
        <w:t>CAST Findings for NIST-SP-800-53R4-AU</w:t>
      </w:r>
    </w:p>
    <w:p w14:paraId="2953C180" w14:textId="77777777" w:rsidR="00413694" w:rsidRPr="0056536B" w:rsidRDefault="00413694">
      <w:pPr>
        <w:pStyle w:val="TOC1"/>
        <w:tabs>
          <w:tab w:val="left" w:pos="737"/>
        </w:tabs>
        <w:rPr>
          <w:rFonts w:asciiTheme="minorHAnsi" w:eastAsiaTheme="minorEastAsia" w:hAnsiTheme="minorHAnsi" w:cstheme="minorBidi"/>
          <w:b w:val="0"/>
          <w:caps w:val="0"/>
          <w:noProof/>
          <w:color w:val="624ABB"/>
          <w:sz w:val="22"/>
          <w:szCs w:val="22"/>
          <w:lang w:eastAsia="en-US"/>
        </w:rPr>
      </w:pPr>
      <w:r w:rsidRPr="0056536B">
        <w:rPr>
          <w:rFonts w:eastAsia="Calibri"/>
          <w:noProof/>
          <w:color w:val="624ABB"/>
        </w:rPr>
        <w:t>5.</w:t>
      </w:r>
      <w:r w:rsidRPr="0056536B">
        <w:rPr>
          <w:rFonts w:asciiTheme="minorHAnsi" w:eastAsiaTheme="minorEastAsia" w:hAnsiTheme="minorHAnsi" w:cstheme="minorBidi"/>
          <w:b w:val="0"/>
          <w:caps w:val="0"/>
          <w:noProof/>
          <w:color w:val="624ABB"/>
          <w:sz w:val="22"/>
          <w:szCs w:val="22"/>
          <w:lang w:eastAsia="en-US"/>
        </w:rPr>
        <w:tab/>
      </w:r>
      <w:r w:rsidRPr="0056536B">
        <w:rPr>
          <w:rFonts w:eastAsia="Calibri"/>
          <w:noProof/>
          <w:color w:val="624ABB"/>
        </w:rPr>
        <w:t>CAST Findings for NIST-SP-800-53R4-CA</w:t>
      </w:r>
    </w:p>
    <w:p w14:paraId="0D33092B" w14:textId="77777777" w:rsidR="00413694" w:rsidRPr="0056536B" w:rsidRDefault="00413694">
      <w:pPr>
        <w:pStyle w:val="TOC1"/>
        <w:tabs>
          <w:tab w:val="left" w:pos="737"/>
        </w:tabs>
        <w:rPr>
          <w:rFonts w:asciiTheme="minorHAnsi" w:eastAsiaTheme="minorEastAsia" w:hAnsiTheme="minorHAnsi" w:cstheme="minorBidi"/>
          <w:b w:val="0"/>
          <w:caps w:val="0"/>
          <w:noProof/>
          <w:color w:val="624ABB"/>
          <w:sz w:val="22"/>
          <w:szCs w:val="22"/>
          <w:lang w:eastAsia="en-US"/>
        </w:rPr>
      </w:pPr>
      <w:r w:rsidRPr="0056536B">
        <w:rPr>
          <w:rFonts w:eastAsia="Calibri"/>
          <w:noProof/>
          <w:color w:val="624ABB"/>
        </w:rPr>
        <w:t>6.</w:t>
      </w:r>
      <w:r w:rsidRPr="0056536B">
        <w:rPr>
          <w:rFonts w:asciiTheme="minorHAnsi" w:eastAsiaTheme="minorEastAsia" w:hAnsiTheme="minorHAnsi" w:cstheme="minorBidi"/>
          <w:b w:val="0"/>
          <w:caps w:val="0"/>
          <w:noProof/>
          <w:color w:val="624ABB"/>
          <w:sz w:val="22"/>
          <w:szCs w:val="22"/>
          <w:lang w:eastAsia="en-US"/>
        </w:rPr>
        <w:tab/>
      </w:r>
      <w:r w:rsidRPr="0056536B">
        <w:rPr>
          <w:rFonts w:eastAsia="Calibri"/>
          <w:noProof/>
          <w:color w:val="624ABB"/>
        </w:rPr>
        <w:t>CAST Findings for NIST-SP-800-53R4-CM</w:t>
      </w:r>
    </w:p>
    <w:p w14:paraId="79F37CE7" w14:textId="77777777" w:rsidR="00413694" w:rsidRPr="0056536B" w:rsidRDefault="00413694">
      <w:pPr>
        <w:pStyle w:val="TOC1"/>
        <w:tabs>
          <w:tab w:val="left" w:pos="737"/>
        </w:tabs>
        <w:rPr>
          <w:rFonts w:asciiTheme="minorHAnsi" w:eastAsiaTheme="minorEastAsia" w:hAnsiTheme="minorHAnsi" w:cstheme="minorBidi"/>
          <w:b w:val="0"/>
          <w:caps w:val="0"/>
          <w:noProof/>
          <w:color w:val="624ABB"/>
          <w:sz w:val="22"/>
          <w:szCs w:val="22"/>
          <w:lang w:eastAsia="en-US"/>
        </w:rPr>
      </w:pPr>
      <w:r w:rsidRPr="0056536B">
        <w:rPr>
          <w:rFonts w:eastAsia="Calibri"/>
          <w:noProof/>
          <w:color w:val="624ABB"/>
        </w:rPr>
        <w:t>7.</w:t>
      </w:r>
      <w:r w:rsidRPr="0056536B">
        <w:rPr>
          <w:rFonts w:asciiTheme="minorHAnsi" w:eastAsiaTheme="minorEastAsia" w:hAnsiTheme="minorHAnsi" w:cstheme="minorBidi"/>
          <w:b w:val="0"/>
          <w:caps w:val="0"/>
          <w:noProof/>
          <w:color w:val="624ABB"/>
          <w:sz w:val="22"/>
          <w:szCs w:val="22"/>
          <w:lang w:eastAsia="en-US"/>
        </w:rPr>
        <w:tab/>
      </w:r>
      <w:r w:rsidRPr="0056536B">
        <w:rPr>
          <w:rFonts w:eastAsia="Calibri"/>
          <w:noProof/>
          <w:color w:val="624ABB"/>
        </w:rPr>
        <w:t>CAST Findings for NIST-SP-800-53R4-IA</w:t>
      </w:r>
    </w:p>
    <w:p w14:paraId="0D0B924C" w14:textId="77777777" w:rsidR="00413694" w:rsidRPr="0056536B" w:rsidRDefault="00413694">
      <w:pPr>
        <w:pStyle w:val="TOC1"/>
        <w:tabs>
          <w:tab w:val="left" w:pos="737"/>
        </w:tabs>
        <w:rPr>
          <w:rFonts w:asciiTheme="minorHAnsi" w:eastAsiaTheme="minorEastAsia" w:hAnsiTheme="minorHAnsi" w:cstheme="minorBidi"/>
          <w:b w:val="0"/>
          <w:caps w:val="0"/>
          <w:noProof/>
          <w:color w:val="624ABB"/>
          <w:sz w:val="22"/>
          <w:szCs w:val="22"/>
          <w:lang w:eastAsia="en-US"/>
        </w:rPr>
      </w:pPr>
      <w:r w:rsidRPr="0056536B">
        <w:rPr>
          <w:rFonts w:eastAsia="Calibri"/>
          <w:noProof/>
          <w:color w:val="624ABB"/>
        </w:rPr>
        <w:t>8.</w:t>
      </w:r>
      <w:r w:rsidRPr="0056536B">
        <w:rPr>
          <w:rFonts w:asciiTheme="minorHAnsi" w:eastAsiaTheme="minorEastAsia" w:hAnsiTheme="minorHAnsi" w:cstheme="minorBidi"/>
          <w:b w:val="0"/>
          <w:caps w:val="0"/>
          <w:noProof/>
          <w:color w:val="624ABB"/>
          <w:sz w:val="22"/>
          <w:szCs w:val="22"/>
          <w:lang w:eastAsia="en-US"/>
        </w:rPr>
        <w:tab/>
      </w:r>
      <w:r w:rsidRPr="0056536B">
        <w:rPr>
          <w:rFonts w:eastAsia="Calibri"/>
          <w:noProof/>
          <w:color w:val="624ABB"/>
        </w:rPr>
        <w:t>CAST Findings for NIST-SP-800-53R4-SA</w:t>
      </w:r>
    </w:p>
    <w:p w14:paraId="0FF82223" w14:textId="77777777" w:rsidR="00413694" w:rsidRPr="0056536B" w:rsidRDefault="00413694">
      <w:pPr>
        <w:pStyle w:val="TOC1"/>
        <w:tabs>
          <w:tab w:val="left" w:pos="737"/>
        </w:tabs>
        <w:rPr>
          <w:rFonts w:asciiTheme="minorHAnsi" w:eastAsiaTheme="minorEastAsia" w:hAnsiTheme="minorHAnsi" w:cstheme="minorBidi"/>
          <w:b w:val="0"/>
          <w:caps w:val="0"/>
          <w:noProof/>
          <w:color w:val="624ABB"/>
          <w:sz w:val="22"/>
          <w:szCs w:val="22"/>
          <w:lang w:eastAsia="en-US"/>
        </w:rPr>
      </w:pPr>
      <w:r w:rsidRPr="0056536B">
        <w:rPr>
          <w:rFonts w:eastAsia="Calibri"/>
          <w:noProof/>
          <w:color w:val="624ABB"/>
        </w:rPr>
        <w:t>9.</w:t>
      </w:r>
      <w:r w:rsidRPr="0056536B">
        <w:rPr>
          <w:rFonts w:asciiTheme="minorHAnsi" w:eastAsiaTheme="minorEastAsia" w:hAnsiTheme="minorHAnsi" w:cstheme="minorBidi"/>
          <w:b w:val="0"/>
          <w:caps w:val="0"/>
          <w:noProof/>
          <w:color w:val="624ABB"/>
          <w:sz w:val="22"/>
          <w:szCs w:val="22"/>
          <w:lang w:eastAsia="en-US"/>
        </w:rPr>
        <w:tab/>
      </w:r>
      <w:r w:rsidRPr="0056536B">
        <w:rPr>
          <w:rFonts w:eastAsia="Calibri"/>
          <w:noProof/>
          <w:color w:val="624ABB"/>
        </w:rPr>
        <w:t>CAST Findings for NIST-SP-800-53R4-SC</w:t>
      </w:r>
    </w:p>
    <w:p w14:paraId="3D4258DB" w14:textId="77777777" w:rsidR="00413694" w:rsidRPr="0056536B" w:rsidRDefault="00413694">
      <w:pPr>
        <w:pStyle w:val="TOC1"/>
        <w:tabs>
          <w:tab w:val="left" w:pos="1000"/>
        </w:tabs>
        <w:rPr>
          <w:rFonts w:asciiTheme="minorHAnsi" w:eastAsiaTheme="minorEastAsia" w:hAnsiTheme="minorHAnsi" w:cstheme="minorBidi"/>
          <w:b w:val="0"/>
          <w:caps w:val="0"/>
          <w:noProof/>
          <w:color w:val="624ABB"/>
          <w:sz w:val="22"/>
          <w:szCs w:val="22"/>
          <w:lang w:eastAsia="en-US"/>
        </w:rPr>
      </w:pPr>
      <w:r w:rsidRPr="0056536B">
        <w:rPr>
          <w:rFonts w:eastAsia="Calibri"/>
          <w:noProof/>
          <w:color w:val="624ABB"/>
        </w:rPr>
        <w:t>10.</w:t>
      </w:r>
      <w:r w:rsidRPr="0056536B">
        <w:rPr>
          <w:rFonts w:asciiTheme="minorHAnsi" w:eastAsiaTheme="minorEastAsia" w:hAnsiTheme="minorHAnsi" w:cstheme="minorBidi"/>
          <w:b w:val="0"/>
          <w:caps w:val="0"/>
          <w:noProof/>
          <w:color w:val="624ABB"/>
          <w:sz w:val="22"/>
          <w:szCs w:val="22"/>
          <w:lang w:eastAsia="en-US"/>
        </w:rPr>
        <w:tab/>
      </w:r>
      <w:r w:rsidRPr="0056536B">
        <w:rPr>
          <w:rFonts w:eastAsia="Calibri"/>
          <w:noProof/>
          <w:color w:val="624ABB"/>
        </w:rPr>
        <w:t>CAST Findings for NIST-SP-800-53R4-SI</w:t>
      </w:r>
    </w:p>
    <w:p w14:paraId="35578F9E" w14:textId="77777777" w:rsidR="00413694" w:rsidRPr="0056536B" w:rsidRDefault="00413694">
      <w:pPr>
        <w:pStyle w:val="TOC1"/>
        <w:tabs>
          <w:tab w:val="left" w:pos="1000"/>
        </w:tabs>
        <w:rPr>
          <w:rFonts w:asciiTheme="minorHAnsi" w:eastAsiaTheme="minorEastAsia" w:hAnsiTheme="minorHAnsi" w:cstheme="minorBidi"/>
          <w:b w:val="0"/>
          <w:caps w:val="0"/>
          <w:noProof/>
          <w:color w:val="624ABB"/>
          <w:sz w:val="22"/>
          <w:szCs w:val="22"/>
          <w:lang w:eastAsia="en-US"/>
        </w:rPr>
      </w:pPr>
      <w:r w:rsidRPr="0056536B">
        <w:rPr>
          <w:rFonts w:eastAsia="Calibri"/>
          <w:noProof/>
          <w:color w:val="624ABB"/>
        </w:rPr>
        <w:t>11.</w:t>
      </w:r>
      <w:r w:rsidRPr="0056536B">
        <w:rPr>
          <w:rFonts w:asciiTheme="minorHAnsi" w:eastAsiaTheme="minorEastAsia" w:hAnsiTheme="minorHAnsi" w:cstheme="minorBidi"/>
          <w:b w:val="0"/>
          <w:caps w:val="0"/>
          <w:noProof/>
          <w:color w:val="624ABB"/>
          <w:sz w:val="22"/>
          <w:szCs w:val="22"/>
          <w:lang w:eastAsia="en-US"/>
        </w:rPr>
        <w:tab/>
      </w:r>
      <w:r w:rsidRPr="0056536B">
        <w:rPr>
          <w:rFonts w:eastAsia="Calibri"/>
          <w:noProof/>
          <w:color w:val="624ABB"/>
        </w:rPr>
        <w:t>CAST Findings for Details NIST-SP-800-53R4-AC</w:t>
      </w:r>
    </w:p>
    <w:p w14:paraId="7B2D73DE" w14:textId="77777777" w:rsidR="00413694" w:rsidRPr="0056536B" w:rsidRDefault="00413694">
      <w:pPr>
        <w:pStyle w:val="TOC1"/>
        <w:tabs>
          <w:tab w:val="left" w:pos="1000"/>
        </w:tabs>
        <w:rPr>
          <w:rFonts w:asciiTheme="minorHAnsi" w:eastAsiaTheme="minorEastAsia" w:hAnsiTheme="minorHAnsi" w:cstheme="minorBidi"/>
          <w:b w:val="0"/>
          <w:caps w:val="0"/>
          <w:noProof/>
          <w:color w:val="624ABB"/>
          <w:sz w:val="22"/>
          <w:szCs w:val="22"/>
          <w:lang w:eastAsia="en-US"/>
        </w:rPr>
      </w:pPr>
      <w:r w:rsidRPr="0056536B">
        <w:rPr>
          <w:rFonts w:eastAsia="Calibri"/>
          <w:noProof/>
          <w:color w:val="624ABB"/>
        </w:rPr>
        <w:t>12.</w:t>
      </w:r>
      <w:r w:rsidRPr="0056536B">
        <w:rPr>
          <w:rFonts w:asciiTheme="minorHAnsi" w:eastAsiaTheme="minorEastAsia" w:hAnsiTheme="minorHAnsi" w:cstheme="minorBidi"/>
          <w:b w:val="0"/>
          <w:caps w:val="0"/>
          <w:noProof/>
          <w:color w:val="624ABB"/>
          <w:sz w:val="22"/>
          <w:szCs w:val="22"/>
          <w:lang w:eastAsia="en-US"/>
        </w:rPr>
        <w:tab/>
      </w:r>
      <w:r w:rsidRPr="0056536B">
        <w:rPr>
          <w:rFonts w:eastAsia="Calibri"/>
          <w:noProof/>
          <w:color w:val="624ABB"/>
        </w:rPr>
        <w:t>CAST Findings for Details NIST-SP-800-53R4-AU</w:t>
      </w:r>
    </w:p>
    <w:p w14:paraId="19C2F2D4" w14:textId="77777777" w:rsidR="00413694" w:rsidRPr="0056536B" w:rsidRDefault="00413694">
      <w:pPr>
        <w:pStyle w:val="TOC1"/>
        <w:tabs>
          <w:tab w:val="left" w:pos="1000"/>
        </w:tabs>
        <w:rPr>
          <w:rFonts w:asciiTheme="minorHAnsi" w:eastAsiaTheme="minorEastAsia" w:hAnsiTheme="minorHAnsi" w:cstheme="minorBidi"/>
          <w:b w:val="0"/>
          <w:caps w:val="0"/>
          <w:noProof/>
          <w:color w:val="624ABB"/>
          <w:sz w:val="22"/>
          <w:szCs w:val="22"/>
          <w:lang w:eastAsia="en-US"/>
        </w:rPr>
      </w:pPr>
      <w:r w:rsidRPr="0056536B">
        <w:rPr>
          <w:rFonts w:eastAsia="Calibri"/>
          <w:noProof/>
          <w:color w:val="624ABB"/>
        </w:rPr>
        <w:t>13.</w:t>
      </w:r>
      <w:r w:rsidRPr="0056536B">
        <w:rPr>
          <w:rFonts w:asciiTheme="minorHAnsi" w:eastAsiaTheme="minorEastAsia" w:hAnsiTheme="minorHAnsi" w:cstheme="minorBidi"/>
          <w:b w:val="0"/>
          <w:caps w:val="0"/>
          <w:noProof/>
          <w:color w:val="624ABB"/>
          <w:sz w:val="22"/>
          <w:szCs w:val="22"/>
          <w:lang w:eastAsia="en-US"/>
        </w:rPr>
        <w:tab/>
      </w:r>
      <w:r w:rsidRPr="0056536B">
        <w:rPr>
          <w:rFonts w:eastAsia="Calibri"/>
          <w:noProof/>
          <w:color w:val="624ABB"/>
        </w:rPr>
        <w:t>CAST Findings for Details NIST-SP-800-53R4-CA</w:t>
      </w:r>
    </w:p>
    <w:p w14:paraId="66EA6723" w14:textId="77777777" w:rsidR="00413694" w:rsidRPr="0056536B" w:rsidRDefault="00413694">
      <w:pPr>
        <w:pStyle w:val="TOC1"/>
        <w:tabs>
          <w:tab w:val="left" w:pos="1000"/>
        </w:tabs>
        <w:rPr>
          <w:rFonts w:asciiTheme="minorHAnsi" w:eastAsiaTheme="minorEastAsia" w:hAnsiTheme="minorHAnsi" w:cstheme="minorBidi"/>
          <w:b w:val="0"/>
          <w:caps w:val="0"/>
          <w:noProof/>
          <w:color w:val="624ABB"/>
          <w:sz w:val="22"/>
          <w:szCs w:val="22"/>
          <w:lang w:eastAsia="en-US"/>
        </w:rPr>
      </w:pPr>
      <w:r w:rsidRPr="0056536B">
        <w:rPr>
          <w:rFonts w:eastAsia="Calibri"/>
          <w:noProof/>
          <w:color w:val="624ABB"/>
        </w:rPr>
        <w:t>14.</w:t>
      </w:r>
      <w:r w:rsidRPr="0056536B">
        <w:rPr>
          <w:rFonts w:asciiTheme="minorHAnsi" w:eastAsiaTheme="minorEastAsia" w:hAnsiTheme="minorHAnsi" w:cstheme="minorBidi"/>
          <w:b w:val="0"/>
          <w:caps w:val="0"/>
          <w:noProof/>
          <w:color w:val="624ABB"/>
          <w:sz w:val="22"/>
          <w:szCs w:val="22"/>
          <w:lang w:eastAsia="en-US"/>
        </w:rPr>
        <w:tab/>
      </w:r>
      <w:r w:rsidRPr="0056536B">
        <w:rPr>
          <w:rFonts w:eastAsia="Calibri"/>
          <w:noProof/>
          <w:color w:val="624ABB"/>
        </w:rPr>
        <w:t>CAST Findings for Details NIST-SP-800-53R4-CM</w:t>
      </w:r>
    </w:p>
    <w:p w14:paraId="4983856D" w14:textId="77777777" w:rsidR="00413694" w:rsidRPr="0056536B" w:rsidRDefault="00413694">
      <w:pPr>
        <w:pStyle w:val="TOC1"/>
        <w:tabs>
          <w:tab w:val="left" w:pos="1000"/>
        </w:tabs>
        <w:rPr>
          <w:rFonts w:asciiTheme="minorHAnsi" w:eastAsiaTheme="minorEastAsia" w:hAnsiTheme="minorHAnsi" w:cstheme="minorBidi"/>
          <w:b w:val="0"/>
          <w:caps w:val="0"/>
          <w:noProof/>
          <w:color w:val="624ABB"/>
          <w:sz w:val="22"/>
          <w:szCs w:val="22"/>
          <w:lang w:eastAsia="en-US"/>
        </w:rPr>
      </w:pPr>
      <w:r w:rsidRPr="0056536B">
        <w:rPr>
          <w:rFonts w:eastAsia="Calibri"/>
          <w:noProof/>
          <w:color w:val="624ABB"/>
        </w:rPr>
        <w:t>15.</w:t>
      </w:r>
      <w:r w:rsidRPr="0056536B">
        <w:rPr>
          <w:rFonts w:asciiTheme="minorHAnsi" w:eastAsiaTheme="minorEastAsia" w:hAnsiTheme="minorHAnsi" w:cstheme="minorBidi"/>
          <w:b w:val="0"/>
          <w:caps w:val="0"/>
          <w:noProof/>
          <w:color w:val="624ABB"/>
          <w:sz w:val="22"/>
          <w:szCs w:val="22"/>
          <w:lang w:eastAsia="en-US"/>
        </w:rPr>
        <w:tab/>
      </w:r>
      <w:r w:rsidRPr="0056536B">
        <w:rPr>
          <w:rFonts w:eastAsia="Calibri"/>
          <w:noProof/>
          <w:color w:val="624ABB"/>
        </w:rPr>
        <w:t>CAST Findings Details for NIST-SP-800-53R4-IA</w:t>
      </w:r>
    </w:p>
    <w:p w14:paraId="55A28D06" w14:textId="77777777" w:rsidR="00413694" w:rsidRPr="0056536B" w:rsidRDefault="00413694">
      <w:pPr>
        <w:pStyle w:val="TOC1"/>
        <w:tabs>
          <w:tab w:val="left" w:pos="1000"/>
        </w:tabs>
        <w:rPr>
          <w:rFonts w:asciiTheme="minorHAnsi" w:eastAsiaTheme="minorEastAsia" w:hAnsiTheme="minorHAnsi" w:cstheme="minorBidi"/>
          <w:b w:val="0"/>
          <w:caps w:val="0"/>
          <w:noProof/>
          <w:color w:val="624ABB"/>
          <w:sz w:val="22"/>
          <w:szCs w:val="22"/>
          <w:lang w:eastAsia="en-US"/>
        </w:rPr>
      </w:pPr>
      <w:r w:rsidRPr="0056536B">
        <w:rPr>
          <w:rFonts w:eastAsia="Calibri"/>
          <w:noProof/>
          <w:color w:val="624ABB"/>
        </w:rPr>
        <w:t>16.</w:t>
      </w:r>
      <w:r w:rsidRPr="0056536B">
        <w:rPr>
          <w:rFonts w:asciiTheme="minorHAnsi" w:eastAsiaTheme="minorEastAsia" w:hAnsiTheme="minorHAnsi" w:cstheme="minorBidi"/>
          <w:b w:val="0"/>
          <w:caps w:val="0"/>
          <w:noProof/>
          <w:color w:val="624ABB"/>
          <w:sz w:val="22"/>
          <w:szCs w:val="22"/>
          <w:lang w:eastAsia="en-US"/>
        </w:rPr>
        <w:tab/>
      </w:r>
      <w:r w:rsidRPr="0056536B">
        <w:rPr>
          <w:rFonts w:eastAsia="Calibri"/>
          <w:noProof/>
          <w:color w:val="624ABB"/>
        </w:rPr>
        <w:t>CAST Findings Details for NIST-SP-800-53R4-SA</w:t>
      </w:r>
    </w:p>
    <w:p w14:paraId="580904A2" w14:textId="77777777" w:rsidR="00413694" w:rsidRPr="0056536B" w:rsidRDefault="00413694">
      <w:pPr>
        <w:pStyle w:val="TOC1"/>
        <w:tabs>
          <w:tab w:val="left" w:pos="1000"/>
        </w:tabs>
        <w:rPr>
          <w:rFonts w:asciiTheme="minorHAnsi" w:eastAsiaTheme="minorEastAsia" w:hAnsiTheme="minorHAnsi" w:cstheme="minorBidi"/>
          <w:b w:val="0"/>
          <w:caps w:val="0"/>
          <w:noProof/>
          <w:color w:val="624ABB"/>
          <w:sz w:val="22"/>
          <w:szCs w:val="22"/>
          <w:lang w:eastAsia="en-US"/>
        </w:rPr>
      </w:pPr>
      <w:r w:rsidRPr="0056536B">
        <w:rPr>
          <w:rFonts w:eastAsia="Calibri"/>
          <w:noProof/>
          <w:color w:val="624ABB"/>
        </w:rPr>
        <w:t>17.</w:t>
      </w:r>
      <w:r w:rsidRPr="0056536B">
        <w:rPr>
          <w:rFonts w:asciiTheme="minorHAnsi" w:eastAsiaTheme="minorEastAsia" w:hAnsiTheme="minorHAnsi" w:cstheme="minorBidi"/>
          <w:b w:val="0"/>
          <w:caps w:val="0"/>
          <w:noProof/>
          <w:color w:val="624ABB"/>
          <w:sz w:val="22"/>
          <w:szCs w:val="22"/>
          <w:lang w:eastAsia="en-US"/>
        </w:rPr>
        <w:tab/>
      </w:r>
      <w:r w:rsidRPr="0056536B">
        <w:rPr>
          <w:rFonts w:eastAsia="Calibri"/>
          <w:noProof/>
          <w:color w:val="624ABB"/>
        </w:rPr>
        <w:t>CAST Findings Details for NIST-SP-800-53R4-SC</w:t>
      </w:r>
    </w:p>
    <w:p w14:paraId="6D039271" w14:textId="77777777" w:rsidR="00413694" w:rsidRPr="0056536B" w:rsidRDefault="00413694">
      <w:pPr>
        <w:pStyle w:val="TOC1"/>
        <w:tabs>
          <w:tab w:val="left" w:pos="1000"/>
        </w:tabs>
        <w:rPr>
          <w:rFonts w:asciiTheme="minorHAnsi" w:eastAsiaTheme="minorEastAsia" w:hAnsiTheme="minorHAnsi" w:cstheme="minorBidi"/>
          <w:b w:val="0"/>
          <w:caps w:val="0"/>
          <w:noProof/>
          <w:color w:val="624ABB"/>
          <w:sz w:val="22"/>
          <w:szCs w:val="22"/>
          <w:lang w:eastAsia="en-US"/>
        </w:rPr>
      </w:pPr>
      <w:r w:rsidRPr="0056536B">
        <w:rPr>
          <w:rFonts w:eastAsia="Calibri"/>
          <w:noProof/>
          <w:color w:val="624ABB"/>
        </w:rPr>
        <w:t>18.</w:t>
      </w:r>
      <w:r w:rsidRPr="0056536B">
        <w:rPr>
          <w:rFonts w:asciiTheme="minorHAnsi" w:eastAsiaTheme="minorEastAsia" w:hAnsiTheme="minorHAnsi" w:cstheme="minorBidi"/>
          <w:b w:val="0"/>
          <w:caps w:val="0"/>
          <w:noProof/>
          <w:color w:val="624ABB"/>
          <w:sz w:val="22"/>
          <w:szCs w:val="22"/>
          <w:lang w:eastAsia="en-US"/>
        </w:rPr>
        <w:tab/>
      </w:r>
      <w:r w:rsidRPr="0056536B">
        <w:rPr>
          <w:rFonts w:eastAsia="Calibri"/>
          <w:noProof/>
          <w:color w:val="624ABB"/>
        </w:rPr>
        <w:t>CAST Findings Details for NIST-SP-800-53R4-SI</w:t>
      </w:r>
    </w:p>
    <w:p w14:paraId="3D15DFDA" w14:textId="77777777" w:rsidR="00413694" w:rsidRPr="0056536B" w:rsidRDefault="00413694">
      <w:pPr>
        <w:pStyle w:val="TOC1"/>
        <w:tabs>
          <w:tab w:val="left" w:pos="1000"/>
        </w:tabs>
        <w:rPr>
          <w:rFonts w:asciiTheme="minorHAnsi" w:eastAsiaTheme="minorEastAsia" w:hAnsiTheme="minorHAnsi" w:cstheme="minorBidi"/>
          <w:b w:val="0"/>
          <w:caps w:val="0"/>
          <w:noProof/>
          <w:color w:val="624ABB"/>
          <w:sz w:val="22"/>
          <w:szCs w:val="22"/>
          <w:lang w:eastAsia="en-US"/>
        </w:rPr>
      </w:pPr>
      <w:r w:rsidRPr="0056536B">
        <w:rPr>
          <w:noProof/>
          <w:color w:val="624ABB"/>
        </w:rPr>
        <w:t>19.</w:t>
      </w:r>
      <w:r w:rsidRPr="0056536B">
        <w:rPr>
          <w:rFonts w:asciiTheme="minorHAnsi" w:eastAsiaTheme="minorEastAsia" w:hAnsiTheme="minorHAnsi" w:cstheme="minorBidi"/>
          <w:b w:val="0"/>
          <w:caps w:val="0"/>
          <w:noProof/>
          <w:color w:val="624ABB"/>
          <w:sz w:val="22"/>
          <w:szCs w:val="22"/>
          <w:lang w:eastAsia="en-US"/>
        </w:rPr>
        <w:tab/>
      </w:r>
      <w:r w:rsidRPr="0056536B">
        <w:rPr>
          <w:noProof/>
          <w:color w:val="624ABB"/>
        </w:rPr>
        <w:t>Appendix</w:t>
      </w:r>
    </w:p>
    <w:p w14:paraId="0B399021" w14:textId="77777777" w:rsidR="00413694" w:rsidRPr="0056536B" w:rsidRDefault="00413694">
      <w:pPr>
        <w:pStyle w:val="TOC2"/>
        <w:tabs>
          <w:tab w:val="left" w:pos="1200"/>
        </w:tabs>
        <w:rPr>
          <w:rFonts w:asciiTheme="minorHAnsi" w:eastAsiaTheme="minorEastAsia" w:hAnsiTheme="minorHAnsi" w:cstheme="minorBidi"/>
          <w:smallCaps w:val="0"/>
          <w:noProof/>
          <w:color w:val="624ABB"/>
          <w:sz w:val="22"/>
          <w:szCs w:val="22"/>
          <w:lang w:eastAsia="en-US"/>
        </w:rPr>
      </w:pPr>
      <w:r w:rsidRPr="0056536B">
        <w:rPr>
          <w:rFonts w:asciiTheme="minorHAnsi" w:hAnsiTheme="minorHAnsi" w:cstheme="minorHAnsi"/>
          <w:noProof/>
          <w:color w:val="624ABB"/>
          <w14:scene3d>
            <w14:camera w14:prst="orthographicFront"/>
            <w14:lightRig w14:rig="threePt" w14:dir="t">
              <w14:rot w14:lat="0" w14:lon="0" w14:rev="0"/>
            </w14:lightRig>
          </w14:scene3d>
        </w:rPr>
        <w:t>19.1.</w:t>
      </w:r>
      <w:r w:rsidRPr="0056536B">
        <w:rPr>
          <w:rFonts w:asciiTheme="minorHAnsi" w:eastAsiaTheme="minorEastAsia" w:hAnsiTheme="minorHAnsi" w:cstheme="minorBidi"/>
          <w:smallCaps w:val="0"/>
          <w:noProof/>
          <w:color w:val="624ABB"/>
          <w:sz w:val="22"/>
          <w:szCs w:val="22"/>
          <w:lang w:eastAsia="en-US"/>
        </w:rPr>
        <w:tab/>
      </w:r>
      <w:r w:rsidRPr="0056536B">
        <w:rPr>
          <w:noProof/>
          <w:color w:val="624ABB"/>
        </w:rPr>
        <w:t>About CAST Software Intelligence</w:t>
      </w:r>
    </w:p>
    <w:p w14:paraId="3A5B04FA" w14:textId="77777777" w:rsidR="00413694" w:rsidRPr="0056536B" w:rsidRDefault="00413694">
      <w:pPr>
        <w:pStyle w:val="TOC2"/>
        <w:tabs>
          <w:tab w:val="left" w:pos="1200"/>
        </w:tabs>
        <w:rPr>
          <w:rFonts w:asciiTheme="minorHAnsi" w:eastAsiaTheme="minorEastAsia" w:hAnsiTheme="minorHAnsi" w:cstheme="minorBidi"/>
          <w:smallCaps w:val="0"/>
          <w:noProof/>
          <w:color w:val="624ABB"/>
          <w:sz w:val="22"/>
          <w:szCs w:val="22"/>
          <w:lang w:eastAsia="en-US"/>
        </w:rPr>
      </w:pPr>
      <w:r w:rsidRPr="0056536B">
        <w:rPr>
          <w:rFonts w:asciiTheme="minorHAnsi" w:hAnsiTheme="minorHAnsi" w:cstheme="minorHAnsi"/>
          <w:noProof/>
          <w:color w:val="624ABB"/>
          <w14:scene3d>
            <w14:camera w14:prst="orthographicFront"/>
            <w14:lightRig w14:rig="threePt" w14:dir="t">
              <w14:rot w14:lat="0" w14:lon="0" w14:rev="0"/>
            </w14:lightRig>
          </w14:scene3d>
        </w:rPr>
        <w:t>19.2.</w:t>
      </w:r>
      <w:r w:rsidRPr="0056536B">
        <w:rPr>
          <w:rFonts w:asciiTheme="minorHAnsi" w:eastAsiaTheme="minorEastAsia" w:hAnsiTheme="minorHAnsi" w:cstheme="minorBidi"/>
          <w:smallCaps w:val="0"/>
          <w:noProof/>
          <w:color w:val="624ABB"/>
          <w:sz w:val="22"/>
          <w:szCs w:val="22"/>
          <w:lang w:eastAsia="en-US"/>
        </w:rPr>
        <w:tab/>
      </w:r>
      <w:r w:rsidRPr="0056536B">
        <w:rPr>
          <w:noProof/>
          <w:color w:val="624ABB"/>
        </w:rPr>
        <w:t>About CAST Security</w:t>
      </w:r>
    </w:p>
    <w:p w14:paraId="50DAAD22" w14:textId="77777777" w:rsidR="00413694" w:rsidRPr="0056536B" w:rsidRDefault="00413694">
      <w:pPr>
        <w:pStyle w:val="TOC2"/>
        <w:tabs>
          <w:tab w:val="left" w:pos="1200"/>
        </w:tabs>
        <w:rPr>
          <w:rFonts w:asciiTheme="minorHAnsi" w:eastAsiaTheme="minorEastAsia" w:hAnsiTheme="minorHAnsi" w:cstheme="minorBidi"/>
          <w:smallCaps w:val="0"/>
          <w:noProof/>
          <w:color w:val="624ABB"/>
          <w:sz w:val="22"/>
          <w:szCs w:val="22"/>
          <w:lang w:eastAsia="en-US"/>
        </w:rPr>
      </w:pPr>
      <w:r w:rsidRPr="0056536B">
        <w:rPr>
          <w:rFonts w:asciiTheme="minorHAnsi" w:hAnsiTheme="minorHAnsi" w:cstheme="minorHAnsi"/>
          <w:noProof/>
          <w:color w:val="624ABB"/>
          <w14:scene3d>
            <w14:camera w14:prst="orthographicFront"/>
            <w14:lightRig w14:rig="threePt" w14:dir="t">
              <w14:rot w14:lat="0" w14:lon="0" w14:rev="0"/>
            </w14:lightRig>
          </w14:scene3d>
        </w:rPr>
        <w:t>19.3.</w:t>
      </w:r>
      <w:r w:rsidRPr="0056536B">
        <w:rPr>
          <w:rFonts w:asciiTheme="minorHAnsi" w:eastAsiaTheme="minorEastAsia" w:hAnsiTheme="minorHAnsi" w:cstheme="minorBidi"/>
          <w:smallCaps w:val="0"/>
          <w:noProof/>
          <w:color w:val="624ABB"/>
          <w:sz w:val="22"/>
          <w:szCs w:val="22"/>
          <w:lang w:eastAsia="en-US"/>
        </w:rPr>
        <w:tab/>
      </w:r>
      <w:r w:rsidRPr="0056536B">
        <w:rPr>
          <w:noProof/>
          <w:color w:val="624ABB"/>
        </w:rPr>
        <w:t>Applicability of NIST SP 800 53R4 in CAST Solution</w:t>
      </w:r>
    </w:p>
    <w:p w14:paraId="31007FBA" w14:textId="7030C1AC" w:rsidR="00C9214B" w:rsidRPr="00B1237A" w:rsidRDefault="000201A4" w:rsidP="002638B2">
      <w:pPr>
        <w:ind w:left="0" w:right="657"/>
        <w:rPr>
          <w:sz w:val="16"/>
          <w:szCs w:val="16"/>
        </w:rPr>
      </w:pPr>
      <w:r w:rsidRPr="0056536B">
        <w:rPr>
          <w:rFonts w:asciiTheme="majorHAnsi" w:hAnsiTheme="majorHAnsi"/>
          <w:caps/>
          <w:color w:val="624ABB"/>
          <w:sz w:val="22"/>
          <w:szCs w:val="16"/>
        </w:rPr>
        <w:fldChar w:fldCharType="end"/>
      </w:r>
    </w:p>
    <w:p w14:paraId="7B30C6D4" w14:textId="77777777" w:rsidR="00874417" w:rsidRPr="00B1237A" w:rsidRDefault="00B1237A" w:rsidP="00890E55">
      <w:pPr>
        <w:pStyle w:val="Heading1"/>
      </w:pPr>
      <w:r w:rsidRPr="00B1237A">
        <w:lastRenderedPageBreak/>
        <w:t xml:space="preserve"> </w:t>
      </w:r>
      <w:bookmarkStart w:id="15" w:name="_Toc11157531"/>
      <w:bookmarkStart w:id="16" w:name="_Toc14418878"/>
      <w:bookmarkStart w:id="17" w:name="_Toc14680763"/>
      <w:bookmarkStart w:id="18" w:name="_Toc14685918"/>
      <w:bookmarkStart w:id="19" w:name="_Toc14687763"/>
      <w:bookmarkStart w:id="20" w:name="_Toc14781448"/>
      <w:bookmarkStart w:id="21" w:name="_Toc14781492"/>
      <w:bookmarkStart w:id="22" w:name="_Toc15305288"/>
      <w:bookmarkStart w:id="23" w:name="_Toc15305368"/>
      <w:bookmarkStart w:id="24" w:name="_Toc15305411"/>
      <w:bookmarkStart w:id="25" w:name="_Toc20231231"/>
      <w:bookmarkStart w:id="26" w:name="_Toc25239992"/>
      <w:bookmarkStart w:id="27" w:name="_Toc25240225"/>
      <w:bookmarkStart w:id="28" w:name="_Toc25309693"/>
      <w:r w:rsidR="005773E4">
        <w:t>Introduction</w:t>
      </w:r>
      <w:bookmarkEnd w:id="15"/>
      <w:bookmarkEnd w:id="16"/>
      <w:bookmarkEnd w:id="17"/>
      <w:bookmarkEnd w:id="18"/>
      <w:bookmarkEnd w:id="19"/>
      <w:bookmarkEnd w:id="20"/>
      <w:bookmarkEnd w:id="21"/>
      <w:bookmarkEnd w:id="22"/>
      <w:bookmarkEnd w:id="23"/>
      <w:bookmarkEnd w:id="24"/>
      <w:bookmarkEnd w:id="25"/>
      <w:bookmarkEnd w:id="26"/>
      <w:bookmarkEnd w:id="27"/>
      <w:bookmarkEnd w:id="28"/>
    </w:p>
    <w:p w14:paraId="7D4E632A" w14:textId="687CCC78" w:rsidR="00131A44" w:rsidRDefault="00131A44" w:rsidP="00131A44">
      <w:pPr>
        <w:spacing w:after="0" w:line="240" w:lineRule="auto"/>
        <w:ind w:right="657"/>
      </w:pPr>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rsidR="00161BF1">
        <w:t>NIST</w:t>
      </w:r>
      <w:r>
        <w:t xml:space="preserve"> standards</w:t>
      </w:r>
      <w:r w:rsidRPr="005773E4">
        <w:t xml:space="preserve">. </w:t>
      </w:r>
    </w:p>
    <w:p w14:paraId="433F2CBB" w14:textId="77777777" w:rsidR="00131A44" w:rsidRDefault="00131A44" w:rsidP="00131A44">
      <w:pPr>
        <w:spacing w:after="0" w:line="240" w:lineRule="auto"/>
        <w:ind w:right="657"/>
      </w:pPr>
    </w:p>
    <w:p w14:paraId="2E72986D" w14:textId="1D9C1E54" w:rsidR="00131A44" w:rsidRDefault="00131A44" w:rsidP="00131A44">
      <w:pPr>
        <w:spacing w:after="0" w:line="240" w:lineRule="auto"/>
        <w:ind w:right="657"/>
      </w:pPr>
      <w:r w:rsidRPr="005773E4">
        <w:t xml:space="preserve">CAST AIP </w:t>
      </w:r>
      <w:r>
        <w:t xml:space="preserve">adapts the quality rules from best-in-class industry standards (OWASP, CWE, CISQ, STIG, </w:t>
      </w:r>
      <w:r w:rsidR="000C708A">
        <w:t>P</w:t>
      </w:r>
      <w:r>
        <w:t>CI, NIST).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29" w:name="_Toc380677725"/>
      <w:bookmarkStart w:id="30" w:name="_Toc11157532"/>
      <w:bookmarkStart w:id="31" w:name="_Toc14418879"/>
      <w:bookmarkStart w:id="32" w:name="_Toc14680764"/>
      <w:bookmarkStart w:id="33" w:name="_Toc14685919"/>
      <w:bookmarkStart w:id="34" w:name="_Toc14687764"/>
      <w:bookmarkStart w:id="35" w:name="_Toc14781449"/>
      <w:bookmarkStart w:id="36" w:name="_Toc14781493"/>
      <w:bookmarkStart w:id="37" w:name="_Toc15305289"/>
      <w:bookmarkStart w:id="38" w:name="_Toc15305369"/>
      <w:bookmarkStart w:id="39" w:name="_Toc15305412"/>
      <w:bookmarkStart w:id="40" w:name="_Toc20231232"/>
      <w:bookmarkStart w:id="41" w:name="_Toc25239993"/>
      <w:bookmarkStart w:id="42" w:name="_Toc25240226"/>
      <w:bookmarkStart w:id="43" w:name="_Toc25309694"/>
      <w:r w:rsidRPr="005773E4">
        <w:rPr>
          <w:lang w:val="en-US"/>
        </w:rPr>
        <w:t xml:space="preserve">Application </w:t>
      </w:r>
      <w:bookmarkEnd w:id="29"/>
      <w:r w:rsidR="005773E4">
        <w:rPr>
          <w:lang w:val="en-US"/>
        </w:rPr>
        <w:t>Characteristics</w:t>
      </w:r>
      <w:bookmarkEnd w:id="30"/>
      <w:bookmarkEnd w:id="31"/>
      <w:bookmarkEnd w:id="32"/>
      <w:bookmarkEnd w:id="33"/>
      <w:bookmarkEnd w:id="34"/>
      <w:bookmarkEnd w:id="35"/>
      <w:bookmarkEnd w:id="36"/>
      <w:bookmarkEnd w:id="37"/>
      <w:bookmarkEnd w:id="38"/>
      <w:bookmarkEnd w:id="39"/>
      <w:bookmarkEnd w:id="40"/>
      <w:bookmarkEnd w:id="41"/>
      <w:bookmarkEnd w:id="42"/>
      <w:bookmarkEnd w:id="43"/>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119</w:t>
            </w:r>
          </w:p>
        </w:tc>
      </w:tr>
    </w:tbl>
    <w:p w14:paraId="7E9A3AD1" w14:textId="462FB0F0" w:rsidR="002638B2" w:rsidRDefault="00CD7261" w:rsidP="00CD7261">
      <w:pPr>
        <w:spacing w:after="0" w:line="240" w:lineRule="auto"/>
        <w:ind w:right="657"/>
        <w:rPr>
          <w:i/>
          <w:sz w:val="14"/>
        </w:rPr>
      </w:pPr>
      <w:r>
        <w:rPr>
          <w:noProof/>
          <w:lang w:eastAsia="en-US"/>
        </w:rPr>
        <w:drawing>
          <wp:inline distT="0" distB="0" distL="0" distR="0" wp14:anchorId="3A55302D" wp14:editId="71261107">
            <wp:extent cx="2333625" cy="1590675"/>
            <wp:effectExtent l="0" t="0" r="0" b="0"/>
            <wp:docPr id="2"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369E528" w14:textId="0BA81EFC" w:rsidR="002638B2" w:rsidRPr="00B1237A" w:rsidRDefault="00015B29" w:rsidP="002638B2">
      <w:pPr>
        <w:ind w:right="657"/>
        <w:jc w:val="left"/>
        <w:rPr>
          <w:rFonts w:asciiTheme="minorHAnsi" w:hAnsiTheme="minorHAnsi"/>
          <w:noProof/>
          <w:sz w:val="22"/>
        </w:rPr>
      </w:pPr>
      <w:r>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33FE5DC5" w:rsidR="004708D5" w:rsidRPr="005773E4" w:rsidRDefault="00581CB3" w:rsidP="00890E55">
      <w:pPr>
        <w:pStyle w:val="Heading1"/>
        <w:rPr>
          <w:rFonts w:asciiTheme="minorHAnsi" w:hAnsiTheme="minorHAnsi"/>
          <w:noProof/>
          <w:sz w:val="22"/>
        </w:rPr>
      </w:pPr>
      <w:bookmarkStart w:id="44" w:name="_Toc11157533"/>
      <w:bookmarkStart w:id="45" w:name="_Toc14418880"/>
      <w:bookmarkStart w:id="46" w:name="_Toc14680765"/>
      <w:bookmarkStart w:id="47" w:name="_Toc14685920"/>
      <w:bookmarkStart w:id="48" w:name="_Toc14687765"/>
      <w:bookmarkStart w:id="49" w:name="_Toc14781450"/>
      <w:bookmarkStart w:id="50" w:name="_Toc14781494"/>
      <w:bookmarkStart w:id="51" w:name="_Toc15305290"/>
      <w:bookmarkStart w:id="52" w:name="_Toc15305370"/>
      <w:bookmarkStart w:id="53" w:name="_Toc15305413"/>
      <w:bookmarkStart w:id="54" w:name="_Toc20231233"/>
      <w:bookmarkStart w:id="55" w:name="_Toc25239994"/>
      <w:bookmarkStart w:id="56" w:name="_Toc25240227"/>
      <w:bookmarkStart w:id="57" w:name="_Toc25309695"/>
      <w:r>
        <w:lastRenderedPageBreak/>
        <w:t>NIST SP 800 53R4</w:t>
      </w:r>
      <w:r w:rsidR="00A0702E">
        <w:t xml:space="preserve"> </w:t>
      </w:r>
      <w:bookmarkEnd w:id="44"/>
      <w:bookmarkEnd w:id="45"/>
      <w:bookmarkEnd w:id="46"/>
      <w:bookmarkEnd w:id="47"/>
      <w:bookmarkEnd w:id="48"/>
      <w:r w:rsidR="007E4EF3">
        <w:t>Summary</w:t>
      </w:r>
      <w:bookmarkEnd w:id="49"/>
      <w:bookmarkEnd w:id="50"/>
      <w:bookmarkEnd w:id="51"/>
      <w:bookmarkEnd w:id="52"/>
      <w:bookmarkEnd w:id="53"/>
      <w:bookmarkEnd w:id="54"/>
      <w:bookmarkEnd w:id="55"/>
      <w:bookmarkEnd w:id="56"/>
      <w:bookmarkEnd w:id="57"/>
    </w:p>
    <w:p w14:paraId="12D93609" w14:textId="7DC8C155" w:rsidR="00F025AF" w:rsidRDefault="00F025AF" w:rsidP="00F025AF">
      <w:pPr>
        <w:ind w:left="0" w:right="657"/>
        <w:jc w:val="left"/>
        <w:rPr>
          <w:rFonts w:asciiTheme="minorHAnsi" w:hAnsiTheme="minorHAnsi"/>
          <w:noProof/>
          <w:sz w:val="20"/>
        </w:rPr>
      </w:pPr>
      <w:r w:rsidRPr="008C3607">
        <w:t>This section provide</w:t>
      </w:r>
      <w:r w:rsidR="00034DC6">
        <w:t>s</w:t>
      </w:r>
      <w:r w:rsidRPr="008C3607">
        <w:t xml:space="preserve"> a summary of the most severe security vulnerability identified in the structural quality analysis and me</w:t>
      </w:r>
      <w:r w:rsidR="007E4EF3">
        <w:t>a</w:t>
      </w:r>
      <w:r w:rsidRPr="008C3607">
        <w:t xml:space="preserve">surement by CAST AIP against the </w:t>
      </w:r>
      <w:r>
        <w:t xml:space="preserve">Security and Privacy Controls for Federal Information Systems and Organizations, </w:t>
      </w:r>
      <w:r w:rsidRPr="008C3607">
        <w:t>NIST Special Publication 800-53 Revision 4</w:t>
      </w:r>
      <w:r>
        <w:rPr>
          <w:rFonts w:asciiTheme="minorHAnsi" w:hAnsiTheme="minorHAnsi"/>
          <w:noProof/>
          <w:sz w:val="20"/>
        </w:rPr>
        <w:t xml:space="preserve"> (</w:t>
      </w:r>
      <w:hyperlink r:id="rId12" w:history="1">
        <w:r w:rsidRPr="00BF5618">
          <w:rPr>
            <w:rStyle w:val="Hyperlink"/>
            <w:rFonts w:asciiTheme="minorHAnsi" w:hAnsiTheme="minorHAnsi"/>
            <w:noProof/>
            <w:sz w:val="20"/>
          </w:rPr>
          <w:t>Official Source</w:t>
        </w:r>
      </w:hyperlink>
      <w:r>
        <w:rPr>
          <w:rFonts w:asciiTheme="minorHAnsi" w:hAnsiTheme="minorHAnsi"/>
          <w:noProof/>
          <w:sz w:val="20"/>
        </w:rPr>
        <w:t>)</w:t>
      </w:r>
      <w:r>
        <w:rPr>
          <w:rFonts w:asciiTheme="minorHAnsi" w:hAnsiTheme="minorHAnsi"/>
          <w:noProof/>
          <w:sz w:val="20"/>
        </w:rPr>
        <w:tab/>
      </w:r>
    </w:p>
    <w:p w14:paraId="3826C5AC" w14:textId="77777777" w:rsidR="007023C3" w:rsidRDefault="007023C3" w:rsidP="002638B2">
      <w:pPr>
        <w:ind w:left="0" w:right="657"/>
        <w:jc w:val="left"/>
        <w:rPr>
          <w:rFonts w:asciiTheme="minorHAnsi" w:hAnsiTheme="minorHAnsi"/>
          <w:noProof/>
          <w:sz w:val="20"/>
        </w:rPr>
      </w:pPr>
    </w:p>
    <w:p w14:paraId="4D6664C1" w14:textId="1E4FA1C8" w:rsidR="000B1DF2" w:rsidRPr="00212651" w:rsidRDefault="00581CB3" w:rsidP="00484A98">
      <w:pPr>
        <w:pStyle w:val="Heading2"/>
        <w:ind w:right="657"/>
        <w:rPr>
          <w:rFonts w:eastAsia="Calibri"/>
        </w:rPr>
      </w:pPr>
      <w:bookmarkStart w:id="58" w:name="_Toc11157534"/>
      <w:bookmarkStart w:id="59" w:name="_Toc14418881"/>
      <w:bookmarkStart w:id="60" w:name="_Toc14680766"/>
      <w:bookmarkStart w:id="61" w:name="_Toc14685921"/>
      <w:bookmarkStart w:id="62" w:name="_Toc14687766"/>
      <w:bookmarkStart w:id="63" w:name="_Toc14781451"/>
      <w:bookmarkStart w:id="64" w:name="_Toc14781495"/>
      <w:bookmarkStart w:id="65" w:name="_Toc15305291"/>
      <w:bookmarkStart w:id="66" w:name="_Toc15305371"/>
      <w:bookmarkStart w:id="67" w:name="_Toc15305414"/>
      <w:bookmarkStart w:id="68" w:name="_Toc20231234"/>
      <w:bookmarkStart w:id="69" w:name="_Toc25239995"/>
      <w:bookmarkStart w:id="70" w:name="_Toc25240228"/>
      <w:bookmarkStart w:id="71" w:name="_Toc25309696"/>
      <w:r w:rsidRPr="00F025AF">
        <w:rPr>
          <w:rFonts w:eastAsia="Calibri"/>
        </w:rPr>
        <w:t>NIST</w:t>
      </w:r>
      <w:r>
        <w:rPr>
          <w:rFonts w:eastAsia="Calibri"/>
          <w:lang w:val="en-US"/>
        </w:rPr>
        <w:t xml:space="preserve"> SP 800 53R4</w:t>
      </w:r>
      <w:r w:rsidR="005716A3">
        <w:rPr>
          <w:rFonts w:eastAsia="Calibri"/>
          <w:lang w:val="en-US"/>
        </w:rPr>
        <w:t xml:space="preserve"> Vulnerabilities</w:t>
      </w:r>
      <w:r w:rsidR="00A0702E">
        <w:rPr>
          <w:rFonts w:eastAsia="Calibri"/>
          <w:lang w:val="en-US"/>
        </w:rPr>
        <w:t xml:space="preserve"> </w:t>
      </w:r>
      <w:bookmarkEnd w:id="58"/>
      <w:r w:rsidR="001E1BEB">
        <w:rPr>
          <w:rFonts w:eastAsia="Calibri"/>
          <w:lang w:val="en-US"/>
        </w:rPr>
        <w:t>Summary</w:t>
      </w:r>
      <w:bookmarkEnd w:id="59"/>
      <w:bookmarkEnd w:id="60"/>
      <w:bookmarkEnd w:id="61"/>
      <w:bookmarkEnd w:id="62"/>
      <w:bookmarkEnd w:id="63"/>
      <w:bookmarkEnd w:id="64"/>
      <w:bookmarkEnd w:id="65"/>
      <w:bookmarkEnd w:id="66"/>
      <w:bookmarkEnd w:id="67"/>
      <w:bookmarkEnd w:id="68"/>
      <w:bookmarkEnd w:id="69"/>
      <w:bookmarkEnd w:id="70"/>
      <w:bookmarkEnd w:id="71"/>
    </w:p>
    <w:p w14:paraId="32A8A30B" w14:textId="5636B39E" w:rsidR="00F025AF" w:rsidRPr="008C3607" w:rsidRDefault="00F025AF" w:rsidP="00F025AF">
      <w:pPr>
        <w:pStyle w:val="BodyContent"/>
        <w:ind w:right="657"/>
        <w:rPr>
          <w:rFonts w:ascii="Verdana" w:eastAsia="Times New Roman" w:hAnsi="Verdana"/>
          <w:color w:val="auto"/>
          <w:sz w:val="18"/>
          <w:szCs w:val="20"/>
          <w:lang w:eastAsia="fr-FR"/>
        </w:rPr>
      </w:pPr>
      <w:r w:rsidRPr="008C3607">
        <w:rPr>
          <w:rFonts w:ascii="Verdana" w:eastAsia="Times New Roman" w:hAnsi="Verdana"/>
          <w:color w:val="auto"/>
          <w:sz w:val="18"/>
          <w:szCs w:val="20"/>
          <w:lang w:eastAsia="fr-FR"/>
        </w:rPr>
        <w:t>Findings summary</w:t>
      </w:r>
      <w:r w:rsidR="005716A3">
        <w:rPr>
          <w:rFonts w:ascii="Verdana" w:eastAsia="Times New Roman" w:hAnsi="Verdana"/>
          <w:color w:val="auto"/>
          <w:sz w:val="18"/>
          <w:szCs w:val="20"/>
          <w:lang w:eastAsia="fr-FR"/>
        </w:rPr>
        <w:t xml:space="preserve"> for CAST</w:t>
      </w:r>
      <w:r w:rsidRPr="008C3607">
        <w:rPr>
          <w:rFonts w:ascii="Verdana" w:eastAsia="Times New Roman" w:hAnsi="Verdana"/>
          <w:color w:val="auto"/>
          <w:sz w:val="18"/>
          <w:szCs w:val="20"/>
          <w:lang w:eastAsia="fr-FR"/>
        </w:rPr>
        <w:t xml:space="preserve"> </w:t>
      </w:r>
      <w:r w:rsidR="005716A3">
        <w:rPr>
          <w:rFonts w:ascii="Verdana" w:eastAsia="Times New Roman" w:hAnsi="Verdana"/>
          <w:color w:val="auto"/>
          <w:sz w:val="18"/>
          <w:szCs w:val="20"/>
          <w:lang w:eastAsia="fr-FR"/>
        </w:rPr>
        <w:t>under</w:t>
      </w:r>
      <w:r w:rsidRPr="008C3607">
        <w:rPr>
          <w:rFonts w:ascii="Verdana" w:eastAsia="Times New Roman" w:hAnsi="Verdana"/>
          <w:color w:val="auto"/>
          <w:sz w:val="18"/>
          <w:szCs w:val="20"/>
          <w:lang w:eastAsia="fr-FR"/>
        </w:rPr>
        <w:t xml:space="preserve"> NIST SP800 53R4 </w:t>
      </w:r>
      <w:r>
        <w:rPr>
          <w:rFonts w:ascii="Verdana" w:eastAsia="Times New Roman" w:hAnsi="Verdana"/>
          <w:color w:val="auto"/>
          <w:sz w:val="18"/>
          <w:szCs w:val="20"/>
          <w:lang w:eastAsia="fr-FR"/>
        </w:rPr>
        <w:t>s</w:t>
      </w:r>
      <w:r w:rsidRPr="008C3607">
        <w:rPr>
          <w:rFonts w:ascii="Verdana" w:eastAsia="Times New Roman" w:hAnsi="Verdana"/>
          <w:color w:val="auto"/>
          <w:sz w:val="18"/>
          <w:szCs w:val="20"/>
          <w:lang w:eastAsia="fr-FR"/>
        </w:rPr>
        <w:t>tandards.</w:t>
      </w:r>
    </w:p>
    <w:tbl>
      <w:tblPr>
        <w:tblStyle w:val="GridTable1Light-Accent1"/>
        <w:tblW w:w="9265" w:type="dxa"/>
        <w:tblLayout w:type="fixed"/>
        <w:tblLook w:val="04A0" w:firstRow="1" w:lastRow="0" w:firstColumn="1" w:lastColumn="0" w:noHBand="0" w:noVBand="1"/>
        <w:tblDescription w:val="TABLE;QUALITY_STANDARDS_EVOLUTION;STD=NIST-SP-800-53R4,MORE=true"/>
      </w:tblPr>
      <w:tblGrid>
        <w:gridCol w:w="4945"/>
        <w:gridCol w:w="1440"/>
        <w:gridCol w:w="1530"/>
        <w:gridCol w:w="1350"/>
      </w:tblGrid>
      <w:tr w:rsidR="00CF4D47" w:rsidRPr="00E96E3E" w14:paraId="78D5898C" w14:textId="77777777" w:rsidTr="001F6BD6">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tcBorders>
              <w:top w:val="single" w:sz="4" w:space="0" w:color="B2B9FF"/>
              <w:left w:val="single" w:sz="4" w:space="0" w:color="B2B9FF"/>
              <w:bottom w:val="single" w:sz="12" w:space="0" w:color="B2B9FF"/>
              <w:right w:val="single" w:sz="4" w:space="0" w:color="B2B9FF"/>
            </w:tcBorders>
            <w:shd w:val="clear" w:color="auto" w:fill="C7C9E0"/>
            <w:vAlign w:val="center"/>
            <w:hideMark/>
          </w:tcPr>
          <w:p w14:paraId="56EE71EE" w14:textId="60FD7770" w:rsidR="00CF4D47" w:rsidRPr="00E96E3E" w:rsidRDefault="00581CB3" w:rsidP="00B0353E">
            <w:pPr>
              <w:ind w:left="330" w:right="657"/>
              <w:jc w:val="left"/>
              <w:rPr>
                <w:rFonts w:cs="Open Sans"/>
                <w:sz w:val="16"/>
                <w:szCs w:val="18"/>
                <w:lang w:val="fr-FR"/>
              </w:rPr>
            </w:pPr>
            <w:r w:rsidRPr="00E96E3E">
              <w:rPr>
                <w:rFonts w:cs="Open Sans"/>
                <w:sz w:val="16"/>
                <w:szCs w:val="18"/>
                <w:lang w:val="fr-FR"/>
              </w:rPr>
              <w:t>NIST SP800 53R4</w:t>
            </w:r>
          </w:p>
        </w:tc>
        <w:tc>
          <w:tcPr>
            <w:tcW w:w="1440" w:type="dxa"/>
            <w:tcBorders>
              <w:top w:val="single" w:sz="4" w:space="0" w:color="B2B9FF"/>
              <w:left w:val="single" w:sz="4" w:space="0" w:color="B2B9FF"/>
              <w:bottom w:val="single" w:sz="12" w:space="0" w:color="B2B9FF"/>
              <w:right w:val="single" w:sz="4" w:space="0" w:color="B2B9FF"/>
            </w:tcBorders>
            <w:shd w:val="clear" w:color="auto" w:fill="C7C9E0"/>
            <w:vAlign w:val="center"/>
            <w:hideMark/>
          </w:tcPr>
          <w:p w14:paraId="1495A2D6" w14:textId="77777777" w:rsidR="00CF4D47" w:rsidRPr="00E96E3E" w:rsidRDefault="00CF4D47" w:rsidP="00B0353E">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lang w:val="fr-FR"/>
              </w:rPr>
            </w:pPr>
            <w:r w:rsidRPr="00E96E3E">
              <w:rPr>
                <w:rFonts w:cs="Open Sans"/>
                <w:b w:val="0"/>
                <w:sz w:val="16"/>
                <w:szCs w:val="18"/>
                <w:lang w:val="fr-FR"/>
              </w:rPr>
              <w:t xml:space="preserve">Total </w:t>
            </w:r>
            <w:proofErr w:type="spellStart"/>
            <w:r w:rsidRPr="00E96E3E">
              <w:rPr>
                <w:rFonts w:cs="Open Sans"/>
                <w:b w:val="0"/>
                <w:sz w:val="16"/>
                <w:szCs w:val="18"/>
                <w:lang w:val="fr-FR"/>
              </w:rPr>
              <w:t>Vulnerabilities</w:t>
            </w:r>
            <w:proofErr w:type="spellEnd"/>
          </w:p>
        </w:tc>
        <w:tc>
          <w:tcPr>
            <w:tcW w:w="1530" w:type="dxa"/>
            <w:tcBorders>
              <w:top w:val="single" w:sz="4" w:space="0" w:color="B2B9FF"/>
              <w:left w:val="single" w:sz="4" w:space="0" w:color="B2B9FF"/>
              <w:bottom w:val="single" w:sz="12" w:space="0" w:color="B2B9FF"/>
              <w:right w:val="single" w:sz="4" w:space="0" w:color="B2B9FF"/>
            </w:tcBorders>
            <w:shd w:val="clear" w:color="auto" w:fill="C7C9E0"/>
            <w:vAlign w:val="center"/>
            <w:hideMark/>
          </w:tcPr>
          <w:p w14:paraId="4B94AA62" w14:textId="77777777" w:rsidR="00CF4D47" w:rsidRPr="00E96E3E" w:rsidRDefault="00CF4D47" w:rsidP="00B0353E">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lang w:val="fr-FR"/>
              </w:rPr>
            </w:pPr>
            <w:r w:rsidRPr="00E96E3E">
              <w:rPr>
                <w:rFonts w:cs="Open Sans"/>
                <w:b w:val="0"/>
                <w:sz w:val="16"/>
                <w:szCs w:val="18"/>
                <w:lang w:val="fr-FR"/>
              </w:rPr>
              <w:t xml:space="preserve">Added </w:t>
            </w:r>
            <w:proofErr w:type="spellStart"/>
            <w:r w:rsidRPr="00E96E3E">
              <w:rPr>
                <w:rFonts w:cs="Open Sans"/>
                <w:b w:val="0"/>
                <w:sz w:val="16"/>
                <w:szCs w:val="18"/>
                <w:lang w:val="fr-FR"/>
              </w:rPr>
              <w:t>Vulnerabilities</w:t>
            </w:r>
            <w:proofErr w:type="spellEnd"/>
          </w:p>
        </w:tc>
        <w:tc>
          <w:tcPr>
            <w:tcW w:w="1350" w:type="dxa"/>
            <w:tcBorders>
              <w:top w:val="single" w:sz="4" w:space="0" w:color="B2B9FF"/>
              <w:left w:val="single" w:sz="4" w:space="0" w:color="B2B9FF"/>
              <w:bottom w:val="single" w:sz="12" w:space="0" w:color="B2B9FF"/>
              <w:right w:val="single" w:sz="4" w:space="0" w:color="B2B9FF"/>
            </w:tcBorders>
            <w:shd w:val="clear" w:color="auto" w:fill="C7C9E0"/>
            <w:vAlign w:val="center"/>
            <w:hideMark/>
          </w:tcPr>
          <w:p w14:paraId="215945C0" w14:textId="77777777" w:rsidR="00CF4D47" w:rsidRPr="00E96E3E" w:rsidRDefault="00CF4D47" w:rsidP="00B0353E">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lang w:val="fr-FR"/>
              </w:rPr>
            </w:pPr>
            <w:proofErr w:type="spellStart"/>
            <w:r w:rsidRPr="00E96E3E">
              <w:rPr>
                <w:rFonts w:cs="Open Sans"/>
                <w:b w:val="0"/>
                <w:sz w:val="16"/>
                <w:szCs w:val="18"/>
                <w:lang w:val="fr-FR"/>
              </w:rPr>
              <w:t>Removed</w:t>
            </w:r>
            <w:proofErr w:type="spellEnd"/>
            <w:r w:rsidRPr="00E96E3E">
              <w:rPr>
                <w:rFonts w:cs="Open Sans"/>
                <w:b w:val="0"/>
                <w:sz w:val="16"/>
                <w:szCs w:val="18"/>
                <w:lang w:val="fr-FR"/>
              </w:rPr>
              <w:t xml:space="preserve"> </w:t>
            </w:r>
            <w:proofErr w:type="spellStart"/>
            <w:r w:rsidRPr="00E96E3E">
              <w:rPr>
                <w:rFonts w:cs="Open Sans"/>
                <w:b w:val="0"/>
                <w:sz w:val="16"/>
                <w:szCs w:val="18"/>
                <w:lang w:val="fr-FR"/>
              </w:rPr>
              <w:t>Vulnerabilities</w:t>
            </w:r>
            <w:proofErr w:type="spellEnd"/>
          </w:p>
        </w:tc>
      </w:tr>
      <w:tr w:rsidR="00CF4D47" w:rsidRPr="00E96E3E" w14:paraId="31AF7ABF" w14:textId="77777777" w:rsidTr="001F6BD6">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Borders>
              <w:top w:val="single" w:sz="12" w:space="0" w:color="B2B9FF"/>
              <w:left w:val="single" w:sz="4" w:space="0" w:color="B2B9FF"/>
              <w:bottom w:val="single" w:sz="4" w:space="0" w:color="B2B9FF"/>
              <w:right w:val="single" w:sz="4" w:space="0" w:color="B2B9FF"/>
            </w:tcBorders>
            <w:hideMark/>
          </w:tcPr>
          <w:p w14:paraId="330AC5E8" w14:textId="394F64D7" w:rsidR="00CF4D47" w:rsidRPr="00E96E3E" w:rsidRDefault="00CF4D47" w:rsidP="00F77BD7">
            <w:pPr>
              <w:ind w:right="657"/>
              <w:jc w:val="left"/>
              <w:rPr>
                <w:rFonts w:cs="Open Sans"/>
                <w:b w:val="0"/>
                <w:sz w:val="16"/>
                <w:szCs w:val="18"/>
                <w:lang w:val="fr-FR"/>
              </w:rPr>
            </w:pPr>
            <w:proofErr w:type="spellStart"/>
            <w:r w:rsidRPr="00E96E3E">
              <w:rPr>
                <w:rFonts w:cs="Open Sans"/>
                <w:b w:val="0"/>
                <w:sz w:val="16"/>
                <w:szCs w:val="18"/>
                <w:lang w:val="fr-FR"/>
              </w:rPr>
              <w:t>Requirement</w:t>
            </w:r>
            <w:proofErr w:type="spellEnd"/>
            <w:r w:rsidRPr="00E96E3E">
              <w:rPr>
                <w:rFonts w:cs="Open Sans"/>
                <w:b w:val="0"/>
                <w:sz w:val="16"/>
                <w:szCs w:val="18"/>
                <w:lang w:val="fr-FR"/>
              </w:rPr>
              <w:t xml:space="preserve"> 1</w:t>
            </w:r>
          </w:p>
        </w:tc>
        <w:tc>
          <w:tcPr>
            <w:tcW w:w="1440" w:type="dxa"/>
            <w:tcBorders>
              <w:top w:val="single" w:sz="12" w:space="0" w:color="B2B9FF"/>
              <w:left w:val="single" w:sz="4" w:space="0" w:color="B2B9FF"/>
              <w:bottom w:val="single" w:sz="4" w:space="0" w:color="B2B9FF"/>
              <w:right w:val="single" w:sz="4" w:space="0" w:color="B2B9FF"/>
            </w:tcBorders>
            <w:hideMark/>
          </w:tcPr>
          <w:p w14:paraId="3F572D79" w14:textId="77777777" w:rsidR="00CF4D47" w:rsidRPr="00E96E3E" w:rsidRDefault="00CF4D47" w:rsidP="00B0353E">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E96E3E">
              <w:rPr>
                <w:rFonts w:cs="Open Sans"/>
                <w:sz w:val="16"/>
                <w:szCs w:val="18"/>
                <w:lang w:val="fr-FR"/>
              </w:rPr>
              <w:t>0</w:t>
            </w:r>
          </w:p>
        </w:tc>
        <w:tc>
          <w:tcPr>
            <w:tcW w:w="1530" w:type="dxa"/>
            <w:tcBorders>
              <w:top w:val="single" w:sz="12" w:space="0" w:color="B2B9FF"/>
              <w:left w:val="single" w:sz="4" w:space="0" w:color="B2B9FF"/>
              <w:bottom w:val="single" w:sz="4" w:space="0" w:color="B2B9FF"/>
              <w:right w:val="single" w:sz="4" w:space="0" w:color="B2B9FF"/>
            </w:tcBorders>
            <w:hideMark/>
          </w:tcPr>
          <w:p w14:paraId="0E784CC8" w14:textId="77777777" w:rsidR="00CF4D47" w:rsidRPr="00E96E3E" w:rsidRDefault="00CF4D47" w:rsidP="00B0353E">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E96E3E">
              <w:rPr>
                <w:rFonts w:cs="Open Sans"/>
                <w:sz w:val="16"/>
                <w:szCs w:val="18"/>
                <w:lang w:val="fr-FR"/>
              </w:rPr>
              <w:t>0</w:t>
            </w:r>
          </w:p>
        </w:tc>
        <w:tc>
          <w:tcPr>
            <w:tcW w:w="1350" w:type="dxa"/>
            <w:tcBorders>
              <w:top w:val="single" w:sz="12" w:space="0" w:color="B2B9FF"/>
              <w:left w:val="single" w:sz="4" w:space="0" w:color="B2B9FF"/>
              <w:bottom w:val="single" w:sz="4" w:space="0" w:color="B8CCE4" w:themeColor="accent1" w:themeTint="66"/>
              <w:right w:val="single" w:sz="4" w:space="0" w:color="B2B9FF"/>
            </w:tcBorders>
            <w:hideMark/>
          </w:tcPr>
          <w:p w14:paraId="3826559F" w14:textId="77777777" w:rsidR="00CF4D47" w:rsidRPr="00E96E3E" w:rsidRDefault="00CF4D47" w:rsidP="00B0353E">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E96E3E">
              <w:rPr>
                <w:rFonts w:cs="Open Sans"/>
                <w:sz w:val="16"/>
                <w:szCs w:val="18"/>
                <w:lang w:val="fr-FR"/>
              </w:rPr>
              <w:t>0</w:t>
            </w:r>
          </w:p>
        </w:tc>
      </w:tr>
      <w:tr w:rsidR="00CF4D47" w:rsidRPr="00E96E3E" w14:paraId="5E6CCF5E" w14:textId="77777777" w:rsidTr="001F6BD6">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Borders>
              <w:top w:val="single" w:sz="4" w:space="0" w:color="B2B9FF"/>
              <w:left w:val="single" w:sz="4" w:space="0" w:color="B2B9FF"/>
              <w:bottom w:val="single" w:sz="4" w:space="0" w:color="B2B9FF"/>
              <w:right w:val="single" w:sz="4" w:space="0" w:color="B2B9FF"/>
            </w:tcBorders>
            <w:hideMark/>
          </w:tcPr>
          <w:p w14:paraId="3404BDE4" w14:textId="7946B46F" w:rsidR="00CF4D47" w:rsidRPr="00E96E3E" w:rsidRDefault="00CF4D47" w:rsidP="00F77BD7">
            <w:pPr>
              <w:ind w:right="657"/>
              <w:jc w:val="left"/>
              <w:rPr>
                <w:rFonts w:cs="Open Sans"/>
                <w:b w:val="0"/>
                <w:sz w:val="16"/>
                <w:szCs w:val="18"/>
                <w:lang w:val="fr-FR"/>
              </w:rPr>
            </w:pPr>
            <w:proofErr w:type="spellStart"/>
            <w:r w:rsidRPr="00E96E3E">
              <w:rPr>
                <w:rFonts w:cs="Open Sans"/>
                <w:b w:val="0"/>
                <w:sz w:val="16"/>
                <w:szCs w:val="18"/>
                <w:lang w:val="fr-FR"/>
              </w:rPr>
              <w:t>Requirement</w:t>
            </w:r>
            <w:proofErr w:type="spellEnd"/>
            <w:r w:rsidRPr="00E96E3E">
              <w:rPr>
                <w:rFonts w:cs="Open Sans"/>
                <w:b w:val="0"/>
                <w:sz w:val="16"/>
                <w:szCs w:val="18"/>
                <w:lang w:val="fr-FR"/>
              </w:rPr>
              <w:t xml:space="preserve"> 2</w:t>
            </w:r>
          </w:p>
        </w:tc>
        <w:tc>
          <w:tcPr>
            <w:tcW w:w="1440" w:type="dxa"/>
            <w:tcBorders>
              <w:top w:val="single" w:sz="4" w:space="0" w:color="B2B9FF"/>
              <w:left w:val="single" w:sz="4" w:space="0" w:color="B2B9FF"/>
              <w:bottom w:val="single" w:sz="4" w:space="0" w:color="B2B9FF"/>
              <w:right w:val="single" w:sz="4" w:space="0" w:color="B2B9FF"/>
            </w:tcBorders>
            <w:hideMark/>
          </w:tcPr>
          <w:p w14:paraId="34F598C3" w14:textId="77777777" w:rsidR="00CF4D47" w:rsidRPr="00E96E3E" w:rsidRDefault="00CF4D47" w:rsidP="00B0353E">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E96E3E">
              <w:rPr>
                <w:rFonts w:cs="Open Sans"/>
                <w:sz w:val="16"/>
                <w:szCs w:val="18"/>
                <w:lang w:val="fr-FR"/>
              </w:rPr>
              <w:t>0</w:t>
            </w:r>
          </w:p>
        </w:tc>
        <w:tc>
          <w:tcPr>
            <w:tcW w:w="1530" w:type="dxa"/>
            <w:tcBorders>
              <w:top w:val="single" w:sz="4" w:space="0" w:color="B2B9FF"/>
              <w:left w:val="single" w:sz="4" w:space="0" w:color="B2B9FF"/>
              <w:bottom w:val="single" w:sz="4" w:space="0" w:color="B2B9FF"/>
              <w:right w:val="single" w:sz="4" w:space="0" w:color="B2B9FF"/>
            </w:tcBorders>
            <w:hideMark/>
          </w:tcPr>
          <w:p w14:paraId="4CF24EE0" w14:textId="77777777" w:rsidR="00CF4D47" w:rsidRPr="00E96E3E" w:rsidRDefault="00CF4D47" w:rsidP="00B0353E">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E96E3E">
              <w:rPr>
                <w:rFonts w:cs="Open Sans"/>
                <w:sz w:val="16"/>
                <w:szCs w:val="18"/>
                <w:lang w:val="fr-FR"/>
              </w:rPr>
              <w:t>0</w:t>
            </w:r>
          </w:p>
        </w:tc>
        <w:tc>
          <w:tcPr>
            <w:tcW w:w="1350" w:type="dxa"/>
            <w:tcBorders>
              <w:top w:val="single" w:sz="4" w:space="0" w:color="B8CCE4" w:themeColor="accent1" w:themeTint="66"/>
              <w:left w:val="single" w:sz="4" w:space="0" w:color="B2B9FF"/>
              <w:bottom w:val="single" w:sz="4" w:space="0" w:color="B2B9FF"/>
              <w:right w:val="single" w:sz="4" w:space="0" w:color="B2B9FF"/>
            </w:tcBorders>
            <w:hideMark/>
          </w:tcPr>
          <w:p w14:paraId="06C8BFA5" w14:textId="77777777" w:rsidR="00CF4D47" w:rsidRPr="00E96E3E" w:rsidRDefault="00CF4D47" w:rsidP="00B0353E">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E96E3E">
              <w:rPr>
                <w:rFonts w:cs="Open Sans"/>
                <w:sz w:val="16"/>
                <w:szCs w:val="18"/>
                <w:lang w:val="fr-FR"/>
              </w:rPr>
              <w:t>0</w:t>
            </w:r>
          </w:p>
        </w:tc>
      </w:tr>
      <w:tr w:rsidR="00CF4D47" w:rsidRPr="00E96E3E" w14:paraId="0F49D360" w14:textId="77777777" w:rsidTr="001F6BD6">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Borders>
              <w:top w:val="single" w:sz="4" w:space="0" w:color="B2B9FF"/>
              <w:left w:val="single" w:sz="4" w:space="0" w:color="B2B9FF"/>
              <w:bottom w:val="single" w:sz="4" w:space="0" w:color="B8CCE4" w:themeColor="accent1" w:themeTint="66"/>
              <w:right w:val="single" w:sz="4" w:space="0" w:color="B2B9FF"/>
            </w:tcBorders>
            <w:hideMark/>
          </w:tcPr>
          <w:p w14:paraId="0F5C2C5B" w14:textId="3BE7EF50" w:rsidR="00CF4D47" w:rsidRPr="00E96E3E" w:rsidRDefault="00CF4D47" w:rsidP="00F77BD7">
            <w:pPr>
              <w:ind w:right="657"/>
              <w:jc w:val="left"/>
              <w:rPr>
                <w:rFonts w:cs="Open Sans"/>
                <w:b w:val="0"/>
                <w:sz w:val="16"/>
                <w:szCs w:val="18"/>
                <w:lang w:val="fr-FR"/>
              </w:rPr>
            </w:pPr>
            <w:r w:rsidRPr="00E96E3E">
              <w:rPr>
                <w:rFonts w:cs="Open Sans"/>
                <w:b w:val="0"/>
                <w:sz w:val="16"/>
                <w:szCs w:val="18"/>
                <w:lang w:val="fr-FR"/>
              </w:rPr>
              <w:t>…</w:t>
            </w:r>
          </w:p>
        </w:tc>
        <w:tc>
          <w:tcPr>
            <w:tcW w:w="1440" w:type="dxa"/>
            <w:tcBorders>
              <w:top w:val="single" w:sz="4" w:space="0" w:color="B2B9FF"/>
              <w:left w:val="single" w:sz="4" w:space="0" w:color="B2B9FF"/>
              <w:bottom w:val="single" w:sz="4" w:space="0" w:color="B8CCE4" w:themeColor="accent1" w:themeTint="66"/>
              <w:right w:val="single" w:sz="4" w:space="0" w:color="B2B9FF"/>
            </w:tcBorders>
            <w:hideMark/>
          </w:tcPr>
          <w:p w14:paraId="5E1E656A" w14:textId="77777777" w:rsidR="00CF4D47" w:rsidRPr="00E96E3E" w:rsidRDefault="00CF4D47" w:rsidP="00B0353E">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E96E3E">
              <w:rPr>
                <w:rFonts w:cs="Open Sans"/>
                <w:sz w:val="16"/>
                <w:szCs w:val="18"/>
                <w:lang w:val="fr-FR"/>
              </w:rPr>
              <w:t>0</w:t>
            </w:r>
          </w:p>
        </w:tc>
        <w:tc>
          <w:tcPr>
            <w:tcW w:w="1530" w:type="dxa"/>
            <w:tcBorders>
              <w:top w:val="single" w:sz="4" w:space="0" w:color="B2B9FF"/>
              <w:left w:val="single" w:sz="4" w:space="0" w:color="B2B9FF"/>
              <w:bottom w:val="single" w:sz="4" w:space="0" w:color="B8CCE4" w:themeColor="accent1" w:themeTint="66"/>
              <w:right w:val="single" w:sz="4" w:space="0" w:color="B2B9FF"/>
            </w:tcBorders>
            <w:hideMark/>
          </w:tcPr>
          <w:p w14:paraId="4F2582DA" w14:textId="77777777" w:rsidR="00CF4D47" w:rsidRPr="00E96E3E" w:rsidRDefault="00CF4D47" w:rsidP="00B0353E">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E96E3E">
              <w:rPr>
                <w:rFonts w:cs="Open Sans"/>
                <w:sz w:val="16"/>
                <w:szCs w:val="18"/>
                <w:lang w:val="fr-FR"/>
              </w:rPr>
              <w:t>0</w:t>
            </w:r>
          </w:p>
        </w:tc>
        <w:tc>
          <w:tcPr>
            <w:tcW w:w="1350" w:type="dxa"/>
            <w:tcBorders>
              <w:top w:val="single" w:sz="4" w:space="0" w:color="B2B9FF"/>
              <w:left w:val="single" w:sz="4" w:space="0" w:color="B2B9FF"/>
              <w:bottom w:val="single" w:sz="4" w:space="0" w:color="B8CCE4" w:themeColor="accent1" w:themeTint="66"/>
              <w:right w:val="single" w:sz="4" w:space="0" w:color="B2B9FF"/>
            </w:tcBorders>
            <w:hideMark/>
          </w:tcPr>
          <w:p w14:paraId="6D19BBE3" w14:textId="77777777" w:rsidR="00CF4D47" w:rsidRPr="00E96E3E" w:rsidRDefault="00CF4D47" w:rsidP="00B0353E">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E96E3E">
              <w:rPr>
                <w:rFonts w:cs="Open Sans"/>
                <w:sz w:val="16"/>
                <w:szCs w:val="18"/>
                <w:lang w:val="fr-FR"/>
              </w:rPr>
              <w:t>0</w:t>
            </w:r>
          </w:p>
        </w:tc>
      </w:tr>
    </w:tbl>
    <w:p w14:paraId="0710EC98" w14:textId="77777777" w:rsidR="00E7641E" w:rsidRDefault="00E7641E">
      <w:pPr>
        <w:spacing w:after="0" w:line="240" w:lineRule="auto"/>
        <w:ind w:left="0"/>
        <w:jc w:val="left"/>
        <w:rPr>
          <w:i/>
          <w:sz w:val="14"/>
        </w:rPr>
      </w:pPr>
    </w:p>
    <w:p w14:paraId="46B29892" w14:textId="080DA4D3" w:rsidR="001E1BEB" w:rsidRDefault="00156894">
      <w:pPr>
        <w:spacing w:after="0" w:line="240" w:lineRule="auto"/>
        <w:ind w:left="0"/>
        <w:jc w:val="left"/>
        <w:rPr>
          <w:rFonts w:eastAsia="Calibri"/>
          <w:lang w:val="x-none" w:eastAsia="x-none"/>
        </w:rPr>
      </w:pPr>
      <w:r>
        <w:rPr>
          <w:i/>
          <w:sz w:val="14"/>
        </w:rPr>
        <w:t>Table 2</w:t>
      </w:r>
      <w:r w:rsidRPr="007B070B">
        <w:rPr>
          <w:i/>
          <w:sz w:val="14"/>
        </w:rPr>
        <w:t xml:space="preserve">: </w:t>
      </w:r>
      <w:r>
        <w:rPr>
          <w:i/>
          <w:sz w:val="14"/>
        </w:rPr>
        <w:t xml:space="preserve">NIST SP800 53R4 </w:t>
      </w:r>
      <w:r w:rsidR="00E7641E">
        <w:rPr>
          <w:i/>
          <w:sz w:val="14"/>
        </w:rPr>
        <w:t xml:space="preserve">standards </w:t>
      </w:r>
      <w:r>
        <w:rPr>
          <w:i/>
          <w:sz w:val="14"/>
        </w:rPr>
        <w:t>summary</w:t>
      </w:r>
      <w:r>
        <w:rPr>
          <w:rFonts w:eastAsia="Calibri"/>
          <w:lang w:val="x-none" w:eastAsia="x-none"/>
        </w:rPr>
        <w:t xml:space="preserve"> </w:t>
      </w:r>
      <w:r w:rsidR="002F541B">
        <w:rPr>
          <w:rFonts w:eastAsia="Calibri"/>
          <w:lang w:val="x-none" w:eastAsia="x-none"/>
        </w:rPr>
        <w:br w:type="page"/>
      </w:r>
    </w:p>
    <w:p w14:paraId="523617AA" w14:textId="5AF7D746" w:rsidR="00F772DA" w:rsidRPr="00212651" w:rsidRDefault="00D26550" w:rsidP="00134B96">
      <w:pPr>
        <w:pStyle w:val="Heading1"/>
        <w:rPr>
          <w:rFonts w:eastAsia="Calibri"/>
        </w:rPr>
      </w:pPr>
      <w:bookmarkStart w:id="72" w:name="_Toc11157535"/>
      <w:bookmarkStart w:id="73" w:name="_Toc14418883"/>
      <w:bookmarkStart w:id="74" w:name="_Toc14680768"/>
      <w:bookmarkStart w:id="75" w:name="_Toc14685923"/>
      <w:bookmarkStart w:id="76" w:name="_Toc14687768"/>
      <w:bookmarkStart w:id="77" w:name="_Toc14781453"/>
      <w:bookmarkStart w:id="78" w:name="_Toc14781497"/>
      <w:bookmarkStart w:id="79" w:name="_Toc15305293"/>
      <w:bookmarkStart w:id="80" w:name="_Toc15305372"/>
      <w:bookmarkStart w:id="81" w:name="_Toc15305415"/>
      <w:bookmarkStart w:id="82" w:name="_Toc20231235"/>
      <w:bookmarkStart w:id="83" w:name="_Toc25239996"/>
      <w:bookmarkStart w:id="84" w:name="_Toc25240229"/>
      <w:bookmarkStart w:id="85" w:name="_Toc25309697"/>
      <w:r>
        <w:rPr>
          <w:rFonts w:eastAsia="Calibri"/>
        </w:rPr>
        <w:lastRenderedPageBreak/>
        <w:t xml:space="preserve">CAST Findings for </w:t>
      </w:r>
      <w:r w:rsidR="00581CB3">
        <w:rPr>
          <w:rFonts w:eastAsia="Calibri"/>
        </w:rPr>
        <w:t>NIST-SP-800-53R4-AC</w:t>
      </w:r>
      <w:bookmarkEnd w:id="72"/>
      <w:bookmarkEnd w:id="73"/>
      <w:bookmarkEnd w:id="74"/>
      <w:bookmarkEnd w:id="75"/>
      <w:bookmarkEnd w:id="76"/>
      <w:bookmarkEnd w:id="77"/>
      <w:bookmarkEnd w:id="78"/>
      <w:bookmarkEnd w:id="79"/>
      <w:bookmarkEnd w:id="80"/>
      <w:bookmarkEnd w:id="81"/>
      <w:bookmarkEnd w:id="82"/>
      <w:bookmarkEnd w:id="83"/>
      <w:bookmarkEnd w:id="84"/>
      <w:bookmarkEnd w:id="85"/>
    </w:p>
    <w:p w14:paraId="2477DDD9" w14:textId="77777777" w:rsidR="00156894" w:rsidRDefault="00156894" w:rsidP="002638B2">
      <w:pPr>
        <w:pStyle w:val="BodyContent"/>
        <w:ind w:right="657"/>
        <w:rPr>
          <w:rFonts w:asciiTheme="minorHAnsi" w:hAnsiTheme="minorHAnsi" w:cstheme="minorHAnsi"/>
          <w:sz w:val="20"/>
          <w:szCs w:val="20"/>
        </w:rPr>
      </w:pPr>
    </w:p>
    <w:p w14:paraId="20897FE7" w14:textId="1F97AAE3" w:rsidR="00E7641E" w:rsidRPr="008C3607" w:rsidRDefault="00E7641E" w:rsidP="00E7641E">
      <w:pPr>
        <w:ind w:left="0" w:right="657"/>
        <w:jc w:val="left"/>
      </w:pPr>
      <w:r w:rsidRPr="008C3607">
        <w:t>List of</w:t>
      </w:r>
      <w:r w:rsidR="00D26550">
        <w:t xml:space="preserve"> CAST vulnerabilities for</w:t>
      </w:r>
      <w:r w:rsidRPr="008C3607">
        <w:t xml:space="preserve"> NIST-SP-800-53R4 Access Controls.</w:t>
      </w:r>
    </w:p>
    <w:tbl>
      <w:tblPr>
        <w:tblStyle w:val="GridTable1Light-Accent1"/>
        <w:tblW w:w="9265" w:type="dxa"/>
        <w:tblLayout w:type="fixed"/>
        <w:tblLook w:val="04A0" w:firstRow="1" w:lastRow="0" w:firstColumn="1" w:lastColumn="0" w:noHBand="0" w:noVBand="1"/>
        <w:tblDescription w:val="TABLE;QUALITY_TAGS_RULES_EVOLUTION;STD=NIST-SP-800-53R4-AC"/>
      </w:tblPr>
      <w:tblGrid>
        <w:gridCol w:w="4945"/>
        <w:gridCol w:w="1440"/>
        <w:gridCol w:w="1530"/>
        <w:gridCol w:w="1350"/>
      </w:tblGrid>
      <w:tr w:rsidR="007023C3" w:rsidRPr="00E96E3E" w14:paraId="4DD926CE" w14:textId="77777777" w:rsidTr="001F6BD6">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tcBorders>
              <w:bottom w:val="single" w:sz="12" w:space="0" w:color="B2B9FF"/>
            </w:tcBorders>
            <w:shd w:val="clear" w:color="auto" w:fill="C7C9E0"/>
            <w:vAlign w:val="center"/>
          </w:tcPr>
          <w:p w14:paraId="36D4E0AA" w14:textId="77777777" w:rsidR="007023C3" w:rsidRPr="00E96E3E" w:rsidRDefault="007023C3" w:rsidP="00C133DC">
            <w:pPr>
              <w:ind w:left="330" w:right="657"/>
              <w:jc w:val="left"/>
              <w:rPr>
                <w:rFonts w:cs="Open Sans"/>
                <w:sz w:val="16"/>
                <w:szCs w:val="18"/>
              </w:rPr>
            </w:pPr>
            <w:r w:rsidRPr="00E96E3E">
              <w:rPr>
                <w:rFonts w:cs="Open Sans"/>
                <w:sz w:val="16"/>
                <w:szCs w:val="18"/>
              </w:rPr>
              <w:t>Rules</w:t>
            </w:r>
          </w:p>
        </w:tc>
        <w:tc>
          <w:tcPr>
            <w:tcW w:w="1440" w:type="dxa"/>
            <w:tcBorders>
              <w:bottom w:val="single" w:sz="12" w:space="0" w:color="B2B9FF"/>
            </w:tcBorders>
            <w:shd w:val="clear" w:color="auto" w:fill="C7C9E0"/>
            <w:vAlign w:val="center"/>
          </w:tcPr>
          <w:p w14:paraId="1FBB9C5F" w14:textId="7DD9406B" w:rsidR="007023C3" w:rsidRPr="00E96E3E" w:rsidRDefault="007023C3" w:rsidP="00C133DC">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Total </w:t>
            </w:r>
            <w:r w:rsidR="00890E55" w:rsidRPr="00E96E3E">
              <w:rPr>
                <w:rFonts w:cs="Open Sans"/>
                <w:b w:val="0"/>
                <w:sz w:val="16"/>
                <w:szCs w:val="18"/>
              </w:rPr>
              <w:t>Vulnerabilities</w:t>
            </w:r>
          </w:p>
        </w:tc>
        <w:tc>
          <w:tcPr>
            <w:tcW w:w="1530" w:type="dxa"/>
            <w:tcBorders>
              <w:bottom w:val="single" w:sz="12" w:space="0" w:color="B2B9FF"/>
            </w:tcBorders>
            <w:shd w:val="clear" w:color="auto" w:fill="C7C9E0"/>
            <w:vAlign w:val="center"/>
          </w:tcPr>
          <w:p w14:paraId="7B6AAE57" w14:textId="407FFC24" w:rsidR="007023C3" w:rsidRPr="00E96E3E" w:rsidRDefault="007023C3" w:rsidP="00C133DC">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Added </w:t>
            </w:r>
            <w:r w:rsidR="00890E55" w:rsidRPr="00E96E3E">
              <w:rPr>
                <w:rFonts w:cs="Open Sans"/>
                <w:b w:val="0"/>
                <w:sz w:val="16"/>
                <w:szCs w:val="18"/>
              </w:rPr>
              <w:t>Vulnerabilities</w:t>
            </w:r>
          </w:p>
        </w:tc>
        <w:tc>
          <w:tcPr>
            <w:tcW w:w="1350" w:type="dxa"/>
            <w:tcBorders>
              <w:bottom w:val="single" w:sz="12" w:space="0" w:color="B2B9FF"/>
            </w:tcBorders>
            <w:shd w:val="clear" w:color="auto" w:fill="C7C9E0"/>
            <w:vAlign w:val="center"/>
          </w:tcPr>
          <w:p w14:paraId="46AF4AE6" w14:textId="0D0550CD" w:rsidR="007023C3" w:rsidRPr="00E96E3E" w:rsidRDefault="007023C3" w:rsidP="00C133DC">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Removed </w:t>
            </w:r>
            <w:r w:rsidR="00890E55" w:rsidRPr="00E96E3E">
              <w:rPr>
                <w:rFonts w:cs="Open Sans"/>
                <w:b w:val="0"/>
                <w:sz w:val="16"/>
                <w:szCs w:val="18"/>
              </w:rPr>
              <w:t>Vulnerabilities</w:t>
            </w:r>
          </w:p>
        </w:tc>
      </w:tr>
      <w:tr w:rsidR="007023C3" w:rsidRPr="00E96E3E" w14:paraId="01B8CD4E" w14:textId="77777777" w:rsidTr="001F6BD6">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Borders>
              <w:top w:val="single" w:sz="12" w:space="0" w:color="B2B9FF"/>
            </w:tcBorders>
          </w:tcPr>
          <w:p w14:paraId="1EB29118" w14:textId="77777777" w:rsidR="007023C3" w:rsidRPr="00E96E3E" w:rsidRDefault="007023C3" w:rsidP="00F77BD7">
            <w:pPr>
              <w:ind w:right="657"/>
              <w:jc w:val="left"/>
              <w:rPr>
                <w:rFonts w:cs="Open Sans"/>
                <w:b w:val="0"/>
                <w:sz w:val="16"/>
                <w:szCs w:val="18"/>
              </w:rPr>
            </w:pPr>
            <w:r w:rsidRPr="00E96E3E">
              <w:rPr>
                <w:rFonts w:cs="Open Sans"/>
                <w:b w:val="0"/>
                <w:sz w:val="16"/>
                <w:szCs w:val="18"/>
              </w:rPr>
              <w:t>Rule 1</w:t>
            </w:r>
          </w:p>
        </w:tc>
        <w:tc>
          <w:tcPr>
            <w:tcW w:w="1440" w:type="dxa"/>
            <w:tcBorders>
              <w:top w:val="single" w:sz="12" w:space="0" w:color="B2B9FF"/>
            </w:tcBorders>
          </w:tcPr>
          <w:p w14:paraId="4374FA8B" w14:textId="77777777" w:rsidR="007023C3" w:rsidRPr="00E96E3E" w:rsidRDefault="007023C3"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Borders>
              <w:top w:val="single" w:sz="12" w:space="0" w:color="B2B9FF"/>
            </w:tcBorders>
          </w:tcPr>
          <w:p w14:paraId="79BC8281" w14:textId="77777777" w:rsidR="007023C3" w:rsidRPr="00E96E3E" w:rsidRDefault="007023C3"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Borders>
              <w:top w:val="single" w:sz="12" w:space="0" w:color="B2B9FF"/>
            </w:tcBorders>
          </w:tcPr>
          <w:p w14:paraId="4FE7912A" w14:textId="77777777" w:rsidR="007023C3" w:rsidRPr="00E96E3E" w:rsidRDefault="007023C3"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7023C3" w:rsidRPr="00E96E3E" w14:paraId="7A9F1491"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9A8E308" w14:textId="77777777" w:rsidR="007023C3" w:rsidRPr="00E96E3E" w:rsidRDefault="007023C3" w:rsidP="00F77BD7">
            <w:pPr>
              <w:ind w:right="657"/>
              <w:jc w:val="left"/>
              <w:rPr>
                <w:rFonts w:cs="Open Sans"/>
                <w:b w:val="0"/>
                <w:sz w:val="16"/>
                <w:szCs w:val="18"/>
              </w:rPr>
            </w:pPr>
            <w:r w:rsidRPr="00E96E3E">
              <w:rPr>
                <w:rFonts w:cs="Open Sans"/>
                <w:b w:val="0"/>
                <w:sz w:val="16"/>
                <w:szCs w:val="18"/>
              </w:rPr>
              <w:t>Rule 2</w:t>
            </w:r>
          </w:p>
        </w:tc>
        <w:tc>
          <w:tcPr>
            <w:tcW w:w="1440" w:type="dxa"/>
          </w:tcPr>
          <w:p w14:paraId="4F1A7E81" w14:textId="77777777" w:rsidR="007023C3" w:rsidRPr="00E96E3E" w:rsidRDefault="007023C3"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4673E81D" w14:textId="77777777" w:rsidR="007023C3" w:rsidRPr="00E96E3E" w:rsidRDefault="007023C3"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679C84CA" w14:textId="77777777" w:rsidR="007023C3" w:rsidRPr="00E96E3E" w:rsidRDefault="007023C3"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7023C3" w:rsidRPr="00E96E3E" w14:paraId="55AD5117"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3E5010D" w14:textId="77777777" w:rsidR="007023C3" w:rsidRPr="00E96E3E" w:rsidRDefault="007023C3" w:rsidP="00F77BD7">
            <w:pPr>
              <w:ind w:right="657"/>
              <w:jc w:val="left"/>
              <w:rPr>
                <w:rFonts w:cs="Open Sans"/>
                <w:b w:val="0"/>
                <w:sz w:val="16"/>
                <w:szCs w:val="18"/>
              </w:rPr>
            </w:pPr>
            <w:r w:rsidRPr="00E96E3E">
              <w:rPr>
                <w:rFonts w:cs="Open Sans"/>
                <w:b w:val="0"/>
                <w:sz w:val="16"/>
                <w:szCs w:val="18"/>
              </w:rPr>
              <w:t>Rule 3</w:t>
            </w:r>
          </w:p>
        </w:tc>
        <w:tc>
          <w:tcPr>
            <w:tcW w:w="1440" w:type="dxa"/>
          </w:tcPr>
          <w:p w14:paraId="43662BA9" w14:textId="77777777" w:rsidR="007023C3" w:rsidRPr="00E96E3E" w:rsidRDefault="007023C3"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41A5C75D" w14:textId="77777777" w:rsidR="007023C3" w:rsidRPr="00E96E3E" w:rsidRDefault="007023C3"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0FDE13E1" w14:textId="77777777" w:rsidR="007023C3" w:rsidRPr="00E96E3E" w:rsidRDefault="007023C3"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7023C3" w:rsidRPr="00E96E3E" w14:paraId="6E225E1B"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50CBB97" w14:textId="77777777" w:rsidR="007023C3" w:rsidRPr="00E96E3E" w:rsidRDefault="007023C3" w:rsidP="00F77BD7">
            <w:pPr>
              <w:ind w:right="657"/>
              <w:jc w:val="left"/>
              <w:rPr>
                <w:rFonts w:cs="Open Sans"/>
                <w:b w:val="0"/>
                <w:sz w:val="16"/>
                <w:szCs w:val="18"/>
              </w:rPr>
            </w:pPr>
            <w:r w:rsidRPr="00E96E3E">
              <w:rPr>
                <w:rFonts w:cs="Open Sans"/>
                <w:b w:val="0"/>
                <w:sz w:val="16"/>
                <w:szCs w:val="18"/>
              </w:rPr>
              <w:t>Rule 4</w:t>
            </w:r>
          </w:p>
        </w:tc>
        <w:tc>
          <w:tcPr>
            <w:tcW w:w="1440" w:type="dxa"/>
          </w:tcPr>
          <w:p w14:paraId="048580B4" w14:textId="77777777" w:rsidR="007023C3" w:rsidRPr="00E96E3E" w:rsidRDefault="007023C3"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10A71BC9" w14:textId="77777777" w:rsidR="007023C3" w:rsidRPr="00E96E3E" w:rsidRDefault="007023C3"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75E1AFCE" w14:textId="77777777" w:rsidR="007023C3" w:rsidRPr="00E96E3E" w:rsidRDefault="007023C3"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7023C3" w:rsidRPr="00E96E3E" w14:paraId="7B7682B8"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7811DC8" w14:textId="77777777" w:rsidR="007023C3" w:rsidRPr="00E96E3E" w:rsidRDefault="007023C3" w:rsidP="00F77BD7">
            <w:pPr>
              <w:ind w:right="657"/>
              <w:jc w:val="left"/>
              <w:rPr>
                <w:rFonts w:cs="Open Sans"/>
                <w:b w:val="0"/>
                <w:sz w:val="16"/>
                <w:szCs w:val="18"/>
              </w:rPr>
            </w:pPr>
            <w:r w:rsidRPr="00E96E3E">
              <w:rPr>
                <w:rFonts w:cs="Open Sans"/>
                <w:b w:val="0"/>
                <w:sz w:val="16"/>
                <w:szCs w:val="18"/>
              </w:rPr>
              <w:t>Rule 5</w:t>
            </w:r>
          </w:p>
        </w:tc>
        <w:tc>
          <w:tcPr>
            <w:tcW w:w="1440" w:type="dxa"/>
          </w:tcPr>
          <w:p w14:paraId="6F6051C1" w14:textId="77777777" w:rsidR="007023C3" w:rsidRPr="00E96E3E" w:rsidRDefault="007023C3"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5D2D399F" w14:textId="77777777" w:rsidR="007023C3" w:rsidRPr="00E96E3E" w:rsidRDefault="007023C3"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2B0860CE" w14:textId="77777777" w:rsidR="007023C3" w:rsidRPr="00E96E3E" w:rsidRDefault="007023C3"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666352" w:rsidRPr="00E96E3E" w14:paraId="6B86A60B"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072756D" w14:textId="10792A48" w:rsidR="00666352" w:rsidRPr="00E96E3E" w:rsidRDefault="00666352" w:rsidP="00F77BD7">
            <w:pPr>
              <w:ind w:right="657"/>
              <w:jc w:val="left"/>
              <w:rPr>
                <w:rFonts w:cs="Open Sans"/>
                <w:b w:val="0"/>
                <w:sz w:val="16"/>
                <w:szCs w:val="18"/>
              </w:rPr>
            </w:pPr>
            <w:r w:rsidRPr="00E96E3E">
              <w:rPr>
                <w:rFonts w:cs="Open Sans"/>
                <w:b w:val="0"/>
                <w:sz w:val="16"/>
                <w:szCs w:val="18"/>
              </w:rPr>
              <w:t>Rule 6</w:t>
            </w:r>
          </w:p>
        </w:tc>
        <w:tc>
          <w:tcPr>
            <w:tcW w:w="1440" w:type="dxa"/>
          </w:tcPr>
          <w:p w14:paraId="020FBCBB" w14:textId="57BB67FD" w:rsidR="00666352" w:rsidRPr="00E96E3E" w:rsidRDefault="00666352"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30C7F527" w14:textId="34F8F4D2" w:rsidR="00666352" w:rsidRPr="00E96E3E" w:rsidRDefault="00666352"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02149AE3" w14:textId="54BEF173" w:rsidR="00666352" w:rsidRPr="00E96E3E" w:rsidRDefault="00ED0383"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666352" w:rsidRPr="00E96E3E" w14:paraId="7514F640"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598C813" w14:textId="65354CC1" w:rsidR="00666352" w:rsidRPr="00E96E3E" w:rsidRDefault="00666352" w:rsidP="00F77BD7">
            <w:pPr>
              <w:ind w:right="657"/>
              <w:jc w:val="left"/>
              <w:rPr>
                <w:rFonts w:cs="Open Sans"/>
                <w:b w:val="0"/>
                <w:sz w:val="16"/>
                <w:szCs w:val="18"/>
              </w:rPr>
            </w:pPr>
            <w:r w:rsidRPr="00E96E3E">
              <w:rPr>
                <w:rFonts w:cs="Open Sans"/>
                <w:b w:val="0"/>
                <w:sz w:val="16"/>
                <w:szCs w:val="18"/>
              </w:rPr>
              <w:t>Rule 7</w:t>
            </w:r>
          </w:p>
        </w:tc>
        <w:tc>
          <w:tcPr>
            <w:tcW w:w="1440" w:type="dxa"/>
          </w:tcPr>
          <w:p w14:paraId="11405C8B" w14:textId="01DFA0BD" w:rsidR="00666352" w:rsidRPr="00E96E3E" w:rsidRDefault="00666352"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6D2AF997" w14:textId="4DBA8BF6" w:rsidR="00666352" w:rsidRPr="00E96E3E" w:rsidRDefault="00666352"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24B5FF6E" w14:textId="5EB87238" w:rsidR="00666352" w:rsidRPr="00E96E3E" w:rsidRDefault="00ED0383"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666352" w:rsidRPr="00E96E3E" w14:paraId="13E7D47E"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EF1BDC0" w14:textId="2E244109" w:rsidR="00666352" w:rsidRPr="00E96E3E" w:rsidRDefault="00666352" w:rsidP="00F77BD7">
            <w:pPr>
              <w:ind w:right="657"/>
              <w:jc w:val="left"/>
              <w:rPr>
                <w:rFonts w:cs="Open Sans"/>
                <w:b w:val="0"/>
                <w:sz w:val="16"/>
                <w:szCs w:val="18"/>
              </w:rPr>
            </w:pPr>
            <w:r w:rsidRPr="00E96E3E">
              <w:rPr>
                <w:rFonts w:cs="Open Sans"/>
                <w:b w:val="0"/>
                <w:sz w:val="16"/>
                <w:szCs w:val="18"/>
              </w:rPr>
              <w:t>Rule 8</w:t>
            </w:r>
          </w:p>
        </w:tc>
        <w:tc>
          <w:tcPr>
            <w:tcW w:w="1440" w:type="dxa"/>
          </w:tcPr>
          <w:p w14:paraId="4B0972C6" w14:textId="0AA8F6FC" w:rsidR="00666352" w:rsidRPr="00E96E3E" w:rsidRDefault="00666352"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4484F1DE" w14:textId="0CAC3C13" w:rsidR="00666352" w:rsidRPr="00E96E3E" w:rsidRDefault="00666352"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3B3FA69E" w14:textId="1B4ABDF3" w:rsidR="00666352" w:rsidRPr="00E96E3E" w:rsidRDefault="00ED0383"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bl>
    <w:p w14:paraId="6C2A114B" w14:textId="77777777" w:rsidR="00E7641E" w:rsidRDefault="00E7641E" w:rsidP="00156894">
      <w:pPr>
        <w:spacing w:after="0" w:line="240" w:lineRule="auto"/>
        <w:ind w:left="0"/>
        <w:jc w:val="left"/>
        <w:rPr>
          <w:i/>
          <w:sz w:val="14"/>
        </w:rPr>
      </w:pPr>
    </w:p>
    <w:p w14:paraId="2A8CF250" w14:textId="679BBE2A" w:rsidR="0082759C" w:rsidRPr="00156894" w:rsidRDefault="00156894" w:rsidP="00156894">
      <w:pPr>
        <w:spacing w:after="0" w:line="240" w:lineRule="auto"/>
        <w:ind w:left="0"/>
        <w:jc w:val="left"/>
        <w:rPr>
          <w:i/>
          <w:sz w:val="14"/>
        </w:rPr>
      </w:pPr>
      <w:r>
        <w:rPr>
          <w:i/>
          <w:sz w:val="14"/>
        </w:rPr>
        <w:t xml:space="preserve">Table </w:t>
      </w:r>
      <w:r w:rsidR="00E7641E">
        <w:rPr>
          <w:i/>
          <w:sz w:val="14"/>
        </w:rPr>
        <w:t>3</w:t>
      </w:r>
      <w:r w:rsidRPr="007B070B">
        <w:rPr>
          <w:i/>
          <w:sz w:val="14"/>
        </w:rPr>
        <w:t xml:space="preserve">: </w:t>
      </w:r>
      <w:r>
        <w:rPr>
          <w:i/>
          <w:sz w:val="14"/>
        </w:rPr>
        <w:t>NIST SP800 53R4 AC summary</w:t>
      </w:r>
    </w:p>
    <w:p w14:paraId="24D76514" w14:textId="47EFD43F" w:rsidR="00581CB3" w:rsidRPr="00212651" w:rsidRDefault="00975B3F" w:rsidP="00134B96">
      <w:pPr>
        <w:pStyle w:val="Heading1"/>
        <w:rPr>
          <w:rFonts w:eastAsia="Calibri"/>
        </w:rPr>
      </w:pPr>
      <w:bookmarkStart w:id="86" w:name="_Toc11157536"/>
      <w:bookmarkStart w:id="87" w:name="_Toc14418884"/>
      <w:bookmarkStart w:id="88" w:name="_Toc14680769"/>
      <w:bookmarkStart w:id="89" w:name="_Toc14685924"/>
      <w:bookmarkStart w:id="90" w:name="_Toc14687769"/>
      <w:bookmarkStart w:id="91" w:name="_Toc14781454"/>
      <w:bookmarkStart w:id="92" w:name="_Toc14781498"/>
      <w:bookmarkStart w:id="93" w:name="_Toc15305294"/>
      <w:bookmarkStart w:id="94" w:name="_Toc15305373"/>
      <w:bookmarkStart w:id="95" w:name="_Toc15305416"/>
      <w:bookmarkStart w:id="96" w:name="_Toc20231236"/>
      <w:bookmarkStart w:id="97" w:name="_Toc25239997"/>
      <w:bookmarkStart w:id="98" w:name="_Toc25240230"/>
      <w:bookmarkStart w:id="99" w:name="_Toc25309698"/>
      <w:r>
        <w:rPr>
          <w:rFonts w:eastAsia="Calibri"/>
        </w:rPr>
        <w:lastRenderedPageBreak/>
        <w:t xml:space="preserve">CAST Findings for </w:t>
      </w:r>
      <w:r w:rsidR="00581CB3">
        <w:rPr>
          <w:rFonts w:eastAsia="Calibri"/>
        </w:rPr>
        <w:t>NIST-SP-800-53R4-AU</w:t>
      </w:r>
      <w:bookmarkEnd w:id="86"/>
      <w:bookmarkEnd w:id="87"/>
      <w:bookmarkEnd w:id="88"/>
      <w:bookmarkEnd w:id="89"/>
      <w:bookmarkEnd w:id="90"/>
      <w:bookmarkEnd w:id="91"/>
      <w:bookmarkEnd w:id="92"/>
      <w:bookmarkEnd w:id="93"/>
      <w:bookmarkEnd w:id="94"/>
      <w:bookmarkEnd w:id="95"/>
      <w:bookmarkEnd w:id="96"/>
      <w:bookmarkEnd w:id="97"/>
      <w:bookmarkEnd w:id="98"/>
      <w:bookmarkEnd w:id="99"/>
    </w:p>
    <w:p w14:paraId="0BE8D54A" w14:textId="77777777" w:rsidR="00156894" w:rsidRDefault="00156894" w:rsidP="0082759C">
      <w:pPr>
        <w:pStyle w:val="BodyContent"/>
        <w:ind w:right="657"/>
        <w:rPr>
          <w:rFonts w:asciiTheme="minorHAnsi" w:hAnsiTheme="minorHAnsi" w:cstheme="minorHAnsi"/>
          <w:sz w:val="20"/>
          <w:szCs w:val="20"/>
        </w:rPr>
      </w:pPr>
    </w:p>
    <w:p w14:paraId="015D0CF5" w14:textId="17D1D97B" w:rsidR="0082759C" w:rsidRPr="00E7641E" w:rsidRDefault="00975B3F" w:rsidP="00E7641E">
      <w:pPr>
        <w:ind w:left="0" w:right="657"/>
        <w:jc w:val="left"/>
      </w:pPr>
      <w:r w:rsidRPr="008C3607">
        <w:t>List of</w:t>
      </w:r>
      <w:r>
        <w:t xml:space="preserve"> CAST vulnerabilities for</w:t>
      </w:r>
      <w:r w:rsidRPr="008C3607">
        <w:t xml:space="preserve"> </w:t>
      </w:r>
      <w:r w:rsidR="00581CB3" w:rsidRPr="00E7641E">
        <w:t xml:space="preserve">NIST-SP-800-53R4 </w:t>
      </w:r>
      <w:r w:rsidR="000717FC" w:rsidRPr="00E7641E">
        <w:t>Audit and Accountability Controls</w:t>
      </w:r>
      <w:r w:rsidR="0082759C" w:rsidRPr="00E7641E">
        <w:t>.</w:t>
      </w:r>
    </w:p>
    <w:tbl>
      <w:tblPr>
        <w:tblStyle w:val="GridTable1Light-Accent1"/>
        <w:tblW w:w="9265" w:type="dxa"/>
        <w:tblLayout w:type="fixed"/>
        <w:tblLook w:val="04A0" w:firstRow="1" w:lastRow="0" w:firstColumn="1" w:lastColumn="0" w:noHBand="0" w:noVBand="1"/>
        <w:tblDescription w:val="TABLE;QUALITY_TAGS_RULES_EVOLUTION;STD=NIST-SP-800-53R4-AU"/>
      </w:tblPr>
      <w:tblGrid>
        <w:gridCol w:w="4945"/>
        <w:gridCol w:w="1440"/>
        <w:gridCol w:w="1530"/>
        <w:gridCol w:w="1350"/>
      </w:tblGrid>
      <w:tr w:rsidR="0082759C" w:rsidRPr="00E96E3E" w14:paraId="54169050" w14:textId="77777777" w:rsidTr="001F6BD6">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tcBorders>
              <w:bottom w:val="single" w:sz="12" w:space="0" w:color="B2B9FF"/>
            </w:tcBorders>
            <w:shd w:val="clear" w:color="auto" w:fill="C7C9E0"/>
            <w:vAlign w:val="center"/>
          </w:tcPr>
          <w:p w14:paraId="69C6B638" w14:textId="77777777" w:rsidR="0082759C" w:rsidRPr="00E96E3E" w:rsidRDefault="0082759C" w:rsidP="00C133DC">
            <w:pPr>
              <w:ind w:left="330" w:right="657"/>
              <w:jc w:val="left"/>
              <w:rPr>
                <w:rFonts w:cs="Open Sans"/>
                <w:sz w:val="16"/>
                <w:szCs w:val="18"/>
              </w:rPr>
            </w:pPr>
            <w:r w:rsidRPr="00E96E3E">
              <w:rPr>
                <w:rFonts w:cs="Open Sans"/>
                <w:sz w:val="16"/>
                <w:szCs w:val="18"/>
              </w:rPr>
              <w:t>Rules</w:t>
            </w:r>
          </w:p>
        </w:tc>
        <w:tc>
          <w:tcPr>
            <w:tcW w:w="1440" w:type="dxa"/>
            <w:tcBorders>
              <w:bottom w:val="single" w:sz="12" w:space="0" w:color="B2B9FF"/>
            </w:tcBorders>
            <w:shd w:val="clear" w:color="auto" w:fill="C7C9E0"/>
            <w:vAlign w:val="center"/>
          </w:tcPr>
          <w:p w14:paraId="07496A6D" w14:textId="7D209B69" w:rsidR="0082759C" w:rsidRPr="00E96E3E" w:rsidRDefault="0082759C" w:rsidP="00C133DC">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Total </w:t>
            </w:r>
            <w:r w:rsidR="00890E55" w:rsidRPr="00E96E3E">
              <w:rPr>
                <w:rFonts w:cs="Open Sans"/>
                <w:b w:val="0"/>
                <w:sz w:val="16"/>
                <w:szCs w:val="18"/>
              </w:rPr>
              <w:t>Vulnerabilities</w:t>
            </w:r>
          </w:p>
        </w:tc>
        <w:tc>
          <w:tcPr>
            <w:tcW w:w="1530" w:type="dxa"/>
            <w:tcBorders>
              <w:bottom w:val="single" w:sz="12" w:space="0" w:color="B2B9FF"/>
            </w:tcBorders>
            <w:shd w:val="clear" w:color="auto" w:fill="C7C9E0"/>
            <w:vAlign w:val="center"/>
          </w:tcPr>
          <w:p w14:paraId="26847BA4" w14:textId="0C8D8CE6" w:rsidR="0082759C" w:rsidRPr="00E96E3E" w:rsidRDefault="0082759C" w:rsidP="00C133DC">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Added </w:t>
            </w:r>
            <w:r w:rsidR="00890E55" w:rsidRPr="00E96E3E">
              <w:rPr>
                <w:rFonts w:cs="Open Sans"/>
                <w:b w:val="0"/>
                <w:sz w:val="16"/>
                <w:szCs w:val="18"/>
              </w:rPr>
              <w:t>Vulnerabilities</w:t>
            </w:r>
          </w:p>
        </w:tc>
        <w:tc>
          <w:tcPr>
            <w:tcW w:w="1350" w:type="dxa"/>
            <w:tcBorders>
              <w:bottom w:val="single" w:sz="12" w:space="0" w:color="B2B9FF"/>
            </w:tcBorders>
            <w:shd w:val="clear" w:color="auto" w:fill="C7C9E0"/>
            <w:vAlign w:val="center"/>
          </w:tcPr>
          <w:p w14:paraId="43880437" w14:textId="6539A12B" w:rsidR="0082759C" w:rsidRPr="00E96E3E" w:rsidRDefault="0082759C" w:rsidP="00C133DC">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Removed </w:t>
            </w:r>
            <w:r w:rsidR="00890E55" w:rsidRPr="00E96E3E">
              <w:rPr>
                <w:rFonts w:cs="Open Sans"/>
                <w:b w:val="0"/>
                <w:sz w:val="16"/>
                <w:szCs w:val="18"/>
              </w:rPr>
              <w:t>Vulnerabilities</w:t>
            </w:r>
          </w:p>
        </w:tc>
      </w:tr>
      <w:tr w:rsidR="0082759C" w:rsidRPr="00E96E3E" w14:paraId="19551905" w14:textId="77777777" w:rsidTr="001F6BD6">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Borders>
              <w:top w:val="single" w:sz="12" w:space="0" w:color="B2B9FF"/>
            </w:tcBorders>
          </w:tcPr>
          <w:p w14:paraId="00AB4135" w14:textId="77777777" w:rsidR="0082759C" w:rsidRPr="00E96E3E" w:rsidRDefault="0082759C" w:rsidP="00F77BD7">
            <w:pPr>
              <w:ind w:right="657"/>
              <w:jc w:val="left"/>
              <w:rPr>
                <w:rFonts w:cs="Open Sans"/>
                <w:b w:val="0"/>
                <w:sz w:val="16"/>
                <w:szCs w:val="18"/>
              </w:rPr>
            </w:pPr>
            <w:r w:rsidRPr="00E96E3E">
              <w:rPr>
                <w:rFonts w:cs="Open Sans"/>
                <w:b w:val="0"/>
                <w:sz w:val="16"/>
                <w:szCs w:val="18"/>
              </w:rPr>
              <w:t>Rule 1</w:t>
            </w:r>
          </w:p>
        </w:tc>
        <w:tc>
          <w:tcPr>
            <w:tcW w:w="1440" w:type="dxa"/>
            <w:tcBorders>
              <w:top w:val="single" w:sz="12" w:space="0" w:color="B2B9FF"/>
            </w:tcBorders>
          </w:tcPr>
          <w:p w14:paraId="44F13032" w14:textId="77777777" w:rsidR="0082759C" w:rsidRPr="00E96E3E"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Borders>
              <w:top w:val="single" w:sz="12" w:space="0" w:color="B2B9FF"/>
            </w:tcBorders>
          </w:tcPr>
          <w:p w14:paraId="73D2D2DE" w14:textId="77777777" w:rsidR="0082759C" w:rsidRPr="00E96E3E" w:rsidRDefault="0082759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Borders>
              <w:top w:val="single" w:sz="12" w:space="0" w:color="B2B9FF"/>
            </w:tcBorders>
          </w:tcPr>
          <w:p w14:paraId="79F078BE" w14:textId="77777777" w:rsidR="0082759C" w:rsidRPr="00E96E3E"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82759C" w:rsidRPr="00E96E3E" w14:paraId="05E85946"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0ADA25D" w14:textId="77777777" w:rsidR="0082759C" w:rsidRPr="00E96E3E" w:rsidRDefault="0082759C" w:rsidP="00F77BD7">
            <w:pPr>
              <w:ind w:right="657"/>
              <w:jc w:val="left"/>
              <w:rPr>
                <w:rFonts w:cs="Open Sans"/>
                <w:b w:val="0"/>
                <w:sz w:val="16"/>
                <w:szCs w:val="18"/>
              </w:rPr>
            </w:pPr>
            <w:r w:rsidRPr="00E96E3E">
              <w:rPr>
                <w:rFonts w:cs="Open Sans"/>
                <w:b w:val="0"/>
                <w:sz w:val="16"/>
                <w:szCs w:val="18"/>
              </w:rPr>
              <w:t>Rule 2</w:t>
            </w:r>
          </w:p>
        </w:tc>
        <w:tc>
          <w:tcPr>
            <w:tcW w:w="1440" w:type="dxa"/>
          </w:tcPr>
          <w:p w14:paraId="503AC9E9" w14:textId="77777777" w:rsidR="0082759C" w:rsidRPr="00E96E3E"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7A60E0DC" w14:textId="77777777" w:rsidR="0082759C" w:rsidRPr="00E96E3E" w:rsidRDefault="0082759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719F435E" w14:textId="77777777" w:rsidR="0082759C" w:rsidRPr="00E96E3E"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82759C" w:rsidRPr="00E96E3E" w14:paraId="6E98F5A3"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DB58A1A" w14:textId="77777777" w:rsidR="0082759C" w:rsidRPr="00E96E3E" w:rsidRDefault="0082759C" w:rsidP="00F77BD7">
            <w:pPr>
              <w:ind w:right="657"/>
              <w:jc w:val="left"/>
              <w:rPr>
                <w:rFonts w:cs="Open Sans"/>
                <w:b w:val="0"/>
                <w:sz w:val="16"/>
                <w:szCs w:val="18"/>
              </w:rPr>
            </w:pPr>
            <w:r w:rsidRPr="00E96E3E">
              <w:rPr>
                <w:rFonts w:cs="Open Sans"/>
                <w:b w:val="0"/>
                <w:sz w:val="16"/>
                <w:szCs w:val="18"/>
              </w:rPr>
              <w:t>Rule 3</w:t>
            </w:r>
          </w:p>
        </w:tc>
        <w:tc>
          <w:tcPr>
            <w:tcW w:w="1440" w:type="dxa"/>
          </w:tcPr>
          <w:p w14:paraId="787FDFB5" w14:textId="77777777" w:rsidR="0082759C" w:rsidRPr="00E96E3E"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5CB621E8" w14:textId="77777777" w:rsidR="0082759C" w:rsidRPr="00E96E3E" w:rsidRDefault="0082759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523FA48F" w14:textId="77777777" w:rsidR="0082759C" w:rsidRPr="00E96E3E"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82759C" w:rsidRPr="00E96E3E" w14:paraId="32F6ABFB"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D14596F" w14:textId="77777777" w:rsidR="0082759C" w:rsidRPr="00E96E3E" w:rsidRDefault="0082759C" w:rsidP="00F77BD7">
            <w:pPr>
              <w:ind w:right="657"/>
              <w:jc w:val="left"/>
              <w:rPr>
                <w:rFonts w:cs="Open Sans"/>
                <w:b w:val="0"/>
                <w:sz w:val="16"/>
                <w:szCs w:val="18"/>
              </w:rPr>
            </w:pPr>
            <w:r w:rsidRPr="00E96E3E">
              <w:rPr>
                <w:rFonts w:cs="Open Sans"/>
                <w:b w:val="0"/>
                <w:sz w:val="16"/>
                <w:szCs w:val="18"/>
              </w:rPr>
              <w:t>Rule 4</w:t>
            </w:r>
          </w:p>
        </w:tc>
        <w:tc>
          <w:tcPr>
            <w:tcW w:w="1440" w:type="dxa"/>
          </w:tcPr>
          <w:p w14:paraId="10B7F4D5" w14:textId="77777777" w:rsidR="0082759C" w:rsidRPr="00E96E3E"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7C384C71" w14:textId="77777777" w:rsidR="0082759C" w:rsidRPr="00E96E3E" w:rsidRDefault="0082759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16D98CAE" w14:textId="77777777" w:rsidR="0082759C" w:rsidRPr="00E96E3E"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82759C" w:rsidRPr="00E96E3E" w14:paraId="00523A6C"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C307B93" w14:textId="77777777" w:rsidR="0082759C" w:rsidRPr="00E96E3E" w:rsidRDefault="0082759C" w:rsidP="00F77BD7">
            <w:pPr>
              <w:ind w:right="657"/>
              <w:jc w:val="left"/>
              <w:rPr>
                <w:rFonts w:cs="Open Sans"/>
                <w:b w:val="0"/>
                <w:sz w:val="16"/>
                <w:szCs w:val="18"/>
              </w:rPr>
            </w:pPr>
            <w:r w:rsidRPr="00E96E3E">
              <w:rPr>
                <w:rFonts w:cs="Open Sans"/>
                <w:b w:val="0"/>
                <w:sz w:val="16"/>
                <w:szCs w:val="18"/>
              </w:rPr>
              <w:t>Rule 5</w:t>
            </w:r>
          </w:p>
        </w:tc>
        <w:tc>
          <w:tcPr>
            <w:tcW w:w="1440" w:type="dxa"/>
          </w:tcPr>
          <w:p w14:paraId="2B018381" w14:textId="77777777" w:rsidR="0082759C" w:rsidRPr="00E96E3E"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741EC22E" w14:textId="77777777" w:rsidR="0082759C" w:rsidRPr="00E96E3E" w:rsidRDefault="0082759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5B0C4224" w14:textId="77777777" w:rsidR="0082759C" w:rsidRPr="00E96E3E"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82759C" w:rsidRPr="00E96E3E" w14:paraId="31172976"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D97DE74" w14:textId="77777777" w:rsidR="0082759C" w:rsidRPr="00E96E3E" w:rsidRDefault="0082759C" w:rsidP="00F77BD7">
            <w:pPr>
              <w:ind w:right="657"/>
              <w:jc w:val="left"/>
              <w:rPr>
                <w:rFonts w:cs="Open Sans"/>
                <w:b w:val="0"/>
                <w:sz w:val="16"/>
                <w:szCs w:val="18"/>
              </w:rPr>
            </w:pPr>
            <w:r w:rsidRPr="00E96E3E">
              <w:rPr>
                <w:rFonts w:cs="Open Sans"/>
                <w:b w:val="0"/>
                <w:sz w:val="16"/>
                <w:szCs w:val="18"/>
              </w:rPr>
              <w:t>Rule 6</w:t>
            </w:r>
          </w:p>
        </w:tc>
        <w:tc>
          <w:tcPr>
            <w:tcW w:w="1440" w:type="dxa"/>
          </w:tcPr>
          <w:p w14:paraId="763E0233" w14:textId="77777777" w:rsidR="0082759C" w:rsidRPr="00E96E3E"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43E742B5" w14:textId="77777777" w:rsidR="0082759C" w:rsidRPr="00E96E3E" w:rsidRDefault="0082759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19F6EE0D" w14:textId="77777777" w:rsidR="0082759C" w:rsidRPr="00E96E3E"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82759C" w:rsidRPr="00E96E3E" w14:paraId="74D4C6A8"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09E6B4F" w14:textId="77777777" w:rsidR="0082759C" w:rsidRPr="00E96E3E" w:rsidRDefault="0082759C" w:rsidP="00F77BD7">
            <w:pPr>
              <w:ind w:right="657"/>
              <w:jc w:val="left"/>
              <w:rPr>
                <w:rFonts w:cs="Open Sans"/>
                <w:b w:val="0"/>
                <w:sz w:val="16"/>
                <w:szCs w:val="18"/>
              </w:rPr>
            </w:pPr>
            <w:r w:rsidRPr="00E96E3E">
              <w:rPr>
                <w:rFonts w:cs="Open Sans"/>
                <w:b w:val="0"/>
                <w:sz w:val="16"/>
                <w:szCs w:val="18"/>
              </w:rPr>
              <w:t>Rule 7</w:t>
            </w:r>
          </w:p>
        </w:tc>
        <w:tc>
          <w:tcPr>
            <w:tcW w:w="1440" w:type="dxa"/>
          </w:tcPr>
          <w:p w14:paraId="38878E91" w14:textId="77777777" w:rsidR="0082759C" w:rsidRPr="00E96E3E"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4375147C" w14:textId="77777777" w:rsidR="0082759C" w:rsidRPr="00E96E3E" w:rsidRDefault="0082759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7D9FC1A5" w14:textId="77777777" w:rsidR="0082759C" w:rsidRPr="00E96E3E"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82759C" w:rsidRPr="00E96E3E" w14:paraId="4697F66A"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1D614A4" w14:textId="77777777" w:rsidR="0082759C" w:rsidRPr="00E96E3E" w:rsidRDefault="0082759C" w:rsidP="00F77BD7">
            <w:pPr>
              <w:ind w:right="657"/>
              <w:jc w:val="left"/>
              <w:rPr>
                <w:rFonts w:cs="Open Sans"/>
                <w:b w:val="0"/>
                <w:sz w:val="16"/>
                <w:szCs w:val="18"/>
              </w:rPr>
            </w:pPr>
            <w:r w:rsidRPr="00E96E3E">
              <w:rPr>
                <w:rFonts w:cs="Open Sans"/>
                <w:b w:val="0"/>
                <w:sz w:val="16"/>
                <w:szCs w:val="18"/>
              </w:rPr>
              <w:t>Rule 8</w:t>
            </w:r>
          </w:p>
        </w:tc>
        <w:tc>
          <w:tcPr>
            <w:tcW w:w="1440" w:type="dxa"/>
          </w:tcPr>
          <w:p w14:paraId="2CE2A9ED" w14:textId="77777777" w:rsidR="0082759C" w:rsidRPr="00E96E3E"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0E9DB47B" w14:textId="77777777" w:rsidR="0082759C" w:rsidRPr="00E96E3E" w:rsidRDefault="0082759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53217BD2" w14:textId="77777777" w:rsidR="0082759C" w:rsidRPr="00E96E3E"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bl>
    <w:p w14:paraId="308B8FA5" w14:textId="77777777" w:rsidR="00E7641E" w:rsidRDefault="00E7641E" w:rsidP="00156894">
      <w:pPr>
        <w:spacing w:after="0" w:line="240" w:lineRule="auto"/>
        <w:ind w:left="0"/>
        <w:jc w:val="left"/>
        <w:rPr>
          <w:i/>
          <w:sz w:val="14"/>
        </w:rPr>
      </w:pPr>
    </w:p>
    <w:p w14:paraId="76ACC3F4" w14:textId="6377FD0E" w:rsidR="00156894" w:rsidRPr="00156894" w:rsidRDefault="00156894" w:rsidP="00156894">
      <w:pPr>
        <w:spacing w:after="0" w:line="240" w:lineRule="auto"/>
        <w:ind w:left="0"/>
        <w:jc w:val="left"/>
        <w:rPr>
          <w:i/>
          <w:sz w:val="14"/>
        </w:rPr>
      </w:pPr>
      <w:r>
        <w:rPr>
          <w:i/>
          <w:sz w:val="14"/>
        </w:rPr>
        <w:t xml:space="preserve">Table </w:t>
      </w:r>
      <w:r w:rsidR="00E7641E">
        <w:rPr>
          <w:i/>
          <w:sz w:val="14"/>
        </w:rPr>
        <w:t>4</w:t>
      </w:r>
      <w:r w:rsidRPr="007B070B">
        <w:rPr>
          <w:i/>
          <w:sz w:val="14"/>
        </w:rPr>
        <w:t xml:space="preserve">: </w:t>
      </w:r>
      <w:r>
        <w:rPr>
          <w:i/>
          <w:sz w:val="14"/>
        </w:rPr>
        <w:t>NIST SP800 53R4 AU summary</w:t>
      </w:r>
    </w:p>
    <w:p w14:paraId="18725ED5" w14:textId="77777777" w:rsidR="00156894" w:rsidRDefault="00156894" w:rsidP="00780041">
      <w:pPr>
        <w:pStyle w:val="BodyContent"/>
        <w:ind w:right="657"/>
        <w:rPr>
          <w:rFonts w:eastAsia="Calibri"/>
        </w:rPr>
      </w:pPr>
    </w:p>
    <w:p w14:paraId="68D70516" w14:textId="3CC175AE" w:rsidR="002C4E3C" w:rsidRPr="00CD7261" w:rsidRDefault="002C4E3C">
      <w:pPr>
        <w:spacing w:after="0" w:line="240" w:lineRule="auto"/>
        <w:ind w:left="0"/>
        <w:jc w:val="left"/>
        <w:rPr>
          <w:rFonts w:ascii="Perpetua" w:eastAsia="Calibri" w:hAnsi="Perpetua"/>
          <w:color w:val="000000"/>
          <w:sz w:val="24"/>
          <w:szCs w:val="24"/>
          <w:lang w:val="fr-FR" w:eastAsia="en-US"/>
        </w:rPr>
      </w:pPr>
    </w:p>
    <w:p w14:paraId="12988EFB" w14:textId="77777777" w:rsidR="002C4E3C" w:rsidRPr="00CD7261" w:rsidRDefault="002C4E3C">
      <w:pPr>
        <w:spacing w:after="0" w:line="240" w:lineRule="auto"/>
        <w:ind w:left="0"/>
        <w:jc w:val="left"/>
        <w:rPr>
          <w:rFonts w:eastAsia="Calibri"/>
          <w:b/>
          <w:color w:val="336699"/>
          <w:sz w:val="20"/>
          <w:szCs w:val="16"/>
          <w:lang w:val="fr-FR" w:eastAsia="x-none"/>
        </w:rPr>
      </w:pPr>
      <w:r w:rsidRPr="00CD7261">
        <w:rPr>
          <w:rFonts w:eastAsia="Calibri"/>
          <w:lang w:val="fr-FR"/>
        </w:rPr>
        <w:br w:type="page"/>
      </w:r>
    </w:p>
    <w:p w14:paraId="1A560F57" w14:textId="10D2C8C8" w:rsidR="002C4E3C" w:rsidRPr="00581CB3" w:rsidRDefault="00975B3F" w:rsidP="00134B96">
      <w:pPr>
        <w:pStyle w:val="Heading1"/>
        <w:rPr>
          <w:rFonts w:eastAsia="Calibri"/>
        </w:rPr>
      </w:pPr>
      <w:bookmarkStart w:id="100" w:name="_Toc11157537"/>
      <w:bookmarkStart w:id="101" w:name="_Toc14418885"/>
      <w:bookmarkStart w:id="102" w:name="_Toc14680770"/>
      <w:bookmarkStart w:id="103" w:name="_Toc14685925"/>
      <w:bookmarkStart w:id="104" w:name="_Toc14687770"/>
      <w:bookmarkStart w:id="105" w:name="_Toc14781455"/>
      <w:bookmarkStart w:id="106" w:name="_Toc14781499"/>
      <w:bookmarkStart w:id="107" w:name="_Toc15305295"/>
      <w:bookmarkStart w:id="108" w:name="_Toc15305374"/>
      <w:bookmarkStart w:id="109" w:name="_Toc15305417"/>
      <w:bookmarkStart w:id="110" w:name="_Toc20231237"/>
      <w:bookmarkStart w:id="111" w:name="_Toc25239998"/>
      <w:bookmarkStart w:id="112" w:name="_Toc25240231"/>
      <w:bookmarkStart w:id="113" w:name="_Toc25309699"/>
      <w:r>
        <w:rPr>
          <w:rFonts w:eastAsia="Calibri"/>
        </w:rPr>
        <w:lastRenderedPageBreak/>
        <w:t xml:space="preserve">CAST Findings for </w:t>
      </w:r>
      <w:r w:rsidR="00581CB3">
        <w:rPr>
          <w:rFonts w:eastAsia="Calibri"/>
        </w:rPr>
        <w:t>NIST-SP-800-53R4-CA</w:t>
      </w:r>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p>
    <w:p w14:paraId="2FBD63B4" w14:textId="77777777" w:rsidR="00E7641E" w:rsidRDefault="00E7641E" w:rsidP="00E7641E">
      <w:pPr>
        <w:ind w:left="0" w:right="657"/>
        <w:jc w:val="left"/>
      </w:pPr>
    </w:p>
    <w:p w14:paraId="72973746" w14:textId="7F8DFDB6" w:rsidR="002C4E3C" w:rsidRPr="00E7641E" w:rsidRDefault="00975B3F" w:rsidP="00E7641E">
      <w:pPr>
        <w:ind w:left="0" w:right="657"/>
        <w:jc w:val="left"/>
      </w:pPr>
      <w:r w:rsidRPr="008C3607">
        <w:t>List of</w:t>
      </w:r>
      <w:r>
        <w:t xml:space="preserve"> CAST vulnerabilities for</w:t>
      </w:r>
      <w:r w:rsidRPr="008C3607">
        <w:t xml:space="preserve"> </w:t>
      </w:r>
      <w:r w:rsidR="00581CB3" w:rsidRPr="00E7641E">
        <w:t xml:space="preserve">NIST-SP-800-53R4 </w:t>
      </w:r>
      <w:r w:rsidR="000717FC" w:rsidRPr="00E7641E">
        <w:t>Security Assessment and Authorization Controls</w:t>
      </w:r>
      <w:r w:rsidR="002C4E3C" w:rsidRPr="00E7641E">
        <w:t>.</w:t>
      </w:r>
    </w:p>
    <w:tbl>
      <w:tblPr>
        <w:tblStyle w:val="GridTable1Light-Accent1"/>
        <w:tblW w:w="9265" w:type="dxa"/>
        <w:tblLayout w:type="fixed"/>
        <w:tblLook w:val="04A0" w:firstRow="1" w:lastRow="0" w:firstColumn="1" w:lastColumn="0" w:noHBand="0" w:noVBand="1"/>
        <w:tblDescription w:val="TABLE;QUALITY_TAGS_RULES_EVOLUTION;STD=NIST-SP-800-53R4-CA"/>
      </w:tblPr>
      <w:tblGrid>
        <w:gridCol w:w="4945"/>
        <w:gridCol w:w="1440"/>
        <w:gridCol w:w="1530"/>
        <w:gridCol w:w="1350"/>
      </w:tblGrid>
      <w:tr w:rsidR="002C4E3C" w:rsidRPr="00E96E3E" w14:paraId="2ADA9BDF" w14:textId="77777777" w:rsidTr="001F6BD6">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tcBorders>
              <w:bottom w:val="single" w:sz="12" w:space="0" w:color="B2B9FF"/>
            </w:tcBorders>
            <w:shd w:val="clear" w:color="auto" w:fill="C7C9E0"/>
            <w:vAlign w:val="center"/>
          </w:tcPr>
          <w:p w14:paraId="2E305AE3" w14:textId="77777777" w:rsidR="002C4E3C" w:rsidRPr="00E96E3E" w:rsidRDefault="002C4E3C" w:rsidP="00C133DC">
            <w:pPr>
              <w:ind w:left="330" w:right="657"/>
              <w:jc w:val="left"/>
              <w:rPr>
                <w:rFonts w:cs="Open Sans"/>
                <w:sz w:val="16"/>
                <w:szCs w:val="18"/>
              </w:rPr>
            </w:pPr>
            <w:r w:rsidRPr="00E96E3E">
              <w:rPr>
                <w:rFonts w:cs="Open Sans"/>
                <w:sz w:val="16"/>
                <w:szCs w:val="18"/>
              </w:rPr>
              <w:t>Rules</w:t>
            </w:r>
          </w:p>
        </w:tc>
        <w:tc>
          <w:tcPr>
            <w:tcW w:w="1440" w:type="dxa"/>
            <w:tcBorders>
              <w:bottom w:val="single" w:sz="12" w:space="0" w:color="B2B9FF"/>
            </w:tcBorders>
            <w:shd w:val="clear" w:color="auto" w:fill="C7C9E0"/>
            <w:vAlign w:val="center"/>
          </w:tcPr>
          <w:p w14:paraId="101B8405" w14:textId="233A838E" w:rsidR="002C4E3C" w:rsidRPr="00E96E3E" w:rsidRDefault="002C4E3C" w:rsidP="00C133DC">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Total </w:t>
            </w:r>
            <w:r w:rsidR="00890E55" w:rsidRPr="00E96E3E">
              <w:rPr>
                <w:rFonts w:cs="Open Sans"/>
                <w:b w:val="0"/>
                <w:sz w:val="16"/>
                <w:szCs w:val="18"/>
              </w:rPr>
              <w:t>Vulnerabilities</w:t>
            </w:r>
          </w:p>
        </w:tc>
        <w:tc>
          <w:tcPr>
            <w:tcW w:w="1530" w:type="dxa"/>
            <w:tcBorders>
              <w:bottom w:val="single" w:sz="12" w:space="0" w:color="B2B9FF"/>
            </w:tcBorders>
            <w:shd w:val="clear" w:color="auto" w:fill="C7C9E0"/>
            <w:vAlign w:val="center"/>
          </w:tcPr>
          <w:p w14:paraId="0AA46739" w14:textId="4C7CE165" w:rsidR="002C4E3C" w:rsidRPr="00E96E3E" w:rsidRDefault="002C4E3C" w:rsidP="00C133DC">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Added </w:t>
            </w:r>
            <w:r w:rsidR="00890E55" w:rsidRPr="00E96E3E">
              <w:rPr>
                <w:rFonts w:cs="Open Sans"/>
                <w:b w:val="0"/>
                <w:sz w:val="16"/>
                <w:szCs w:val="18"/>
              </w:rPr>
              <w:t>Vulnerabilities</w:t>
            </w:r>
          </w:p>
        </w:tc>
        <w:tc>
          <w:tcPr>
            <w:tcW w:w="1350" w:type="dxa"/>
            <w:tcBorders>
              <w:bottom w:val="single" w:sz="12" w:space="0" w:color="B2B9FF"/>
            </w:tcBorders>
            <w:shd w:val="clear" w:color="auto" w:fill="C7C9E0"/>
            <w:vAlign w:val="center"/>
          </w:tcPr>
          <w:p w14:paraId="60189A0C" w14:textId="4923D729" w:rsidR="002C4E3C" w:rsidRPr="00E96E3E" w:rsidRDefault="002C4E3C" w:rsidP="00C133DC">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Removed </w:t>
            </w:r>
            <w:r w:rsidR="00890E55" w:rsidRPr="00E96E3E">
              <w:rPr>
                <w:rFonts w:cs="Open Sans"/>
                <w:b w:val="0"/>
                <w:sz w:val="16"/>
                <w:szCs w:val="18"/>
              </w:rPr>
              <w:t>Vulnerabilities</w:t>
            </w:r>
          </w:p>
        </w:tc>
      </w:tr>
      <w:tr w:rsidR="002C4E3C" w:rsidRPr="00E96E3E" w14:paraId="52BD1EA2" w14:textId="77777777" w:rsidTr="001F6BD6">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Borders>
              <w:top w:val="single" w:sz="12" w:space="0" w:color="B2B9FF"/>
            </w:tcBorders>
          </w:tcPr>
          <w:p w14:paraId="1F9A87DD"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1</w:t>
            </w:r>
          </w:p>
        </w:tc>
        <w:tc>
          <w:tcPr>
            <w:tcW w:w="1440" w:type="dxa"/>
            <w:tcBorders>
              <w:top w:val="single" w:sz="12" w:space="0" w:color="B2B9FF"/>
            </w:tcBorders>
          </w:tcPr>
          <w:p w14:paraId="065AF890"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Borders>
              <w:top w:val="single" w:sz="12" w:space="0" w:color="B2B9FF"/>
            </w:tcBorders>
          </w:tcPr>
          <w:p w14:paraId="6AFE6688"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Borders>
              <w:top w:val="single" w:sz="12" w:space="0" w:color="B2B9FF"/>
            </w:tcBorders>
          </w:tcPr>
          <w:p w14:paraId="3CB04E6A"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42E02A0E"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C4D1CCC"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2</w:t>
            </w:r>
          </w:p>
        </w:tc>
        <w:tc>
          <w:tcPr>
            <w:tcW w:w="1440" w:type="dxa"/>
          </w:tcPr>
          <w:p w14:paraId="75567FD2"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12728098"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4DBC10DF"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655A3137"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CBA3C45"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3</w:t>
            </w:r>
          </w:p>
        </w:tc>
        <w:tc>
          <w:tcPr>
            <w:tcW w:w="1440" w:type="dxa"/>
          </w:tcPr>
          <w:p w14:paraId="7FA6ED18"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41E29D3E"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2DB7202D"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069EEB26"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501F0723"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4</w:t>
            </w:r>
          </w:p>
        </w:tc>
        <w:tc>
          <w:tcPr>
            <w:tcW w:w="1440" w:type="dxa"/>
          </w:tcPr>
          <w:p w14:paraId="5161A2BB"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29ACB1AF"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61294091"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00D290F5"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9AFB692"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5</w:t>
            </w:r>
          </w:p>
        </w:tc>
        <w:tc>
          <w:tcPr>
            <w:tcW w:w="1440" w:type="dxa"/>
          </w:tcPr>
          <w:p w14:paraId="04FBC780"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4A211F6A"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73BEFBE6"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3FAEAEFC"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90FB7C9"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6</w:t>
            </w:r>
          </w:p>
        </w:tc>
        <w:tc>
          <w:tcPr>
            <w:tcW w:w="1440" w:type="dxa"/>
          </w:tcPr>
          <w:p w14:paraId="5B0A5703"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36B8EDE3"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6F8AECE3"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4F3710C3"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B7BD064"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7</w:t>
            </w:r>
          </w:p>
        </w:tc>
        <w:tc>
          <w:tcPr>
            <w:tcW w:w="1440" w:type="dxa"/>
          </w:tcPr>
          <w:p w14:paraId="47F653CF"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4FFA10FA"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476A2C6C"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7F407800"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0E8AE767"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8</w:t>
            </w:r>
          </w:p>
        </w:tc>
        <w:tc>
          <w:tcPr>
            <w:tcW w:w="1440" w:type="dxa"/>
          </w:tcPr>
          <w:p w14:paraId="01DC16BD"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73610C9A"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6D2D55C6"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bl>
    <w:p w14:paraId="0BF11363" w14:textId="77777777" w:rsidR="00E7641E" w:rsidRDefault="00E7641E" w:rsidP="00156894">
      <w:pPr>
        <w:spacing w:after="0" w:line="240" w:lineRule="auto"/>
        <w:ind w:left="0"/>
        <w:jc w:val="left"/>
        <w:rPr>
          <w:i/>
          <w:sz w:val="14"/>
        </w:rPr>
      </w:pPr>
    </w:p>
    <w:p w14:paraId="1A1BCC17" w14:textId="1E966A93" w:rsidR="00156894" w:rsidRPr="00156894" w:rsidRDefault="00C133DC" w:rsidP="00156894">
      <w:pPr>
        <w:spacing w:after="0" w:line="240" w:lineRule="auto"/>
        <w:ind w:left="0"/>
        <w:jc w:val="left"/>
        <w:rPr>
          <w:i/>
          <w:sz w:val="14"/>
        </w:rPr>
      </w:pPr>
      <w:r>
        <w:rPr>
          <w:i/>
          <w:sz w:val="14"/>
        </w:rPr>
        <w:t>T</w:t>
      </w:r>
      <w:r w:rsidR="00156894">
        <w:rPr>
          <w:i/>
          <w:sz w:val="14"/>
        </w:rPr>
        <w:t xml:space="preserve">able </w:t>
      </w:r>
      <w:r w:rsidR="00E7641E">
        <w:rPr>
          <w:i/>
          <w:sz w:val="14"/>
        </w:rPr>
        <w:t>5</w:t>
      </w:r>
      <w:r w:rsidR="00156894" w:rsidRPr="007B070B">
        <w:rPr>
          <w:i/>
          <w:sz w:val="14"/>
        </w:rPr>
        <w:t xml:space="preserve">: </w:t>
      </w:r>
      <w:r w:rsidR="00156894">
        <w:rPr>
          <w:i/>
          <w:sz w:val="14"/>
        </w:rPr>
        <w:t>NIST SP800 53R4 CA summary</w:t>
      </w:r>
    </w:p>
    <w:p w14:paraId="71CF6314" w14:textId="0A0076BA" w:rsidR="0082759C" w:rsidRPr="00B0353E" w:rsidRDefault="0082759C">
      <w:pPr>
        <w:spacing w:after="0" w:line="240" w:lineRule="auto"/>
        <w:ind w:left="0"/>
        <w:jc w:val="left"/>
        <w:rPr>
          <w:rFonts w:eastAsia="Calibri"/>
          <w:b/>
          <w:color w:val="336699"/>
          <w:sz w:val="20"/>
          <w:szCs w:val="16"/>
          <w:lang w:eastAsia="x-none"/>
        </w:rPr>
      </w:pPr>
    </w:p>
    <w:p w14:paraId="10F97173" w14:textId="72C3F83D" w:rsidR="00581CB3" w:rsidRPr="00212651" w:rsidRDefault="00975B3F" w:rsidP="00134B96">
      <w:pPr>
        <w:pStyle w:val="Heading1"/>
        <w:rPr>
          <w:rFonts w:eastAsia="Calibri"/>
        </w:rPr>
      </w:pPr>
      <w:bookmarkStart w:id="114" w:name="_Toc11157538"/>
      <w:bookmarkStart w:id="115" w:name="_Toc14418886"/>
      <w:bookmarkStart w:id="116" w:name="_Toc14680771"/>
      <w:bookmarkStart w:id="117" w:name="_Toc14685926"/>
      <w:bookmarkStart w:id="118" w:name="_Toc14687771"/>
      <w:bookmarkStart w:id="119" w:name="_Toc14781456"/>
      <w:bookmarkStart w:id="120" w:name="_Toc14781500"/>
      <w:bookmarkStart w:id="121" w:name="_Toc15305296"/>
      <w:bookmarkStart w:id="122" w:name="_Toc15305375"/>
      <w:bookmarkStart w:id="123" w:name="_Toc15305418"/>
      <w:bookmarkStart w:id="124" w:name="_Toc20231238"/>
      <w:bookmarkStart w:id="125" w:name="_Toc25239999"/>
      <w:bookmarkStart w:id="126" w:name="_Toc25240232"/>
      <w:bookmarkStart w:id="127" w:name="_Toc25309700"/>
      <w:r>
        <w:rPr>
          <w:rFonts w:eastAsia="Calibri"/>
        </w:rPr>
        <w:lastRenderedPageBreak/>
        <w:t xml:space="preserve">CAST Findings for </w:t>
      </w:r>
      <w:r w:rsidR="00581CB3">
        <w:rPr>
          <w:rFonts w:eastAsia="Calibri"/>
        </w:rPr>
        <w:t>NIST-SP-800-53R4-CM</w:t>
      </w:r>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p>
    <w:p w14:paraId="11FA39C7" w14:textId="77777777" w:rsidR="00E7641E" w:rsidRDefault="00E7641E" w:rsidP="00E7641E">
      <w:pPr>
        <w:ind w:left="0" w:right="657"/>
        <w:jc w:val="left"/>
      </w:pPr>
    </w:p>
    <w:p w14:paraId="3BB6A08D" w14:textId="21FCEFF3" w:rsidR="002C4E3C" w:rsidRPr="00E7641E" w:rsidRDefault="00975B3F" w:rsidP="00E7641E">
      <w:pPr>
        <w:ind w:left="0" w:right="657"/>
        <w:jc w:val="left"/>
      </w:pPr>
      <w:r w:rsidRPr="008C3607">
        <w:t>List of</w:t>
      </w:r>
      <w:r>
        <w:t xml:space="preserve"> CAST vulnerabilities for</w:t>
      </w:r>
      <w:r w:rsidRPr="008C3607">
        <w:t xml:space="preserve"> </w:t>
      </w:r>
      <w:r w:rsidR="00581CB3" w:rsidRPr="00E7641E">
        <w:t xml:space="preserve">NIST-SP-800-53R4 </w:t>
      </w:r>
      <w:r w:rsidR="000717FC" w:rsidRPr="00E7641E">
        <w:t>Configuration Management Controls</w:t>
      </w:r>
      <w:r w:rsidR="002C4E3C" w:rsidRPr="00E7641E">
        <w:t>.</w:t>
      </w:r>
    </w:p>
    <w:tbl>
      <w:tblPr>
        <w:tblStyle w:val="GridTable1Light-Accent1"/>
        <w:tblW w:w="9265" w:type="dxa"/>
        <w:tblLayout w:type="fixed"/>
        <w:tblLook w:val="04A0" w:firstRow="1" w:lastRow="0" w:firstColumn="1" w:lastColumn="0" w:noHBand="0" w:noVBand="1"/>
        <w:tblDescription w:val="TABLE;QUALITY_TAGS_RULES_EVOLUTION;STD=NIST-SP-800-53R4-CM"/>
      </w:tblPr>
      <w:tblGrid>
        <w:gridCol w:w="4945"/>
        <w:gridCol w:w="1440"/>
        <w:gridCol w:w="1530"/>
        <w:gridCol w:w="1350"/>
      </w:tblGrid>
      <w:tr w:rsidR="002C4E3C" w:rsidRPr="00E96E3E" w14:paraId="2A6CE2FA" w14:textId="77777777" w:rsidTr="001F6BD6">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tcBorders>
              <w:bottom w:val="single" w:sz="12" w:space="0" w:color="B2B9FF"/>
            </w:tcBorders>
            <w:shd w:val="clear" w:color="auto" w:fill="C7C9E0"/>
            <w:vAlign w:val="center"/>
          </w:tcPr>
          <w:p w14:paraId="683A1B82" w14:textId="77777777" w:rsidR="002C4E3C" w:rsidRPr="00E96E3E" w:rsidRDefault="002C4E3C" w:rsidP="00C133DC">
            <w:pPr>
              <w:ind w:left="330" w:right="657"/>
              <w:jc w:val="left"/>
              <w:rPr>
                <w:rFonts w:cs="Open Sans"/>
                <w:sz w:val="16"/>
                <w:szCs w:val="18"/>
              </w:rPr>
            </w:pPr>
            <w:r w:rsidRPr="00E96E3E">
              <w:rPr>
                <w:rFonts w:cs="Open Sans"/>
                <w:sz w:val="16"/>
                <w:szCs w:val="18"/>
              </w:rPr>
              <w:t>Rules</w:t>
            </w:r>
          </w:p>
        </w:tc>
        <w:tc>
          <w:tcPr>
            <w:tcW w:w="1440" w:type="dxa"/>
            <w:tcBorders>
              <w:bottom w:val="single" w:sz="12" w:space="0" w:color="B2B9FF"/>
            </w:tcBorders>
            <w:shd w:val="clear" w:color="auto" w:fill="C7C9E0"/>
            <w:vAlign w:val="center"/>
          </w:tcPr>
          <w:p w14:paraId="183E45B6" w14:textId="2734717F" w:rsidR="002C4E3C" w:rsidRPr="00E96E3E" w:rsidRDefault="002C4E3C" w:rsidP="00C133DC">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Total </w:t>
            </w:r>
            <w:r w:rsidR="00890E55" w:rsidRPr="00E96E3E">
              <w:rPr>
                <w:rFonts w:cs="Open Sans"/>
                <w:b w:val="0"/>
                <w:sz w:val="16"/>
                <w:szCs w:val="18"/>
              </w:rPr>
              <w:t>Vulnerabilities</w:t>
            </w:r>
          </w:p>
        </w:tc>
        <w:tc>
          <w:tcPr>
            <w:tcW w:w="1530" w:type="dxa"/>
            <w:tcBorders>
              <w:bottom w:val="single" w:sz="12" w:space="0" w:color="B2B9FF"/>
            </w:tcBorders>
            <w:shd w:val="clear" w:color="auto" w:fill="C7C9E0"/>
            <w:vAlign w:val="center"/>
          </w:tcPr>
          <w:p w14:paraId="280517C8" w14:textId="13D86DD1" w:rsidR="002C4E3C" w:rsidRPr="00E96E3E" w:rsidRDefault="002C4E3C" w:rsidP="00C133DC">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Added </w:t>
            </w:r>
            <w:r w:rsidR="00890E55" w:rsidRPr="00E96E3E">
              <w:rPr>
                <w:rFonts w:cs="Open Sans"/>
                <w:b w:val="0"/>
                <w:sz w:val="16"/>
                <w:szCs w:val="18"/>
              </w:rPr>
              <w:t>Vulnerabilities</w:t>
            </w:r>
          </w:p>
        </w:tc>
        <w:tc>
          <w:tcPr>
            <w:tcW w:w="1350" w:type="dxa"/>
            <w:tcBorders>
              <w:bottom w:val="single" w:sz="12" w:space="0" w:color="B2B9FF"/>
            </w:tcBorders>
            <w:shd w:val="clear" w:color="auto" w:fill="C7C9E0"/>
            <w:vAlign w:val="center"/>
          </w:tcPr>
          <w:p w14:paraId="666E2421" w14:textId="5C5912E3" w:rsidR="002C4E3C" w:rsidRPr="00E96E3E" w:rsidRDefault="002C4E3C" w:rsidP="00C133DC">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Removed </w:t>
            </w:r>
            <w:r w:rsidR="00890E55" w:rsidRPr="00E96E3E">
              <w:rPr>
                <w:rFonts w:cs="Open Sans"/>
                <w:b w:val="0"/>
                <w:sz w:val="16"/>
                <w:szCs w:val="18"/>
              </w:rPr>
              <w:t>Vulnerabilities</w:t>
            </w:r>
          </w:p>
        </w:tc>
      </w:tr>
      <w:tr w:rsidR="002C4E3C" w:rsidRPr="00E96E3E" w14:paraId="6F65D657" w14:textId="77777777" w:rsidTr="001F6BD6">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Borders>
              <w:top w:val="single" w:sz="12" w:space="0" w:color="B2B9FF"/>
            </w:tcBorders>
          </w:tcPr>
          <w:p w14:paraId="2E4C5442"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1</w:t>
            </w:r>
          </w:p>
        </w:tc>
        <w:tc>
          <w:tcPr>
            <w:tcW w:w="1440" w:type="dxa"/>
            <w:tcBorders>
              <w:top w:val="single" w:sz="12" w:space="0" w:color="B2B9FF"/>
            </w:tcBorders>
          </w:tcPr>
          <w:p w14:paraId="41492DBC"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Borders>
              <w:top w:val="single" w:sz="12" w:space="0" w:color="B2B9FF"/>
            </w:tcBorders>
          </w:tcPr>
          <w:p w14:paraId="2F6C6342"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Borders>
              <w:top w:val="single" w:sz="12" w:space="0" w:color="B2B9FF"/>
            </w:tcBorders>
          </w:tcPr>
          <w:p w14:paraId="6C28AC45"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7F5A3F52"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0DCAA70"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2</w:t>
            </w:r>
          </w:p>
        </w:tc>
        <w:tc>
          <w:tcPr>
            <w:tcW w:w="1440" w:type="dxa"/>
          </w:tcPr>
          <w:p w14:paraId="1C8354A5"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7552FC21"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0B9F750E"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20E5DB18"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43C378E"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3</w:t>
            </w:r>
          </w:p>
        </w:tc>
        <w:tc>
          <w:tcPr>
            <w:tcW w:w="1440" w:type="dxa"/>
          </w:tcPr>
          <w:p w14:paraId="552C2BB6"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1A95B8E4"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7CE2B926"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35B0BBBC"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D12FDF6"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4</w:t>
            </w:r>
          </w:p>
        </w:tc>
        <w:tc>
          <w:tcPr>
            <w:tcW w:w="1440" w:type="dxa"/>
          </w:tcPr>
          <w:p w14:paraId="4CA5A2D4"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09647E67"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6F51F1A8"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5A22800C"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581EDEF5"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5</w:t>
            </w:r>
          </w:p>
        </w:tc>
        <w:tc>
          <w:tcPr>
            <w:tcW w:w="1440" w:type="dxa"/>
          </w:tcPr>
          <w:p w14:paraId="335C37AB"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73D06CB7"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1DE7A144"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3CABCBEF"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8973E19"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6</w:t>
            </w:r>
          </w:p>
        </w:tc>
        <w:tc>
          <w:tcPr>
            <w:tcW w:w="1440" w:type="dxa"/>
          </w:tcPr>
          <w:p w14:paraId="5D363AF1"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0480251E"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431CA326"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6DFEBC3B"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5BB7594"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7</w:t>
            </w:r>
          </w:p>
        </w:tc>
        <w:tc>
          <w:tcPr>
            <w:tcW w:w="1440" w:type="dxa"/>
          </w:tcPr>
          <w:p w14:paraId="239A7BDE"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788EC9F6"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18E6EC2A"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19AEBFAA"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0880D61"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8</w:t>
            </w:r>
          </w:p>
        </w:tc>
        <w:tc>
          <w:tcPr>
            <w:tcW w:w="1440" w:type="dxa"/>
          </w:tcPr>
          <w:p w14:paraId="5E763C72"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78F9C511"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210A0D58"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bl>
    <w:p w14:paraId="2CD1C79D" w14:textId="77777777" w:rsidR="00E7641E" w:rsidRDefault="00E7641E" w:rsidP="00156894">
      <w:pPr>
        <w:spacing w:after="0" w:line="240" w:lineRule="auto"/>
        <w:ind w:left="0"/>
        <w:jc w:val="left"/>
        <w:rPr>
          <w:i/>
          <w:sz w:val="14"/>
        </w:rPr>
      </w:pPr>
    </w:p>
    <w:p w14:paraId="7567F9BF" w14:textId="487DAA79" w:rsidR="00156894" w:rsidRPr="00156894" w:rsidRDefault="00156894" w:rsidP="00156894">
      <w:pPr>
        <w:spacing w:after="0" w:line="240" w:lineRule="auto"/>
        <w:ind w:left="0"/>
        <w:jc w:val="left"/>
        <w:rPr>
          <w:i/>
          <w:sz w:val="14"/>
        </w:rPr>
      </w:pPr>
      <w:r>
        <w:rPr>
          <w:i/>
          <w:sz w:val="14"/>
        </w:rPr>
        <w:t xml:space="preserve">Table </w:t>
      </w:r>
      <w:r w:rsidR="00E7641E">
        <w:rPr>
          <w:i/>
          <w:sz w:val="14"/>
        </w:rPr>
        <w:t>6</w:t>
      </w:r>
      <w:r w:rsidRPr="007B070B">
        <w:rPr>
          <w:i/>
          <w:sz w:val="14"/>
        </w:rPr>
        <w:t xml:space="preserve">: </w:t>
      </w:r>
      <w:r>
        <w:rPr>
          <w:i/>
          <w:sz w:val="14"/>
        </w:rPr>
        <w:t>NIST SP800 53R4 CM summary</w:t>
      </w:r>
    </w:p>
    <w:p w14:paraId="3D866813" w14:textId="77777777" w:rsidR="002C4E3C" w:rsidRPr="00B0353E" w:rsidRDefault="002C4E3C">
      <w:pPr>
        <w:spacing w:after="0" w:line="240" w:lineRule="auto"/>
        <w:ind w:left="0"/>
        <w:jc w:val="left"/>
        <w:rPr>
          <w:rFonts w:eastAsia="Calibri"/>
          <w:b/>
          <w:color w:val="336699"/>
          <w:sz w:val="20"/>
          <w:szCs w:val="16"/>
          <w:lang w:eastAsia="x-none"/>
        </w:rPr>
      </w:pPr>
      <w:r w:rsidRPr="00B0353E">
        <w:rPr>
          <w:rFonts w:eastAsia="Calibri"/>
        </w:rPr>
        <w:br w:type="page"/>
      </w:r>
    </w:p>
    <w:p w14:paraId="00CDF956" w14:textId="6C7B4715" w:rsidR="00581CB3" w:rsidRPr="00212651" w:rsidRDefault="00975B3F" w:rsidP="00134B96">
      <w:pPr>
        <w:pStyle w:val="Heading1"/>
        <w:rPr>
          <w:rFonts w:eastAsia="Calibri"/>
        </w:rPr>
      </w:pPr>
      <w:bookmarkStart w:id="128" w:name="_Toc11157539"/>
      <w:bookmarkStart w:id="129" w:name="_Toc14418887"/>
      <w:bookmarkStart w:id="130" w:name="_Toc14680772"/>
      <w:bookmarkStart w:id="131" w:name="_Toc14685927"/>
      <w:bookmarkStart w:id="132" w:name="_Toc14687772"/>
      <w:bookmarkStart w:id="133" w:name="_Toc14781457"/>
      <w:bookmarkStart w:id="134" w:name="_Toc14781501"/>
      <w:bookmarkStart w:id="135" w:name="_Toc15305297"/>
      <w:bookmarkStart w:id="136" w:name="_Toc15305376"/>
      <w:bookmarkStart w:id="137" w:name="_Toc15305419"/>
      <w:bookmarkStart w:id="138" w:name="_Toc20231239"/>
      <w:bookmarkStart w:id="139" w:name="_Toc25240000"/>
      <w:bookmarkStart w:id="140" w:name="_Toc25240233"/>
      <w:bookmarkStart w:id="141" w:name="_Toc25309701"/>
      <w:r>
        <w:rPr>
          <w:rFonts w:eastAsia="Calibri"/>
        </w:rPr>
        <w:lastRenderedPageBreak/>
        <w:t xml:space="preserve">CAST Findings for </w:t>
      </w:r>
      <w:r w:rsidR="00581CB3">
        <w:rPr>
          <w:rFonts w:eastAsia="Calibri"/>
        </w:rPr>
        <w:t>NIST-SP-800-53R4-IA</w:t>
      </w:r>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p>
    <w:p w14:paraId="17B83751" w14:textId="77777777" w:rsidR="00E7641E" w:rsidRDefault="00E7641E" w:rsidP="00E7641E">
      <w:pPr>
        <w:ind w:left="0" w:right="657"/>
        <w:jc w:val="left"/>
      </w:pPr>
    </w:p>
    <w:p w14:paraId="338E66DA" w14:textId="51C8DE17" w:rsidR="002C4E3C" w:rsidRPr="00E7641E" w:rsidRDefault="00975B3F" w:rsidP="00E7641E">
      <w:pPr>
        <w:ind w:left="0" w:right="657"/>
        <w:jc w:val="left"/>
      </w:pPr>
      <w:r w:rsidRPr="008C3607">
        <w:t>List of</w:t>
      </w:r>
      <w:r>
        <w:t xml:space="preserve"> CAST vulnerabilities for</w:t>
      </w:r>
      <w:r w:rsidRPr="008C3607">
        <w:t xml:space="preserve"> </w:t>
      </w:r>
      <w:r w:rsidR="00581CB3" w:rsidRPr="00E7641E">
        <w:t>NIST-SP-800-53R4 I</w:t>
      </w:r>
      <w:r w:rsidR="000717FC" w:rsidRPr="00E7641E">
        <w:t xml:space="preserve">dentification and </w:t>
      </w:r>
      <w:r w:rsidR="00581CB3" w:rsidRPr="00E7641E">
        <w:t>A</w:t>
      </w:r>
      <w:r w:rsidR="000717FC" w:rsidRPr="00E7641E">
        <w:t>uthentication Controls</w:t>
      </w:r>
      <w:r w:rsidR="002C4E3C" w:rsidRPr="00E7641E">
        <w:t>.</w:t>
      </w:r>
    </w:p>
    <w:tbl>
      <w:tblPr>
        <w:tblStyle w:val="GridTable1Light-Accent1"/>
        <w:tblW w:w="9265" w:type="dxa"/>
        <w:tblLayout w:type="fixed"/>
        <w:tblLook w:val="04A0" w:firstRow="1" w:lastRow="0" w:firstColumn="1" w:lastColumn="0" w:noHBand="0" w:noVBand="1"/>
        <w:tblDescription w:val="TABLE;QUALITY_TAGS_RULES_EVOLUTION;STD=NIST-SP-800-53R4-IA"/>
      </w:tblPr>
      <w:tblGrid>
        <w:gridCol w:w="4945"/>
        <w:gridCol w:w="1440"/>
        <w:gridCol w:w="1530"/>
        <w:gridCol w:w="1350"/>
      </w:tblGrid>
      <w:tr w:rsidR="002C4E3C" w:rsidRPr="00E96E3E" w14:paraId="643AB43E" w14:textId="77777777" w:rsidTr="001F6BD6">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tcBorders>
              <w:bottom w:val="single" w:sz="12" w:space="0" w:color="B2B9FF"/>
            </w:tcBorders>
            <w:shd w:val="clear" w:color="auto" w:fill="C7C9E0"/>
            <w:vAlign w:val="center"/>
          </w:tcPr>
          <w:p w14:paraId="790C99A0" w14:textId="77777777" w:rsidR="002C4E3C" w:rsidRPr="00E96E3E" w:rsidRDefault="002C4E3C" w:rsidP="00C133DC">
            <w:pPr>
              <w:ind w:left="330" w:right="657"/>
              <w:jc w:val="left"/>
              <w:rPr>
                <w:rFonts w:cs="Open Sans"/>
                <w:sz w:val="16"/>
                <w:szCs w:val="18"/>
              </w:rPr>
            </w:pPr>
            <w:r w:rsidRPr="00E96E3E">
              <w:rPr>
                <w:rFonts w:cs="Open Sans"/>
                <w:sz w:val="16"/>
                <w:szCs w:val="18"/>
              </w:rPr>
              <w:t>Rules</w:t>
            </w:r>
          </w:p>
        </w:tc>
        <w:tc>
          <w:tcPr>
            <w:tcW w:w="1440" w:type="dxa"/>
            <w:tcBorders>
              <w:bottom w:val="single" w:sz="12" w:space="0" w:color="B2B9FF"/>
            </w:tcBorders>
            <w:shd w:val="clear" w:color="auto" w:fill="C7C9E0"/>
            <w:vAlign w:val="center"/>
          </w:tcPr>
          <w:p w14:paraId="736E868F" w14:textId="22FDB757" w:rsidR="002C4E3C" w:rsidRPr="00E96E3E" w:rsidRDefault="002C4E3C" w:rsidP="00C133DC">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Total </w:t>
            </w:r>
            <w:r w:rsidR="00890E55" w:rsidRPr="00E96E3E">
              <w:rPr>
                <w:rFonts w:cs="Open Sans"/>
                <w:b w:val="0"/>
                <w:sz w:val="16"/>
                <w:szCs w:val="18"/>
              </w:rPr>
              <w:t>Vulnerabilities</w:t>
            </w:r>
          </w:p>
        </w:tc>
        <w:tc>
          <w:tcPr>
            <w:tcW w:w="1530" w:type="dxa"/>
            <w:tcBorders>
              <w:bottom w:val="single" w:sz="12" w:space="0" w:color="B2B9FF"/>
            </w:tcBorders>
            <w:shd w:val="clear" w:color="auto" w:fill="C7C9E0"/>
            <w:vAlign w:val="center"/>
          </w:tcPr>
          <w:p w14:paraId="722D0A77" w14:textId="40AB9E84" w:rsidR="002C4E3C" w:rsidRPr="00E96E3E" w:rsidRDefault="002C4E3C" w:rsidP="00C133DC">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Added </w:t>
            </w:r>
            <w:r w:rsidR="00890E55" w:rsidRPr="00E96E3E">
              <w:rPr>
                <w:rFonts w:cs="Open Sans"/>
                <w:b w:val="0"/>
                <w:sz w:val="16"/>
                <w:szCs w:val="18"/>
              </w:rPr>
              <w:t>Vulnerabilities</w:t>
            </w:r>
          </w:p>
        </w:tc>
        <w:tc>
          <w:tcPr>
            <w:tcW w:w="1350" w:type="dxa"/>
            <w:tcBorders>
              <w:bottom w:val="single" w:sz="12" w:space="0" w:color="B2B9FF"/>
            </w:tcBorders>
            <w:shd w:val="clear" w:color="auto" w:fill="C7C9E0"/>
            <w:vAlign w:val="center"/>
          </w:tcPr>
          <w:p w14:paraId="44F77470" w14:textId="2DE80355" w:rsidR="002C4E3C" w:rsidRPr="00E96E3E" w:rsidRDefault="002C4E3C" w:rsidP="00C133DC">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Removed </w:t>
            </w:r>
            <w:r w:rsidR="00890E55" w:rsidRPr="00E96E3E">
              <w:rPr>
                <w:rFonts w:cs="Open Sans"/>
                <w:b w:val="0"/>
                <w:sz w:val="16"/>
                <w:szCs w:val="18"/>
              </w:rPr>
              <w:t>Vulnerabilities</w:t>
            </w:r>
          </w:p>
        </w:tc>
      </w:tr>
      <w:tr w:rsidR="002C4E3C" w:rsidRPr="00E96E3E" w14:paraId="06DB1ED1" w14:textId="77777777" w:rsidTr="001F6BD6">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Borders>
              <w:top w:val="single" w:sz="12" w:space="0" w:color="B2B9FF"/>
            </w:tcBorders>
          </w:tcPr>
          <w:p w14:paraId="3B219A45"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1</w:t>
            </w:r>
          </w:p>
        </w:tc>
        <w:tc>
          <w:tcPr>
            <w:tcW w:w="1440" w:type="dxa"/>
            <w:tcBorders>
              <w:top w:val="single" w:sz="12" w:space="0" w:color="B2B9FF"/>
            </w:tcBorders>
          </w:tcPr>
          <w:p w14:paraId="13282A8D"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Borders>
              <w:top w:val="single" w:sz="12" w:space="0" w:color="B2B9FF"/>
            </w:tcBorders>
          </w:tcPr>
          <w:p w14:paraId="06F522C4"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Borders>
              <w:top w:val="single" w:sz="12" w:space="0" w:color="B2B9FF"/>
            </w:tcBorders>
          </w:tcPr>
          <w:p w14:paraId="05436DE2"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476807B5"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F39F5BE"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2</w:t>
            </w:r>
          </w:p>
        </w:tc>
        <w:tc>
          <w:tcPr>
            <w:tcW w:w="1440" w:type="dxa"/>
          </w:tcPr>
          <w:p w14:paraId="0D954E3F"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33E780A8"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533F8898"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2D9B1D02"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CFC9872"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3</w:t>
            </w:r>
          </w:p>
        </w:tc>
        <w:tc>
          <w:tcPr>
            <w:tcW w:w="1440" w:type="dxa"/>
          </w:tcPr>
          <w:p w14:paraId="01714AA0"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72487D51"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61FC782C"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17C7E965"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2B49438"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4</w:t>
            </w:r>
          </w:p>
        </w:tc>
        <w:tc>
          <w:tcPr>
            <w:tcW w:w="1440" w:type="dxa"/>
          </w:tcPr>
          <w:p w14:paraId="54A6EE8D"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231A78A2"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4992976C"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192E9CF4"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B519564"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5</w:t>
            </w:r>
          </w:p>
        </w:tc>
        <w:tc>
          <w:tcPr>
            <w:tcW w:w="1440" w:type="dxa"/>
          </w:tcPr>
          <w:p w14:paraId="33DD0508"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4116C65E"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21C4E269"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3AA38F11"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C480912"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6</w:t>
            </w:r>
          </w:p>
        </w:tc>
        <w:tc>
          <w:tcPr>
            <w:tcW w:w="1440" w:type="dxa"/>
          </w:tcPr>
          <w:p w14:paraId="6290B581"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648FF804"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022AAFB6"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33078BE3"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FB450A0"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7</w:t>
            </w:r>
          </w:p>
        </w:tc>
        <w:tc>
          <w:tcPr>
            <w:tcW w:w="1440" w:type="dxa"/>
          </w:tcPr>
          <w:p w14:paraId="3385E59D"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32C6898F"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0597FE68"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0F724A52"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38E4E78"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8</w:t>
            </w:r>
          </w:p>
        </w:tc>
        <w:tc>
          <w:tcPr>
            <w:tcW w:w="1440" w:type="dxa"/>
          </w:tcPr>
          <w:p w14:paraId="4565249D"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543A7EC4"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631DF5F9"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bl>
    <w:p w14:paraId="4D1D523E" w14:textId="77777777" w:rsidR="00E7641E" w:rsidRDefault="00E7641E" w:rsidP="00CC2756">
      <w:pPr>
        <w:spacing w:after="0" w:line="240" w:lineRule="auto"/>
        <w:ind w:left="0"/>
        <w:jc w:val="left"/>
        <w:rPr>
          <w:i/>
          <w:sz w:val="14"/>
        </w:rPr>
      </w:pPr>
    </w:p>
    <w:p w14:paraId="649ECBAF" w14:textId="1D51DD56" w:rsidR="00CC2756" w:rsidRPr="00156894" w:rsidRDefault="00CC2756" w:rsidP="00CC2756">
      <w:pPr>
        <w:spacing w:after="0" w:line="240" w:lineRule="auto"/>
        <w:ind w:left="0"/>
        <w:jc w:val="left"/>
        <w:rPr>
          <w:i/>
          <w:sz w:val="14"/>
        </w:rPr>
      </w:pPr>
      <w:r>
        <w:rPr>
          <w:i/>
          <w:sz w:val="14"/>
        </w:rPr>
        <w:t xml:space="preserve">Table </w:t>
      </w:r>
      <w:r w:rsidR="00E7641E">
        <w:rPr>
          <w:i/>
          <w:sz w:val="14"/>
        </w:rPr>
        <w:t>7</w:t>
      </w:r>
      <w:r w:rsidRPr="007B070B">
        <w:rPr>
          <w:i/>
          <w:sz w:val="14"/>
        </w:rPr>
        <w:t xml:space="preserve">: </w:t>
      </w:r>
      <w:r>
        <w:rPr>
          <w:i/>
          <w:sz w:val="14"/>
        </w:rPr>
        <w:t>NIST SP800 53R4 IA summary</w:t>
      </w:r>
    </w:p>
    <w:p w14:paraId="3824535C" w14:textId="77777777" w:rsidR="00CC2756" w:rsidRPr="00B0353E" w:rsidRDefault="00CC2756" w:rsidP="0034496C">
      <w:pPr>
        <w:spacing w:after="0" w:line="240" w:lineRule="auto"/>
        <w:ind w:left="0"/>
        <w:jc w:val="left"/>
        <w:rPr>
          <w:rFonts w:asciiTheme="minorHAnsi" w:eastAsia="Perpetua" w:hAnsiTheme="minorHAnsi" w:cstheme="minorHAnsi"/>
          <w:color w:val="000000"/>
          <w:sz w:val="20"/>
          <w:lang w:eastAsia="en-US"/>
        </w:rPr>
      </w:pPr>
    </w:p>
    <w:p w14:paraId="125BB7B3" w14:textId="7AD1C326" w:rsidR="00581CB3" w:rsidRPr="00212651" w:rsidRDefault="00975B3F" w:rsidP="00134B96">
      <w:pPr>
        <w:pStyle w:val="Heading1"/>
        <w:rPr>
          <w:rFonts w:eastAsia="Calibri"/>
        </w:rPr>
      </w:pPr>
      <w:bookmarkStart w:id="142" w:name="_Toc11157540"/>
      <w:bookmarkStart w:id="143" w:name="_Toc14418888"/>
      <w:bookmarkStart w:id="144" w:name="_Toc14680773"/>
      <w:bookmarkStart w:id="145" w:name="_Toc14685928"/>
      <w:bookmarkStart w:id="146" w:name="_Toc14687773"/>
      <w:bookmarkStart w:id="147" w:name="_Toc14781458"/>
      <w:bookmarkStart w:id="148" w:name="_Toc14781502"/>
      <w:bookmarkStart w:id="149" w:name="_Toc15305298"/>
      <w:bookmarkStart w:id="150" w:name="_Toc15305377"/>
      <w:bookmarkStart w:id="151" w:name="_Toc15305420"/>
      <w:bookmarkStart w:id="152" w:name="_Toc20231240"/>
      <w:bookmarkStart w:id="153" w:name="_Toc25240001"/>
      <w:bookmarkStart w:id="154" w:name="_Toc25240234"/>
      <w:bookmarkStart w:id="155" w:name="_Toc25309702"/>
      <w:r>
        <w:rPr>
          <w:rFonts w:eastAsia="Calibri"/>
        </w:rPr>
        <w:lastRenderedPageBreak/>
        <w:t xml:space="preserve">CAST Findings for </w:t>
      </w:r>
      <w:r w:rsidR="00581CB3">
        <w:rPr>
          <w:rFonts w:eastAsia="Calibri"/>
        </w:rPr>
        <w:t>NIST-SP-800-53R4-SA</w:t>
      </w:r>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p>
    <w:p w14:paraId="19D0D461" w14:textId="77777777" w:rsidR="00E7641E" w:rsidRDefault="00E7641E" w:rsidP="00E7641E">
      <w:pPr>
        <w:ind w:left="0" w:right="657"/>
        <w:jc w:val="left"/>
      </w:pPr>
    </w:p>
    <w:p w14:paraId="1358F61E" w14:textId="07CCAB00" w:rsidR="002C4E3C" w:rsidRPr="00E7641E" w:rsidRDefault="00975B3F" w:rsidP="00E7641E">
      <w:pPr>
        <w:ind w:left="0" w:right="657"/>
        <w:jc w:val="left"/>
      </w:pPr>
      <w:r w:rsidRPr="008C3607">
        <w:t>List of</w:t>
      </w:r>
      <w:r>
        <w:t xml:space="preserve"> CAST vulnerabilities for</w:t>
      </w:r>
      <w:r w:rsidRPr="008C3607">
        <w:t xml:space="preserve"> </w:t>
      </w:r>
      <w:r w:rsidR="00581CB3" w:rsidRPr="00E7641E">
        <w:t>NIST-SP-800-53R4 S</w:t>
      </w:r>
      <w:r w:rsidR="000717FC" w:rsidRPr="00E7641E">
        <w:t>ystem and Service Acquisitions Controls</w:t>
      </w:r>
      <w:r w:rsidR="002C4E3C" w:rsidRPr="00E7641E">
        <w:t>.</w:t>
      </w:r>
    </w:p>
    <w:tbl>
      <w:tblPr>
        <w:tblStyle w:val="GridTable1Light-Accent1"/>
        <w:tblW w:w="9265" w:type="dxa"/>
        <w:tblLayout w:type="fixed"/>
        <w:tblLook w:val="04A0" w:firstRow="1" w:lastRow="0" w:firstColumn="1" w:lastColumn="0" w:noHBand="0" w:noVBand="1"/>
        <w:tblDescription w:val="TABLE;QUALITY_TAGS_RULES_EVOLUTION;STD=NIST-SP-800-53R4-SA"/>
      </w:tblPr>
      <w:tblGrid>
        <w:gridCol w:w="4945"/>
        <w:gridCol w:w="1440"/>
        <w:gridCol w:w="1530"/>
        <w:gridCol w:w="1350"/>
      </w:tblGrid>
      <w:tr w:rsidR="002C4E3C" w:rsidRPr="00E96E3E" w14:paraId="70542B0A" w14:textId="77777777" w:rsidTr="001F6BD6">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tcBorders>
              <w:bottom w:val="single" w:sz="12" w:space="0" w:color="B2B9FF"/>
            </w:tcBorders>
            <w:shd w:val="clear" w:color="auto" w:fill="C7C9E0"/>
            <w:vAlign w:val="center"/>
          </w:tcPr>
          <w:p w14:paraId="56E69A1D" w14:textId="77777777" w:rsidR="002C4E3C" w:rsidRPr="00E96E3E" w:rsidRDefault="002C4E3C" w:rsidP="00C133DC">
            <w:pPr>
              <w:ind w:left="330" w:right="657"/>
              <w:jc w:val="left"/>
              <w:rPr>
                <w:rFonts w:cs="Open Sans"/>
                <w:sz w:val="16"/>
                <w:szCs w:val="16"/>
              </w:rPr>
            </w:pPr>
            <w:r w:rsidRPr="00E96E3E">
              <w:rPr>
                <w:rFonts w:cs="Open Sans"/>
                <w:sz w:val="16"/>
                <w:szCs w:val="16"/>
              </w:rPr>
              <w:t>Rules</w:t>
            </w:r>
          </w:p>
        </w:tc>
        <w:tc>
          <w:tcPr>
            <w:tcW w:w="1440" w:type="dxa"/>
            <w:tcBorders>
              <w:bottom w:val="single" w:sz="12" w:space="0" w:color="B2B9FF"/>
            </w:tcBorders>
            <w:shd w:val="clear" w:color="auto" w:fill="C7C9E0"/>
            <w:vAlign w:val="center"/>
          </w:tcPr>
          <w:p w14:paraId="67B333BB" w14:textId="6E27E415" w:rsidR="002C4E3C" w:rsidRPr="00E96E3E" w:rsidRDefault="002C4E3C" w:rsidP="00C133DC">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E96E3E">
              <w:rPr>
                <w:rFonts w:cs="Open Sans"/>
                <w:b w:val="0"/>
                <w:sz w:val="16"/>
                <w:szCs w:val="16"/>
              </w:rPr>
              <w:t xml:space="preserve">Total </w:t>
            </w:r>
            <w:r w:rsidR="00890E55" w:rsidRPr="00E96E3E">
              <w:rPr>
                <w:rFonts w:cs="Open Sans"/>
                <w:b w:val="0"/>
                <w:sz w:val="16"/>
                <w:szCs w:val="16"/>
              </w:rPr>
              <w:t>Vulnerabilities</w:t>
            </w:r>
          </w:p>
        </w:tc>
        <w:tc>
          <w:tcPr>
            <w:tcW w:w="1530" w:type="dxa"/>
            <w:tcBorders>
              <w:bottom w:val="single" w:sz="12" w:space="0" w:color="B2B9FF"/>
            </w:tcBorders>
            <w:shd w:val="clear" w:color="auto" w:fill="C7C9E0"/>
            <w:vAlign w:val="center"/>
          </w:tcPr>
          <w:p w14:paraId="60D48E09" w14:textId="612DC479" w:rsidR="002C4E3C" w:rsidRPr="00E96E3E" w:rsidRDefault="002C4E3C" w:rsidP="00C133DC">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E96E3E">
              <w:rPr>
                <w:rFonts w:cs="Open Sans"/>
                <w:b w:val="0"/>
                <w:sz w:val="16"/>
                <w:szCs w:val="16"/>
              </w:rPr>
              <w:t xml:space="preserve">Added </w:t>
            </w:r>
            <w:r w:rsidR="00890E55" w:rsidRPr="00E96E3E">
              <w:rPr>
                <w:rFonts w:cs="Open Sans"/>
                <w:b w:val="0"/>
                <w:sz w:val="16"/>
                <w:szCs w:val="16"/>
              </w:rPr>
              <w:t>Vulnerabilities</w:t>
            </w:r>
          </w:p>
        </w:tc>
        <w:tc>
          <w:tcPr>
            <w:tcW w:w="1350" w:type="dxa"/>
            <w:tcBorders>
              <w:bottom w:val="single" w:sz="12" w:space="0" w:color="B2B9FF"/>
            </w:tcBorders>
            <w:shd w:val="clear" w:color="auto" w:fill="C7C9E0"/>
            <w:vAlign w:val="center"/>
          </w:tcPr>
          <w:p w14:paraId="5559C7D5" w14:textId="473EA707" w:rsidR="002C4E3C" w:rsidRPr="00E96E3E" w:rsidRDefault="002C4E3C" w:rsidP="00C133DC">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E96E3E">
              <w:rPr>
                <w:rFonts w:cs="Open Sans"/>
                <w:b w:val="0"/>
                <w:sz w:val="16"/>
                <w:szCs w:val="16"/>
              </w:rPr>
              <w:t xml:space="preserve">Removed </w:t>
            </w:r>
            <w:r w:rsidR="00890E55" w:rsidRPr="00E96E3E">
              <w:rPr>
                <w:rFonts w:cs="Open Sans"/>
                <w:b w:val="0"/>
                <w:sz w:val="16"/>
                <w:szCs w:val="16"/>
              </w:rPr>
              <w:t>Vulnerabilities</w:t>
            </w:r>
          </w:p>
        </w:tc>
      </w:tr>
      <w:tr w:rsidR="002C4E3C" w:rsidRPr="00E96E3E" w14:paraId="1429B6FE" w14:textId="77777777" w:rsidTr="001F6BD6">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Borders>
              <w:top w:val="single" w:sz="12" w:space="0" w:color="B2B9FF"/>
            </w:tcBorders>
          </w:tcPr>
          <w:p w14:paraId="680417B7" w14:textId="77777777" w:rsidR="002C4E3C" w:rsidRPr="00E96E3E" w:rsidRDefault="002C4E3C" w:rsidP="00F77BD7">
            <w:pPr>
              <w:ind w:right="657"/>
              <w:jc w:val="left"/>
              <w:rPr>
                <w:rFonts w:cs="Open Sans"/>
                <w:b w:val="0"/>
                <w:sz w:val="16"/>
                <w:szCs w:val="16"/>
              </w:rPr>
            </w:pPr>
            <w:r w:rsidRPr="00E96E3E">
              <w:rPr>
                <w:rFonts w:cs="Open Sans"/>
                <w:b w:val="0"/>
                <w:sz w:val="16"/>
                <w:szCs w:val="16"/>
              </w:rPr>
              <w:t>Rule 1</w:t>
            </w:r>
          </w:p>
        </w:tc>
        <w:tc>
          <w:tcPr>
            <w:tcW w:w="1440" w:type="dxa"/>
            <w:tcBorders>
              <w:top w:val="single" w:sz="12" w:space="0" w:color="B2B9FF"/>
            </w:tcBorders>
          </w:tcPr>
          <w:p w14:paraId="000EB5B4"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c>
          <w:tcPr>
            <w:tcW w:w="1530" w:type="dxa"/>
            <w:tcBorders>
              <w:top w:val="single" w:sz="12" w:space="0" w:color="B2B9FF"/>
            </w:tcBorders>
          </w:tcPr>
          <w:p w14:paraId="4F5D7549"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c>
          <w:tcPr>
            <w:tcW w:w="1350" w:type="dxa"/>
            <w:tcBorders>
              <w:top w:val="single" w:sz="12" w:space="0" w:color="B2B9FF"/>
            </w:tcBorders>
          </w:tcPr>
          <w:p w14:paraId="4F694285"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r>
      <w:tr w:rsidR="002C4E3C" w:rsidRPr="00E96E3E" w14:paraId="2E4802D9"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F5DFD7A" w14:textId="77777777" w:rsidR="002C4E3C" w:rsidRPr="00E96E3E" w:rsidRDefault="002C4E3C" w:rsidP="00F77BD7">
            <w:pPr>
              <w:ind w:right="657"/>
              <w:jc w:val="left"/>
              <w:rPr>
                <w:rFonts w:cs="Open Sans"/>
                <w:b w:val="0"/>
                <w:sz w:val="16"/>
                <w:szCs w:val="16"/>
              </w:rPr>
            </w:pPr>
            <w:r w:rsidRPr="00E96E3E">
              <w:rPr>
                <w:rFonts w:cs="Open Sans"/>
                <w:b w:val="0"/>
                <w:sz w:val="16"/>
                <w:szCs w:val="16"/>
              </w:rPr>
              <w:t>Rule 2</w:t>
            </w:r>
          </w:p>
        </w:tc>
        <w:tc>
          <w:tcPr>
            <w:tcW w:w="1440" w:type="dxa"/>
          </w:tcPr>
          <w:p w14:paraId="73D1E492"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c>
          <w:tcPr>
            <w:tcW w:w="1530" w:type="dxa"/>
          </w:tcPr>
          <w:p w14:paraId="563A982B"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c>
          <w:tcPr>
            <w:tcW w:w="1350" w:type="dxa"/>
          </w:tcPr>
          <w:p w14:paraId="20EC8F73"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r>
      <w:tr w:rsidR="002C4E3C" w:rsidRPr="00E96E3E" w14:paraId="4F01D77B"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BA21108" w14:textId="77777777" w:rsidR="002C4E3C" w:rsidRPr="00E96E3E" w:rsidRDefault="002C4E3C" w:rsidP="00F77BD7">
            <w:pPr>
              <w:ind w:right="657"/>
              <w:jc w:val="left"/>
              <w:rPr>
                <w:rFonts w:cs="Open Sans"/>
                <w:b w:val="0"/>
                <w:sz w:val="16"/>
                <w:szCs w:val="16"/>
              </w:rPr>
            </w:pPr>
            <w:r w:rsidRPr="00E96E3E">
              <w:rPr>
                <w:rFonts w:cs="Open Sans"/>
                <w:b w:val="0"/>
                <w:sz w:val="16"/>
                <w:szCs w:val="16"/>
              </w:rPr>
              <w:t>Rule 3</w:t>
            </w:r>
          </w:p>
        </w:tc>
        <w:tc>
          <w:tcPr>
            <w:tcW w:w="1440" w:type="dxa"/>
          </w:tcPr>
          <w:p w14:paraId="33741D59"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c>
          <w:tcPr>
            <w:tcW w:w="1530" w:type="dxa"/>
          </w:tcPr>
          <w:p w14:paraId="0896B714"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c>
          <w:tcPr>
            <w:tcW w:w="1350" w:type="dxa"/>
          </w:tcPr>
          <w:p w14:paraId="18FA2248"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r>
      <w:tr w:rsidR="002C4E3C" w:rsidRPr="00E96E3E" w14:paraId="7DBB082A"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4B473C9" w14:textId="77777777" w:rsidR="002C4E3C" w:rsidRPr="00E96E3E" w:rsidRDefault="002C4E3C" w:rsidP="00F77BD7">
            <w:pPr>
              <w:ind w:right="657"/>
              <w:jc w:val="left"/>
              <w:rPr>
                <w:rFonts w:cs="Open Sans"/>
                <w:b w:val="0"/>
                <w:sz w:val="16"/>
                <w:szCs w:val="16"/>
              </w:rPr>
            </w:pPr>
            <w:r w:rsidRPr="00E96E3E">
              <w:rPr>
                <w:rFonts w:cs="Open Sans"/>
                <w:b w:val="0"/>
                <w:sz w:val="16"/>
                <w:szCs w:val="16"/>
              </w:rPr>
              <w:t>Rule 4</w:t>
            </w:r>
          </w:p>
        </w:tc>
        <w:tc>
          <w:tcPr>
            <w:tcW w:w="1440" w:type="dxa"/>
          </w:tcPr>
          <w:p w14:paraId="69CAA149"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c>
          <w:tcPr>
            <w:tcW w:w="1530" w:type="dxa"/>
          </w:tcPr>
          <w:p w14:paraId="1D9A615C"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c>
          <w:tcPr>
            <w:tcW w:w="1350" w:type="dxa"/>
          </w:tcPr>
          <w:p w14:paraId="4695D938"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r>
      <w:tr w:rsidR="002C4E3C" w:rsidRPr="00E96E3E" w14:paraId="0F29207A"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0B3536C3" w14:textId="77777777" w:rsidR="002C4E3C" w:rsidRPr="00E96E3E" w:rsidRDefault="002C4E3C" w:rsidP="00F77BD7">
            <w:pPr>
              <w:ind w:right="657"/>
              <w:jc w:val="left"/>
              <w:rPr>
                <w:rFonts w:cs="Open Sans"/>
                <w:b w:val="0"/>
                <w:sz w:val="16"/>
                <w:szCs w:val="16"/>
              </w:rPr>
            </w:pPr>
            <w:r w:rsidRPr="00E96E3E">
              <w:rPr>
                <w:rFonts w:cs="Open Sans"/>
                <w:b w:val="0"/>
                <w:sz w:val="16"/>
                <w:szCs w:val="16"/>
              </w:rPr>
              <w:t>Rule 5</w:t>
            </w:r>
          </w:p>
        </w:tc>
        <w:tc>
          <w:tcPr>
            <w:tcW w:w="1440" w:type="dxa"/>
          </w:tcPr>
          <w:p w14:paraId="138281ED"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c>
          <w:tcPr>
            <w:tcW w:w="1530" w:type="dxa"/>
          </w:tcPr>
          <w:p w14:paraId="10BF2596"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c>
          <w:tcPr>
            <w:tcW w:w="1350" w:type="dxa"/>
          </w:tcPr>
          <w:p w14:paraId="10119FB8"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r>
      <w:tr w:rsidR="002C4E3C" w:rsidRPr="00E96E3E" w14:paraId="145C9003"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7CF9880" w14:textId="77777777" w:rsidR="002C4E3C" w:rsidRPr="00E96E3E" w:rsidRDefault="002C4E3C" w:rsidP="00F77BD7">
            <w:pPr>
              <w:ind w:right="657"/>
              <w:jc w:val="left"/>
              <w:rPr>
                <w:rFonts w:cs="Open Sans"/>
                <w:b w:val="0"/>
                <w:sz w:val="16"/>
                <w:szCs w:val="16"/>
              </w:rPr>
            </w:pPr>
            <w:r w:rsidRPr="00E96E3E">
              <w:rPr>
                <w:rFonts w:cs="Open Sans"/>
                <w:b w:val="0"/>
                <w:sz w:val="16"/>
                <w:szCs w:val="16"/>
              </w:rPr>
              <w:t>Rule 6</w:t>
            </w:r>
          </w:p>
        </w:tc>
        <w:tc>
          <w:tcPr>
            <w:tcW w:w="1440" w:type="dxa"/>
          </w:tcPr>
          <w:p w14:paraId="321A3879"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c>
          <w:tcPr>
            <w:tcW w:w="1530" w:type="dxa"/>
          </w:tcPr>
          <w:p w14:paraId="32F548DC"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c>
          <w:tcPr>
            <w:tcW w:w="1350" w:type="dxa"/>
          </w:tcPr>
          <w:p w14:paraId="06F8DDAB"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r>
      <w:tr w:rsidR="002C4E3C" w:rsidRPr="00E96E3E" w14:paraId="7FFB625D"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E0D80FB" w14:textId="77777777" w:rsidR="002C4E3C" w:rsidRPr="00E96E3E" w:rsidRDefault="002C4E3C" w:rsidP="00F77BD7">
            <w:pPr>
              <w:ind w:right="657"/>
              <w:jc w:val="left"/>
              <w:rPr>
                <w:rFonts w:cs="Open Sans"/>
                <w:b w:val="0"/>
                <w:sz w:val="16"/>
                <w:szCs w:val="16"/>
              </w:rPr>
            </w:pPr>
            <w:r w:rsidRPr="00E96E3E">
              <w:rPr>
                <w:rFonts w:cs="Open Sans"/>
                <w:b w:val="0"/>
                <w:sz w:val="16"/>
                <w:szCs w:val="16"/>
              </w:rPr>
              <w:t>Rule 7</w:t>
            </w:r>
          </w:p>
        </w:tc>
        <w:tc>
          <w:tcPr>
            <w:tcW w:w="1440" w:type="dxa"/>
          </w:tcPr>
          <w:p w14:paraId="2719F860"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c>
          <w:tcPr>
            <w:tcW w:w="1530" w:type="dxa"/>
          </w:tcPr>
          <w:p w14:paraId="2A5A3086"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c>
          <w:tcPr>
            <w:tcW w:w="1350" w:type="dxa"/>
          </w:tcPr>
          <w:p w14:paraId="6104609D"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r>
      <w:tr w:rsidR="002C4E3C" w:rsidRPr="00E96E3E" w14:paraId="42B6A7C3"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9F9893C" w14:textId="77777777" w:rsidR="002C4E3C" w:rsidRPr="00E96E3E" w:rsidRDefault="002C4E3C" w:rsidP="00F77BD7">
            <w:pPr>
              <w:ind w:right="657"/>
              <w:jc w:val="left"/>
              <w:rPr>
                <w:rFonts w:cs="Open Sans"/>
                <w:b w:val="0"/>
                <w:sz w:val="16"/>
                <w:szCs w:val="16"/>
              </w:rPr>
            </w:pPr>
            <w:r w:rsidRPr="00E96E3E">
              <w:rPr>
                <w:rFonts w:cs="Open Sans"/>
                <w:b w:val="0"/>
                <w:sz w:val="16"/>
                <w:szCs w:val="16"/>
              </w:rPr>
              <w:t>Rule 8</w:t>
            </w:r>
          </w:p>
        </w:tc>
        <w:tc>
          <w:tcPr>
            <w:tcW w:w="1440" w:type="dxa"/>
          </w:tcPr>
          <w:p w14:paraId="2512C1F4"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c>
          <w:tcPr>
            <w:tcW w:w="1530" w:type="dxa"/>
          </w:tcPr>
          <w:p w14:paraId="5BA76A7B"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c>
          <w:tcPr>
            <w:tcW w:w="1350" w:type="dxa"/>
          </w:tcPr>
          <w:p w14:paraId="40ACDD68"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r>
    </w:tbl>
    <w:p w14:paraId="1CF3B835" w14:textId="77777777" w:rsidR="00E7641E" w:rsidRDefault="00E7641E" w:rsidP="0055340E">
      <w:pPr>
        <w:spacing w:after="0" w:line="240" w:lineRule="auto"/>
        <w:ind w:left="0"/>
        <w:jc w:val="left"/>
        <w:rPr>
          <w:i/>
          <w:sz w:val="14"/>
        </w:rPr>
      </w:pPr>
    </w:p>
    <w:p w14:paraId="2A7F8B68" w14:textId="7478E080" w:rsidR="0055340E" w:rsidRPr="00156894" w:rsidRDefault="0055340E" w:rsidP="0055340E">
      <w:pPr>
        <w:spacing w:after="0" w:line="240" w:lineRule="auto"/>
        <w:ind w:left="0"/>
        <w:jc w:val="left"/>
        <w:rPr>
          <w:i/>
          <w:sz w:val="14"/>
        </w:rPr>
      </w:pPr>
      <w:r>
        <w:rPr>
          <w:i/>
          <w:sz w:val="14"/>
        </w:rPr>
        <w:t xml:space="preserve">Table </w:t>
      </w:r>
      <w:r w:rsidR="00E7641E">
        <w:rPr>
          <w:i/>
          <w:sz w:val="14"/>
        </w:rPr>
        <w:t>8</w:t>
      </w:r>
      <w:r w:rsidRPr="007B070B">
        <w:rPr>
          <w:i/>
          <w:sz w:val="14"/>
        </w:rPr>
        <w:t xml:space="preserve">: </w:t>
      </w:r>
      <w:r>
        <w:rPr>
          <w:i/>
          <w:sz w:val="14"/>
        </w:rPr>
        <w:t>NIST SP800 53R4 SA summary</w:t>
      </w:r>
    </w:p>
    <w:p w14:paraId="79827B01" w14:textId="7F9C7527" w:rsidR="002C4E3C" w:rsidRPr="00CD7261" w:rsidRDefault="002C4E3C">
      <w:pPr>
        <w:spacing w:after="0" w:line="240" w:lineRule="auto"/>
        <w:ind w:left="0"/>
        <w:jc w:val="left"/>
        <w:rPr>
          <w:rFonts w:asciiTheme="minorHAnsi" w:eastAsia="Perpetua" w:hAnsiTheme="minorHAnsi" w:cstheme="minorHAnsi"/>
          <w:color w:val="000000"/>
          <w:sz w:val="20"/>
          <w:lang w:val="fr-FR" w:eastAsia="en-US"/>
        </w:rPr>
      </w:pPr>
      <w:r w:rsidRPr="00CD7261">
        <w:rPr>
          <w:rFonts w:asciiTheme="minorHAnsi" w:eastAsia="Perpetua" w:hAnsiTheme="minorHAnsi" w:cstheme="minorHAnsi"/>
          <w:color w:val="000000"/>
          <w:sz w:val="20"/>
          <w:lang w:val="fr-FR" w:eastAsia="en-US"/>
        </w:rPr>
        <w:br w:type="page"/>
      </w:r>
    </w:p>
    <w:p w14:paraId="57BD7804" w14:textId="2DC6BB7A" w:rsidR="00581CB3" w:rsidRPr="00212651" w:rsidRDefault="00975B3F" w:rsidP="00134B96">
      <w:pPr>
        <w:pStyle w:val="Heading1"/>
        <w:rPr>
          <w:rFonts w:eastAsia="Calibri"/>
        </w:rPr>
      </w:pPr>
      <w:bookmarkStart w:id="156" w:name="_Toc11157541"/>
      <w:bookmarkStart w:id="157" w:name="_Toc14418889"/>
      <w:bookmarkStart w:id="158" w:name="_Toc14680774"/>
      <w:bookmarkStart w:id="159" w:name="_Toc14685929"/>
      <w:bookmarkStart w:id="160" w:name="_Toc14687774"/>
      <w:bookmarkStart w:id="161" w:name="_Toc14781459"/>
      <w:bookmarkStart w:id="162" w:name="_Toc14781503"/>
      <w:bookmarkStart w:id="163" w:name="_Toc15305299"/>
      <w:bookmarkStart w:id="164" w:name="_Toc15305378"/>
      <w:bookmarkStart w:id="165" w:name="_Toc15305421"/>
      <w:bookmarkStart w:id="166" w:name="_Toc20231241"/>
      <w:bookmarkStart w:id="167" w:name="_Toc25240002"/>
      <w:bookmarkStart w:id="168" w:name="_Toc25240235"/>
      <w:bookmarkStart w:id="169" w:name="_Toc25309703"/>
      <w:r>
        <w:rPr>
          <w:rFonts w:eastAsia="Calibri"/>
        </w:rPr>
        <w:lastRenderedPageBreak/>
        <w:t xml:space="preserve">CAST Findings for </w:t>
      </w:r>
      <w:r w:rsidR="00581CB3">
        <w:rPr>
          <w:rFonts w:eastAsia="Calibri"/>
        </w:rPr>
        <w:t>NIST-SP-800-53R4-SC</w:t>
      </w:r>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p>
    <w:p w14:paraId="09904833" w14:textId="77777777" w:rsidR="00E7641E" w:rsidRDefault="00E7641E" w:rsidP="00E7641E">
      <w:pPr>
        <w:ind w:left="0" w:right="657"/>
        <w:jc w:val="left"/>
      </w:pPr>
    </w:p>
    <w:p w14:paraId="7A3BBBB9" w14:textId="76F5319F" w:rsidR="002C4E3C" w:rsidRPr="00E7641E" w:rsidRDefault="00B21E4A" w:rsidP="00E7641E">
      <w:pPr>
        <w:ind w:left="0" w:right="657"/>
        <w:jc w:val="left"/>
      </w:pPr>
      <w:r w:rsidRPr="008C3607">
        <w:t>List of</w:t>
      </w:r>
      <w:r>
        <w:t xml:space="preserve"> CAST vulnerabilities for</w:t>
      </w:r>
      <w:r w:rsidRPr="008C3607">
        <w:t xml:space="preserve"> </w:t>
      </w:r>
      <w:r w:rsidR="00581CB3" w:rsidRPr="00E7641E">
        <w:t>NIST-SP-800-53R4 S</w:t>
      </w:r>
      <w:r w:rsidR="000717FC" w:rsidRPr="00E7641E">
        <w:t xml:space="preserve">ystem and Communication Protection </w:t>
      </w:r>
      <w:r w:rsidR="00581CB3" w:rsidRPr="00E7641E">
        <w:t>C</w:t>
      </w:r>
      <w:r w:rsidR="000717FC" w:rsidRPr="00E7641E">
        <w:t>ontrols</w:t>
      </w:r>
      <w:r w:rsidR="002C4E3C" w:rsidRPr="00E7641E">
        <w:t>.</w:t>
      </w:r>
    </w:p>
    <w:tbl>
      <w:tblPr>
        <w:tblStyle w:val="GridTable1Light-Accent1"/>
        <w:tblW w:w="9265" w:type="dxa"/>
        <w:tblLayout w:type="fixed"/>
        <w:tblLook w:val="04A0" w:firstRow="1" w:lastRow="0" w:firstColumn="1" w:lastColumn="0" w:noHBand="0" w:noVBand="1"/>
        <w:tblDescription w:val="TABLE;QUALITY_TAGS_RULES_EVOLUTION;STD=NIST-SP-800-53R4-SC"/>
      </w:tblPr>
      <w:tblGrid>
        <w:gridCol w:w="4945"/>
        <w:gridCol w:w="1440"/>
        <w:gridCol w:w="1530"/>
        <w:gridCol w:w="1350"/>
      </w:tblGrid>
      <w:tr w:rsidR="002C4E3C" w:rsidRPr="00E96E3E" w14:paraId="572BBF47" w14:textId="77777777" w:rsidTr="001F6BD6">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tcBorders>
              <w:bottom w:val="single" w:sz="12" w:space="0" w:color="B2B9FF"/>
            </w:tcBorders>
            <w:shd w:val="clear" w:color="auto" w:fill="C7C9E0"/>
            <w:vAlign w:val="center"/>
          </w:tcPr>
          <w:p w14:paraId="609D97D9" w14:textId="77777777" w:rsidR="002C4E3C" w:rsidRPr="00E96E3E" w:rsidRDefault="002C4E3C" w:rsidP="00C133DC">
            <w:pPr>
              <w:ind w:left="330" w:right="657"/>
              <w:jc w:val="left"/>
              <w:rPr>
                <w:rFonts w:cs="Open Sans"/>
                <w:sz w:val="16"/>
                <w:szCs w:val="18"/>
              </w:rPr>
            </w:pPr>
            <w:r w:rsidRPr="00E96E3E">
              <w:rPr>
                <w:rFonts w:cs="Open Sans"/>
                <w:sz w:val="16"/>
                <w:szCs w:val="18"/>
              </w:rPr>
              <w:t>Rules</w:t>
            </w:r>
          </w:p>
        </w:tc>
        <w:tc>
          <w:tcPr>
            <w:tcW w:w="1440" w:type="dxa"/>
            <w:tcBorders>
              <w:bottom w:val="single" w:sz="12" w:space="0" w:color="B2B9FF"/>
            </w:tcBorders>
            <w:shd w:val="clear" w:color="auto" w:fill="C7C9E0"/>
            <w:vAlign w:val="center"/>
          </w:tcPr>
          <w:p w14:paraId="18D7528D" w14:textId="28C7EF08" w:rsidR="002C4E3C" w:rsidRPr="00E96E3E" w:rsidRDefault="002C4E3C" w:rsidP="00C133DC">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Total </w:t>
            </w:r>
            <w:r w:rsidR="00890E55" w:rsidRPr="00E96E3E">
              <w:rPr>
                <w:rFonts w:cs="Open Sans"/>
                <w:b w:val="0"/>
                <w:sz w:val="16"/>
                <w:szCs w:val="18"/>
              </w:rPr>
              <w:t>Vulnerabilities</w:t>
            </w:r>
          </w:p>
        </w:tc>
        <w:tc>
          <w:tcPr>
            <w:tcW w:w="1530" w:type="dxa"/>
            <w:tcBorders>
              <w:bottom w:val="single" w:sz="12" w:space="0" w:color="B2B9FF"/>
            </w:tcBorders>
            <w:shd w:val="clear" w:color="auto" w:fill="C7C9E0"/>
            <w:vAlign w:val="center"/>
          </w:tcPr>
          <w:p w14:paraId="1786A239" w14:textId="1456CD5F" w:rsidR="002C4E3C" w:rsidRPr="00E96E3E" w:rsidRDefault="002C4E3C" w:rsidP="00C133DC">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Added </w:t>
            </w:r>
            <w:r w:rsidR="00890E55" w:rsidRPr="00E96E3E">
              <w:rPr>
                <w:rFonts w:cs="Open Sans"/>
                <w:b w:val="0"/>
                <w:sz w:val="16"/>
                <w:szCs w:val="18"/>
              </w:rPr>
              <w:t>Vulnerabilities</w:t>
            </w:r>
          </w:p>
        </w:tc>
        <w:tc>
          <w:tcPr>
            <w:tcW w:w="1350" w:type="dxa"/>
            <w:tcBorders>
              <w:bottom w:val="single" w:sz="12" w:space="0" w:color="B2B9FF"/>
            </w:tcBorders>
            <w:shd w:val="clear" w:color="auto" w:fill="C7C9E0"/>
            <w:vAlign w:val="center"/>
          </w:tcPr>
          <w:p w14:paraId="230A249F" w14:textId="21B9055B" w:rsidR="002C4E3C" w:rsidRPr="00E96E3E" w:rsidRDefault="002C4E3C" w:rsidP="00C133DC">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Removed </w:t>
            </w:r>
            <w:r w:rsidR="00890E55" w:rsidRPr="00E96E3E">
              <w:rPr>
                <w:rFonts w:cs="Open Sans"/>
                <w:b w:val="0"/>
                <w:sz w:val="16"/>
                <w:szCs w:val="18"/>
              </w:rPr>
              <w:t>Vulnerabilities</w:t>
            </w:r>
          </w:p>
        </w:tc>
      </w:tr>
      <w:tr w:rsidR="002C4E3C" w:rsidRPr="00E96E3E" w14:paraId="1F552E7A" w14:textId="77777777" w:rsidTr="001F6BD6">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Borders>
              <w:top w:val="single" w:sz="12" w:space="0" w:color="B2B9FF"/>
            </w:tcBorders>
          </w:tcPr>
          <w:p w14:paraId="4455E6A0"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1</w:t>
            </w:r>
          </w:p>
        </w:tc>
        <w:tc>
          <w:tcPr>
            <w:tcW w:w="1440" w:type="dxa"/>
            <w:tcBorders>
              <w:top w:val="single" w:sz="12" w:space="0" w:color="B2B9FF"/>
            </w:tcBorders>
          </w:tcPr>
          <w:p w14:paraId="2E7D6E2E"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Borders>
              <w:top w:val="single" w:sz="12" w:space="0" w:color="B2B9FF"/>
            </w:tcBorders>
          </w:tcPr>
          <w:p w14:paraId="1CF89D53"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Borders>
              <w:top w:val="single" w:sz="12" w:space="0" w:color="B2B9FF"/>
            </w:tcBorders>
          </w:tcPr>
          <w:p w14:paraId="08B83EFD"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709319CF"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1E4CB80"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2</w:t>
            </w:r>
          </w:p>
        </w:tc>
        <w:tc>
          <w:tcPr>
            <w:tcW w:w="1440" w:type="dxa"/>
          </w:tcPr>
          <w:p w14:paraId="615FA46C"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2D33A28B"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30EF8A22"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7BE98C8D"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565203C6"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3</w:t>
            </w:r>
          </w:p>
        </w:tc>
        <w:tc>
          <w:tcPr>
            <w:tcW w:w="1440" w:type="dxa"/>
          </w:tcPr>
          <w:p w14:paraId="23679A39"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589447A2"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4B8D0444"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40ED5F65"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9C1F3FC"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4</w:t>
            </w:r>
          </w:p>
        </w:tc>
        <w:tc>
          <w:tcPr>
            <w:tcW w:w="1440" w:type="dxa"/>
          </w:tcPr>
          <w:p w14:paraId="30B9E0A4"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65EBC21A"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20824713"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0CED0CF3"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D718812"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5</w:t>
            </w:r>
          </w:p>
        </w:tc>
        <w:tc>
          <w:tcPr>
            <w:tcW w:w="1440" w:type="dxa"/>
          </w:tcPr>
          <w:p w14:paraId="377E0756"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78EC3E30"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1A1AB060"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620E57FB"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D1670FC"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6</w:t>
            </w:r>
          </w:p>
        </w:tc>
        <w:tc>
          <w:tcPr>
            <w:tcW w:w="1440" w:type="dxa"/>
          </w:tcPr>
          <w:p w14:paraId="60F961EA"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5A2E3D46"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3AF19C84"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07089938"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5B5224D4"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7</w:t>
            </w:r>
          </w:p>
        </w:tc>
        <w:tc>
          <w:tcPr>
            <w:tcW w:w="1440" w:type="dxa"/>
          </w:tcPr>
          <w:p w14:paraId="795BC163"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5016F424"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1BA0E89D"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49282CEF"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FEAA613"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8</w:t>
            </w:r>
          </w:p>
        </w:tc>
        <w:tc>
          <w:tcPr>
            <w:tcW w:w="1440" w:type="dxa"/>
          </w:tcPr>
          <w:p w14:paraId="17F2119A"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3C9A0D99"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7D087973"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bl>
    <w:p w14:paraId="33B571C6" w14:textId="77777777" w:rsidR="00E7641E" w:rsidRDefault="00E7641E" w:rsidP="0055340E">
      <w:pPr>
        <w:spacing w:after="0" w:line="240" w:lineRule="auto"/>
        <w:ind w:left="0"/>
        <w:jc w:val="left"/>
        <w:rPr>
          <w:i/>
          <w:sz w:val="14"/>
        </w:rPr>
      </w:pPr>
    </w:p>
    <w:p w14:paraId="6EF159AC" w14:textId="229A0B24" w:rsidR="0055340E" w:rsidRPr="00156894" w:rsidRDefault="00C133DC" w:rsidP="0055340E">
      <w:pPr>
        <w:spacing w:after="0" w:line="240" w:lineRule="auto"/>
        <w:ind w:left="0"/>
        <w:jc w:val="left"/>
        <w:rPr>
          <w:i/>
          <w:sz w:val="14"/>
        </w:rPr>
      </w:pPr>
      <w:r>
        <w:rPr>
          <w:i/>
          <w:sz w:val="14"/>
        </w:rPr>
        <w:t>T</w:t>
      </w:r>
      <w:r w:rsidR="0055340E">
        <w:rPr>
          <w:i/>
          <w:sz w:val="14"/>
        </w:rPr>
        <w:t xml:space="preserve">able </w:t>
      </w:r>
      <w:r w:rsidR="00E7641E">
        <w:rPr>
          <w:i/>
          <w:sz w:val="14"/>
        </w:rPr>
        <w:t>9</w:t>
      </w:r>
      <w:r w:rsidR="0055340E" w:rsidRPr="007B070B">
        <w:rPr>
          <w:i/>
          <w:sz w:val="14"/>
        </w:rPr>
        <w:t xml:space="preserve">: </w:t>
      </w:r>
      <w:r w:rsidR="0055340E">
        <w:rPr>
          <w:i/>
          <w:sz w:val="14"/>
        </w:rPr>
        <w:t>NIST SP800 53R4 SC summary</w:t>
      </w:r>
    </w:p>
    <w:p w14:paraId="615AAED0" w14:textId="77777777" w:rsidR="0055340E" w:rsidRDefault="0055340E" w:rsidP="002C4E3C">
      <w:pPr>
        <w:pStyle w:val="BodyContent"/>
        <w:ind w:right="657"/>
        <w:rPr>
          <w:rFonts w:eastAsia="Calibri"/>
        </w:rPr>
      </w:pPr>
    </w:p>
    <w:p w14:paraId="5123BD37" w14:textId="497D892B" w:rsidR="00581CB3" w:rsidRPr="00212651" w:rsidRDefault="00975B3F" w:rsidP="00134B96">
      <w:pPr>
        <w:pStyle w:val="Heading1"/>
        <w:rPr>
          <w:rFonts w:eastAsia="Calibri"/>
        </w:rPr>
      </w:pPr>
      <w:bookmarkStart w:id="170" w:name="_Toc11157542"/>
      <w:bookmarkStart w:id="171" w:name="_Toc14418890"/>
      <w:bookmarkStart w:id="172" w:name="_Toc14680775"/>
      <w:bookmarkStart w:id="173" w:name="_Toc14685930"/>
      <w:bookmarkStart w:id="174" w:name="_Toc14687775"/>
      <w:bookmarkStart w:id="175" w:name="_Toc14781460"/>
      <w:bookmarkStart w:id="176" w:name="_Toc14781504"/>
      <w:bookmarkStart w:id="177" w:name="_Toc15305300"/>
      <w:bookmarkStart w:id="178" w:name="_Toc15305379"/>
      <w:bookmarkStart w:id="179" w:name="_Toc15305422"/>
      <w:bookmarkStart w:id="180" w:name="_Toc20231242"/>
      <w:bookmarkStart w:id="181" w:name="_Toc25240003"/>
      <w:bookmarkStart w:id="182" w:name="_Toc25240236"/>
      <w:bookmarkStart w:id="183" w:name="_Toc25309704"/>
      <w:r>
        <w:rPr>
          <w:rFonts w:eastAsia="Calibri"/>
        </w:rPr>
        <w:lastRenderedPageBreak/>
        <w:t xml:space="preserve">CAST Findings for </w:t>
      </w:r>
      <w:r w:rsidR="00581CB3">
        <w:rPr>
          <w:rFonts w:eastAsia="Calibri"/>
        </w:rPr>
        <w:t>NIST-SP-800-53R4-SI</w:t>
      </w:r>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p>
    <w:p w14:paraId="3EE57FC0" w14:textId="77777777" w:rsidR="00E7641E" w:rsidRDefault="00E7641E" w:rsidP="00E7641E">
      <w:pPr>
        <w:ind w:left="0" w:right="657"/>
        <w:jc w:val="left"/>
      </w:pPr>
    </w:p>
    <w:p w14:paraId="12BE2907" w14:textId="67111272" w:rsidR="002C4E3C" w:rsidRPr="00E7641E" w:rsidRDefault="00B21E4A" w:rsidP="00E7641E">
      <w:pPr>
        <w:ind w:left="0" w:right="657"/>
        <w:jc w:val="left"/>
      </w:pPr>
      <w:r w:rsidRPr="008C3607">
        <w:t>List of</w:t>
      </w:r>
      <w:r>
        <w:t xml:space="preserve"> CAST vulnerabilities for</w:t>
      </w:r>
      <w:r w:rsidRPr="008C3607">
        <w:t xml:space="preserve"> </w:t>
      </w:r>
      <w:r w:rsidR="00581CB3" w:rsidRPr="00E7641E">
        <w:t>NIST-SP-800-53R4 S</w:t>
      </w:r>
      <w:r w:rsidR="000717FC" w:rsidRPr="00E7641E">
        <w:t xml:space="preserve">ystem and </w:t>
      </w:r>
      <w:r w:rsidR="00581CB3" w:rsidRPr="00E7641E">
        <w:t>I</w:t>
      </w:r>
      <w:r w:rsidR="000717FC" w:rsidRPr="00E7641E">
        <w:t>nformation Integrity Controls</w:t>
      </w:r>
      <w:r w:rsidR="002C4E3C" w:rsidRPr="00E7641E">
        <w:t>.</w:t>
      </w:r>
    </w:p>
    <w:tbl>
      <w:tblPr>
        <w:tblStyle w:val="GridTable1Light-Accent1"/>
        <w:tblW w:w="9265" w:type="dxa"/>
        <w:tblLayout w:type="fixed"/>
        <w:tblLook w:val="04A0" w:firstRow="1" w:lastRow="0" w:firstColumn="1" w:lastColumn="0" w:noHBand="0" w:noVBand="1"/>
        <w:tblDescription w:val="TABLE;QUALITY_TAGS_RULES_EVOLUTION;STD=NIST-SP-800-53R4-SI"/>
      </w:tblPr>
      <w:tblGrid>
        <w:gridCol w:w="4945"/>
        <w:gridCol w:w="1440"/>
        <w:gridCol w:w="1530"/>
        <w:gridCol w:w="1350"/>
      </w:tblGrid>
      <w:tr w:rsidR="002C4E3C" w:rsidRPr="00E96E3E" w14:paraId="7052FE90" w14:textId="77777777" w:rsidTr="00456BE3">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tcBorders>
              <w:bottom w:val="single" w:sz="12" w:space="0" w:color="B2B9FF"/>
            </w:tcBorders>
            <w:shd w:val="clear" w:color="auto" w:fill="C7C9E0"/>
            <w:vAlign w:val="center"/>
          </w:tcPr>
          <w:p w14:paraId="2438A492" w14:textId="77777777" w:rsidR="002C4E3C" w:rsidRPr="00E96E3E" w:rsidRDefault="002C4E3C" w:rsidP="00C133DC">
            <w:pPr>
              <w:ind w:left="330" w:right="657"/>
              <w:jc w:val="left"/>
              <w:rPr>
                <w:rFonts w:cs="Open Sans"/>
                <w:sz w:val="16"/>
                <w:szCs w:val="18"/>
              </w:rPr>
            </w:pPr>
            <w:r w:rsidRPr="00E96E3E">
              <w:rPr>
                <w:rFonts w:cs="Open Sans"/>
                <w:sz w:val="16"/>
                <w:szCs w:val="18"/>
              </w:rPr>
              <w:t>Rules</w:t>
            </w:r>
          </w:p>
        </w:tc>
        <w:tc>
          <w:tcPr>
            <w:tcW w:w="1440" w:type="dxa"/>
            <w:tcBorders>
              <w:bottom w:val="single" w:sz="12" w:space="0" w:color="B2B9FF"/>
            </w:tcBorders>
            <w:shd w:val="clear" w:color="auto" w:fill="C7C9E0"/>
            <w:vAlign w:val="center"/>
          </w:tcPr>
          <w:p w14:paraId="2C0E4344" w14:textId="351406FF" w:rsidR="002C4E3C" w:rsidRPr="00E96E3E" w:rsidRDefault="002C4E3C" w:rsidP="00C133DC">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Total </w:t>
            </w:r>
            <w:r w:rsidR="00890E55" w:rsidRPr="00E96E3E">
              <w:rPr>
                <w:rFonts w:cs="Open Sans"/>
                <w:b w:val="0"/>
                <w:sz w:val="16"/>
                <w:szCs w:val="18"/>
              </w:rPr>
              <w:t>Vulnerabilities</w:t>
            </w:r>
          </w:p>
        </w:tc>
        <w:tc>
          <w:tcPr>
            <w:tcW w:w="1530" w:type="dxa"/>
            <w:tcBorders>
              <w:bottom w:val="single" w:sz="12" w:space="0" w:color="B2B9FF"/>
            </w:tcBorders>
            <w:shd w:val="clear" w:color="auto" w:fill="C7C9E0"/>
            <w:vAlign w:val="center"/>
          </w:tcPr>
          <w:p w14:paraId="3A375375" w14:textId="0B54024F" w:rsidR="002C4E3C" w:rsidRPr="00E96E3E" w:rsidRDefault="002C4E3C" w:rsidP="00C133DC">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Added </w:t>
            </w:r>
            <w:r w:rsidR="00890E55" w:rsidRPr="00E96E3E">
              <w:rPr>
                <w:rFonts w:cs="Open Sans"/>
                <w:b w:val="0"/>
                <w:sz w:val="16"/>
                <w:szCs w:val="18"/>
              </w:rPr>
              <w:t>Vulnerabilities</w:t>
            </w:r>
          </w:p>
        </w:tc>
        <w:tc>
          <w:tcPr>
            <w:tcW w:w="1350" w:type="dxa"/>
            <w:tcBorders>
              <w:bottom w:val="single" w:sz="12" w:space="0" w:color="B2B9FF"/>
            </w:tcBorders>
            <w:shd w:val="clear" w:color="auto" w:fill="C7C9E0"/>
            <w:vAlign w:val="center"/>
          </w:tcPr>
          <w:p w14:paraId="77897B7A" w14:textId="24DD7542" w:rsidR="002C4E3C" w:rsidRPr="00E96E3E" w:rsidRDefault="002C4E3C" w:rsidP="00C133DC">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Removed </w:t>
            </w:r>
            <w:r w:rsidR="00890E55" w:rsidRPr="00E96E3E">
              <w:rPr>
                <w:rFonts w:cs="Open Sans"/>
                <w:b w:val="0"/>
                <w:sz w:val="16"/>
                <w:szCs w:val="18"/>
              </w:rPr>
              <w:t>Vulnerabilities</w:t>
            </w:r>
          </w:p>
        </w:tc>
      </w:tr>
      <w:tr w:rsidR="002C4E3C" w:rsidRPr="00E96E3E" w14:paraId="2A7F3CD7" w14:textId="77777777" w:rsidTr="00456BE3">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Borders>
              <w:top w:val="single" w:sz="12" w:space="0" w:color="B2B9FF"/>
            </w:tcBorders>
          </w:tcPr>
          <w:p w14:paraId="3AFCD545"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1</w:t>
            </w:r>
          </w:p>
        </w:tc>
        <w:tc>
          <w:tcPr>
            <w:tcW w:w="1440" w:type="dxa"/>
            <w:tcBorders>
              <w:top w:val="single" w:sz="12" w:space="0" w:color="B2B9FF"/>
            </w:tcBorders>
          </w:tcPr>
          <w:p w14:paraId="108E94C2"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Borders>
              <w:top w:val="single" w:sz="12" w:space="0" w:color="B2B9FF"/>
            </w:tcBorders>
          </w:tcPr>
          <w:p w14:paraId="48ED7E0A"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Borders>
              <w:top w:val="single" w:sz="12" w:space="0" w:color="B2B9FF"/>
            </w:tcBorders>
          </w:tcPr>
          <w:p w14:paraId="5A091BE0"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124263A7" w14:textId="77777777" w:rsidTr="00170B92">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E4DBD20"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2</w:t>
            </w:r>
          </w:p>
        </w:tc>
        <w:tc>
          <w:tcPr>
            <w:tcW w:w="1440" w:type="dxa"/>
          </w:tcPr>
          <w:p w14:paraId="375D573B"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12E84DC6"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74FC6883"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536262FA" w14:textId="77777777" w:rsidTr="00170B92">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7F5AD1A"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3</w:t>
            </w:r>
          </w:p>
        </w:tc>
        <w:tc>
          <w:tcPr>
            <w:tcW w:w="1440" w:type="dxa"/>
          </w:tcPr>
          <w:p w14:paraId="46FE7119"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2A459DD5"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4BC4AE5F"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68F6E641" w14:textId="77777777" w:rsidTr="00170B92">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007C0351"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4</w:t>
            </w:r>
          </w:p>
        </w:tc>
        <w:tc>
          <w:tcPr>
            <w:tcW w:w="1440" w:type="dxa"/>
          </w:tcPr>
          <w:p w14:paraId="3097DC85"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4CF3A698"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3A4AF71D"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399562C5" w14:textId="77777777" w:rsidTr="00170B92">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2EC39D5"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5</w:t>
            </w:r>
          </w:p>
        </w:tc>
        <w:tc>
          <w:tcPr>
            <w:tcW w:w="1440" w:type="dxa"/>
          </w:tcPr>
          <w:p w14:paraId="1B7381A3"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39411B37"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11BDCE05"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522EBFA1" w14:textId="77777777" w:rsidTr="00170B92">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2FAE7F3"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6</w:t>
            </w:r>
          </w:p>
        </w:tc>
        <w:tc>
          <w:tcPr>
            <w:tcW w:w="1440" w:type="dxa"/>
          </w:tcPr>
          <w:p w14:paraId="5EA11A96"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6585C701"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58305B63"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612DA18E" w14:textId="77777777" w:rsidTr="00170B92">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67A5515"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7</w:t>
            </w:r>
          </w:p>
        </w:tc>
        <w:tc>
          <w:tcPr>
            <w:tcW w:w="1440" w:type="dxa"/>
          </w:tcPr>
          <w:p w14:paraId="7E1EFF69"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063957DC"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60EC3802"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2786AA8D" w14:textId="77777777" w:rsidTr="00170B92">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E9BB5F4"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8</w:t>
            </w:r>
          </w:p>
        </w:tc>
        <w:tc>
          <w:tcPr>
            <w:tcW w:w="1440" w:type="dxa"/>
          </w:tcPr>
          <w:p w14:paraId="26A024AA"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68AB4B1F"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0E6DDB67"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bl>
    <w:p w14:paraId="3AF7D3B3" w14:textId="77777777" w:rsidR="00E7641E" w:rsidRDefault="00E7641E" w:rsidP="0055340E">
      <w:pPr>
        <w:spacing w:after="0" w:line="240" w:lineRule="auto"/>
        <w:ind w:left="0"/>
        <w:jc w:val="left"/>
        <w:rPr>
          <w:i/>
          <w:sz w:val="14"/>
        </w:rPr>
      </w:pPr>
    </w:p>
    <w:p w14:paraId="49BF7F09" w14:textId="08D2277C" w:rsidR="0055340E" w:rsidRPr="00156894" w:rsidRDefault="0055340E" w:rsidP="0055340E">
      <w:pPr>
        <w:spacing w:after="0" w:line="240" w:lineRule="auto"/>
        <w:ind w:left="0"/>
        <w:jc w:val="left"/>
        <w:rPr>
          <w:i/>
          <w:sz w:val="14"/>
        </w:rPr>
      </w:pPr>
      <w:r>
        <w:rPr>
          <w:i/>
          <w:sz w:val="14"/>
        </w:rPr>
        <w:t>Table 1</w:t>
      </w:r>
      <w:r w:rsidR="00E7641E">
        <w:rPr>
          <w:i/>
          <w:sz w:val="14"/>
        </w:rPr>
        <w:t>0</w:t>
      </w:r>
      <w:r w:rsidRPr="007B070B">
        <w:rPr>
          <w:i/>
          <w:sz w:val="14"/>
        </w:rPr>
        <w:t xml:space="preserve">: </w:t>
      </w:r>
      <w:r>
        <w:rPr>
          <w:i/>
          <w:sz w:val="14"/>
        </w:rPr>
        <w:t>NIST SP800 53R4 SI summary</w:t>
      </w:r>
    </w:p>
    <w:p w14:paraId="64F53328" w14:textId="16D47AB3" w:rsidR="00AD44F0" w:rsidRDefault="00AD44F0">
      <w:pPr>
        <w:spacing w:after="0" w:line="240" w:lineRule="auto"/>
        <w:ind w:left="0"/>
        <w:jc w:val="left"/>
        <w:rPr>
          <w:rFonts w:eastAsia="Calibri"/>
          <w:lang w:val="fr-FR"/>
        </w:rPr>
      </w:pPr>
      <w:r w:rsidRPr="00CD7261">
        <w:rPr>
          <w:rFonts w:eastAsia="Calibri"/>
          <w:lang w:val="fr-FR"/>
        </w:rPr>
        <w:br w:type="page"/>
      </w:r>
    </w:p>
    <w:p w14:paraId="2931286C" w14:textId="1D75C7DA" w:rsidR="006B054B" w:rsidRPr="00212651" w:rsidRDefault="006B054B" w:rsidP="006B054B">
      <w:pPr>
        <w:pStyle w:val="Heading1"/>
        <w:rPr>
          <w:rFonts w:eastAsia="Calibri"/>
        </w:rPr>
      </w:pPr>
      <w:bookmarkStart w:id="184" w:name="_Toc25240004"/>
      <w:bookmarkStart w:id="185" w:name="_Toc25240237"/>
      <w:bookmarkStart w:id="186" w:name="_Toc25309705"/>
      <w:r>
        <w:rPr>
          <w:rFonts w:eastAsia="Calibri"/>
        </w:rPr>
        <w:lastRenderedPageBreak/>
        <w:t xml:space="preserve">CAST Findings for </w:t>
      </w:r>
      <w:r w:rsidR="00FD26B3">
        <w:rPr>
          <w:rFonts w:eastAsia="Calibri"/>
        </w:rPr>
        <w:t xml:space="preserve">Details </w:t>
      </w:r>
      <w:r>
        <w:rPr>
          <w:rFonts w:eastAsia="Calibri"/>
        </w:rPr>
        <w:t>NIST-SP-800-53R4-AC</w:t>
      </w:r>
      <w:bookmarkEnd w:id="184"/>
      <w:bookmarkEnd w:id="185"/>
      <w:bookmarkEnd w:id="186"/>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NIST-SP-800-53R4-AC,COUNT=50"/>
      </w:tblPr>
      <w:tblGrid>
        <w:gridCol w:w="9264"/>
      </w:tblGrid>
      <w:tr w:rsidR="006B054B" w:rsidRPr="00640A15" w14:paraId="289F83BF" w14:textId="77777777" w:rsidTr="00456BE3">
        <w:trPr>
          <w:cnfStyle w:val="100000000000" w:firstRow="1" w:lastRow="0" w:firstColumn="0" w:lastColumn="0" w:oddVBand="0" w:evenVBand="0" w:oddHBand="0" w:evenHBand="0" w:firstRowFirstColumn="0" w:firstRowLastColumn="0" w:lastRowFirstColumn="0" w:lastRowLastColumn="0"/>
          <w:trHeight w:val="294"/>
        </w:trPr>
        <w:tc>
          <w:tcPr>
            <w:tcW w:w="5000" w:type="pct"/>
            <w:shd w:val="clear" w:color="auto" w:fill="B2B9FF"/>
            <w:hideMark/>
          </w:tcPr>
          <w:p w14:paraId="4B8E2EA0" w14:textId="77777777" w:rsidR="006B054B" w:rsidRPr="00640A15" w:rsidRDefault="006B054B" w:rsidP="00202725">
            <w:pPr>
              <w:spacing w:after="0" w:line="240" w:lineRule="auto"/>
              <w:ind w:right="657"/>
              <w:jc w:val="left"/>
              <w:rPr>
                <w:b w:val="0"/>
                <w:bCs w:val="0"/>
                <w:color w:val="auto"/>
                <w:szCs w:val="18"/>
                <w:lang w:val="en-GB"/>
              </w:rPr>
            </w:pPr>
            <w:r w:rsidRPr="00640A15">
              <w:rPr>
                <w:szCs w:val="18"/>
              </w:rPr>
              <w:t>Violations</w:t>
            </w:r>
          </w:p>
        </w:tc>
      </w:tr>
      <w:tr w:rsidR="006B054B" w:rsidRPr="00640A15" w14:paraId="0567E5E3"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0A8E0524" w14:textId="77777777" w:rsidR="006B054B" w:rsidRPr="00640A15" w:rsidRDefault="006B054B" w:rsidP="00202725">
            <w:pPr>
              <w:spacing w:after="0" w:line="240" w:lineRule="auto"/>
              <w:ind w:right="657"/>
              <w:jc w:val="left"/>
              <w:rPr>
                <w:b/>
                <w:sz w:val="16"/>
                <w:szCs w:val="16"/>
              </w:rPr>
            </w:pPr>
            <w:r w:rsidRPr="00640A15">
              <w:rPr>
                <w:sz w:val="16"/>
                <w:szCs w:val="16"/>
              </w:rPr>
              <w:t>No violation</w:t>
            </w:r>
          </w:p>
        </w:tc>
      </w:tr>
    </w:tbl>
    <w:p w14:paraId="7073E550" w14:textId="318F6E54" w:rsidR="006B054B" w:rsidRDefault="006B054B">
      <w:pPr>
        <w:spacing w:after="0" w:line="240" w:lineRule="auto"/>
        <w:ind w:left="0"/>
        <w:jc w:val="left"/>
        <w:rPr>
          <w:rFonts w:eastAsia="Calibri"/>
          <w:b/>
          <w:color w:val="336699"/>
          <w:sz w:val="20"/>
          <w:szCs w:val="16"/>
          <w:lang w:eastAsia="x-none"/>
        </w:rPr>
      </w:pPr>
    </w:p>
    <w:p w14:paraId="668864C7" w14:textId="428CBF1F" w:rsidR="006B054B" w:rsidRDefault="006B054B">
      <w:pPr>
        <w:spacing w:after="0" w:line="240" w:lineRule="auto"/>
        <w:ind w:left="0"/>
        <w:jc w:val="left"/>
        <w:rPr>
          <w:rFonts w:eastAsia="Calibri"/>
          <w:b/>
          <w:color w:val="336699"/>
          <w:sz w:val="20"/>
          <w:szCs w:val="16"/>
          <w:lang w:eastAsia="x-none"/>
        </w:rPr>
      </w:pPr>
    </w:p>
    <w:p w14:paraId="2C8CD13E" w14:textId="72ED787C" w:rsidR="006B054B" w:rsidRDefault="006B054B">
      <w:pPr>
        <w:spacing w:after="0" w:line="240" w:lineRule="auto"/>
        <w:ind w:left="0"/>
        <w:jc w:val="left"/>
        <w:rPr>
          <w:rFonts w:eastAsia="Calibri"/>
          <w:b/>
          <w:color w:val="336699"/>
          <w:sz w:val="20"/>
          <w:szCs w:val="16"/>
          <w:lang w:eastAsia="x-none"/>
        </w:rPr>
      </w:pPr>
    </w:p>
    <w:p w14:paraId="1B3411E7" w14:textId="160A97A0" w:rsidR="006B054B" w:rsidRDefault="006B054B">
      <w:pPr>
        <w:spacing w:after="0" w:line="240" w:lineRule="auto"/>
        <w:ind w:left="0"/>
        <w:jc w:val="left"/>
        <w:rPr>
          <w:rFonts w:eastAsia="Calibri"/>
          <w:b/>
          <w:color w:val="336699"/>
          <w:sz w:val="20"/>
          <w:szCs w:val="16"/>
          <w:lang w:eastAsia="x-none"/>
        </w:rPr>
      </w:pPr>
    </w:p>
    <w:p w14:paraId="034AE73D" w14:textId="6A5D6EEF" w:rsidR="006B054B" w:rsidRPr="00212651" w:rsidRDefault="006B054B" w:rsidP="006B054B">
      <w:pPr>
        <w:pStyle w:val="Heading1"/>
        <w:rPr>
          <w:rFonts w:eastAsia="Calibri"/>
        </w:rPr>
      </w:pPr>
      <w:bookmarkStart w:id="187" w:name="_Toc25240005"/>
      <w:bookmarkStart w:id="188" w:name="_Toc25240238"/>
      <w:bookmarkStart w:id="189" w:name="_Toc25309706"/>
      <w:r>
        <w:rPr>
          <w:rFonts w:eastAsia="Calibri"/>
        </w:rPr>
        <w:lastRenderedPageBreak/>
        <w:t xml:space="preserve">CAST Findings for </w:t>
      </w:r>
      <w:r w:rsidR="00FD26B3">
        <w:rPr>
          <w:rFonts w:eastAsia="Calibri"/>
        </w:rPr>
        <w:t xml:space="preserve">Details </w:t>
      </w:r>
      <w:r>
        <w:rPr>
          <w:rFonts w:eastAsia="Calibri"/>
        </w:rPr>
        <w:t>NIST-SP-800-53R4-AU</w:t>
      </w:r>
      <w:bookmarkEnd w:id="187"/>
      <w:bookmarkEnd w:id="188"/>
      <w:bookmarkEnd w:id="189"/>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NIST-SP-800-53R4-AU,COUNT=50"/>
      </w:tblPr>
      <w:tblGrid>
        <w:gridCol w:w="9264"/>
      </w:tblGrid>
      <w:tr w:rsidR="006B054B" w:rsidRPr="00640A15" w14:paraId="47C1422D" w14:textId="77777777" w:rsidTr="00456BE3">
        <w:trPr>
          <w:cnfStyle w:val="100000000000" w:firstRow="1" w:lastRow="0" w:firstColumn="0" w:lastColumn="0" w:oddVBand="0" w:evenVBand="0" w:oddHBand="0" w:evenHBand="0" w:firstRowFirstColumn="0" w:firstRowLastColumn="0" w:lastRowFirstColumn="0" w:lastRowLastColumn="0"/>
          <w:trHeight w:val="294"/>
        </w:trPr>
        <w:tc>
          <w:tcPr>
            <w:tcW w:w="5000" w:type="pct"/>
            <w:shd w:val="clear" w:color="auto" w:fill="B2B9FF"/>
            <w:hideMark/>
          </w:tcPr>
          <w:p w14:paraId="5176705B" w14:textId="77777777" w:rsidR="006B054B" w:rsidRPr="00640A15" w:rsidRDefault="006B054B" w:rsidP="00202725">
            <w:pPr>
              <w:spacing w:after="0" w:line="240" w:lineRule="auto"/>
              <w:ind w:right="657"/>
              <w:jc w:val="left"/>
              <w:rPr>
                <w:b w:val="0"/>
                <w:bCs w:val="0"/>
                <w:color w:val="auto"/>
                <w:szCs w:val="18"/>
                <w:lang w:val="en-GB"/>
              </w:rPr>
            </w:pPr>
            <w:r w:rsidRPr="00640A15">
              <w:rPr>
                <w:szCs w:val="18"/>
              </w:rPr>
              <w:t>Violations</w:t>
            </w:r>
          </w:p>
        </w:tc>
      </w:tr>
      <w:tr w:rsidR="006B054B" w:rsidRPr="00640A15" w14:paraId="1E5E1469"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5C14A07F" w14:textId="77777777" w:rsidR="006B054B" w:rsidRPr="00640A15" w:rsidRDefault="006B054B" w:rsidP="00202725">
            <w:pPr>
              <w:spacing w:after="0" w:line="240" w:lineRule="auto"/>
              <w:ind w:right="657"/>
              <w:jc w:val="left"/>
              <w:rPr>
                <w:b/>
                <w:sz w:val="16"/>
                <w:szCs w:val="16"/>
              </w:rPr>
            </w:pPr>
            <w:r w:rsidRPr="00640A15">
              <w:rPr>
                <w:sz w:val="16"/>
                <w:szCs w:val="16"/>
              </w:rPr>
              <w:t>No violation</w:t>
            </w:r>
          </w:p>
        </w:tc>
      </w:tr>
    </w:tbl>
    <w:p w14:paraId="2F678EBF" w14:textId="1A41C5AE" w:rsidR="006B054B" w:rsidRDefault="006B054B">
      <w:pPr>
        <w:spacing w:after="0" w:line="240" w:lineRule="auto"/>
        <w:ind w:left="0"/>
        <w:jc w:val="left"/>
        <w:rPr>
          <w:rFonts w:eastAsia="Calibri"/>
          <w:b/>
          <w:color w:val="336699"/>
          <w:sz w:val="20"/>
          <w:szCs w:val="16"/>
          <w:lang w:eastAsia="x-none"/>
        </w:rPr>
      </w:pPr>
    </w:p>
    <w:p w14:paraId="68496D44" w14:textId="63F1A75D" w:rsidR="006B054B" w:rsidRDefault="006B054B">
      <w:pPr>
        <w:spacing w:after="0" w:line="240" w:lineRule="auto"/>
        <w:ind w:left="0"/>
        <w:jc w:val="left"/>
        <w:rPr>
          <w:rFonts w:eastAsia="Calibri"/>
          <w:b/>
          <w:color w:val="336699"/>
          <w:sz w:val="20"/>
          <w:szCs w:val="16"/>
          <w:lang w:eastAsia="x-none"/>
        </w:rPr>
      </w:pPr>
    </w:p>
    <w:p w14:paraId="48AE7692" w14:textId="0252A800" w:rsidR="006B054B" w:rsidRDefault="006B054B">
      <w:pPr>
        <w:spacing w:after="0" w:line="240" w:lineRule="auto"/>
        <w:ind w:left="0"/>
        <w:jc w:val="left"/>
        <w:rPr>
          <w:rFonts w:eastAsia="Calibri"/>
          <w:b/>
          <w:color w:val="336699"/>
          <w:sz w:val="20"/>
          <w:szCs w:val="16"/>
          <w:lang w:eastAsia="x-none"/>
        </w:rPr>
      </w:pPr>
    </w:p>
    <w:p w14:paraId="44528BEA" w14:textId="1A7735F3" w:rsidR="00215870" w:rsidRPr="00212651" w:rsidRDefault="00215870" w:rsidP="00215870">
      <w:pPr>
        <w:pStyle w:val="Heading1"/>
        <w:rPr>
          <w:rFonts w:eastAsia="Calibri"/>
        </w:rPr>
      </w:pPr>
      <w:bookmarkStart w:id="190" w:name="_Toc25240006"/>
      <w:bookmarkStart w:id="191" w:name="_Toc25240239"/>
      <w:bookmarkStart w:id="192" w:name="_Toc25309707"/>
      <w:r>
        <w:rPr>
          <w:rFonts w:eastAsia="Calibri"/>
        </w:rPr>
        <w:lastRenderedPageBreak/>
        <w:t xml:space="preserve">CAST Findings for </w:t>
      </w:r>
      <w:r w:rsidR="00FD26B3">
        <w:rPr>
          <w:rFonts w:eastAsia="Calibri"/>
        </w:rPr>
        <w:t xml:space="preserve">Details </w:t>
      </w:r>
      <w:r>
        <w:rPr>
          <w:rFonts w:eastAsia="Calibri"/>
        </w:rPr>
        <w:t>NIST-SP-800-53R4-CA</w:t>
      </w:r>
      <w:bookmarkEnd w:id="190"/>
      <w:bookmarkEnd w:id="191"/>
      <w:bookmarkEnd w:id="192"/>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NIST-SP-800-53R4-CA,COUNT=50"/>
      </w:tblPr>
      <w:tblGrid>
        <w:gridCol w:w="9264"/>
      </w:tblGrid>
      <w:tr w:rsidR="00215870" w:rsidRPr="00640A15" w14:paraId="615DEB69" w14:textId="77777777" w:rsidTr="00456BE3">
        <w:trPr>
          <w:cnfStyle w:val="100000000000" w:firstRow="1" w:lastRow="0" w:firstColumn="0" w:lastColumn="0" w:oddVBand="0" w:evenVBand="0" w:oddHBand="0" w:evenHBand="0" w:firstRowFirstColumn="0" w:firstRowLastColumn="0" w:lastRowFirstColumn="0" w:lastRowLastColumn="0"/>
          <w:trHeight w:val="294"/>
        </w:trPr>
        <w:tc>
          <w:tcPr>
            <w:tcW w:w="5000" w:type="pct"/>
            <w:shd w:val="clear" w:color="auto" w:fill="B2B9FF"/>
            <w:hideMark/>
          </w:tcPr>
          <w:p w14:paraId="2DCE60A2" w14:textId="77777777" w:rsidR="00215870" w:rsidRPr="00640A15" w:rsidRDefault="00215870" w:rsidP="00202725">
            <w:pPr>
              <w:spacing w:after="0" w:line="240" w:lineRule="auto"/>
              <w:ind w:right="657"/>
              <w:jc w:val="left"/>
              <w:rPr>
                <w:b w:val="0"/>
                <w:bCs w:val="0"/>
                <w:color w:val="auto"/>
                <w:szCs w:val="18"/>
                <w:lang w:val="en-GB"/>
              </w:rPr>
            </w:pPr>
            <w:r w:rsidRPr="00640A15">
              <w:rPr>
                <w:szCs w:val="18"/>
              </w:rPr>
              <w:t>Violations</w:t>
            </w:r>
          </w:p>
        </w:tc>
      </w:tr>
      <w:tr w:rsidR="00215870" w:rsidRPr="00640A15" w14:paraId="52174BE6"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6B1CFCB3" w14:textId="77777777" w:rsidR="00215870" w:rsidRPr="00640A15" w:rsidRDefault="00215870" w:rsidP="00202725">
            <w:pPr>
              <w:spacing w:after="0" w:line="240" w:lineRule="auto"/>
              <w:ind w:right="657"/>
              <w:jc w:val="left"/>
              <w:rPr>
                <w:b/>
                <w:sz w:val="16"/>
                <w:szCs w:val="16"/>
              </w:rPr>
            </w:pPr>
            <w:r w:rsidRPr="00640A15">
              <w:rPr>
                <w:sz w:val="16"/>
                <w:szCs w:val="16"/>
              </w:rPr>
              <w:t>No violation</w:t>
            </w:r>
          </w:p>
        </w:tc>
      </w:tr>
    </w:tbl>
    <w:p w14:paraId="62C78D8B" w14:textId="77777777" w:rsidR="00215870" w:rsidRDefault="00215870" w:rsidP="00215870">
      <w:pPr>
        <w:spacing w:after="0" w:line="240" w:lineRule="auto"/>
        <w:ind w:left="0"/>
        <w:jc w:val="left"/>
        <w:rPr>
          <w:rFonts w:eastAsia="Calibri"/>
          <w:b/>
          <w:color w:val="336699"/>
          <w:sz w:val="20"/>
          <w:szCs w:val="16"/>
          <w:lang w:eastAsia="x-none"/>
        </w:rPr>
      </w:pPr>
    </w:p>
    <w:p w14:paraId="1C8E0948" w14:textId="77777777" w:rsidR="00215870" w:rsidRDefault="00215870" w:rsidP="00215870">
      <w:pPr>
        <w:spacing w:after="0" w:line="240" w:lineRule="auto"/>
        <w:ind w:left="0"/>
        <w:jc w:val="left"/>
        <w:rPr>
          <w:rFonts w:eastAsia="Calibri"/>
          <w:b/>
          <w:color w:val="336699"/>
          <w:sz w:val="20"/>
          <w:szCs w:val="16"/>
          <w:lang w:eastAsia="x-none"/>
        </w:rPr>
      </w:pPr>
    </w:p>
    <w:p w14:paraId="1006C555" w14:textId="77777777" w:rsidR="00215870" w:rsidRDefault="00215870" w:rsidP="00215870">
      <w:pPr>
        <w:spacing w:after="0" w:line="240" w:lineRule="auto"/>
        <w:ind w:left="0"/>
        <w:jc w:val="left"/>
        <w:rPr>
          <w:rFonts w:eastAsia="Calibri"/>
          <w:b/>
          <w:color w:val="336699"/>
          <w:sz w:val="20"/>
          <w:szCs w:val="16"/>
          <w:lang w:eastAsia="x-none"/>
        </w:rPr>
      </w:pPr>
    </w:p>
    <w:p w14:paraId="6ECD0DDD" w14:textId="77777777" w:rsidR="00215870" w:rsidRPr="006B054B" w:rsidRDefault="00215870" w:rsidP="00215870">
      <w:pPr>
        <w:spacing w:after="0" w:line="240" w:lineRule="auto"/>
        <w:ind w:left="0"/>
        <w:jc w:val="left"/>
        <w:rPr>
          <w:rFonts w:eastAsia="Calibri"/>
          <w:b/>
          <w:color w:val="336699"/>
          <w:sz w:val="20"/>
          <w:szCs w:val="16"/>
          <w:lang w:eastAsia="x-none"/>
        </w:rPr>
      </w:pPr>
    </w:p>
    <w:p w14:paraId="39A9301F" w14:textId="781D634B" w:rsidR="00313407" w:rsidRPr="00212651" w:rsidRDefault="00313407" w:rsidP="00313407">
      <w:pPr>
        <w:pStyle w:val="Heading1"/>
        <w:rPr>
          <w:rFonts w:eastAsia="Calibri"/>
        </w:rPr>
      </w:pPr>
      <w:bookmarkStart w:id="193" w:name="_Toc25240007"/>
      <w:bookmarkStart w:id="194" w:name="_Toc25240240"/>
      <w:bookmarkStart w:id="195" w:name="_Toc25309708"/>
      <w:r>
        <w:rPr>
          <w:rFonts w:eastAsia="Calibri"/>
        </w:rPr>
        <w:lastRenderedPageBreak/>
        <w:t xml:space="preserve">CAST Findings for </w:t>
      </w:r>
      <w:r w:rsidR="00FD26B3">
        <w:rPr>
          <w:rFonts w:eastAsia="Calibri"/>
        </w:rPr>
        <w:t xml:space="preserve">Details </w:t>
      </w:r>
      <w:r>
        <w:rPr>
          <w:rFonts w:eastAsia="Calibri"/>
        </w:rPr>
        <w:t>NIST-SP-800-53R4-CM</w:t>
      </w:r>
      <w:bookmarkEnd w:id="193"/>
      <w:bookmarkEnd w:id="194"/>
      <w:bookmarkEnd w:id="195"/>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NIST-SP-800-53R4-CM,COUNT=50"/>
      </w:tblPr>
      <w:tblGrid>
        <w:gridCol w:w="9264"/>
      </w:tblGrid>
      <w:tr w:rsidR="00313407" w:rsidRPr="00640A15" w14:paraId="04CC49CE" w14:textId="77777777" w:rsidTr="00456BE3">
        <w:trPr>
          <w:cnfStyle w:val="100000000000" w:firstRow="1" w:lastRow="0" w:firstColumn="0" w:lastColumn="0" w:oddVBand="0" w:evenVBand="0" w:oddHBand="0" w:evenHBand="0" w:firstRowFirstColumn="0" w:firstRowLastColumn="0" w:lastRowFirstColumn="0" w:lastRowLastColumn="0"/>
          <w:trHeight w:val="294"/>
        </w:trPr>
        <w:tc>
          <w:tcPr>
            <w:tcW w:w="5000" w:type="pct"/>
            <w:shd w:val="clear" w:color="auto" w:fill="B2B9FF"/>
            <w:hideMark/>
          </w:tcPr>
          <w:p w14:paraId="2AA7DCBF" w14:textId="77777777" w:rsidR="00313407" w:rsidRPr="00640A15" w:rsidRDefault="00313407" w:rsidP="00202725">
            <w:pPr>
              <w:spacing w:after="0" w:line="240" w:lineRule="auto"/>
              <w:ind w:right="657"/>
              <w:jc w:val="left"/>
              <w:rPr>
                <w:b w:val="0"/>
                <w:bCs w:val="0"/>
                <w:color w:val="auto"/>
                <w:szCs w:val="18"/>
                <w:lang w:val="en-GB"/>
              </w:rPr>
            </w:pPr>
            <w:r w:rsidRPr="00640A15">
              <w:rPr>
                <w:szCs w:val="18"/>
              </w:rPr>
              <w:t>Violations</w:t>
            </w:r>
          </w:p>
        </w:tc>
      </w:tr>
      <w:tr w:rsidR="00313407" w:rsidRPr="00640A15" w14:paraId="00A6756F"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2C382314" w14:textId="77777777" w:rsidR="00313407" w:rsidRPr="00640A15" w:rsidRDefault="00313407" w:rsidP="00202725">
            <w:pPr>
              <w:spacing w:after="0" w:line="240" w:lineRule="auto"/>
              <w:ind w:right="657"/>
              <w:jc w:val="left"/>
              <w:rPr>
                <w:b/>
                <w:sz w:val="16"/>
                <w:szCs w:val="16"/>
              </w:rPr>
            </w:pPr>
            <w:r w:rsidRPr="00640A15">
              <w:rPr>
                <w:sz w:val="16"/>
                <w:szCs w:val="16"/>
              </w:rPr>
              <w:t>No violation</w:t>
            </w:r>
          </w:p>
        </w:tc>
      </w:tr>
    </w:tbl>
    <w:p w14:paraId="0CF3DB86" w14:textId="77777777" w:rsidR="00313407" w:rsidRDefault="00313407" w:rsidP="00313407">
      <w:pPr>
        <w:spacing w:after="0" w:line="240" w:lineRule="auto"/>
        <w:ind w:left="0"/>
        <w:jc w:val="left"/>
        <w:rPr>
          <w:rFonts w:eastAsia="Calibri"/>
          <w:b/>
          <w:color w:val="336699"/>
          <w:sz w:val="20"/>
          <w:szCs w:val="16"/>
          <w:lang w:eastAsia="x-none"/>
        </w:rPr>
      </w:pPr>
    </w:p>
    <w:p w14:paraId="02396001" w14:textId="77777777" w:rsidR="00313407" w:rsidRDefault="00313407" w:rsidP="00313407">
      <w:pPr>
        <w:spacing w:after="0" w:line="240" w:lineRule="auto"/>
        <w:ind w:left="0"/>
        <w:jc w:val="left"/>
        <w:rPr>
          <w:rFonts w:eastAsia="Calibri"/>
          <w:b/>
          <w:color w:val="336699"/>
          <w:sz w:val="20"/>
          <w:szCs w:val="16"/>
          <w:lang w:eastAsia="x-none"/>
        </w:rPr>
      </w:pPr>
    </w:p>
    <w:p w14:paraId="6E24A771" w14:textId="77777777" w:rsidR="00313407" w:rsidRDefault="00313407" w:rsidP="00313407">
      <w:pPr>
        <w:spacing w:after="0" w:line="240" w:lineRule="auto"/>
        <w:ind w:left="0"/>
        <w:jc w:val="left"/>
        <w:rPr>
          <w:rFonts w:eastAsia="Calibri"/>
          <w:b/>
          <w:color w:val="336699"/>
          <w:sz w:val="20"/>
          <w:szCs w:val="16"/>
          <w:lang w:eastAsia="x-none"/>
        </w:rPr>
      </w:pPr>
    </w:p>
    <w:p w14:paraId="0F388E88" w14:textId="77777777" w:rsidR="00313407" w:rsidRPr="006B054B" w:rsidRDefault="00313407" w:rsidP="00313407">
      <w:pPr>
        <w:spacing w:after="0" w:line="240" w:lineRule="auto"/>
        <w:ind w:left="0"/>
        <w:jc w:val="left"/>
        <w:rPr>
          <w:rFonts w:eastAsia="Calibri"/>
          <w:b/>
          <w:color w:val="336699"/>
          <w:sz w:val="20"/>
          <w:szCs w:val="16"/>
          <w:lang w:eastAsia="x-none"/>
        </w:rPr>
      </w:pPr>
    </w:p>
    <w:p w14:paraId="4B478796" w14:textId="4E74F665" w:rsidR="00AB1944" w:rsidRPr="00212651" w:rsidRDefault="00AB1944" w:rsidP="00AB1944">
      <w:pPr>
        <w:pStyle w:val="Heading1"/>
        <w:rPr>
          <w:rFonts w:eastAsia="Calibri"/>
        </w:rPr>
      </w:pPr>
      <w:bookmarkStart w:id="196" w:name="_Toc25240008"/>
      <w:bookmarkStart w:id="197" w:name="_Toc25240241"/>
      <w:bookmarkStart w:id="198" w:name="_Toc25309709"/>
      <w:r>
        <w:rPr>
          <w:rFonts w:eastAsia="Calibri"/>
        </w:rPr>
        <w:lastRenderedPageBreak/>
        <w:t xml:space="preserve">CAST Findings </w:t>
      </w:r>
      <w:r w:rsidR="00FD26B3">
        <w:rPr>
          <w:rFonts w:eastAsia="Calibri"/>
        </w:rPr>
        <w:t xml:space="preserve">Details </w:t>
      </w:r>
      <w:r>
        <w:rPr>
          <w:rFonts w:eastAsia="Calibri"/>
        </w:rPr>
        <w:t>for NIST-SP-800-53R4-IA</w:t>
      </w:r>
      <w:bookmarkEnd w:id="196"/>
      <w:bookmarkEnd w:id="197"/>
      <w:bookmarkEnd w:id="198"/>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NIST-SP-800-53R4-IA,COUNT=50"/>
      </w:tblPr>
      <w:tblGrid>
        <w:gridCol w:w="9264"/>
      </w:tblGrid>
      <w:tr w:rsidR="00AB1944" w:rsidRPr="00640A15" w14:paraId="59E47E69" w14:textId="77777777" w:rsidTr="00456BE3">
        <w:trPr>
          <w:cnfStyle w:val="100000000000" w:firstRow="1" w:lastRow="0" w:firstColumn="0" w:lastColumn="0" w:oddVBand="0" w:evenVBand="0" w:oddHBand="0" w:evenHBand="0" w:firstRowFirstColumn="0" w:firstRowLastColumn="0" w:lastRowFirstColumn="0" w:lastRowLastColumn="0"/>
          <w:trHeight w:val="294"/>
        </w:trPr>
        <w:tc>
          <w:tcPr>
            <w:tcW w:w="5000" w:type="pct"/>
            <w:shd w:val="clear" w:color="auto" w:fill="B2B9FF"/>
            <w:hideMark/>
          </w:tcPr>
          <w:p w14:paraId="12296A6C" w14:textId="77777777" w:rsidR="00AB1944" w:rsidRPr="00640A15" w:rsidRDefault="00AB1944" w:rsidP="00202725">
            <w:pPr>
              <w:spacing w:after="0" w:line="240" w:lineRule="auto"/>
              <w:ind w:right="657"/>
              <w:jc w:val="left"/>
              <w:rPr>
                <w:b w:val="0"/>
                <w:bCs w:val="0"/>
                <w:color w:val="auto"/>
                <w:szCs w:val="18"/>
                <w:lang w:val="en-GB"/>
              </w:rPr>
            </w:pPr>
            <w:r w:rsidRPr="00640A15">
              <w:rPr>
                <w:szCs w:val="18"/>
              </w:rPr>
              <w:t>Violations</w:t>
            </w:r>
          </w:p>
        </w:tc>
      </w:tr>
      <w:tr w:rsidR="00AB1944" w:rsidRPr="00640A15" w14:paraId="7AA3DE44"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2DD25F6F" w14:textId="77777777" w:rsidR="00AB1944" w:rsidRPr="00640A15" w:rsidRDefault="00AB1944" w:rsidP="00202725">
            <w:pPr>
              <w:spacing w:after="0" w:line="240" w:lineRule="auto"/>
              <w:ind w:right="657"/>
              <w:jc w:val="left"/>
              <w:rPr>
                <w:b/>
                <w:sz w:val="16"/>
                <w:szCs w:val="16"/>
              </w:rPr>
            </w:pPr>
            <w:r w:rsidRPr="00640A15">
              <w:rPr>
                <w:sz w:val="16"/>
                <w:szCs w:val="16"/>
              </w:rPr>
              <w:t>No violation</w:t>
            </w:r>
          </w:p>
        </w:tc>
      </w:tr>
    </w:tbl>
    <w:p w14:paraId="7B92D8B3" w14:textId="77777777" w:rsidR="00AB1944" w:rsidRDefault="00AB1944" w:rsidP="00AB1944">
      <w:pPr>
        <w:spacing w:after="0" w:line="240" w:lineRule="auto"/>
        <w:ind w:left="0"/>
        <w:jc w:val="left"/>
        <w:rPr>
          <w:rFonts w:eastAsia="Calibri"/>
          <w:b/>
          <w:color w:val="336699"/>
          <w:sz w:val="20"/>
          <w:szCs w:val="16"/>
          <w:lang w:eastAsia="x-none"/>
        </w:rPr>
      </w:pPr>
    </w:p>
    <w:p w14:paraId="4B9050EC" w14:textId="77777777" w:rsidR="00AB1944" w:rsidRDefault="00AB1944" w:rsidP="00AB1944">
      <w:pPr>
        <w:spacing w:after="0" w:line="240" w:lineRule="auto"/>
        <w:ind w:left="0"/>
        <w:jc w:val="left"/>
        <w:rPr>
          <w:rFonts w:eastAsia="Calibri"/>
          <w:b/>
          <w:color w:val="336699"/>
          <w:sz w:val="20"/>
          <w:szCs w:val="16"/>
          <w:lang w:eastAsia="x-none"/>
        </w:rPr>
      </w:pPr>
    </w:p>
    <w:p w14:paraId="7A7D5E59" w14:textId="77777777" w:rsidR="00AB1944" w:rsidRDefault="00AB1944" w:rsidP="00AB1944">
      <w:pPr>
        <w:spacing w:after="0" w:line="240" w:lineRule="auto"/>
        <w:ind w:left="0"/>
        <w:jc w:val="left"/>
        <w:rPr>
          <w:rFonts w:eastAsia="Calibri"/>
          <w:b/>
          <w:color w:val="336699"/>
          <w:sz w:val="20"/>
          <w:szCs w:val="16"/>
          <w:lang w:eastAsia="x-none"/>
        </w:rPr>
      </w:pPr>
    </w:p>
    <w:p w14:paraId="36997CC3" w14:textId="77777777" w:rsidR="00AB1944" w:rsidRPr="006B054B" w:rsidRDefault="00AB1944" w:rsidP="00AB1944">
      <w:pPr>
        <w:spacing w:after="0" w:line="240" w:lineRule="auto"/>
        <w:ind w:left="0"/>
        <w:jc w:val="left"/>
        <w:rPr>
          <w:rFonts w:eastAsia="Calibri"/>
          <w:b/>
          <w:color w:val="336699"/>
          <w:sz w:val="20"/>
          <w:szCs w:val="16"/>
          <w:lang w:eastAsia="x-none"/>
        </w:rPr>
      </w:pPr>
    </w:p>
    <w:p w14:paraId="1B1DB9F6" w14:textId="411E9CDF" w:rsidR="00050A99" w:rsidRPr="00212651" w:rsidRDefault="00050A99" w:rsidP="00050A99">
      <w:pPr>
        <w:pStyle w:val="Heading1"/>
        <w:rPr>
          <w:rFonts w:eastAsia="Calibri"/>
        </w:rPr>
      </w:pPr>
      <w:bookmarkStart w:id="199" w:name="_Toc25240009"/>
      <w:bookmarkStart w:id="200" w:name="_Toc25240242"/>
      <w:bookmarkStart w:id="201" w:name="_Toc25309710"/>
      <w:r>
        <w:rPr>
          <w:rFonts w:eastAsia="Calibri"/>
        </w:rPr>
        <w:lastRenderedPageBreak/>
        <w:t xml:space="preserve">CAST Findings </w:t>
      </w:r>
      <w:r w:rsidR="00FD26B3">
        <w:rPr>
          <w:rFonts w:eastAsia="Calibri"/>
        </w:rPr>
        <w:t xml:space="preserve">Details </w:t>
      </w:r>
      <w:r>
        <w:rPr>
          <w:rFonts w:eastAsia="Calibri"/>
        </w:rPr>
        <w:t>for NIST-SP-800-53R4-SA</w:t>
      </w:r>
      <w:bookmarkEnd w:id="199"/>
      <w:bookmarkEnd w:id="200"/>
      <w:bookmarkEnd w:id="201"/>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NIST-SP-800-53R4-SA,COUNT=50"/>
      </w:tblPr>
      <w:tblGrid>
        <w:gridCol w:w="9264"/>
      </w:tblGrid>
      <w:tr w:rsidR="00050A99" w:rsidRPr="00640A15" w14:paraId="1D59A009" w14:textId="77777777" w:rsidTr="00456BE3">
        <w:trPr>
          <w:cnfStyle w:val="100000000000" w:firstRow="1" w:lastRow="0" w:firstColumn="0" w:lastColumn="0" w:oddVBand="0" w:evenVBand="0" w:oddHBand="0" w:evenHBand="0" w:firstRowFirstColumn="0" w:firstRowLastColumn="0" w:lastRowFirstColumn="0" w:lastRowLastColumn="0"/>
          <w:trHeight w:val="294"/>
        </w:trPr>
        <w:tc>
          <w:tcPr>
            <w:tcW w:w="5000" w:type="pct"/>
            <w:shd w:val="clear" w:color="auto" w:fill="B2B9FF"/>
            <w:hideMark/>
          </w:tcPr>
          <w:p w14:paraId="5E73D906" w14:textId="77777777" w:rsidR="00050A99" w:rsidRPr="00640A15" w:rsidRDefault="00050A99" w:rsidP="00202725">
            <w:pPr>
              <w:spacing w:after="0" w:line="240" w:lineRule="auto"/>
              <w:ind w:right="657"/>
              <w:jc w:val="left"/>
              <w:rPr>
                <w:b w:val="0"/>
                <w:bCs w:val="0"/>
                <w:color w:val="auto"/>
                <w:szCs w:val="18"/>
                <w:lang w:val="en-GB"/>
              </w:rPr>
            </w:pPr>
            <w:r w:rsidRPr="00640A15">
              <w:rPr>
                <w:szCs w:val="18"/>
              </w:rPr>
              <w:t>Violations</w:t>
            </w:r>
          </w:p>
        </w:tc>
      </w:tr>
      <w:tr w:rsidR="00050A99" w:rsidRPr="00640A15" w14:paraId="1E590CBB"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125D3F7B" w14:textId="77777777" w:rsidR="00050A99" w:rsidRPr="00640A15" w:rsidRDefault="00050A99" w:rsidP="00202725">
            <w:pPr>
              <w:spacing w:after="0" w:line="240" w:lineRule="auto"/>
              <w:ind w:right="657"/>
              <w:jc w:val="left"/>
              <w:rPr>
                <w:b/>
                <w:sz w:val="16"/>
                <w:szCs w:val="16"/>
              </w:rPr>
            </w:pPr>
            <w:r w:rsidRPr="00640A15">
              <w:rPr>
                <w:sz w:val="16"/>
                <w:szCs w:val="16"/>
              </w:rPr>
              <w:t>No violation</w:t>
            </w:r>
          </w:p>
        </w:tc>
      </w:tr>
    </w:tbl>
    <w:p w14:paraId="594A1A81" w14:textId="77777777" w:rsidR="00050A99" w:rsidRDefault="00050A99" w:rsidP="00050A99">
      <w:pPr>
        <w:spacing w:after="0" w:line="240" w:lineRule="auto"/>
        <w:ind w:left="0"/>
        <w:jc w:val="left"/>
        <w:rPr>
          <w:rFonts w:eastAsia="Calibri"/>
          <w:b/>
          <w:color w:val="336699"/>
          <w:sz w:val="20"/>
          <w:szCs w:val="16"/>
          <w:lang w:eastAsia="x-none"/>
        </w:rPr>
      </w:pPr>
    </w:p>
    <w:p w14:paraId="0AE7A607" w14:textId="77777777" w:rsidR="00050A99" w:rsidRDefault="00050A99" w:rsidP="00050A99">
      <w:pPr>
        <w:spacing w:after="0" w:line="240" w:lineRule="auto"/>
        <w:ind w:left="0"/>
        <w:jc w:val="left"/>
        <w:rPr>
          <w:rFonts w:eastAsia="Calibri"/>
          <w:b/>
          <w:color w:val="336699"/>
          <w:sz w:val="20"/>
          <w:szCs w:val="16"/>
          <w:lang w:eastAsia="x-none"/>
        </w:rPr>
      </w:pPr>
    </w:p>
    <w:p w14:paraId="73D901E1" w14:textId="77777777" w:rsidR="00050A99" w:rsidRDefault="00050A99" w:rsidP="00050A99">
      <w:pPr>
        <w:spacing w:after="0" w:line="240" w:lineRule="auto"/>
        <w:ind w:left="0"/>
        <w:jc w:val="left"/>
        <w:rPr>
          <w:rFonts w:eastAsia="Calibri"/>
          <w:b/>
          <w:color w:val="336699"/>
          <w:sz w:val="20"/>
          <w:szCs w:val="16"/>
          <w:lang w:eastAsia="x-none"/>
        </w:rPr>
      </w:pPr>
    </w:p>
    <w:p w14:paraId="37332E05" w14:textId="6960C97D" w:rsidR="008127F7" w:rsidRPr="00212651" w:rsidRDefault="008127F7" w:rsidP="008127F7">
      <w:pPr>
        <w:pStyle w:val="Heading1"/>
        <w:rPr>
          <w:rFonts w:eastAsia="Calibri"/>
        </w:rPr>
      </w:pPr>
      <w:bookmarkStart w:id="202" w:name="_Toc25240010"/>
      <w:bookmarkStart w:id="203" w:name="_Toc25240243"/>
      <w:bookmarkStart w:id="204" w:name="_Toc25309711"/>
      <w:r>
        <w:rPr>
          <w:rFonts w:eastAsia="Calibri"/>
        </w:rPr>
        <w:lastRenderedPageBreak/>
        <w:t xml:space="preserve">CAST Findings </w:t>
      </w:r>
      <w:r w:rsidR="00FD26B3">
        <w:rPr>
          <w:rFonts w:eastAsia="Calibri"/>
        </w:rPr>
        <w:t xml:space="preserve">Details </w:t>
      </w:r>
      <w:r>
        <w:rPr>
          <w:rFonts w:eastAsia="Calibri"/>
        </w:rPr>
        <w:t>for NIST-SP-800-53R4-SC</w:t>
      </w:r>
      <w:bookmarkEnd w:id="202"/>
      <w:bookmarkEnd w:id="203"/>
      <w:bookmarkEnd w:id="204"/>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NIST-SP-800-53R4-SC,COUNT=50"/>
      </w:tblPr>
      <w:tblGrid>
        <w:gridCol w:w="9264"/>
      </w:tblGrid>
      <w:tr w:rsidR="008127F7" w:rsidRPr="00640A15" w14:paraId="64DDBE1E" w14:textId="77777777" w:rsidTr="00456BE3">
        <w:trPr>
          <w:cnfStyle w:val="100000000000" w:firstRow="1" w:lastRow="0" w:firstColumn="0" w:lastColumn="0" w:oddVBand="0" w:evenVBand="0" w:oddHBand="0" w:evenHBand="0" w:firstRowFirstColumn="0" w:firstRowLastColumn="0" w:lastRowFirstColumn="0" w:lastRowLastColumn="0"/>
          <w:trHeight w:val="294"/>
        </w:trPr>
        <w:tc>
          <w:tcPr>
            <w:tcW w:w="5000" w:type="pct"/>
            <w:shd w:val="clear" w:color="auto" w:fill="B2B9FF"/>
            <w:hideMark/>
          </w:tcPr>
          <w:p w14:paraId="41794876" w14:textId="77777777" w:rsidR="008127F7" w:rsidRPr="00640A15" w:rsidRDefault="008127F7" w:rsidP="00202725">
            <w:pPr>
              <w:spacing w:after="0" w:line="240" w:lineRule="auto"/>
              <w:ind w:right="657"/>
              <w:jc w:val="left"/>
              <w:rPr>
                <w:b w:val="0"/>
                <w:bCs w:val="0"/>
                <w:color w:val="auto"/>
                <w:szCs w:val="18"/>
                <w:lang w:val="en-GB"/>
              </w:rPr>
            </w:pPr>
            <w:r w:rsidRPr="00640A15">
              <w:rPr>
                <w:szCs w:val="18"/>
              </w:rPr>
              <w:t>Violations</w:t>
            </w:r>
          </w:p>
        </w:tc>
      </w:tr>
      <w:tr w:rsidR="008127F7" w:rsidRPr="00640A15" w14:paraId="2EA0F66B"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29D36A47" w14:textId="77777777" w:rsidR="008127F7" w:rsidRPr="00640A15" w:rsidRDefault="008127F7" w:rsidP="00202725">
            <w:pPr>
              <w:spacing w:after="0" w:line="240" w:lineRule="auto"/>
              <w:ind w:right="657"/>
              <w:jc w:val="left"/>
              <w:rPr>
                <w:b/>
                <w:sz w:val="16"/>
                <w:szCs w:val="16"/>
              </w:rPr>
            </w:pPr>
            <w:r w:rsidRPr="00640A15">
              <w:rPr>
                <w:sz w:val="16"/>
                <w:szCs w:val="16"/>
              </w:rPr>
              <w:t>No violation</w:t>
            </w:r>
          </w:p>
        </w:tc>
      </w:tr>
    </w:tbl>
    <w:p w14:paraId="701A2B6E" w14:textId="77777777" w:rsidR="008127F7" w:rsidRDefault="008127F7" w:rsidP="008127F7">
      <w:pPr>
        <w:spacing w:after="0" w:line="240" w:lineRule="auto"/>
        <w:ind w:left="0"/>
        <w:jc w:val="left"/>
        <w:rPr>
          <w:rFonts w:eastAsia="Calibri"/>
          <w:b/>
          <w:color w:val="336699"/>
          <w:sz w:val="20"/>
          <w:szCs w:val="16"/>
          <w:lang w:eastAsia="x-none"/>
        </w:rPr>
      </w:pPr>
    </w:p>
    <w:p w14:paraId="3700FC85" w14:textId="77777777" w:rsidR="008127F7" w:rsidRDefault="008127F7" w:rsidP="008127F7">
      <w:pPr>
        <w:spacing w:after="0" w:line="240" w:lineRule="auto"/>
        <w:ind w:left="0"/>
        <w:jc w:val="left"/>
        <w:rPr>
          <w:rFonts w:eastAsia="Calibri"/>
          <w:b/>
          <w:color w:val="336699"/>
          <w:sz w:val="20"/>
          <w:szCs w:val="16"/>
          <w:lang w:eastAsia="x-none"/>
        </w:rPr>
      </w:pPr>
    </w:p>
    <w:p w14:paraId="3BE440F9" w14:textId="77777777" w:rsidR="008127F7" w:rsidRDefault="008127F7" w:rsidP="008127F7">
      <w:pPr>
        <w:spacing w:after="0" w:line="240" w:lineRule="auto"/>
        <w:ind w:left="0"/>
        <w:jc w:val="left"/>
        <w:rPr>
          <w:rFonts w:eastAsia="Calibri"/>
          <w:b/>
          <w:color w:val="336699"/>
          <w:sz w:val="20"/>
          <w:szCs w:val="16"/>
          <w:lang w:eastAsia="x-none"/>
        </w:rPr>
      </w:pPr>
    </w:p>
    <w:p w14:paraId="47D4E7F1" w14:textId="4EE8FD6C" w:rsidR="0018742E" w:rsidRPr="00212651" w:rsidRDefault="0018742E" w:rsidP="0018742E">
      <w:pPr>
        <w:pStyle w:val="Heading1"/>
        <w:rPr>
          <w:rFonts w:eastAsia="Calibri"/>
        </w:rPr>
      </w:pPr>
      <w:bookmarkStart w:id="205" w:name="_Toc25240011"/>
      <w:bookmarkStart w:id="206" w:name="_Toc25240244"/>
      <w:bookmarkStart w:id="207" w:name="_Toc25309712"/>
      <w:r>
        <w:rPr>
          <w:rFonts w:eastAsia="Calibri"/>
        </w:rPr>
        <w:lastRenderedPageBreak/>
        <w:t>CAST Findings Details for NIST-SP-800-53R4-SI</w:t>
      </w:r>
      <w:bookmarkEnd w:id="205"/>
      <w:bookmarkEnd w:id="206"/>
      <w:bookmarkEnd w:id="207"/>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NIST-SP-800-53R4-SI,COUNT=50"/>
      </w:tblPr>
      <w:tblGrid>
        <w:gridCol w:w="9264"/>
      </w:tblGrid>
      <w:tr w:rsidR="0018742E" w:rsidRPr="00640A15" w14:paraId="2F6C0625" w14:textId="77777777" w:rsidTr="00456BE3">
        <w:trPr>
          <w:cnfStyle w:val="100000000000" w:firstRow="1" w:lastRow="0" w:firstColumn="0" w:lastColumn="0" w:oddVBand="0" w:evenVBand="0" w:oddHBand="0" w:evenHBand="0" w:firstRowFirstColumn="0" w:firstRowLastColumn="0" w:lastRowFirstColumn="0" w:lastRowLastColumn="0"/>
          <w:trHeight w:val="294"/>
        </w:trPr>
        <w:tc>
          <w:tcPr>
            <w:tcW w:w="5000" w:type="pct"/>
            <w:shd w:val="clear" w:color="auto" w:fill="B2B9FF"/>
            <w:hideMark/>
          </w:tcPr>
          <w:p w14:paraId="4DD2EA1C" w14:textId="77777777" w:rsidR="0018742E" w:rsidRPr="00640A15" w:rsidRDefault="0018742E" w:rsidP="00202725">
            <w:pPr>
              <w:spacing w:after="0" w:line="240" w:lineRule="auto"/>
              <w:ind w:right="657"/>
              <w:jc w:val="left"/>
              <w:rPr>
                <w:b w:val="0"/>
                <w:bCs w:val="0"/>
                <w:color w:val="auto"/>
                <w:szCs w:val="18"/>
                <w:lang w:val="en-GB"/>
              </w:rPr>
            </w:pPr>
            <w:r w:rsidRPr="00640A15">
              <w:rPr>
                <w:szCs w:val="18"/>
              </w:rPr>
              <w:t>Violations</w:t>
            </w:r>
          </w:p>
        </w:tc>
      </w:tr>
      <w:tr w:rsidR="0018742E" w:rsidRPr="00640A15" w14:paraId="205F55B6"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5E348857" w14:textId="77777777" w:rsidR="0018742E" w:rsidRPr="00640A15" w:rsidRDefault="0018742E" w:rsidP="00202725">
            <w:pPr>
              <w:spacing w:after="0" w:line="240" w:lineRule="auto"/>
              <w:ind w:right="657"/>
              <w:jc w:val="left"/>
              <w:rPr>
                <w:b/>
                <w:sz w:val="16"/>
                <w:szCs w:val="16"/>
              </w:rPr>
            </w:pPr>
            <w:r w:rsidRPr="00640A15">
              <w:rPr>
                <w:sz w:val="16"/>
                <w:szCs w:val="16"/>
              </w:rPr>
              <w:t>No violation</w:t>
            </w:r>
          </w:p>
        </w:tc>
      </w:tr>
    </w:tbl>
    <w:p w14:paraId="0467F45F" w14:textId="77777777" w:rsidR="0018742E" w:rsidRDefault="0018742E" w:rsidP="0018742E">
      <w:pPr>
        <w:spacing w:after="0" w:line="240" w:lineRule="auto"/>
        <w:ind w:left="0"/>
        <w:jc w:val="left"/>
        <w:rPr>
          <w:rFonts w:eastAsia="Calibri"/>
          <w:b/>
          <w:color w:val="336699"/>
          <w:sz w:val="20"/>
          <w:szCs w:val="16"/>
          <w:lang w:eastAsia="x-none"/>
        </w:rPr>
      </w:pPr>
    </w:p>
    <w:p w14:paraId="23169E68" w14:textId="77777777" w:rsidR="0018742E" w:rsidRDefault="0018742E" w:rsidP="0018742E">
      <w:pPr>
        <w:spacing w:after="0" w:line="240" w:lineRule="auto"/>
        <w:ind w:left="0"/>
        <w:jc w:val="left"/>
        <w:rPr>
          <w:rFonts w:eastAsia="Calibri"/>
          <w:b/>
          <w:color w:val="336699"/>
          <w:sz w:val="20"/>
          <w:szCs w:val="16"/>
          <w:lang w:eastAsia="x-none"/>
        </w:rPr>
      </w:pPr>
    </w:p>
    <w:p w14:paraId="35C7B09B" w14:textId="77777777" w:rsidR="0018742E" w:rsidRDefault="0018742E" w:rsidP="0018742E">
      <w:pPr>
        <w:spacing w:after="0" w:line="240" w:lineRule="auto"/>
        <w:ind w:left="0"/>
        <w:jc w:val="left"/>
        <w:rPr>
          <w:rFonts w:eastAsia="Calibri"/>
          <w:b/>
          <w:color w:val="336699"/>
          <w:sz w:val="20"/>
          <w:szCs w:val="16"/>
          <w:lang w:eastAsia="x-none"/>
        </w:rPr>
      </w:pPr>
    </w:p>
    <w:p w14:paraId="3E9D7550" w14:textId="77777777" w:rsidR="008127F7" w:rsidRPr="006B054B" w:rsidRDefault="008127F7" w:rsidP="008127F7">
      <w:pPr>
        <w:spacing w:after="0" w:line="240" w:lineRule="auto"/>
        <w:ind w:left="0"/>
        <w:jc w:val="left"/>
        <w:rPr>
          <w:rFonts w:eastAsia="Calibri"/>
          <w:b/>
          <w:color w:val="336699"/>
          <w:sz w:val="20"/>
          <w:szCs w:val="16"/>
          <w:lang w:eastAsia="x-none"/>
        </w:rPr>
      </w:pPr>
    </w:p>
    <w:p w14:paraId="6729FC70" w14:textId="77777777" w:rsidR="00050A99" w:rsidRPr="006B054B" w:rsidRDefault="00050A99" w:rsidP="00050A99">
      <w:pPr>
        <w:spacing w:after="0" w:line="240" w:lineRule="auto"/>
        <w:ind w:left="0"/>
        <w:jc w:val="left"/>
        <w:rPr>
          <w:rFonts w:eastAsia="Calibri"/>
          <w:b/>
          <w:color w:val="336699"/>
          <w:sz w:val="20"/>
          <w:szCs w:val="16"/>
          <w:lang w:eastAsia="x-none"/>
        </w:rPr>
      </w:pPr>
    </w:p>
    <w:p w14:paraId="3803C4EB" w14:textId="77777777" w:rsidR="006B054B" w:rsidRPr="006B054B" w:rsidRDefault="006B054B">
      <w:pPr>
        <w:spacing w:after="0" w:line="240" w:lineRule="auto"/>
        <w:ind w:left="0"/>
        <w:jc w:val="left"/>
        <w:rPr>
          <w:rFonts w:eastAsia="Calibri"/>
          <w:b/>
          <w:color w:val="336699"/>
          <w:sz w:val="20"/>
          <w:szCs w:val="16"/>
          <w:lang w:eastAsia="x-none"/>
        </w:rPr>
      </w:pPr>
    </w:p>
    <w:p w14:paraId="61051B28" w14:textId="77777777" w:rsidR="00CA74F4" w:rsidRDefault="00E560F3" w:rsidP="00890E55">
      <w:pPr>
        <w:pStyle w:val="Heading1"/>
      </w:pPr>
      <w:bookmarkStart w:id="208" w:name="_Toc11157543"/>
      <w:bookmarkStart w:id="209" w:name="_Toc14418891"/>
      <w:bookmarkStart w:id="210" w:name="_Toc14680776"/>
      <w:bookmarkStart w:id="211" w:name="_Toc14685931"/>
      <w:bookmarkStart w:id="212" w:name="_Toc14687776"/>
      <w:bookmarkStart w:id="213" w:name="_Toc14781461"/>
      <w:bookmarkStart w:id="214" w:name="_Toc14781505"/>
      <w:bookmarkStart w:id="215" w:name="_Toc15305301"/>
      <w:bookmarkStart w:id="216" w:name="_Toc15305380"/>
      <w:bookmarkStart w:id="217" w:name="_Toc15305423"/>
      <w:bookmarkStart w:id="218" w:name="_Toc20231243"/>
      <w:bookmarkStart w:id="219" w:name="_Toc25240012"/>
      <w:bookmarkStart w:id="220" w:name="_Toc25240245"/>
      <w:bookmarkStart w:id="221" w:name="_Toc25309713"/>
      <w:r>
        <w:lastRenderedPageBreak/>
        <w:t>A</w:t>
      </w:r>
      <w:r w:rsidR="00CA74F4">
        <w:t>ppendix</w:t>
      </w:r>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r w:rsidR="00CA74F4">
        <w:t xml:space="preserve"> </w:t>
      </w:r>
    </w:p>
    <w:p w14:paraId="37C356A4" w14:textId="77777777" w:rsidR="00E7641E" w:rsidRDefault="00E7641E" w:rsidP="000C4EDE">
      <w:pPr>
        <w:pStyle w:val="Heading2"/>
        <w:ind w:right="657"/>
      </w:pPr>
      <w:bookmarkStart w:id="222" w:name="_Toc14688965"/>
      <w:bookmarkStart w:id="223" w:name="_Toc14689045"/>
      <w:bookmarkStart w:id="224" w:name="_Toc14680777"/>
      <w:bookmarkStart w:id="225" w:name="_Toc14685932"/>
      <w:bookmarkStart w:id="226" w:name="_Toc14687777"/>
      <w:bookmarkStart w:id="227" w:name="_Toc14781462"/>
      <w:bookmarkStart w:id="228" w:name="_Toc14781506"/>
      <w:bookmarkStart w:id="229" w:name="_Toc15305302"/>
      <w:bookmarkStart w:id="230" w:name="_Toc15305381"/>
      <w:bookmarkStart w:id="231" w:name="_Toc15305424"/>
      <w:bookmarkStart w:id="232" w:name="_Toc20231244"/>
      <w:bookmarkStart w:id="233" w:name="_Toc25240013"/>
      <w:bookmarkStart w:id="234" w:name="_Toc25240246"/>
      <w:bookmarkStart w:id="235" w:name="_Toc25309714"/>
      <w:r w:rsidRPr="0095797F">
        <w:t>About CAST Software Intelligence</w:t>
      </w:r>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r w:rsidRPr="0095797F">
        <w:t xml:space="preserve"> </w:t>
      </w:r>
    </w:p>
    <w:p w14:paraId="5BDFB30F" w14:textId="77777777" w:rsidR="00E7641E" w:rsidRPr="0095797F" w:rsidRDefault="00E7641E" w:rsidP="00E7641E">
      <w:pPr>
        <w:ind w:right="657"/>
        <w:rPr>
          <w:rFonts w:cs="Arial"/>
        </w:rPr>
      </w:pPr>
      <w:r w:rsidRPr="0095797F">
        <w:rPr>
          <w:rFonts w:cs="Arial"/>
        </w:rPr>
        <w:t xml:space="preserve">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 </w:t>
      </w:r>
    </w:p>
    <w:p w14:paraId="2FE52C5A" w14:textId="77777777" w:rsidR="00E7641E" w:rsidRPr="0095797F" w:rsidRDefault="00E7641E" w:rsidP="00E7641E">
      <w:pPr>
        <w:ind w:right="657"/>
        <w:rPr>
          <w:rFonts w:cs="Arial"/>
        </w:rPr>
      </w:pPr>
      <w:r w:rsidRPr="0095797F">
        <w:rPr>
          <w:rFonts w:cs="Arial"/>
        </w:rPr>
        <w:t xml:space="preserve"> </w:t>
      </w:r>
    </w:p>
    <w:p w14:paraId="05E353BD" w14:textId="77777777" w:rsidR="00E7641E" w:rsidRPr="0095797F" w:rsidRDefault="00E7641E" w:rsidP="00E7641E">
      <w:pPr>
        <w:ind w:right="657"/>
        <w:rPr>
          <w:rFonts w:cs="Arial"/>
        </w:rPr>
      </w:pPr>
      <w:hyperlink r:id="rId13" w:history="1">
        <w:r w:rsidRPr="00176FCE">
          <w:rPr>
            <w:rStyle w:val="Hyperlink"/>
            <w:rFonts w:cs="Arial"/>
          </w:rPr>
          <w:t>Click here</w:t>
        </w:r>
      </w:hyperlink>
      <w:r w:rsidRPr="0095797F">
        <w:rPr>
          <w:rFonts w:cs="Arial"/>
        </w:rPr>
        <w:t xml:space="preserve"> for more information about CAST Software Intelligence. </w:t>
      </w:r>
    </w:p>
    <w:p w14:paraId="7D10215E" w14:textId="77777777" w:rsidR="00E7641E" w:rsidRPr="0095797F" w:rsidRDefault="00E7641E" w:rsidP="000C4EDE">
      <w:pPr>
        <w:pStyle w:val="Heading2"/>
        <w:ind w:right="657"/>
      </w:pPr>
      <w:r w:rsidRPr="0095797F">
        <w:t xml:space="preserve"> </w:t>
      </w:r>
      <w:bookmarkStart w:id="236" w:name="_Toc14688966"/>
      <w:bookmarkStart w:id="237" w:name="_Toc14689046"/>
      <w:bookmarkStart w:id="238" w:name="_Toc14680778"/>
      <w:bookmarkStart w:id="239" w:name="_Toc14685933"/>
      <w:bookmarkStart w:id="240" w:name="_Toc14687778"/>
      <w:bookmarkStart w:id="241" w:name="_Toc14781463"/>
      <w:bookmarkStart w:id="242" w:name="_Toc14781507"/>
      <w:bookmarkStart w:id="243" w:name="_Toc15305303"/>
      <w:bookmarkStart w:id="244" w:name="_Toc15305382"/>
      <w:bookmarkStart w:id="245" w:name="_Toc15305425"/>
      <w:bookmarkStart w:id="246" w:name="_Toc20231245"/>
      <w:bookmarkStart w:id="247" w:name="_Toc25240014"/>
      <w:bookmarkStart w:id="248" w:name="_Toc25240247"/>
      <w:bookmarkStart w:id="249" w:name="_Toc25309715"/>
      <w:r w:rsidRPr="0095797F">
        <w:t>About CAST Security</w:t>
      </w:r>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r w:rsidRPr="0095797F">
        <w:t xml:space="preserve"> </w:t>
      </w:r>
    </w:p>
    <w:p w14:paraId="33C8E399" w14:textId="60BABA12" w:rsidR="00E7641E" w:rsidRPr="0095797F" w:rsidRDefault="00E7641E" w:rsidP="00E7641E">
      <w:pPr>
        <w:ind w:right="657"/>
        <w:rPr>
          <w:rFonts w:cs="Arial"/>
        </w:rPr>
      </w:pPr>
      <w:r w:rsidRPr="0095797F">
        <w:rPr>
          <w:rFonts w:cs="Arial"/>
        </w:rPr>
        <w:t>Cyber risk and application security require a proactive and intelligence-driven approach. CAST Software Intelligence shifts insight into security strategy blind spots before development starts. With its unique ability to do dataflow and system-level analysis, CAST provides the most accurate security findings, reducing a lot of false positives. CAST Security rules are adapted from best-in</w:t>
      </w:r>
      <w:r>
        <w:rPr>
          <w:rFonts w:cs="Arial"/>
        </w:rPr>
        <w:t>-</w:t>
      </w:r>
      <w:r w:rsidRPr="0095797F">
        <w:rPr>
          <w:rFonts w:cs="Arial"/>
        </w:rPr>
        <w:t>class industry standards – CISQ, CWE, OWASP</w:t>
      </w:r>
      <w:r>
        <w:rPr>
          <w:rFonts w:cs="Arial"/>
        </w:rPr>
        <w:t>, PCI-DSS, NIST, and STIG</w:t>
      </w:r>
      <w:r w:rsidRPr="0095797F">
        <w:rPr>
          <w:rFonts w:cs="Arial"/>
        </w:rPr>
        <w:t xml:space="preserve">. To find out more about CAST Security, </w:t>
      </w:r>
      <w:hyperlink r:id="rId14" w:history="1">
        <w:r w:rsidRPr="00176FCE">
          <w:rPr>
            <w:rStyle w:val="Hyperlink"/>
            <w:rFonts w:cs="Arial"/>
          </w:rPr>
          <w:t>click here</w:t>
        </w:r>
      </w:hyperlink>
      <w:r w:rsidRPr="0095797F">
        <w:rPr>
          <w:rFonts w:cs="Arial"/>
        </w:rPr>
        <w:t xml:space="preserve">. </w:t>
      </w:r>
    </w:p>
    <w:p w14:paraId="3CD02565" w14:textId="77777777" w:rsidR="00E7641E" w:rsidRDefault="00E7641E" w:rsidP="00E7641E">
      <w:pPr>
        <w:ind w:right="657"/>
        <w:rPr>
          <w:rFonts w:cs="Arial"/>
        </w:rPr>
      </w:pPr>
    </w:p>
    <w:p w14:paraId="60510E7A" w14:textId="275E321C" w:rsidR="003B3F5B" w:rsidRPr="0095797F" w:rsidRDefault="003B3F5B" w:rsidP="003B3F5B">
      <w:pPr>
        <w:pStyle w:val="Heading2"/>
        <w:ind w:right="657"/>
      </w:pPr>
      <w:bookmarkStart w:id="250" w:name="_Toc20225893"/>
      <w:bookmarkStart w:id="251" w:name="_Toc20229856"/>
      <w:bookmarkStart w:id="252" w:name="_Toc20229988"/>
      <w:bookmarkStart w:id="253" w:name="_Toc20230008"/>
      <w:bookmarkStart w:id="254" w:name="_Toc20231246"/>
      <w:bookmarkStart w:id="255" w:name="_Toc25240015"/>
      <w:bookmarkStart w:id="256" w:name="_Toc25240248"/>
      <w:bookmarkStart w:id="257" w:name="_Toc25309716"/>
      <w:r>
        <w:rPr>
          <w:lang w:val="en-US"/>
        </w:rPr>
        <w:t>Applicability of NIST SP 800 53R4 in CAST Solution</w:t>
      </w:r>
      <w:bookmarkEnd w:id="250"/>
      <w:bookmarkEnd w:id="251"/>
      <w:bookmarkEnd w:id="252"/>
      <w:bookmarkEnd w:id="253"/>
      <w:bookmarkEnd w:id="254"/>
      <w:bookmarkEnd w:id="255"/>
      <w:bookmarkEnd w:id="256"/>
      <w:bookmarkEnd w:id="257"/>
    </w:p>
    <w:tbl>
      <w:tblPr>
        <w:tblStyle w:val="GridTable1Light-Accent1"/>
        <w:tblW w:w="4671" w:type="pct"/>
        <w:tblLook w:val="04A0" w:firstRow="1" w:lastRow="0" w:firstColumn="1" w:lastColumn="0" w:noHBand="0" w:noVBand="1"/>
        <w:tblDescription w:val="TABLE;LIST_TAGS_DOC_BYCAT;CAT=NIST-SP-800-53R4-AC|NIST-SP-800-53R4-AU|NIST-SP-800-53R4-CA|NIST-SP-800-53R4-CM|NIST-SP-800-53R4-IA|NIST-SP-800-53R4-SA|NIST-SP-800-53R4-SC|NIST-SP-800-53R4-SI"/>
      </w:tblPr>
      <w:tblGrid>
        <w:gridCol w:w="2695"/>
        <w:gridCol w:w="5103"/>
        <w:gridCol w:w="1466"/>
      </w:tblGrid>
      <w:tr w:rsidR="003B3F5B" w:rsidRPr="00CF7844" w14:paraId="51F90C46" w14:textId="77777777" w:rsidTr="00456BE3">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1455" w:type="pct"/>
            <w:tcBorders>
              <w:bottom w:val="single" w:sz="12" w:space="0" w:color="B2B9FF"/>
            </w:tcBorders>
            <w:shd w:val="clear" w:color="auto" w:fill="C7C9E0"/>
            <w:vAlign w:val="center"/>
          </w:tcPr>
          <w:p w14:paraId="20A54FC4" w14:textId="7CED23A8" w:rsidR="003B3F5B" w:rsidRPr="00CF7844" w:rsidRDefault="00E87D82" w:rsidP="00D52E99">
            <w:pPr>
              <w:ind w:left="150" w:right="150"/>
              <w:jc w:val="left"/>
              <w:rPr>
                <w:rFonts w:cs="Open Sans"/>
                <w:sz w:val="16"/>
                <w:szCs w:val="18"/>
              </w:rPr>
            </w:pPr>
            <w:r>
              <w:rPr>
                <w:rFonts w:cs="Open Sans"/>
                <w:sz w:val="16"/>
                <w:szCs w:val="18"/>
              </w:rPr>
              <w:t>Standards</w:t>
            </w:r>
          </w:p>
        </w:tc>
        <w:tc>
          <w:tcPr>
            <w:tcW w:w="2754" w:type="pct"/>
            <w:tcBorders>
              <w:bottom w:val="single" w:sz="12" w:space="0" w:color="B2B9FF"/>
            </w:tcBorders>
            <w:shd w:val="clear" w:color="auto" w:fill="C7C9E0"/>
            <w:vAlign w:val="center"/>
          </w:tcPr>
          <w:p w14:paraId="00F1C5D5" w14:textId="77777777" w:rsidR="003B3F5B" w:rsidRPr="00CF7844" w:rsidRDefault="003B3F5B" w:rsidP="00E87D82">
            <w:pPr>
              <w:ind w:left="72"/>
              <w:jc w:val="left"/>
              <w:cnfStyle w:val="100000000000" w:firstRow="1" w:lastRow="0" w:firstColumn="0" w:lastColumn="0" w:oddVBand="0" w:evenVBand="0" w:oddHBand="0" w:evenHBand="0" w:firstRowFirstColumn="0" w:firstRowLastColumn="0" w:lastRowFirstColumn="0" w:lastRowLastColumn="0"/>
              <w:rPr>
                <w:rFonts w:cs="Open Sans"/>
                <w:sz w:val="16"/>
                <w:szCs w:val="18"/>
              </w:rPr>
            </w:pPr>
            <w:r w:rsidRPr="00CF7844">
              <w:rPr>
                <w:rFonts w:cs="Open Sans"/>
                <w:sz w:val="16"/>
                <w:szCs w:val="18"/>
              </w:rPr>
              <w:t>Description</w:t>
            </w:r>
          </w:p>
        </w:tc>
        <w:tc>
          <w:tcPr>
            <w:tcW w:w="791" w:type="pct"/>
            <w:tcBorders>
              <w:bottom w:val="single" w:sz="12" w:space="0" w:color="B2B9FF"/>
            </w:tcBorders>
            <w:shd w:val="clear" w:color="auto" w:fill="C7C9E0"/>
            <w:vAlign w:val="center"/>
          </w:tcPr>
          <w:p w14:paraId="563F35A0" w14:textId="77777777" w:rsidR="003B3F5B" w:rsidRPr="00CF7844" w:rsidRDefault="003B3F5B" w:rsidP="00477BBC">
            <w:pPr>
              <w:ind w:left="66" w:right="72"/>
              <w:jc w:val="center"/>
              <w:cnfStyle w:val="100000000000" w:firstRow="1" w:lastRow="0" w:firstColumn="0" w:lastColumn="0" w:oddVBand="0" w:evenVBand="0" w:oddHBand="0" w:evenHBand="0" w:firstRowFirstColumn="0" w:firstRowLastColumn="0" w:lastRowFirstColumn="0" w:lastRowLastColumn="0"/>
              <w:rPr>
                <w:rFonts w:cs="Open Sans"/>
                <w:sz w:val="16"/>
                <w:szCs w:val="18"/>
              </w:rPr>
            </w:pPr>
            <w:r w:rsidRPr="00CF7844">
              <w:rPr>
                <w:rFonts w:cs="Open Sans"/>
                <w:sz w:val="16"/>
                <w:szCs w:val="18"/>
              </w:rPr>
              <w:t>Applicability</w:t>
            </w:r>
          </w:p>
        </w:tc>
      </w:tr>
      <w:tr w:rsidR="003B3F5B" w:rsidRPr="00042BFE" w14:paraId="7E382591" w14:textId="77777777" w:rsidTr="00456BE3">
        <w:trPr>
          <w:cantSplit/>
          <w:trHeight w:val="360"/>
        </w:trPr>
        <w:tc>
          <w:tcPr>
            <w:cnfStyle w:val="001000000000" w:firstRow="0" w:lastRow="0" w:firstColumn="1" w:lastColumn="0" w:oddVBand="0" w:evenVBand="0" w:oddHBand="0" w:evenHBand="0" w:firstRowFirstColumn="0" w:firstRowLastColumn="0" w:lastRowFirstColumn="0" w:lastRowLastColumn="0"/>
            <w:tcW w:w="1455" w:type="pct"/>
            <w:tcBorders>
              <w:top w:val="single" w:sz="12" w:space="0" w:color="B2B9FF"/>
            </w:tcBorders>
          </w:tcPr>
          <w:p w14:paraId="5A58B3DE" w14:textId="77777777" w:rsidR="003B3F5B" w:rsidRPr="00042BFE" w:rsidRDefault="003B3F5B" w:rsidP="00D52E99">
            <w:pPr>
              <w:ind w:left="150" w:right="150"/>
              <w:jc w:val="left"/>
              <w:rPr>
                <w:rFonts w:cstheme="minorHAnsi"/>
                <w:b w:val="0"/>
                <w:sz w:val="16"/>
                <w:szCs w:val="18"/>
              </w:rPr>
            </w:pPr>
            <w:r w:rsidRPr="00042BFE">
              <w:rPr>
                <w:rFonts w:cstheme="minorHAnsi"/>
                <w:b w:val="0"/>
                <w:sz w:val="16"/>
                <w:szCs w:val="18"/>
              </w:rPr>
              <w:t>Cat1</w:t>
            </w:r>
          </w:p>
        </w:tc>
        <w:tc>
          <w:tcPr>
            <w:tcW w:w="2754" w:type="pct"/>
            <w:tcBorders>
              <w:top w:val="single" w:sz="12" w:space="0" w:color="B2B9FF"/>
            </w:tcBorders>
          </w:tcPr>
          <w:p w14:paraId="17F92EB5" w14:textId="77777777" w:rsidR="003B3F5B" w:rsidRPr="00042BFE" w:rsidRDefault="003B3F5B" w:rsidP="00E87D82">
            <w:pPr>
              <w:ind w:left="0"/>
              <w:jc w:val="left"/>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791" w:type="pct"/>
            <w:tcBorders>
              <w:top w:val="single" w:sz="12" w:space="0" w:color="B2B9FF"/>
            </w:tcBorders>
          </w:tcPr>
          <w:p w14:paraId="4D818E2D" w14:textId="77777777" w:rsidR="003B3F5B" w:rsidRPr="00042BFE" w:rsidRDefault="003B3F5B" w:rsidP="00477BBC">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3B3F5B" w:rsidRPr="00042BFE" w14:paraId="18CCFE58" w14:textId="77777777" w:rsidTr="00D52E99">
        <w:trPr>
          <w:cantSplit/>
          <w:trHeight w:val="360"/>
        </w:trPr>
        <w:tc>
          <w:tcPr>
            <w:cnfStyle w:val="001000000000" w:firstRow="0" w:lastRow="0" w:firstColumn="1" w:lastColumn="0" w:oddVBand="0" w:evenVBand="0" w:oddHBand="0" w:evenHBand="0" w:firstRowFirstColumn="0" w:firstRowLastColumn="0" w:lastRowFirstColumn="0" w:lastRowLastColumn="0"/>
            <w:tcW w:w="1455" w:type="pct"/>
          </w:tcPr>
          <w:p w14:paraId="4B0627FB" w14:textId="77777777" w:rsidR="003B3F5B" w:rsidRPr="00042BFE" w:rsidRDefault="003B3F5B" w:rsidP="00D52E99">
            <w:pPr>
              <w:ind w:left="150" w:right="150"/>
              <w:jc w:val="left"/>
              <w:rPr>
                <w:rFonts w:cstheme="minorHAnsi"/>
                <w:b w:val="0"/>
                <w:sz w:val="16"/>
                <w:szCs w:val="18"/>
              </w:rPr>
            </w:pPr>
            <w:r w:rsidRPr="00042BFE">
              <w:rPr>
                <w:rFonts w:cstheme="minorHAnsi"/>
                <w:b w:val="0"/>
                <w:sz w:val="16"/>
                <w:szCs w:val="18"/>
              </w:rPr>
              <w:t>Cat2</w:t>
            </w:r>
          </w:p>
        </w:tc>
        <w:tc>
          <w:tcPr>
            <w:tcW w:w="2754" w:type="pct"/>
          </w:tcPr>
          <w:p w14:paraId="4638AF36" w14:textId="77777777" w:rsidR="003B3F5B" w:rsidRPr="00042BFE" w:rsidRDefault="003B3F5B" w:rsidP="00E87D82">
            <w:pPr>
              <w:ind w:left="0"/>
              <w:jc w:val="left"/>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791" w:type="pct"/>
          </w:tcPr>
          <w:p w14:paraId="07A67B18" w14:textId="77777777" w:rsidR="003B3F5B" w:rsidRPr="00042BFE" w:rsidRDefault="003B3F5B" w:rsidP="00477BBC">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3B3F5B" w:rsidRPr="00042BFE" w14:paraId="1E61D605" w14:textId="77777777" w:rsidTr="00D52E99">
        <w:trPr>
          <w:cantSplit/>
          <w:trHeight w:val="360"/>
        </w:trPr>
        <w:tc>
          <w:tcPr>
            <w:cnfStyle w:val="001000000000" w:firstRow="0" w:lastRow="0" w:firstColumn="1" w:lastColumn="0" w:oddVBand="0" w:evenVBand="0" w:oddHBand="0" w:evenHBand="0" w:firstRowFirstColumn="0" w:firstRowLastColumn="0" w:lastRowFirstColumn="0" w:lastRowLastColumn="0"/>
            <w:tcW w:w="1455" w:type="pct"/>
          </w:tcPr>
          <w:p w14:paraId="0B463968" w14:textId="77777777" w:rsidR="003B3F5B" w:rsidRPr="00042BFE" w:rsidRDefault="003B3F5B" w:rsidP="00D52E99">
            <w:pPr>
              <w:ind w:left="150" w:right="150"/>
              <w:jc w:val="left"/>
              <w:rPr>
                <w:rFonts w:cstheme="minorHAnsi"/>
                <w:b w:val="0"/>
                <w:sz w:val="16"/>
                <w:szCs w:val="18"/>
              </w:rPr>
            </w:pPr>
            <w:r w:rsidRPr="00042BFE">
              <w:rPr>
                <w:rFonts w:cstheme="minorHAnsi"/>
                <w:b w:val="0"/>
                <w:sz w:val="16"/>
                <w:szCs w:val="18"/>
              </w:rPr>
              <w:t>Cat3</w:t>
            </w:r>
          </w:p>
        </w:tc>
        <w:tc>
          <w:tcPr>
            <w:tcW w:w="2754" w:type="pct"/>
          </w:tcPr>
          <w:p w14:paraId="2015108B" w14:textId="77777777" w:rsidR="003B3F5B" w:rsidRPr="00042BFE" w:rsidRDefault="003B3F5B" w:rsidP="00E87D82">
            <w:pPr>
              <w:ind w:left="0"/>
              <w:jc w:val="left"/>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791" w:type="pct"/>
          </w:tcPr>
          <w:p w14:paraId="63285C17" w14:textId="77777777" w:rsidR="003B3F5B" w:rsidRPr="00042BFE" w:rsidRDefault="003B3F5B" w:rsidP="00477BBC">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bl>
    <w:p w14:paraId="2A5C345E" w14:textId="77777777" w:rsidR="003B3F5B" w:rsidRPr="00407A9E" w:rsidRDefault="003B3F5B" w:rsidP="003B3F5B">
      <w:pPr>
        <w:ind w:right="657"/>
        <w:rPr>
          <w:rFonts w:cs="Arial"/>
          <w:lang w:val="x-none"/>
        </w:rPr>
      </w:pPr>
    </w:p>
    <w:p w14:paraId="11C52894" w14:textId="1B49163C" w:rsidR="00690F72" w:rsidRPr="00690F72" w:rsidRDefault="00690F72" w:rsidP="00387A01">
      <w:pPr>
        <w:ind w:left="0" w:right="657"/>
        <w:rPr>
          <w:rFonts w:cs="Arial"/>
        </w:rPr>
      </w:pPr>
    </w:p>
    <w:sectPr w:rsidR="00690F72" w:rsidRPr="00690F72" w:rsidSect="0082759C">
      <w:headerReference w:type="default" r:id="rId15"/>
      <w:footerReference w:type="default" r:id="rId16"/>
      <w:headerReference w:type="first" r:id="rId17"/>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CF51C5" w14:textId="77777777" w:rsidR="00EF5F6C" w:rsidRDefault="00EF5F6C">
      <w:r>
        <w:separator/>
      </w:r>
    </w:p>
  </w:endnote>
  <w:endnote w:type="continuationSeparator" w:id="0">
    <w:p w14:paraId="49167F6D" w14:textId="77777777" w:rsidR="00EF5F6C" w:rsidRDefault="00EF5F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Perpetua">
    <w:altName w:val="Baskerville Old Face"/>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368DC3" w14:textId="4AE05D70" w:rsidR="00442F31" w:rsidRDefault="00442F31"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1C6D786B" w:rsidR="00442F31" w:rsidRDefault="00520A19">
    <w:pPr>
      <w:pStyle w:val="Footer"/>
    </w:pPr>
    <w:r>
      <w:rPr>
        <w:noProof/>
      </w:rPr>
      <w:drawing>
        <wp:anchor distT="0" distB="0" distL="114300" distR="114300" simplePos="0" relativeHeight="251658240" behindDoc="0" locked="0" layoutInCell="1" allowOverlap="1" wp14:anchorId="7A5E44D3" wp14:editId="155A904F">
          <wp:simplePos x="0" y="0"/>
          <wp:positionH relativeFrom="margin">
            <wp:align>left</wp:align>
          </wp:positionH>
          <wp:positionV relativeFrom="paragraph">
            <wp:posOffset>116428</wp:posOffset>
          </wp:positionV>
          <wp:extent cx="754801" cy="266400"/>
          <wp:effectExtent l="0" t="0" r="0" b="0"/>
          <wp:wrapNone/>
          <wp:docPr id="1583471842"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471842" name="Picture 1583471842"/>
                  <pic:cNvPicPr/>
                </pic:nvPicPr>
                <pic:blipFill>
                  <a:blip r:embed="rId1">
                    <a:extLst>
                      <a:ext uri="{28A0092B-C50C-407E-A947-70E740481C1C}">
                        <a14:useLocalDpi xmlns:a14="http://schemas.microsoft.com/office/drawing/2010/main" val="0"/>
                      </a:ext>
                    </a:extLst>
                  </a:blip>
                  <a:stretch>
                    <a:fillRect/>
                  </a:stretch>
                </pic:blipFill>
                <pic:spPr>
                  <a:xfrm>
                    <a:off x="0" y="0"/>
                    <a:ext cx="754801" cy="266400"/>
                  </a:xfrm>
                  <a:prstGeom prst="rect">
                    <a:avLst/>
                  </a:prstGeom>
                </pic:spPr>
              </pic:pic>
            </a:graphicData>
          </a:graphic>
        </wp:anchor>
      </w:drawing>
    </w:r>
    <w:r w:rsidR="00442F31">
      <w:tab/>
    </w:r>
    <w:r w:rsidR="00442F31">
      <w:tab/>
    </w:r>
    <w:r w:rsidR="00442F31">
      <w:tab/>
    </w:r>
    <w:r w:rsidR="00442F31">
      <w:tab/>
    </w:r>
    <w:r w:rsidR="00442F31">
      <w:tab/>
    </w:r>
    <w:r w:rsidR="00442F31">
      <w:tab/>
    </w:r>
    <w:r w:rsidR="00442F31">
      <w:tab/>
    </w:r>
    <w:r w:rsidR="00442F31">
      <w:tab/>
    </w:r>
    <w:r>
      <w:ptab w:relativeTo="margin" w:alignment="right" w:leader="none"/>
    </w:r>
    <w:r w:rsidR="00442F31" w:rsidRPr="00A925F2">
      <w:rPr>
        <w:rFonts w:asciiTheme="majorHAnsi" w:hAnsiTheme="majorHAnsi" w:cs="Times-Bold"/>
        <w:b/>
        <w:bCs/>
        <w:i w:val="0"/>
        <w:color w:val="404040" w:themeColor="text1" w:themeTint="BF"/>
        <w:sz w:val="16"/>
        <w:szCs w:val="24"/>
        <w:lang w:eastAsia="en-GB"/>
      </w:rPr>
      <w:t xml:space="preserve">Page Number - </w:t>
    </w:r>
    <w:r w:rsidR="00442F31" w:rsidRPr="00A925F2">
      <w:rPr>
        <w:rFonts w:asciiTheme="majorHAnsi" w:hAnsiTheme="majorHAnsi"/>
        <w:b/>
        <w:i w:val="0"/>
        <w:color w:val="404040" w:themeColor="text1" w:themeTint="BF"/>
        <w:sz w:val="16"/>
        <w:szCs w:val="24"/>
      </w:rPr>
      <w:fldChar w:fldCharType="begin"/>
    </w:r>
    <w:r w:rsidR="00442F31" w:rsidRPr="00A925F2">
      <w:rPr>
        <w:rFonts w:asciiTheme="majorHAnsi" w:hAnsiTheme="majorHAnsi"/>
        <w:b/>
        <w:i w:val="0"/>
        <w:color w:val="404040" w:themeColor="text1" w:themeTint="BF"/>
        <w:sz w:val="16"/>
        <w:szCs w:val="24"/>
      </w:rPr>
      <w:instrText xml:space="preserve"> PAGE   \* MERGEFORMAT </w:instrText>
    </w:r>
    <w:r w:rsidR="00442F31" w:rsidRPr="00A925F2">
      <w:rPr>
        <w:rFonts w:asciiTheme="majorHAnsi" w:hAnsiTheme="majorHAnsi"/>
        <w:b/>
        <w:i w:val="0"/>
        <w:color w:val="404040" w:themeColor="text1" w:themeTint="BF"/>
        <w:sz w:val="16"/>
        <w:szCs w:val="24"/>
      </w:rPr>
      <w:fldChar w:fldCharType="separate"/>
    </w:r>
    <w:r w:rsidR="00442F31">
      <w:rPr>
        <w:rFonts w:asciiTheme="majorHAnsi" w:hAnsiTheme="majorHAnsi"/>
        <w:b/>
        <w:i w:val="0"/>
        <w:noProof/>
        <w:color w:val="404040" w:themeColor="text1" w:themeTint="BF"/>
        <w:sz w:val="16"/>
        <w:szCs w:val="24"/>
      </w:rPr>
      <w:t>4</w:t>
    </w:r>
    <w:r w:rsidR="00442F31" w:rsidRPr="00A925F2">
      <w:rPr>
        <w:rFonts w:asciiTheme="majorHAnsi" w:hAnsiTheme="majorHAnsi"/>
        <w:b/>
        <w:i w:val="0"/>
        <w:noProof/>
        <w:color w:val="404040" w:themeColor="text1" w:themeTint="BF"/>
        <w:sz w:val="16"/>
        <w:szCs w:val="24"/>
      </w:rPr>
      <w:fldChar w:fldCharType="end"/>
    </w:r>
    <w:r w:rsidR="00442F31" w:rsidRPr="009310DE">
      <w:rPr>
        <w:color w:val="404040" w:themeColor="text1" w:themeTint="BF"/>
        <w:sz w:val="22"/>
      </w:rPr>
      <w:t xml:space="preserve"> </w:t>
    </w:r>
  </w:p>
  <w:p w14:paraId="4EF504CA" w14:textId="77777777" w:rsidR="00442F31" w:rsidRDefault="00442F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A263B2" w14:textId="77777777" w:rsidR="00EF5F6C" w:rsidRDefault="00EF5F6C">
      <w:r>
        <w:separator/>
      </w:r>
    </w:p>
  </w:footnote>
  <w:footnote w:type="continuationSeparator" w:id="0">
    <w:p w14:paraId="101F7BC5" w14:textId="77777777" w:rsidR="00EF5F6C" w:rsidRDefault="00EF5F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246EE7" w14:textId="5801B803" w:rsidR="00442F31" w:rsidRPr="00501CAD" w:rsidRDefault="00442F31" w:rsidP="00874417">
    <w:pPr>
      <w:spacing w:after="0" w:line="240" w:lineRule="auto"/>
      <w:jc w:val="center"/>
      <w:rPr>
        <w:rFonts w:asciiTheme="majorHAnsi" w:hAnsiTheme="majorHAnsi"/>
        <w:noProof/>
        <w:sz w:val="24"/>
        <w:szCs w:val="24"/>
      </w:rPr>
    </w:pPr>
    <w:r>
      <w:rPr>
        <w:rFonts w:asciiTheme="majorHAnsi" w:hAnsiTheme="majorHAnsi"/>
        <w:noProof/>
        <w:sz w:val="20"/>
        <w:szCs w:val="24"/>
      </w:rPr>
      <w:t>NIST SP 800 53R4</w:t>
    </w:r>
    <w:r w:rsidR="005716A3">
      <w:rPr>
        <w:rFonts w:asciiTheme="majorHAnsi" w:hAnsiTheme="majorHAnsi"/>
        <w:noProof/>
        <w:sz w:val="20"/>
        <w:szCs w:val="24"/>
      </w:rPr>
      <w:t xml:space="preserve"> </w:t>
    </w:r>
    <w:r w:rsidR="00EA7668">
      <w:rPr>
        <w:rFonts w:asciiTheme="majorHAnsi" w:hAnsiTheme="majorHAnsi"/>
        <w:noProof/>
        <w:sz w:val="20"/>
        <w:szCs w:val="24"/>
      </w:rPr>
      <w:t>Detailed</w:t>
    </w:r>
    <w:r w:rsidR="005716A3">
      <w:rPr>
        <w:rFonts w:asciiTheme="majorHAnsi" w:hAnsiTheme="majorHAnsi"/>
        <w:noProof/>
        <w:sz w:val="20"/>
        <w:szCs w:val="24"/>
      </w:rPr>
      <w:t xml:space="preserve"> Report</w:t>
    </w:r>
  </w:p>
  <w:p w14:paraId="09BF77A7" w14:textId="77777777" w:rsidR="00442F31" w:rsidRPr="00501CAD" w:rsidRDefault="00442F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2F7494" w14:textId="2640FC5F" w:rsidR="00442F31" w:rsidRDefault="00442F31"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8348E82A"/>
    <w:lvl w:ilvl="0">
      <w:start w:val="1"/>
      <w:numFmt w:val="decimal"/>
      <w:pStyle w:val="Heading1"/>
      <w:lvlText w:val="%1."/>
      <w:lvlJc w:val="left"/>
      <w:pPr>
        <w:tabs>
          <w:tab w:val="num" w:pos="360"/>
        </w:tabs>
        <w:ind w:left="360" w:hanging="360"/>
      </w:pPr>
      <w:rPr>
        <w:rFonts w:ascii="Arial" w:hAnsi="Arial" w:cs="Arial" w:hint="default"/>
        <w:color w:val="FFFFFF" w:themeColor="background1"/>
        <w:sz w:val="32"/>
      </w:rPr>
    </w:lvl>
    <w:lvl w:ilvl="1">
      <w:start w:val="1"/>
      <w:numFmt w:val="decimal"/>
      <w:pStyle w:val="Heading2"/>
      <w:lvlText w:val="%1.%2."/>
      <w:lvlJc w:val="left"/>
      <w:pPr>
        <w:tabs>
          <w:tab w:val="num" w:pos="432"/>
        </w:tabs>
        <w:ind w:left="432" w:hanging="432"/>
      </w:pPr>
      <w:rPr>
        <w:rFonts w:asciiTheme="minorHAnsi" w:hAnsiTheme="minorHAnsi" w:cstheme="minorHAnsi"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4386233">
    <w:abstractNumId w:val="2"/>
  </w:num>
  <w:num w:numId="2" w16cid:durableId="684013931">
    <w:abstractNumId w:val="11"/>
  </w:num>
  <w:num w:numId="3" w16cid:durableId="190994974">
    <w:abstractNumId w:val="13"/>
  </w:num>
  <w:num w:numId="4" w16cid:durableId="973875004">
    <w:abstractNumId w:val="8"/>
  </w:num>
  <w:num w:numId="5" w16cid:durableId="560408542">
    <w:abstractNumId w:val="1"/>
  </w:num>
  <w:num w:numId="6" w16cid:durableId="740061918">
    <w:abstractNumId w:val="0"/>
  </w:num>
  <w:num w:numId="7" w16cid:durableId="1243679658">
    <w:abstractNumId w:val="16"/>
  </w:num>
  <w:num w:numId="8" w16cid:durableId="1204908553">
    <w:abstractNumId w:val="18"/>
  </w:num>
  <w:num w:numId="9" w16cid:durableId="2028604524">
    <w:abstractNumId w:val="12"/>
  </w:num>
  <w:num w:numId="10" w16cid:durableId="1267543902">
    <w:abstractNumId w:val="5"/>
  </w:num>
  <w:num w:numId="11" w16cid:durableId="703751694">
    <w:abstractNumId w:val="20"/>
  </w:num>
  <w:num w:numId="12" w16cid:durableId="589512526">
    <w:abstractNumId w:val="17"/>
  </w:num>
  <w:num w:numId="13" w16cid:durableId="1787851178">
    <w:abstractNumId w:val="21"/>
  </w:num>
  <w:num w:numId="14" w16cid:durableId="1195003290">
    <w:abstractNumId w:val="14"/>
  </w:num>
  <w:num w:numId="15" w16cid:durableId="1291477365">
    <w:abstractNumId w:val="4"/>
  </w:num>
  <w:num w:numId="16" w16cid:durableId="1857309801">
    <w:abstractNumId w:val="6"/>
  </w:num>
  <w:num w:numId="17" w16cid:durableId="1437824718">
    <w:abstractNumId w:val="15"/>
  </w:num>
  <w:num w:numId="18" w16cid:durableId="636494926">
    <w:abstractNumId w:val="7"/>
  </w:num>
  <w:num w:numId="19" w16cid:durableId="983436239">
    <w:abstractNumId w:val="3"/>
  </w:num>
  <w:num w:numId="20" w16cid:durableId="1571114686">
    <w:abstractNumId w:val="10"/>
  </w:num>
  <w:num w:numId="21" w16cid:durableId="1431972021">
    <w:abstractNumId w:val="2"/>
  </w:num>
  <w:num w:numId="22" w16cid:durableId="1059133964">
    <w:abstractNumId w:val="19"/>
  </w:num>
  <w:num w:numId="23" w16cid:durableId="704251782">
    <w:abstractNumId w:val="2"/>
  </w:num>
  <w:num w:numId="24" w16cid:durableId="679892879">
    <w:abstractNumId w:val="2"/>
  </w:num>
  <w:num w:numId="25" w16cid:durableId="11105495">
    <w:abstractNumId w:val="2"/>
  </w:num>
  <w:num w:numId="26" w16cid:durableId="1861049210">
    <w:abstractNumId w:val="2"/>
  </w:num>
  <w:num w:numId="27" w16cid:durableId="1726906307">
    <w:abstractNumId w:val="2"/>
  </w:num>
  <w:num w:numId="28" w16cid:durableId="256132600">
    <w:abstractNumId w:val="2"/>
  </w:num>
  <w:num w:numId="29" w16cid:durableId="1131089936">
    <w:abstractNumId w:val="2"/>
  </w:num>
  <w:num w:numId="30" w16cid:durableId="1013609870">
    <w:abstractNumId w:val="2"/>
  </w:num>
  <w:num w:numId="31" w16cid:durableId="1558860153">
    <w:abstractNumId w:val="2"/>
  </w:num>
  <w:num w:numId="32" w16cid:durableId="1303777795">
    <w:abstractNumId w:val="2"/>
  </w:num>
  <w:num w:numId="33" w16cid:durableId="1213615210">
    <w:abstractNumId w:val="2"/>
  </w:num>
  <w:num w:numId="34" w16cid:durableId="1807237032">
    <w:abstractNumId w:val="2"/>
  </w:num>
  <w:num w:numId="35" w16cid:durableId="1402017546">
    <w:abstractNumId w:val="2"/>
  </w:num>
  <w:num w:numId="36" w16cid:durableId="1082534025">
    <w:abstractNumId w:val="2"/>
  </w:num>
  <w:num w:numId="37" w16cid:durableId="229923827">
    <w:abstractNumId w:val="2"/>
  </w:num>
  <w:num w:numId="38" w16cid:durableId="1003120406">
    <w:abstractNumId w:val="2"/>
  </w:num>
  <w:num w:numId="39" w16cid:durableId="218244426">
    <w:abstractNumId w:val="2"/>
  </w:num>
  <w:num w:numId="40" w16cid:durableId="942687764">
    <w:abstractNumId w:val="2"/>
  </w:num>
  <w:num w:numId="41" w16cid:durableId="1723289024">
    <w:abstractNumId w:val="2"/>
  </w:num>
  <w:num w:numId="42" w16cid:durableId="1387950521">
    <w:abstractNumId w:val="2"/>
  </w:num>
  <w:num w:numId="43" w16cid:durableId="288361790">
    <w:abstractNumId w:val="9"/>
  </w:num>
  <w:num w:numId="44" w16cid:durableId="1219365607">
    <w:abstractNumId w:val="2"/>
  </w:num>
  <w:num w:numId="45" w16cid:durableId="509101103">
    <w:abstractNumId w:val="2"/>
  </w:num>
  <w:num w:numId="46" w16cid:durableId="1221791322">
    <w:abstractNumId w:val="2"/>
  </w:num>
  <w:num w:numId="47" w16cid:durableId="1691643449">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NK8FAGPF8Ug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1A4"/>
    <w:rsid w:val="00020E59"/>
    <w:rsid w:val="00020F50"/>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4DC6"/>
    <w:rsid w:val="00035CEC"/>
    <w:rsid w:val="00035F7F"/>
    <w:rsid w:val="00037680"/>
    <w:rsid w:val="00037B34"/>
    <w:rsid w:val="0004093F"/>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0A99"/>
    <w:rsid w:val="000510DB"/>
    <w:rsid w:val="00051665"/>
    <w:rsid w:val="00051E92"/>
    <w:rsid w:val="00053343"/>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717FC"/>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867"/>
    <w:rsid w:val="000A4ADD"/>
    <w:rsid w:val="000A6CEA"/>
    <w:rsid w:val="000A7325"/>
    <w:rsid w:val="000B160E"/>
    <w:rsid w:val="000B1DF2"/>
    <w:rsid w:val="000B2594"/>
    <w:rsid w:val="000B41A5"/>
    <w:rsid w:val="000C135C"/>
    <w:rsid w:val="000C1623"/>
    <w:rsid w:val="000C4EDE"/>
    <w:rsid w:val="000C5A1F"/>
    <w:rsid w:val="000C5F13"/>
    <w:rsid w:val="000C6001"/>
    <w:rsid w:val="000C6125"/>
    <w:rsid w:val="000C619A"/>
    <w:rsid w:val="000C64B9"/>
    <w:rsid w:val="000C708A"/>
    <w:rsid w:val="000C7384"/>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1DD"/>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54E"/>
    <w:rsid w:val="00116936"/>
    <w:rsid w:val="001232BC"/>
    <w:rsid w:val="00125419"/>
    <w:rsid w:val="00125B85"/>
    <w:rsid w:val="00126BA4"/>
    <w:rsid w:val="001276CD"/>
    <w:rsid w:val="00127F27"/>
    <w:rsid w:val="0013169A"/>
    <w:rsid w:val="00131A44"/>
    <w:rsid w:val="001321EF"/>
    <w:rsid w:val="00132B37"/>
    <w:rsid w:val="00132E83"/>
    <w:rsid w:val="00134B96"/>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6894"/>
    <w:rsid w:val="0015743E"/>
    <w:rsid w:val="00157B30"/>
    <w:rsid w:val="00160499"/>
    <w:rsid w:val="00161169"/>
    <w:rsid w:val="00161AB3"/>
    <w:rsid w:val="00161BF1"/>
    <w:rsid w:val="00161DE2"/>
    <w:rsid w:val="00161EAA"/>
    <w:rsid w:val="001652A1"/>
    <w:rsid w:val="0016739E"/>
    <w:rsid w:val="001678FE"/>
    <w:rsid w:val="001708A0"/>
    <w:rsid w:val="00170B92"/>
    <w:rsid w:val="00170F0A"/>
    <w:rsid w:val="0017201B"/>
    <w:rsid w:val="00172114"/>
    <w:rsid w:val="001724DA"/>
    <w:rsid w:val="00172AFB"/>
    <w:rsid w:val="00172DEA"/>
    <w:rsid w:val="00172E7F"/>
    <w:rsid w:val="00173B3F"/>
    <w:rsid w:val="00173D4A"/>
    <w:rsid w:val="00173E74"/>
    <w:rsid w:val="00174A40"/>
    <w:rsid w:val="00175973"/>
    <w:rsid w:val="00175D58"/>
    <w:rsid w:val="00176953"/>
    <w:rsid w:val="001808FB"/>
    <w:rsid w:val="00183505"/>
    <w:rsid w:val="001839D9"/>
    <w:rsid w:val="00184AD1"/>
    <w:rsid w:val="001853EA"/>
    <w:rsid w:val="00186284"/>
    <w:rsid w:val="001862A8"/>
    <w:rsid w:val="0018729A"/>
    <w:rsid w:val="0018742E"/>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75D9"/>
    <w:rsid w:val="001B7CA6"/>
    <w:rsid w:val="001C1805"/>
    <w:rsid w:val="001C2099"/>
    <w:rsid w:val="001C20A2"/>
    <w:rsid w:val="001C444B"/>
    <w:rsid w:val="001C52E5"/>
    <w:rsid w:val="001C6504"/>
    <w:rsid w:val="001C66D0"/>
    <w:rsid w:val="001C6DDF"/>
    <w:rsid w:val="001C78DD"/>
    <w:rsid w:val="001D09D7"/>
    <w:rsid w:val="001D116E"/>
    <w:rsid w:val="001D17D8"/>
    <w:rsid w:val="001D1ACE"/>
    <w:rsid w:val="001D2176"/>
    <w:rsid w:val="001D31BD"/>
    <w:rsid w:val="001D3500"/>
    <w:rsid w:val="001D3909"/>
    <w:rsid w:val="001D40F9"/>
    <w:rsid w:val="001D4505"/>
    <w:rsid w:val="001D4847"/>
    <w:rsid w:val="001D4A52"/>
    <w:rsid w:val="001D5841"/>
    <w:rsid w:val="001D6238"/>
    <w:rsid w:val="001D6F45"/>
    <w:rsid w:val="001D70F5"/>
    <w:rsid w:val="001E1BEB"/>
    <w:rsid w:val="001E1DC0"/>
    <w:rsid w:val="001E2DEC"/>
    <w:rsid w:val="001E3546"/>
    <w:rsid w:val="001E5B44"/>
    <w:rsid w:val="001E5BA9"/>
    <w:rsid w:val="001E7D7F"/>
    <w:rsid w:val="001E7FB5"/>
    <w:rsid w:val="001F097D"/>
    <w:rsid w:val="001F0CAC"/>
    <w:rsid w:val="001F1AA9"/>
    <w:rsid w:val="001F23CF"/>
    <w:rsid w:val="001F26FC"/>
    <w:rsid w:val="001F4A06"/>
    <w:rsid w:val="001F5538"/>
    <w:rsid w:val="001F5E88"/>
    <w:rsid w:val="001F6BD6"/>
    <w:rsid w:val="001F7444"/>
    <w:rsid w:val="001F7F06"/>
    <w:rsid w:val="001F7F12"/>
    <w:rsid w:val="0020039D"/>
    <w:rsid w:val="00200DC2"/>
    <w:rsid w:val="00200E69"/>
    <w:rsid w:val="00203818"/>
    <w:rsid w:val="00204B10"/>
    <w:rsid w:val="002054CB"/>
    <w:rsid w:val="00206250"/>
    <w:rsid w:val="00206B93"/>
    <w:rsid w:val="00210004"/>
    <w:rsid w:val="00210182"/>
    <w:rsid w:val="00210F67"/>
    <w:rsid w:val="00211189"/>
    <w:rsid w:val="00211572"/>
    <w:rsid w:val="002118B4"/>
    <w:rsid w:val="0021288C"/>
    <w:rsid w:val="00212BC7"/>
    <w:rsid w:val="00212DE1"/>
    <w:rsid w:val="002137C7"/>
    <w:rsid w:val="00213E84"/>
    <w:rsid w:val="00215870"/>
    <w:rsid w:val="00215A8C"/>
    <w:rsid w:val="00216FF1"/>
    <w:rsid w:val="0021729F"/>
    <w:rsid w:val="00220066"/>
    <w:rsid w:val="0022048F"/>
    <w:rsid w:val="002208CA"/>
    <w:rsid w:val="00220C91"/>
    <w:rsid w:val="00221099"/>
    <w:rsid w:val="002213D9"/>
    <w:rsid w:val="002223A1"/>
    <w:rsid w:val="002224B2"/>
    <w:rsid w:val="0022267E"/>
    <w:rsid w:val="00223531"/>
    <w:rsid w:val="002242DD"/>
    <w:rsid w:val="00224619"/>
    <w:rsid w:val="00225B44"/>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1F77"/>
    <w:rsid w:val="00253260"/>
    <w:rsid w:val="00254678"/>
    <w:rsid w:val="00254F65"/>
    <w:rsid w:val="0025544E"/>
    <w:rsid w:val="00255A32"/>
    <w:rsid w:val="00255ADB"/>
    <w:rsid w:val="00255E13"/>
    <w:rsid w:val="00255E64"/>
    <w:rsid w:val="00256ECC"/>
    <w:rsid w:val="00257C03"/>
    <w:rsid w:val="002600D7"/>
    <w:rsid w:val="00260323"/>
    <w:rsid w:val="002607E9"/>
    <w:rsid w:val="00260920"/>
    <w:rsid w:val="00260A2B"/>
    <w:rsid w:val="00261774"/>
    <w:rsid w:val="00262753"/>
    <w:rsid w:val="00262DB6"/>
    <w:rsid w:val="0026328C"/>
    <w:rsid w:val="002638B2"/>
    <w:rsid w:val="00264EB9"/>
    <w:rsid w:val="00265E07"/>
    <w:rsid w:val="0026649E"/>
    <w:rsid w:val="00266551"/>
    <w:rsid w:val="00266C04"/>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C249C"/>
    <w:rsid w:val="002C30EF"/>
    <w:rsid w:val="002C3F06"/>
    <w:rsid w:val="002C4507"/>
    <w:rsid w:val="002C4B50"/>
    <w:rsid w:val="002C4E3C"/>
    <w:rsid w:val="002C5519"/>
    <w:rsid w:val="002C58A6"/>
    <w:rsid w:val="002C61DA"/>
    <w:rsid w:val="002C65F4"/>
    <w:rsid w:val="002C6A51"/>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942"/>
    <w:rsid w:val="002F5419"/>
    <w:rsid w:val="002F541B"/>
    <w:rsid w:val="002F5502"/>
    <w:rsid w:val="002F72F7"/>
    <w:rsid w:val="0030030F"/>
    <w:rsid w:val="0030175A"/>
    <w:rsid w:val="0030281F"/>
    <w:rsid w:val="003028BF"/>
    <w:rsid w:val="0030351C"/>
    <w:rsid w:val="00304222"/>
    <w:rsid w:val="0030482C"/>
    <w:rsid w:val="0030508E"/>
    <w:rsid w:val="00305163"/>
    <w:rsid w:val="003064F6"/>
    <w:rsid w:val="00307B3C"/>
    <w:rsid w:val="0031143B"/>
    <w:rsid w:val="00311D08"/>
    <w:rsid w:val="00312257"/>
    <w:rsid w:val="00312A9D"/>
    <w:rsid w:val="00313407"/>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EF4"/>
    <w:rsid w:val="003410DE"/>
    <w:rsid w:val="00341C15"/>
    <w:rsid w:val="003422CF"/>
    <w:rsid w:val="003427ED"/>
    <w:rsid w:val="0034496C"/>
    <w:rsid w:val="00345E79"/>
    <w:rsid w:val="00346210"/>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36BB"/>
    <w:rsid w:val="0036471C"/>
    <w:rsid w:val="003652AE"/>
    <w:rsid w:val="00365DB0"/>
    <w:rsid w:val="0036637D"/>
    <w:rsid w:val="003669CA"/>
    <w:rsid w:val="00366DB3"/>
    <w:rsid w:val="00370AC6"/>
    <w:rsid w:val="00371526"/>
    <w:rsid w:val="00371661"/>
    <w:rsid w:val="00371A8C"/>
    <w:rsid w:val="00373891"/>
    <w:rsid w:val="00373CA5"/>
    <w:rsid w:val="00374494"/>
    <w:rsid w:val="003749D0"/>
    <w:rsid w:val="0037529B"/>
    <w:rsid w:val="0037539A"/>
    <w:rsid w:val="00375BB6"/>
    <w:rsid w:val="00377C01"/>
    <w:rsid w:val="00381B7B"/>
    <w:rsid w:val="00381C8F"/>
    <w:rsid w:val="00382B8C"/>
    <w:rsid w:val="00384127"/>
    <w:rsid w:val="0038419C"/>
    <w:rsid w:val="003844E2"/>
    <w:rsid w:val="00387187"/>
    <w:rsid w:val="003872A8"/>
    <w:rsid w:val="00387A01"/>
    <w:rsid w:val="00387E23"/>
    <w:rsid w:val="0039000C"/>
    <w:rsid w:val="00390299"/>
    <w:rsid w:val="00392916"/>
    <w:rsid w:val="0039562F"/>
    <w:rsid w:val="003963AA"/>
    <w:rsid w:val="003A12EF"/>
    <w:rsid w:val="003A1D44"/>
    <w:rsid w:val="003A2171"/>
    <w:rsid w:val="003A25D8"/>
    <w:rsid w:val="003A3E9B"/>
    <w:rsid w:val="003A43A7"/>
    <w:rsid w:val="003A50D0"/>
    <w:rsid w:val="003A56D8"/>
    <w:rsid w:val="003A603C"/>
    <w:rsid w:val="003A67BD"/>
    <w:rsid w:val="003A6AEF"/>
    <w:rsid w:val="003B300F"/>
    <w:rsid w:val="003B33F2"/>
    <w:rsid w:val="003B3DAB"/>
    <w:rsid w:val="003B3F5B"/>
    <w:rsid w:val="003B69BC"/>
    <w:rsid w:val="003B75B9"/>
    <w:rsid w:val="003B7A63"/>
    <w:rsid w:val="003C105C"/>
    <w:rsid w:val="003C10DF"/>
    <w:rsid w:val="003C178B"/>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3ABF"/>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406"/>
    <w:rsid w:val="00412968"/>
    <w:rsid w:val="00412BCE"/>
    <w:rsid w:val="00412F3C"/>
    <w:rsid w:val="00413694"/>
    <w:rsid w:val="0041456A"/>
    <w:rsid w:val="004147AB"/>
    <w:rsid w:val="00417637"/>
    <w:rsid w:val="00417E8C"/>
    <w:rsid w:val="004201A0"/>
    <w:rsid w:val="004207CF"/>
    <w:rsid w:val="004207FB"/>
    <w:rsid w:val="004249D3"/>
    <w:rsid w:val="00425494"/>
    <w:rsid w:val="004254D4"/>
    <w:rsid w:val="004255D2"/>
    <w:rsid w:val="00426BB3"/>
    <w:rsid w:val="0043105F"/>
    <w:rsid w:val="004312CC"/>
    <w:rsid w:val="004317E4"/>
    <w:rsid w:val="0043182E"/>
    <w:rsid w:val="00435628"/>
    <w:rsid w:val="00435AA7"/>
    <w:rsid w:val="0043695A"/>
    <w:rsid w:val="00441652"/>
    <w:rsid w:val="00441B69"/>
    <w:rsid w:val="00442172"/>
    <w:rsid w:val="0044242D"/>
    <w:rsid w:val="00442D3A"/>
    <w:rsid w:val="00442F31"/>
    <w:rsid w:val="00443F85"/>
    <w:rsid w:val="0044477D"/>
    <w:rsid w:val="004456C4"/>
    <w:rsid w:val="00445DD8"/>
    <w:rsid w:val="00446195"/>
    <w:rsid w:val="0044677F"/>
    <w:rsid w:val="00446938"/>
    <w:rsid w:val="0044720F"/>
    <w:rsid w:val="00450BDD"/>
    <w:rsid w:val="00452624"/>
    <w:rsid w:val="004529FA"/>
    <w:rsid w:val="00452D4F"/>
    <w:rsid w:val="00452F13"/>
    <w:rsid w:val="00453444"/>
    <w:rsid w:val="00453F1F"/>
    <w:rsid w:val="00454A93"/>
    <w:rsid w:val="0045590B"/>
    <w:rsid w:val="00456BE3"/>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33D2"/>
    <w:rsid w:val="00484A98"/>
    <w:rsid w:val="00484BF6"/>
    <w:rsid w:val="00485E38"/>
    <w:rsid w:val="004867B9"/>
    <w:rsid w:val="00486FA5"/>
    <w:rsid w:val="004872F2"/>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2F46"/>
    <w:rsid w:val="004A4055"/>
    <w:rsid w:val="004A59A5"/>
    <w:rsid w:val="004A5EC6"/>
    <w:rsid w:val="004A620F"/>
    <w:rsid w:val="004A6C63"/>
    <w:rsid w:val="004A6E66"/>
    <w:rsid w:val="004A7343"/>
    <w:rsid w:val="004A76DA"/>
    <w:rsid w:val="004B076F"/>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359A"/>
    <w:rsid w:val="004F493F"/>
    <w:rsid w:val="004F5DAC"/>
    <w:rsid w:val="004F7054"/>
    <w:rsid w:val="0050018B"/>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A19"/>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40E"/>
    <w:rsid w:val="00553EAB"/>
    <w:rsid w:val="00553EE9"/>
    <w:rsid w:val="00554A63"/>
    <w:rsid w:val="00554E8D"/>
    <w:rsid w:val="005553D9"/>
    <w:rsid w:val="00555620"/>
    <w:rsid w:val="00555D0F"/>
    <w:rsid w:val="00556F55"/>
    <w:rsid w:val="00560266"/>
    <w:rsid w:val="00560437"/>
    <w:rsid w:val="005611D7"/>
    <w:rsid w:val="005616FB"/>
    <w:rsid w:val="00561E4B"/>
    <w:rsid w:val="00562CC3"/>
    <w:rsid w:val="00563574"/>
    <w:rsid w:val="00563D5D"/>
    <w:rsid w:val="005641D9"/>
    <w:rsid w:val="0056536B"/>
    <w:rsid w:val="0056583E"/>
    <w:rsid w:val="00567421"/>
    <w:rsid w:val="005709CC"/>
    <w:rsid w:val="00570E64"/>
    <w:rsid w:val="005716A3"/>
    <w:rsid w:val="00574032"/>
    <w:rsid w:val="005746B8"/>
    <w:rsid w:val="005761DD"/>
    <w:rsid w:val="005773E4"/>
    <w:rsid w:val="00577B66"/>
    <w:rsid w:val="00577EDD"/>
    <w:rsid w:val="00580494"/>
    <w:rsid w:val="00581CB3"/>
    <w:rsid w:val="005823A1"/>
    <w:rsid w:val="005828AB"/>
    <w:rsid w:val="0058367F"/>
    <w:rsid w:val="005844A8"/>
    <w:rsid w:val="00584519"/>
    <w:rsid w:val="00584E1B"/>
    <w:rsid w:val="0058601E"/>
    <w:rsid w:val="005875F8"/>
    <w:rsid w:val="005902D9"/>
    <w:rsid w:val="00592C0F"/>
    <w:rsid w:val="00592FBB"/>
    <w:rsid w:val="005961E7"/>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45"/>
    <w:rsid w:val="005C39FC"/>
    <w:rsid w:val="005C3C74"/>
    <w:rsid w:val="005C3E74"/>
    <w:rsid w:val="005C4F6D"/>
    <w:rsid w:val="005C5124"/>
    <w:rsid w:val="005C547B"/>
    <w:rsid w:val="005C7BBF"/>
    <w:rsid w:val="005D1CA9"/>
    <w:rsid w:val="005D2574"/>
    <w:rsid w:val="005D28B6"/>
    <w:rsid w:val="005D2982"/>
    <w:rsid w:val="005D39DB"/>
    <w:rsid w:val="005D509B"/>
    <w:rsid w:val="005D55F0"/>
    <w:rsid w:val="005D5B19"/>
    <w:rsid w:val="005D7120"/>
    <w:rsid w:val="005D7DFA"/>
    <w:rsid w:val="005E019F"/>
    <w:rsid w:val="005E025D"/>
    <w:rsid w:val="005E0E9A"/>
    <w:rsid w:val="005E1262"/>
    <w:rsid w:val="005E1AFF"/>
    <w:rsid w:val="005E1FE8"/>
    <w:rsid w:val="005E2296"/>
    <w:rsid w:val="005E2E26"/>
    <w:rsid w:val="005E384B"/>
    <w:rsid w:val="005E3DC8"/>
    <w:rsid w:val="005E4022"/>
    <w:rsid w:val="005E4822"/>
    <w:rsid w:val="005E4C34"/>
    <w:rsid w:val="005E7151"/>
    <w:rsid w:val="005E7F4F"/>
    <w:rsid w:val="005F070A"/>
    <w:rsid w:val="005F09ED"/>
    <w:rsid w:val="005F0AE5"/>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6B"/>
    <w:rsid w:val="00635FB1"/>
    <w:rsid w:val="00636081"/>
    <w:rsid w:val="0063686B"/>
    <w:rsid w:val="00637F0A"/>
    <w:rsid w:val="006406A1"/>
    <w:rsid w:val="00640936"/>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66352"/>
    <w:rsid w:val="00672376"/>
    <w:rsid w:val="006732A7"/>
    <w:rsid w:val="006735BA"/>
    <w:rsid w:val="00673F5A"/>
    <w:rsid w:val="00675228"/>
    <w:rsid w:val="00675F19"/>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54B"/>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59AF"/>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EE6"/>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2EC"/>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4F53"/>
    <w:rsid w:val="00745580"/>
    <w:rsid w:val="007458C3"/>
    <w:rsid w:val="00745E8A"/>
    <w:rsid w:val="007470F3"/>
    <w:rsid w:val="00747FFC"/>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0041"/>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83D"/>
    <w:rsid w:val="007C2916"/>
    <w:rsid w:val="007C5662"/>
    <w:rsid w:val="007C62C7"/>
    <w:rsid w:val="007C630B"/>
    <w:rsid w:val="007C6B8F"/>
    <w:rsid w:val="007C7CEC"/>
    <w:rsid w:val="007D08BE"/>
    <w:rsid w:val="007D21F5"/>
    <w:rsid w:val="007D2984"/>
    <w:rsid w:val="007D4103"/>
    <w:rsid w:val="007D4D4B"/>
    <w:rsid w:val="007D5581"/>
    <w:rsid w:val="007D5B04"/>
    <w:rsid w:val="007D62E9"/>
    <w:rsid w:val="007D6DED"/>
    <w:rsid w:val="007D72C4"/>
    <w:rsid w:val="007D72C7"/>
    <w:rsid w:val="007D791A"/>
    <w:rsid w:val="007D7A21"/>
    <w:rsid w:val="007D7A9A"/>
    <w:rsid w:val="007E2D69"/>
    <w:rsid w:val="007E3373"/>
    <w:rsid w:val="007E4EF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4E44"/>
    <w:rsid w:val="0080730D"/>
    <w:rsid w:val="008079D6"/>
    <w:rsid w:val="00807FA5"/>
    <w:rsid w:val="00811B5D"/>
    <w:rsid w:val="00811E6E"/>
    <w:rsid w:val="008127F7"/>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2759C"/>
    <w:rsid w:val="00830377"/>
    <w:rsid w:val="00830E93"/>
    <w:rsid w:val="008310E2"/>
    <w:rsid w:val="00831619"/>
    <w:rsid w:val="0083162B"/>
    <w:rsid w:val="00831880"/>
    <w:rsid w:val="008318D5"/>
    <w:rsid w:val="0083280C"/>
    <w:rsid w:val="008330C5"/>
    <w:rsid w:val="008332FC"/>
    <w:rsid w:val="00833F9B"/>
    <w:rsid w:val="00834110"/>
    <w:rsid w:val="00834DEE"/>
    <w:rsid w:val="00836DCC"/>
    <w:rsid w:val="00837BB2"/>
    <w:rsid w:val="00841233"/>
    <w:rsid w:val="00842136"/>
    <w:rsid w:val="008424CC"/>
    <w:rsid w:val="00842E53"/>
    <w:rsid w:val="00843710"/>
    <w:rsid w:val="008442EF"/>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767"/>
    <w:rsid w:val="00867CAD"/>
    <w:rsid w:val="00867D2C"/>
    <w:rsid w:val="00870884"/>
    <w:rsid w:val="00870D03"/>
    <w:rsid w:val="0087120C"/>
    <w:rsid w:val="008715DD"/>
    <w:rsid w:val="0087245F"/>
    <w:rsid w:val="0087248E"/>
    <w:rsid w:val="00873DBA"/>
    <w:rsid w:val="00873E6F"/>
    <w:rsid w:val="00874417"/>
    <w:rsid w:val="008766C9"/>
    <w:rsid w:val="008803C9"/>
    <w:rsid w:val="008836BA"/>
    <w:rsid w:val="0088386B"/>
    <w:rsid w:val="00883DF9"/>
    <w:rsid w:val="008849A0"/>
    <w:rsid w:val="00884D3A"/>
    <w:rsid w:val="0088751E"/>
    <w:rsid w:val="008903D0"/>
    <w:rsid w:val="00890E55"/>
    <w:rsid w:val="00891455"/>
    <w:rsid w:val="00891564"/>
    <w:rsid w:val="0089193C"/>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C9"/>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1DB"/>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0F4"/>
    <w:rsid w:val="00900C0D"/>
    <w:rsid w:val="00901453"/>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029"/>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589E"/>
    <w:rsid w:val="00936214"/>
    <w:rsid w:val="00936BE0"/>
    <w:rsid w:val="009370F3"/>
    <w:rsid w:val="009406B3"/>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0A0"/>
    <w:rsid w:val="00964304"/>
    <w:rsid w:val="0096450C"/>
    <w:rsid w:val="009659B5"/>
    <w:rsid w:val="00966185"/>
    <w:rsid w:val="00967B5D"/>
    <w:rsid w:val="00967C2C"/>
    <w:rsid w:val="0097147F"/>
    <w:rsid w:val="009725A2"/>
    <w:rsid w:val="009740C4"/>
    <w:rsid w:val="00974538"/>
    <w:rsid w:val="00974D6D"/>
    <w:rsid w:val="00974DBE"/>
    <w:rsid w:val="00975B3F"/>
    <w:rsid w:val="00980036"/>
    <w:rsid w:val="009808E6"/>
    <w:rsid w:val="0098095C"/>
    <w:rsid w:val="00981096"/>
    <w:rsid w:val="00981A29"/>
    <w:rsid w:val="00983A75"/>
    <w:rsid w:val="00985BE0"/>
    <w:rsid w:val="00985DC7"/>
    <w:rsid w:val="00986F18"/>
    <w:rsid w:val="00986F45"/>
    <w:rsid w:val="00987509"/>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6CA5"/>
    <w:rsid w:val="009A6DF7"/>
    <w:rsid w:val="009A7596"/>
    <w:rsid w:val="009B016C"/>
    <w:rsid w:val="009B08BE"/>
    <w:rsid w:val="009B0E0A"/>
    <w:rsid w:val="009B156A"/>
    <w:rsid w:val="009B33DF"/>
    <w:rsid w:val="009B530C"/>
    <w:rsid w:val="009B5957"/>
    <w:rsid w:val="009B5B5B"/>
    <w:rsid w:val="009B6686"/>
    <w:rsid w:val="009B66BC"/>
    <w:rsid w:val="009C0028"/>
    <w:rsid w:val="009C0984"/>
    <w:rsid w:val="009C0F1C"/>
    <w:rsid w:val="009C130A"/>
    <w:rsid w:val="009C232A"/>
    <w:rsid w:val="009C25D2"/>
    <w:rsid w:val="009C28D5"/>
    <w:rsid w:val="009C294F"/>
    <w:rsid w:val="009C331E"/>
    <w:rsid w:val="009C4B1B"/>
    <w:rsid w:val="009C4FE2"/>
    <w:rsid w:val="009C5C45"/>
    <w:rsid w:val="009C60DD"/>
    <w:rsid w:val="009C6A58"/>
    <w:rsid w:val="009D0E8E"/>
    <w:rsid w:val="009D1900"/>
    <w:rsid w:val="009D1A84"/>
    <w:rsid w:val="009D1F41"/>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5978"/>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4AB4"/>
    <w:rsid w:val="00A05663"/>
    <w:rsid w:val="00A058E8"/>
    <w:rsid w:val="00A05BCD"/>
    <w:rsid w:val="00A05E6D"/>
    <w:rsid w:val="00A0702E"/>
    <w:rsid w:val="00A07D79"/>
    <w:rsid w:val="00A102D9"/>
    <w:rsid w:val="00A1054B"/>
    <w:rsid w:val="00A133F8"/>
    <w:rsid w:val="00A15135"/>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3E8E"/>
    <w:rsid w:val="00A55FFE"/>
    <w:rsid w:val="00A56529"/>
    <w:rsid w:val="00A572B4"/>
    <w:rsid w:val="00A572E4"/>
    <w:rsid w:val="00A61789"/>
    <w:rsid w:val="00A61B1E"/>
    <w:rsid w:val="00A61E96"/>
    <w:rsid w:val="00A64717"/>
    <w:rsid w:val="00A655DA"/>
    <w:rsid w:val="00A669E9"/>
    <w:rsid w:val="00A67268"/>
    <w:rsid w:val="00A7073D"/>
    <w:rsid w:val="00A70C7D"/>
    <w:rsid w:val="00A70E6B"/>
    <w:rsid w:val="00A7260E"/>
    <w:rsid w:val="00A727D0"/>
    <w:rsid w:val="00A72A44"/>
    <w:rsid w:val="00A73107"/>
    <w:rsid w:val="00A74955"/>
    <w:rsid w:val="00A74972"/>
    <w:rsid w:val="00A75B82"/>
    <w:rsid w:val="00A7648A"/>
    <w:rsid w:val="00A771EE"/>
    <w:rsid w:val="00A7744E"/>
    <w:rsid w:val="00A779DC"/>
    <w:rsid w:val="00A81F12"/>
    <w:rsid w:val="00A8219C"/>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1FF1"/>
    <w:rsid w:val="00AA3F1E"/>
    <w:rsid w:val="00AA4E67"/>
    <w:rsid w:val="00AA4F0E"/>
    <w:rsid w:val="00AA5995"/>
    <w:rsid w:val="00AA6580"/>
    <w:rsid w:val="00AA67BC"/>
    <w:rsid w:val="00AA6BF2"/>
    <w:rsid w:val="00AA6F71"/>
    <w:rsid w:val="00AB04C8"/>
    <w:rsid w:val="00AB0ED0"/>
    <w:rsid w:val="00AB1944"/>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C68D3"/>
    <w:rsid w:val="00AD0482"/>
    <w:rsid w:val="00AD0505"/>
    <w:rsid w:val="00AD080E"/>
    <w:rsid w:val="00AD1265"/>
    <w:rsid w:val="00AD1A1F"/>
    <w:rsid w:val="00AD2EE1"/>
    <w:rsid w:val="00AD42E0"/>
    <w:rsid w:val="00AD44F0"/>
    <w:rsid w:val="00AD4540"/>
    <w:rsid w:val="00AD5B33"/>
    <w:rsid w:val="00AD5F90"/>
    <w:rsid w:val="00AD652F"/>
    <w:rsid w:val="00AD6731"/>
    <w:rsid w:val="00AE0C46"/>
    <w:rsid w:val="00AE18E9"/>
    <w:rsid w:val="00AE1989"/>
    <w:rsid w:val="00AE1EE1"/>
    <w:rsid w:val="00AE2382"/>
    <w:rsid w:val="00AE2DE5"/>
    <w:rsid w:val="00AE2E9C"/>
    <w:rsid w:val="00AE3EFA"/>
    <w:rsid w:val="00AE425B"/>
    <w:rsid w:val="00AE4419"/>
    <w:rsid w:val="00AE4833"/>
    <w:rsid w:val="00AE55E1"/>
    <w:rsid w:val="00AE60A5"/>
    <w:rsid w:val="00AE69D6"/>
    <w:rsid w:val="00AE6EE2"/>
    <w:rsid w:val="00AE7986"/>
    <w:rsid w:val="00AE7DA7"/>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384"/>
    <w:rsid w:val="00B025F8"/>
    <w:rsid w:val="00B0353E"/>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1BFE"/>
    <w:rsid w:val="00B21E4A"/>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7720E"/>
    <w:rsid w:val="00B80F99"/>
    <w:rsid w:val="00B8186F"/>
    <w:rsid w:val="00B81891"/>
    <w:rsid w:val="00B8295B"/>
    <w:rsid w:val="00B830ED"/>
    <w:rsid w:val="00B83379"/>
    <w:rsid w:val="00B853D1"/>
    <w:rsid w:val="00B86768"/>
    <w:rsid w:val="00B8790E"/>
    <w:rsid w:val="00B90E57"/>
    <w:rsid w:val="00B91AAF"/>
    <w:rsid w:val="00B91AF0"/>
    <w:rsid w:val="00B95DA9"/>
    <w:rsid w:val="00BA019D"/>
    <w:rsid w:val="00BA0A0E"/>
    <w:rsid w:val="00BA0BBE"/>
    <w:rsid w:val="00BA1942"/>
    <w:rsid w:val="00BA2149"/>
    <w:rsid w:val="00BA2257"/>
    <w:rsid w:val="00BA40D5"/>
    <w:rsid w:val="00BA44E6"/>
    <w:rsid w:val="00BA5BB5"/>
    <w:rsid w:val="00BA6131"/>
    <w:rsid w:val="00BA7671"/>
    <w:rsid w:val="00BB12C5"/>
    <w:rsid w:val="00BB3288"/>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0305"/>
    <w:rsid w:val="00BE22AD"/>
    <w:rsid w:val="00BE3075"/>
    <w:rsid w:val="00BE3656"/>
    <w:rsid w:val="00BE37E2"/>
    <w:rsid w:val="00BE53B2"/>
    <w:rsid w:val="00BF05D4"/>
    <w:rsid w:val="00BF3333"/>
    <w:rsid w:val="00BF3B12"/>
    <w:rsid w:val="00BF45EB"/>
    <w:rsid w:val="00BF4E78"/>
    <w:rsid w:val="00BF5618"/>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33DC"/>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5870"/>
    <w:rsid w:val="00C26C85"/>
    <w:rsid w:val="00C27C3B"/>
    <w:rsid w:val="00C3005F"/>
    <w:rsid w:val="00C31E69"/>
    <w:rsid w:val="00C32FCB"/>
    <w:rsid w:val="00C332BC"/>
    <w:rsid w:val="00C33B3D"/>
    <w:rsid w:val="00C3480D"/>
    <w:rsid w:val="00C34CF6"/>
    <w:rsid w:val="00C359D9"/>
    <w:rsid w:val="00C36A3F"/>
    <w:rsid w:val="00C37566"/>
    <w:rsid w:val="00C4082B"/>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4FF"/>
    <w:rsid w:val="00C769F3"/>
    <w:rsid w:val="00C771D4"/>
    <w:rsid w:val="00C7744B"/>
    <w:rsid w:val="00C77E2B"/>
    <w:rsid w:val="00C816B0"/>
    <w:rsid w:val="00C82274"/>
    <w:rsid w:val="00C8240E"/>
    <w:rsid w:val="00C82AC8"/>
    <w:rsid w:val="00C82EE2"/>
    <w:rsid w:val="00C83F04"/>
    <w:rsid w:val="00C8488D"/>
    <w:rsid w:val="00C851DB"/>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2402"/>
    <w:rsid w:val="00CC2756"/>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D7261"/>
    <w:rsid w:val="00CE0065"/>
    <w:rsid w:val="00CE0C11"/>
    <w:rsid w:val="00CE123C"/>
    <w:rsid w:val="00CE1532"/>
    <w:rsid w:val="00CE2C22"/>
    <w:rsid w:val="00CE30D5"/>
    <w:rsid w:val="00CE3320"/>
    <w:rsid w:val="00CE36AA"/>
    <w:rsid w:val="00CE4416"/>
    <w:rsid w:val="00CE4524"/>
    <w:rsid w:val="00CE4A6C"/>
    <w:rsid w:val="00CE4D7A"/>
    <w:rsid w:val="00CE5417"/>
    <w:rsid w:val="00CE576B"/>
    <w:rsid w:val="00CE591D"/>
    <w:rsid w:val="00CE64A6"/>
    <w:rsid w:val="00CE69D5"/>
    <w:rsid w:val="00CE6B94"/>
    <w:rsid w:val="00CF1FF9"/>
    <w:rsid w:val="00CF2EDF"/>
    <w:rsid w:val="00CF3F73"/>
    <w:rsid w:val="00CF4297"/>
    <w:rsid w:val="00CF4D47"/>
    <w:rsid w:val="00CF4D82"/>
    <w:rsid w:val="00CF5F86"/>
    <w:rsid w:val="00CF7009"/>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8A1"/>
    <w:rsid w:val="00D16B3B"/>
    <w:rsid w:val="00D16E31"/>
    <w:rsid w:val="00D177EE"/>
    <w:rsid w:val="00D17D73"/>
    <w:rsid w:val="00D17E92"/>
    <w:rsid w:val="00D201FC"/>
    <w:rsid w:val="00D20741"/>
    <w:rsid w:val="00D20F71"/>
    <w:rsid w:val="00D216EF"/>
    <w:rsid w:val="00D21D62"/>
    <w:rsid w:val="00D21E08"/>
    <w:rsid w:val="00D222A5"/>
    <w:rsid w:val="00D222DB"/>
    <w:rsid w:val="00D236D7"/>
    <w:rsid w:val="00D237D9"/>
    <w:rsid w:val="00D243AE"/>
    <w:rsid w:val="00D24AFB"/>
    <w:rsid w:val="00D25C41"/>
    <w:rsid w:val="00D260EA"/>
    <w:rsid w:val="00D26550"/>
    <w:rsid w:val="00D2692A"/>
    <w:rsid w:val="00D279C6"/>
    <w:rsid w:val="00D3051E"/>
    <w:rsid w:val="00D3121E"/>
    <w:rsid w:val="00D31701"/>
    <w:rsid w:val="00D32FD7"/>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70A"/>
    <w:rsid w:val="00D52E99"/>
    <w:rsid w:val="00D52EB9"/>
    <w:rsid w:val="00D531BE"/>
    <w:rsid w:val="00D54148"/>
    <w:rsid w:val="00D5440F"/>
    <w:rsid w:val="00D54989"/>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38D8"/>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CAD"/>
    <w:rsid w:val="00D90D01"/>
    <w:rsid w:val="00D911CF"/>
    <w:rsid w:val="00D911E4"/>
    <w:rsid w:val="00D92FCD"/>
    <w:rsid w:val="00D931E1"/>
    <w:rsid w:val="00D938EA"/>
    <w:rsid w:val="00D948B2"/>
    <w:rsid w:val="00D95B57"/>
    <w:rsid w:val="00D96660"/>
    <w:rsid w:val="00D970D2"/>
    <w:rsid w:val="00D97103"/>
    <w:rsid w:val="00DA0B37"/>
    <w:rsid w:val="00DA17F4"/>
    <w:rsid w:val="00DA1D9F"/>
    <w:rsid w:val="00DA51D8"/>
    <w:rsid w:val="00DA67F0"/>
    <w:rsid w:val="00DA7D16"/>
    <w:rsid w:val="00DB1737"/>
    <w:rsid w:val="00DB2B2F"/>
    <w:rsid w:val="00DB3580"/>
    <w:rsid w:val="00DB3B60"/>
    <w:rsid w:val="00DB3FB9"/>
    <w:rsid w:val="00DB4CD7"/>
    <w:rsid w:val="00DB5592"/>
    <w:rsid w:val="00DB5823"/>
    <w:rsid w:val="00DB6D06"/>
    <w:rsid w:val="00DB705D"/>
    <w:rsid w:val="00DC0D3A"/>
    <w:rsid w:val="00DC19EC"/>
    <w:rsid w:val="00DC1D9A"/>
    <w:rsid w:val="00DC3635"/>
    <w:rsid w:val="00DC51DA"/>
    <w:rsid w:val="00DC61C7"/>
    <w:rsid w:val="00DC709D"/>
    <w:rsid w:val="00DC7A3A"/>
    <w:rsid w:val="00DD0EA4"/>
    <w:rsid w:val="00DD0ED3"/>
    <w:rsid w:val="00DD1267"/>
    <w:rsid w:val="00DD1AB9"/>
    <w:rsid w:val="00DD22A9"/>
    <w:rsid w:val="00DD4B44"/>
    <w:rsid w:val="00DD4F7F"/>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BAF"/>
    <w:rsid w:val="00DF5E17"/>
    <w:rsid w:val="00DF68EA"/>
    <w:rsid w:val="00DF7105"/>
    <w:rsid w:val="00E00C85"/>
    <w:rsid w:val="00E01D33"/>
    <w:rsid w:val="00E03A78"/>
    <w:rsid w:val="00E066F7"/>
    <w:rsid w:val="00E07B1A"/>
    <w:rsid w:val="00E07E9D"/>
    <w:rsid w:val="00E10ACB"/>
    <w:rsid w:val="00E11C95"/>
    <w:rsid w:val="00E11DD3"/>
    <w:rsid w:val="00E1206D"/>
    <w:rsid w:val="00E129D5"/>
    <w:rsid w:val="00E12AE4"/>
    <w:rsid w:val="00E13552"/>
    <w:rsid w:val="00E14510"/>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4CF0"/>
    <w:rsid w:val="00E45DB8"/>
    <w:rsid w:val="00E46A90"/>
    <w:rsid w:val="00E475DB"/>
    <w:rsid w:val="00E479D5"/>
    <w:rsid w:val="00E47E8A"/>
    <w:rsid w:val="00E506AB"/>
    <w:rsid w:val="00E512AF"/>
    <w:rsid w:val="00E525BB"/>
    <w:rsid w:val="00E54694"/>
    <w:rsid w:val="00E54B23"/>
    <w:rsid w:val="00E560F3"/>
    <w:rsid w:val="00E57D7F"/>
    <w:rsid w:val="00E57F87"/>
    <w:rsid w:val="00E61021"/>
    <w:rsid w:val="00E61FC3"/>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41E"/>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EA7"/>
    <w:rsid w:val="00E86F90"/>
    <w:rsid w:val="00E87511"/>
    <w:rsid w:val="00E87D82"/>
    <w:rsid w:val="00E87F29"/>
    <w:rsid w:val="00E91592"/>
    <w:rsid w:val="00E91F75"/>
    <w:rsid w:val="00E9289F"/>
    <w:rsid w:val="00E94B3F"/>
    <w:rsid w:val="00E94B76"/>
    <w:rsid w:val="00E96D04"/>
    <w:rsid w:val="00E96E3E"/>
    <w:rsid w:val="00EA004D"/>
    <w:rsid w:val="00EA0B18"/>
    <w:rsid w:val="00EA0E55"/>
    <w:rsid w:val="00EA1426"/>
    <w:rsid w:val="00EA3425"/>
    <w:rsid w:val="00EA49AA"/>
    <w:rsid w:val="00EA6EE8"/>
    <w:rsid w:val="00EA712A"/>
    <w:rsid w:val="00EA753C"/>
    <w:rsid w:val="00EA7668"/>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383"/>
    <w:rsid w:val="00ED0930"/>
    <w:rsid w:val="00ED0D19"/>
    <w:rsid w:val="00ED128D"/>
    <w:rsid w:val="00ED133A"/>
    <w:rsid w:val="00ED139E"/>
    <w:rsid w:val="00ED229E"/>
    <w:rsid w:val="00ED460E"/>
    <w:rsid w:val="00ED5925"/>
    <w:rsid w:val="00ED793B"/>
    <w:rsid w:val="00ED7C0C"/>
    <w:rsid w:val="00EE0220"/>
    <w:rsid w:val="00EE12A5"/>
    <w:rsid w:val="00EE12A6"/>
    <w:rsid w:val="00EE3CA4"/>
    <w:rsid w:val="00EE559B"/>
    <w:rsid w:val="00EE678D"/>
    <w:rsid w:val="00EE6EB4"/>
    <w:rsid w:val="00EE7431"/>
    <w:rsid w:val="00EF0C53"/>
    <w:rsid w:val="00EF13CE"/>
    <w:rsid w:val="00EF3326"/>
    <w:rsid w:val="00EF36BD"/>
    <w:rsid w:val="00EF3D2B"/>
    <w:rsid w:val="00EF49F0"/>
    <w:rsid w:val="00EF5F6C"/>
    <w:rsid w:val="00F01603"/>
    <w:rsid w:val="00F025AF"/>
    <w:rsid w:val="00F02FDF"/>
    <w:rsid w:val="00F031A7"/>
    <w:rsid w:val="00F0332A"/>
    <w:rsid w:val="00F033BE"/>
    <w:rsid w:val="00F03934"/>
    <w:rsid w:val="00F04396"/>
    <w:rsid w:val="00F04D22"/>
    <w:rsid w:val="00F057E3"/>
    <w:rsid w:val="00F05CB4"/>
    <w:rsid w:val="00F06006"/>
    <w:rsid w:val="00F07C48"/>
    <w:rsid w:val="00F07E74"/>
    <w:rsid w:val="00F07F43"/>
    <w:rsid w:val="00F12935"/>
    <w:rsid w:val="00F130E8"/>
    <w:rsid w:val="00F138C0"/>
    <w:rsid w:val="00F1438F"/>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6F38"/>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60D"/>
    <w:rsid w:val="00F40FDE"/>
    <w:rsid w:val="00F42973"/>
    <w:rsid w:val="00F435B5"/>
    <w:rsid w:val="00F44473"/>
    <w:rsid w:val="00F44D8F"/>
    <w:rsid w:val="00F45639"/>
    <w:rsid w:val="00F46B59"/>
    <w:rsid w:val="00F46BF5"/>
    <w:rsid w:val="00F47219"/>
    <w:rsid w:val="00F478D0"/>
    <w:rsid w:val="00F47BE2"/>
    <w:rsid w:val="00F51EC8"/>
    <w:rsid w:val="00F5243A"/>
    <w:rsid w:val="00F52BFE"/>
    <w:rsid w:val="00F5331E"/>
    <w:rsid w:val="00F53D8E"/>
    <w:rsid w:val="00F5400A"/>
    <w:rsid w:val="00F5598F"/>
    <w:rsid w:val="00F56972"/>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77BD7"/>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6807"/>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6B3"/>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303"/>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3cf,#6cf,#09c,#369"/>
    </o:shapedefaults>
    <o:shapelayout v:ext="edit">
      <o:idmap v:ext="edit" data="2"/>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4F359A"/>
    <w:pPr>
      <w:keepNext/>
      <w:pageBreakBefore/>
      <w:numPr>
        <w:numId w:val="1"/>
      </w:numPr>
      <w:shd w:val="clear" w:color="auto" w:fill="624ABB"/>
      <w:spacing w:before="600" w:after="240" w:line="400" w:lineRule="exact"/>
      <w:ind w:left="357" w:right="65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4F359A"/>
    <w:pPr>
      <w:keepNext/>
      <w:numPr>
        <w:ilvl w:val="1"/>
        <w:numId w:val="1"/>
      </w:numPr>
      <w:pBdr>
        <w:bottom w:val="single" w:sz="6" w:space="2" w:color="624ABB"/>
      </w:pBdr>
      <w:tabs>
        <w:tab w:val="left" w:leader="dot" w:pos="567"/>
      </w:tabs>
      <w:spacing w:before="480" w:after="240" w:line="240" w:lineRule="auto"/>
      <w:jc w:val="left"/>
      <w:outlineLvl w:val="1"/>
    </w:pPr>
    <w:rPr>
      <w:b/>
      <w:color w:val="624ABB"/>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4F359A"/>
    <w:rPr>
      <w:rFonts w:ascii="Verdana" w:hAnsi="Verdana"/>
      <w:b/>
      <w:color w:val="624ABB"/>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4F359A"/>
    <w:rPr>
      <w:rFonts w:ascii="Arial" w:hAnsi="Arial" w:cs="Arial"/>
      <w:b/>
      <w:color w:val="FFFFFF" w:themeColor="background1"/>
      <w:sz w:val="36"/>
      <w:szCs w:val="16"/>
      <w:shd w:val="clear" w:color="auto" w:fill="624ABB"/>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1F6BD6"/>
    <w:tblPr>
      <w:tblStyleRowBandSize w:val="1"/>
      <w:tblStyleColBandSize w:val="1"/>
      <w:tblBorders>
        <w:top w:val="single" w:sz="4" w:space="0" w:color="B2B9FF"/>
        <w:left w:val="single" w:sz="4" w:space="0" w:color="B2B9FF"/>
        <w:bottom w:val="single" w:sz="4" w:space="0" w:color="B2B9FF"/>
        <w:right w:val="single" w:sz="4" w:space="0" w:color="B2B9FF"/>
        <w:insideH w:val="single" w:sz="4" w:space="0" w:color="B2B9FF"/>
        <w:insideV w:val="single" w:sz="4" w:space="0" w:color="B2B9FF"/>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UnresolvedMention1">
    <w:name w:val="Unresolved Mention1"/>
    <w:basedOn w:val="DefaultParagraphFont"/>
    <w:uiPriority w:val="99"/>
    <w:semiHidden/>
    <w:unhideWhenUsed/>
    <w:rsid w:val="007023C3"/>
    <w:rPr>
      <w:color w:val="605E5C"/>
      <w:shd w:val="clear" w:color="auto" w:fill="E1DFDD"/>
    </w:rPr>
  </w:style>
  <w:style w:type="character" w:styleId="UnresolvedMention">
    <w:name w:val="Unresolved Mention"/>
    <w:basedOn w:val="DefaultParagraphFont"/>
    <w:uiPriority w:val="99"/>
    <w:semiHidden/>
    <w:unhideWhenUsed/>
    <w:rsid w:val="00BF56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4297956">
      <w:bodyDiv w:val="1"/>
      <w:marLeft w:val="0"/>
      <w:marRight w:val="0"/>
      <w:marTop w:val="0"/>
      <w:marBottom w:val="0"/>
      <w:divBdr>
        <w:top w:val="none" w:sz="0" w:space="0" w:color="auto"/>
        <w:left w:val="none" w:sz="0" w:space="0" w:color="auto"/>
        <w:bottom w:val="none" w:sz="0" w:space="0" w:color="auto"/>
        <w:right w:val="none" w:sz="0" w:space="0" w:color="auto"/>
      </w:divBdr>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2521523">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2703458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065882257">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629312050">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781683529">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1890216024">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 w:id="213628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csrc.nist.gov/csrc/media/publications/sp/800-53/rev-4/archive/2013-04-30/documents/sp800-53-rev4-ipd.pdf"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sv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castsoftware.com/products/security-dashboard"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4">
                  <a:tint val="54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1-D1BD-4242-AFF1-6A8D30CC92A5}"/>
              </c:ext>
            </c:extLst>
          </c:dPt>
          <c:dPt>
            <c:idx val="1"/>
            <c:bubble3D val="0"/>
            <c:spPr>
              <a:solidFill>
                <a:schemeClr val="accent4">
                  <a:tint val="77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3-D1BD-4242-AFF1-6A8D30CC92A5}"/>
              </c:ext>
            </c:extLst>
          </c:dPt>
          <c:dPt>
            <c:idx val="2"/>
            <c:bubble3D val="0"/>
            <c:spPr>
              <a:solidFill>
                <a:schemeClr val="accent4"/>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5-D1BD-4242-AFF1-6A8D30CC92A5}"/>
              </c:ext>
            </c:extLst>
          </c:dPt>
          <c:dPt>
            <c:idx val="3"/>
            <c:bubble3D val="0"/>
            <c:spPr>
              <a:solidFill>
                <a:schemeClr val="accent4">
                  <a:shade val="76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7-D1BD-4242-AFF1-6A8D30CC92A5}"/>
              </c:ext>
            </c:extLst>
          </c:dPt>
          <c:dPt>
            <c:idx val="4"/>
            <c:bubble3D val="0"/>
            <c:spPr>
              <a:solidFill>
                <a:schemeClr val="accent4">
                  <a:shade val="53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9-D1BD-4242-AFF1-6A8D30CC92A5}"/>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D1BD-4242-AFF1-6A8D30CC92A5}"/>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D1BD-4242-AFF1-6A8D30CC92A5}"/>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D1BD-4242-AFF1-6A8D30CC92A5}"/>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FAA4AF-A6CB-4650-A16E-542EEDB0E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Template>
  <TotalTime>215</TotalTime>
  <Pages>21</Pages>
  <Words>1148</Words>
  <Characters>6550</Characters>
  <Application>Microsoft Office Word</Application>
  <DocSecurity>0</DocSecurity>
  <Lines>54</Lines>
  <Paragraphs>15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7683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Prachi Jaideep Gopsitkar</cp:lastModifiedBy>
  <cp:revision>81</cp:revision>
  <cp:lastPrinted>2014-04-04T13:22:00Z</cp:lastPrinted>
  <dcterms:created xsi:type="dcterms:W3CDTF">2018-11-26T19:13:00Z</dcterms:created>
  <dcterms:modified xsi:type="dcterms:W3CDTF">2025-03-04T08:32:00Z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