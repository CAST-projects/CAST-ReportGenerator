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2938BFAD" w:rsidR="00CB4A2C" w:rsidRDefault="00150ED5" w:rsidP="002638B2">
          <w:pPr>
            <w:pStyle w:val="NoSpacing"/>
            <w:ind w:right="657"/>
          </w:pPr>
          <w:r>
            <w:rPr>
              <w:noProof/>
            </w:rPr>
            <mc:AlternateContent>
              <mc:Choice Requires="wpg">
                <w:drawing>
                  <wp:anchor distT="0" distB="0" distL="114300" distR="114300" simplePos="0" relativeHeight="251686912" behindDoc="1" locked="0" layoutInCell="1" allowOverlap="1" wp14:anchorId="011E17A2" wp14:editId="4D95D82C">
                    <wp:simplePos x="0" y="0"/>
                    <wp:positionH relativeFrom="page">
                      <wp:posOffset>313681</wp:posOffset>
                    </wp:positionH>
                    <wp:positionV relativeFrom="page">
                      <wp:posOffset>269849</wp:posOffset>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E27895" w14:textId="77777777" w:rsidR="00150ED5" w:rsidRDefault="00150ED5" w:rsidP="00150ED5">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11E17A2" id="Group 11" o:spid="_x0000_s1026" style="position:absolute;margin-left:24.7pt;margin-top:21.25pt;width:172.8pt;height:718.55pt;z-index:-251629568;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B1ZG4K&#10;4QAAAAoBAAAPAAAAZHJzL2Rvd25yZXYueG1sTI9BS8NAEIXvgv9hGcGb3ZimtYnZFFEEURCsPbS3&#10;bXZMQrOzYXfbxH/veNLT8Hgfb94r15PtxRl96BwpuJ0lIJBqZzpqFGw/n29WIELUZHTvCBV8Y4B1&#10;dXlR6sK4kT7wvImN4BAKhVbQxjgUUoa6RavDzA1I7H05b3Vk6RtpvB453PYyTZKltLoj/tDqAR9b&#10;rI+bk1WwC7vx+PTWWPn64t/3oZXbeSqVur6aHu5BRJziHwy/9bk6VNzp4E5kgugVZHnGJN90AYL9&#10;eb7gbQcGs7t8CbIq5f8J1Q8AAAD//wMAUEsBAi0AFAAGAAgAAAAhALaDOJL+AAAA4QEAABMAAAAA&#10;AAAAAAAAAAAAAAAAAFtDb250ZW50X1R5cGVzXS54bWxQSwECLQAUAAYACAAAACEAOP0h/9YAAACU&#10;AQAACwAAAAAAAAAAAAAAAAAvAQAAX3JlbHMvLnJlbHNQSwECLQAUAAYACAAAACEAPMPoPv0kAACm&#10;BAEADgAAAAAAAAAAAAAAAAAuAgAAZHJzL2Uyb0RvYy54bWxQSwECLQAUAAYACAAAACEAdWRuCuEA&#10;AAAKAQAADwAAAAAAAAAAAAAAAABXJwAAZHJzL2Rvd25yZXYueG1sUEsFBgAAAAAEAAQA8wAAAGUo&#10;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36E27895" w14:textId="77777777" w:rsidR="00150ED5" w:rsidRDefault="00150ED5" w:rsidP="00150ED5">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7867883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21BFE" w:rsidRPr="00150ED5">
                                      <w:rPr>
                                        <w:color w:val="624ABB"/>
                                        <w:sz w:val="26"/>
                                        <w:szCs w:val="26"/>
                                      </w:rPr>
                                      <w:t>Author</w:t>
                                    </w:r>
                                  </w:sdtContent>
                                </w:sdt>
                              </w:p>
                              <w:p w14:paraId="34C1545A" w14:textId="77777777" w:rsidR="00B21BF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B21BFE"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21BFE" w:rsidRPr="00150ED5">
                                <w:rPr>
                                  <w:color w:val="624ABB"/>
                                  <w:sz w:val="26"/>
                                  <w:szCs w:val="26"/>
                                </w:rPr>
                                <w:t>Author</w:t>
                              </w:r>
                            </w:sdtContent>
                          </w:sdt>
                        </w:p>
                        <w:p w14:paraId="34C1545A" w14:textId="77777777" w:rsidR="00B21BF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21BFE">
                                <w:rPr>
                                  <w:caps/>
                                  <w:color w:val="595959" w:themeColor="text1" w:themeTint="A6"/>
                                  <w:szCs w:val="20"/>
                                </w:rPr>
                                <w:t>CAST</w:t>
                              </w:r>
                            </w:sdtContent>
                          </w:sdt>
                        </w:p>
                      </w:txbxContent>
                    </v:textbox>
                    <w10:wrap anchorx="page" anchory="page"/>
                  </v:shape>
                </w:pict>
              </mc:Fallback>
            </mc:AlternateContent>
          </w:r>
        </w:p>
        <w:p w14:paraId="684C42F0" w14:textId="1860A143" w:rsidR="00CA74F4" w:rsidRDefault="00150ED5" w:rsidP="002638B2">
          <w:pPr>
            <w:spacing w:after="0" w:line="240" w:lineRule="auto"/>
            <w:ind w:left="0" w:right="657"/>
            <w:jc w:val="left"/>
            <w:rPr>
              <w:rFonts w:asciiTheme="minorHAnsi" w:hAnsiTheme="minorHAnsi"/>
              <w:b/>
              <w:bCs/>
              <w:i/>
              <w:noProof/>
              <w:sz w:val="22"/>
            </w:rPr>
          </w:pPr>
          <w:r>
            <w:rPr>
              <w:rFonts w:asciiTheme="minorHAnsi" w:hAnsiTheme="minorHAnsi"/>
              <w:b/>
              <w:bCs/>
              <w:i/>
              <w:noProof/>
              <w:sz w:val="22"/>
            </w:rPr>
            <w:drawing>
              <wp:anchor distT="0" distB="0" distL="114300" distR="114300" simplePos="0" relativeHeight="251688960" behindDoc="0" locked="0" layoutInCell="1" allowOverlap="1" wp14:anchorId="4E17374B" wp14:editId="7AE0F037">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62113B0">
                    <wp:simplePos x="0" y="0"/>
                    <wp:positionH relativeFrom="page">
                      <wp:posOffset>3128391</wp:posOffset>
                    </wp:positionH>
                    <wp:positionV relativeFrom="page">
                      <wp:posOffset>1372082</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6C66DFCA" w:rsidR="00B21BFE" w:rsidRPr="00150ED5" w:rsidRDefault="00B21BFE"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150ED5">
                                  <w:rPr>
                                    <w:rFonts w:asciiTheme="majorHAnsi" w:hAnsiTheme="majorHAnsi" w:cs="Arial"/>
                                    <w:b/>
                                    <w:color w:val="624ABB"/>
                                    <w:sz w:val="56"/>
                                  </w:rPr>
                                  <w:t xml:space="preserve">CWE </w:t>
                                </w:r>
                                <w:r w:rsidR="00AB5F55" w:rsidRPr="00150ED5">
                                  <w:rPr>
                                    <w:rFonts w:asciiTheme="majorHAnsi" w:hAnsiTheme="majorHAnsi" w:cs="Arial"/>
                                    <w:b/>
                                    <w:color w:val="624ABB"/>
                                    <w:sz w:val="56"/>
                                  </w:rPr>
                                  <w:t>(</w:t>
                                </w:r>
                                <w:r w:rsidR="007B465D" w:rsidRPr="00150ED5">
                                  <w:rPr>
                                    <w:rFonts w:asciiTheme="majorHAnsi" w:hAnsiTheme="majorHAnsi" w:cs="Arial"/>
                                    <w:b/>
                                    <w:color w:val="624ABB"/>
                                    <w:sz w:val="56"/>
                                  </w:rPr>
                                  <w:t>2020</w:t>
                                </w:r>
                                <w:r w:rsidR="00AB5F55" w:rsidRPr="00150ED5">
                                  <w:rPr>
                                    <w:rFonts w:asciiTheme="majorHAnsi" w:hAnsiTheme="majorHAnsi" w:cs="Arial"/>
                                    <w:b/>
                                    <w:color w:val="624ABB"/>
                                    <w:sz w:val="56"/>
                                  </w:rPr>
                                  <w:t>)</w:t>
                                </w:r>
                                <w:r w:rsidRPr="00150ED5">
                                  <w:rPr>
                                    <w:rFonts w:asciiTheme="majorHAnsi" w:hAnsiTheme="majorHAnsi" w:cs="Arial"/>
                                    <w:b/>
                                    <w:color w:val="624ABB"/>
                                    <w:sz w:val="56"/>
                                  </w:rPr>
                                  <w:t xml:space="preserve"> Top 25</w:t>
                                </w:r>
                              </w:p>
                              <w:p w14:paraId="5709D450" w14:textId="5961DD94" w:rsidR="00B21BFE" w:rsidRPr="00150ED5" w:rsidRDefault="00A6204C" w:rsidP="00CA74F4">
                                <w:pPr>
                                  <w:ind w:left="0" w:right="72"/>
                                  <w:rPr>
                                    <w:rFonts w:asciiTheme="majorHAnsi" w:hAnsiTheme="majorHAnsi" w:cs="Arial"/>
                                    <w:b/>
                                    <w:color w:val="624ABB"/>
                                    <w:sz w:val="56"/>
                                  </w:rPr>
                                </w:pPr>
                                <w:r w:rsidRPr="00150ED5">
                                  <w:rPr>
                                    <w:rFonts w:asciiTheme="majorHAnsi" w:hAnsiTheme="majorHAnsi" w:cs="Arial"/>
                                    <w:b/>
                                    <w:color w:val="624ABB"/>
                                    <w:sz w:val="56"/>
                                  </w:rPr>
                                  <w:t>Detailed</w:t>
                                </w:r>
                                <w:r w:rsidR="00B21BFE" w:rsidRPr="00150ED5">
                                  <w:rPr>
                                    <w:rFonts w:asciiTheme="majorHAnsi" w:hAnsiTheme="majorHAnsi" w:cs="Arial"/>
                                    <w:b/>
                                    <w:color w:val="624ABB"/>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46.35pt;margin-top:108.0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F1YwIAADUFAAAOAAAAZHJzL2Uyb0RvYy54bWysVE1v2zAMvQ/YfxB0X51kSzsEdYqsRYcB&#10;RVesHXpWZKkxJosaxcTOfv0o2U6KbpcOu8i0+Pj1SOr8omuc2BmMNfhSTk8mUhivoar9Uym/P1y/&#10;+yhFJOUr5cCbUu5NlBfLt2/O27AwM9iAqwwKduLjog2l3BCFRVFEvTGNiicQjGelBWwU8S8+FRWq&#10;lr03rphNJqdFC1gFBG1i5NurXimX2b+1RtNXa6Mh4UrJuVE+MZ/rdBbLc7V4QhU2tR7SUP+QRaNq&#10;z0EPrq4UKbHF+g9XTa0RIlg60dAUYG2tTa6Bq5lOXlRzv1HB5FqYnBgONMX/51bf7u7DHQrqPkHH&#10;DUyEtCEuIl+mejqLTfpypoL1TOH+QJvpSGi+PJ1MP5zNWKVZN5ufzeenmdjiaB4w0mcDjUhCKZH7&#10;kulSu5tIHJKhIyRF83BdO5d747xoOcT7+SQbHDRs4XzCmtzlwc0x9SzR3pmEcf6bsaKucgXpIs+X&#10;uXQodoonQ2ltPOXis19GJ5TlJF5jOOCPWb3GuK9jjAyeDsZN7QFz9S/Srn6MKdsez0Q+qzuJ1K07&#10;Lpz7MnZ2DdWeG47Q70IM+rrmptyoSHcKefi5kbzQ9JUP64DJh0GSYgP462/3Cc8zyVopWl6mUsaf&#10;W4VGCvfF87SmzRsFHIX1KPhtcwnchSk/FUFnkQ2Q3ChahOaR93yVorBKec2xSkmjeEn9SvM7oc1q&#10;lUG8X0HRjb8POrlOTUkj9tA9KgzDHBKP8C2Ma6YWL8axxyZLD6stga3zrCZeexYHvnk38wgP70ha&#10;/uf/GXV87Za/AQAA//8DAFBLAwQUAAYACAAAACEAN8UDE+EAAAAMAQAADwAAAGRycy9kb3ducmV2&#10;LnhtbEyPS0+EMBSF9yb+h+aauHMKOGEEuUyMj53PURPdFVqB2N6StjD47+2sdHlzvpzz3Wq7GM1m&#10;5fxgCSFdJcAUtVYO1CG8vd6dXQDzQZAU2pJC+FEetvXxUSVKaff0ouZd6FgsIV8KhD6EseTct70y&#10;wq/sqChmX9YZEeLpOi6d2Mdyo3mWJDk3YqC40ItRXfeq/d5NBkF/eHffJOFzvukewvMTn95v00fE&#10;05Pl6hJYUEv4g+GgH9Whjk6NnUh6phHWRbaJKEKW5imwA7E+LwpgDUKepRvgdcX/P1H/AgAA//8D&#10;AFBLAQItABQABgAIAAAAIQC2gziS/gAAAOEBAAATAAAAAAAAAAAAAAAAAAAAAABbQ29udGVudF9U&#10;eXBlc10ueG1sUEsBAi0AFAAGAAgAAAAhADj9If/WAAAAlAEAAAsAAAAAAAAAAAAAAAAALwEAAF9y&#10;ZWxzLy5yZWxzUEsBAi0AFAAGAAgAAAAhAN1MEXVjAgAANQUAAA4AAAAAAAAAAAAAAAAALgIAAGRy&#10;cy9lMm9Eb2MueG1sUEsBAi0AFAAGAAgAAAAhADfFAxPhAAAADAEAAA8AAAAAAAAAAAAAAAAAvQQA&#10;AGRycy9kb3ducmV2LnhtbFBLBQYAAAAABAAEAPMAAADLBQAAAAA=&#10;" filled="f" stroked="f" strokeweight=".5pt">
                    <v:textbox inset="0,0,0,0">
                      <w:txbxContent>
                        <w:p w14:paraId="50FD87B7" w14:textId="6C66DFCA" w:rsidR="00B21BFE" w:rsidRPr="00150ED5" w:rsidRDefault="00B21BFE"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150ED5">
                            <w:rPr>
                              <w:rFonts w:asciiTheme="majorHAnsi" w:hAnsiTheme="majorHAnsi" w:cs="Arial"/>
                              <w:b/>
                              <w:color w:val="624ABB"/>
                              <w:sz w:val="56"/>
                            </w:rPr>
                            <w:t xml:space="preserve">CWE </w:t>
                          </w:r>
                          <w:r w:rsidR="00AB5F55" w:rsidRPr="00150ED5">
                            <w:rPr>
                              <w:rFonts w:asciiTheme="majorHAnsi" w:hAnsiTheme="majorHAnsi" w:cs="Arial"/>
                              <w:b/>
                              <w:color w:val="624ABB"/>
                              <w:sz w:val="56"/>
                            </w:rPr>
                            <w:t>(</w:t>
                          </w:r>
                          <w:r w:rsidR="007B465D" w:rsidRPr="00150ED5">
                            <w:rPr>
                              <w:rFonts w:asciiTheme="majorHAnsi" w:hAnsiTheme="majorHAnsi" w:cs="Arial"/>
                              <w:b/>
                              <w:color w:val="624ABB"/>
                              <w:sz w:val="56"/>
                            </w:rPr>
                            <w:t>2020</w:t>
                          </w:r>
                          <w:r w:rsidR="00AB5F55" w:rsidRPr="00150ED5">
                            <w:rPr>
                              <w:rFonts w:asciiTheme="majorHAnsi" w:hAnsiTheme="majorHAnsi" w:cs="Arial"/>
                              <w:b/>
                              <w:color w:val="624ABB"/>
                              <w:sz w:val="56"/>
                            </w:rPr>
                            <w:t>)</w:t>
                          </w:r>
                          <w:r w:rsidRPr="00150ED5">
                            <w:rPr>
                              <w:rFonts w:asciiTheme="majorHAnsi" w:hAnsiTheme="majorHAnsi" w:cs="Arial"/>
                              <w:b/>
                              <w:color w:val="624ABB"/>
                              <w:sz w:val="56"/>
                            </w:rPr>
                            <w:t xml:space="preserve"> Top 25</w:t>
                          </w:r>
                        </w:p>
                        <w:p w14:paraId="5709D450" w14:textId="5961DD94" w:rsidR="00B21BFE" w:rsidRPr="00150ED5" w:rsidRDefault="00A6204C" w:rsidP="00CA74F4">
                          <w:pPr>
                            <w:ind w:left="0" w:right="72"/>
                            <w:rPr>
                              <w:rFonts w:asciiTheme="majorHAnsi" w:hAnsiTheme="majorHAnsi" w:cs="Arial"/>
                              <w:b/>
                              <w:color w:val="624ABB"/>
                              <w:sz w:val="56"/>
                            </w:rPr>
                          </w:pPr>
                          <w:r w:rsidRPr="00150ED5">
                            <w:rPr>
                              <w:rFonts w:asciiTheme="majorHAnsi" w:hAnsiTheme="majorHAnsi" w:cs="Arial"/>
                              <w:b/>
                              <w:color w:val="624ABB"/>
                              <w:sz w:val="56"/>
                            </w:rPr>
                            <w:t>Detailed</w:t>
                          </w:r>
                          <w:r w:rsidR="00B21BFE" w:rsidRPr="00150ED5">
                            <w:rPr>
                              <w:rFonts w:asciiTheme="majorHAnsi" w:hAnsiTheme="majorHAnsi" w:cs="Arial"/>
                              <w:b/>
                              <w:color w:val="624ABB"/>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1B51E47F">
                    <wp:simplePos x="0" y="0"/>
                    <wp:positionH relativeFrom="column">
                      <wp:posOffset>3247034</wp:posOffset>
                    </wp:positionH>
                    <wp:positionV relativeFrom="paragraph">
                      <wp:posOffset>33807</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55.65pt;margin-top:2.6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Iab/3rdAAAACAEAAA8AAABkcnMv&#10;ZG93bnJldi54bWxMT01Lw0AUvAv+h+UJ3uwmKZUQsyklUATRQ2sv3l6yr0lwP2J220Z/vc+TPb0Z&#10;Zpg3U65na8SZpjB4pyBdJCDItV4PrlNweN8+5CBCRKfReEcKvinAurq9KbHQ/uJ2dN7HTnCICwUq&#10;6GMcCylD25PFsPAjOdaOfrIYmU6d1BNeONwamSXJo7Q4OP7Q40h1T+3n/mQVvNTbN9w1mc1/TP38&#10;etyMX4ePlVL3d/PmCUSkOf6b4a8+V4eKOzX+5HQQRsEqTZdsZcCH9TzNeErDPFmCrEp5PaD6BQAA&#10;//8DAFBLAQItABQABgAIAAAAIQC2gziS/gAAAOEBAAATAAAAAAAAAAAAAAAAAAAAAABbQ29udGVu&#10;dF9UeXBlc10ueG1sUEsBAi0AFAAGAAgAAAAhADj9If/WAAAAlAEAAAsAAAAAAAAAAAAAAAAALwEA&#10;AF9yZWxzLy5yZWxzUEsBAi0AFAAGAAgAAAAhAFA3yGRqAgAARAUAAA4AAAAAAAAAAAAAAAAALgIA&#10;AGRycy9lMm9Eb2MueG1sUEsBAi0AFAAGAAgAAAAhAIab/3rdAAAACAEAAA8AAAAAAAAAAAAAAAAA&#10;xAQAAGRycy9kb3ducmV2LnhtbFBLBQYAAAAABAAEAPMAAADOBQ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7FC792F7">
                    <wp:simplePos x="0" y="0"/>
                    <wp:positionH relativeFrom="column">
                      <wp:posOffset>2590800</wp:posOffset>
                    </wp:positionH>
                    <wp:positionV relativeFrom="paragraph">
                      <wp:posOffset>46177</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204pt;margin-top:3.65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X89EJeAAAAAIAQAADwAAAGRy&#10;cy9kb3ducmV2LnhtbEyPwU7DMBBE70j8g7VI3KhNS2gUsqmqSBUSgkNLL9yceJtExHaI3Tbw9Syn&#10;chzNaOZNvppsL040hs47hPuZAkGu9qZzDcL+fXOXgghRO6N77wjhmwKsiuurXGfGn92WTrvYCC5x&#10;IdMIbYxDJmWoW7I6zPxAjr2DH62OLMdGmlGfudz2cq7Uo7S6c7zQ6oHKlurP3dEivJSbN72t5jb9&#10;6cvn18N6+Np/JIi3N9P6CUSkKV7C8IfP6FAwU+WPzgTRIzyolL9EhOUCBPvLRLGuEJJkAbLI5f8D&#10;xS8AAAD//wMAUEsBAi0AFAAGAAgAAAAhALaDOJL+AAAA4QEAABMAAAAAAAAAAAAAAAAAAAAAAFtD&#10;b250ZW50X1R5cGVzXS54bWxQSwECLQAUAAYACAAAACEAOP0h/9YAAACUAQAACwAAAAAAAAAAAAAA&#10;AAAvAQAAX3JlbHMvLnJlbHNQSwECLQAUAAYACAAAACEAyLOAcmwCAABEBQAADgAAAAAAAAAAAAAA&#10;AAAuAgAAZHJzL2Uyb0RvYy54bWxQSwECLQAUAAYACAAAACEAX89EJeAAAAAIAQAADwAAAAAAAAAA&#10;AAAAAADGBAAAZHJzL2Rvd25yZXYueG1sUEsFBgAAAAAEAAQA8wAAANMFA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5B5EE2E7">
                    <wp:simplePos x="0" y="0"/>
                    <wp:positionH relativeFrom="column">
                      <wp:posOffset>2697785</wp:posOffset>
                    </wp:positionH>
                    <wp:positionV relativeFrom="paragraph">
                      <wp:posOffset>58267</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12.4pt;margin-top:4.6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0AKmjOAAAAAIAQAADwAAAGRy&#10;cy9kb3ducmV2LnhtbEyPzU7DMBCE70i8g7VI3KhDaPqTZlNVkSokRA8tvXBz4m0SEdshdtvA07Oc&#10;4Dia0cw32Xo0nbjQ4FtnER4nEQiyldOtrRGOb9uHBQgflNWqc5YQvsjDOr+9yVSq3dXu6XIIteAS&#10;61OF0ITQp1L6qiGj/MT1ZNk7ucGowHKopR7UlctNJ+MomkmjWssLjeqpaKj6OJwNwkux3al9GZvF&#10;d1c8v542/efxPUG8vxs3KxCBxvAXhl98RoecmUp3ttqLDmEaTxk9ICxjEOzPn2asS4QkmYPMM/n/&#10;QP4DAAD//wMAUEsBAi0AFAAGAAgAAAAhALaDOJL+AAAA4QEAABMAAAAAAAAAAAAAAAAAAAAAAFtD&#10;b250ZW50X1R5cGVzXS54bWxQSwECLQAUAAYACAAAACEAOP0h/9YAAACUAQAACwAAAAAAAAAAAAAA&#10;AAAvAQAAX3JlbHMvLnJlbHNQSwECLQAUAAYACAAAACEAUynNRmwCAABEBQAADgAAAAAAAAAAAAAA&#10;AAAuAgAAZHJzL2Uyb0RvYy54bWxQSwECLQAUAAYACAAAACEA0AKmjOAAAAAIAQAADwAAAAAAAAAA&#10;AAAAAADGBAAAZHJzL2Rvd25yZXYueG1sUEsFBgAAAAAEAAQA8wAAANMFA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041FA30C" w14:textId="77777777" w:rsidR="007B465D" w:rsidRDefault="00CA74F4" w:rsidP="00EE0F23">
      <w:pPr>
        <w:pStyle w:val="Heading1"/>
        <w:numPr>
          <w:ilvl w:val="0"/>
          <w:numId w:val="0"/>
        </w:numPr>
        <w:ind w:left="357"/>
        <w:rPr>
          <w:noProof/>
        </w:rPr>
      </w:pPr>
      <w:r w:rsidRPr="00015B29">
        <w:lastRenderedPageBreak/>
        <w:tab/>
      </w:r>
      <w:bookmarkStart w:id="1" w:name="_Toc531862286"/>
      <w:bookmarkStart w:id="2" w:name="_Toc14694634"/>
      <w:bookmarkStart w:id="3" w:name="_Toc14781231"/>
      <w:bookmarkStart w:id="4" w:name="_Toc14781366"/>
      <w:bookmarkStart w:id="5" w:name="_Toc15304884"/>
      <w:bookmarkStart w:id="6" w:name="_Toc15306071"/>
      <w:bookmarkStart w:id="7" w:name="_Toc21073274"/>
      <w:bookmarkStart w:id="8" w:name="_Toc21074670"/>
      <w:bookmarkStart w:id="9" w:name="_Toc25239607"/>
      <w:bookmarkStart w:id="10" w:name="_Toc25309581"/>
      <w:bookmarkStart w:id="11" w:name="_Toc55302898"/>
      <w:r w:rsidR="00D36C46">
        <w:t>Table of Content</w:t>
      </w:r>
      <w:bookmarkEnd w:id="1"/>
      <w:bookmarkEnd w:id="2"/>
      <w:bookmarkEnd w:id="3"/>
      <w:bookmarkEnd w:id="4"/>
      <w:bookmarkEnd w:id="5"/>
      <w:bookmarkEnd w:id="6"/>
      <w:bookmarkEnd w:id="7"/>
      <w:bookmarkEnd w:id="8"/>
      <w:bookmarkEnd w:id="9"/>
      <w:bookmarkEnd w:id="10"/>
      <w:bookmarkEnd w:id="11"/>
      <w:r w:rsidR="00020F50">
        <w:tab/>
      </w:r>
      <w:r w:rsidR="00062BB2">
        <w:rPr>
          <w:rFonts w:asciiTheme="majorHAnsi" w:hAnsiTheme="majorHAnsi"/>
          <w:color w:val="404040" w:themeColor="text1" w:themeTint="BF"/>
          <w:sz w:val="22"/>
        </w:rPr>
        <w:fldChar w:fldCharType="begin"/>
      </w:r>
      <w:r w:rsidR="00062BB2">
        <w:rPr>
          <w:rFonts w:asciiTheme="majorHAnsi" w:hAnsiTheme="majorHAnsi"/>
          <w:color w:val="404040" w:themeColor="text1" w:themeTint="BF"/>
          <w:sz w:val="22"/>
        </w:rPr>
        <w:instrText xml:space="preserve"> TOC \o "1-4" \n </w:instrText>
      </w:r>
      <w:r w:rsidR="00062BB2">
        <w:rPr>
          <w:rFonts w:asciiTheme="majorHAnsi" w:hAnsiTheme="majorHAnsi"/>
          <w:color w:val="404040" w:themeColor="text1" w:themeTint="BF"/>
          <w:sz w:val="22"/>
        </w:rPr>
        <w:fldChar w:fldCharType="separate"/>
      </w:r>
    </w:p>
    <w:p w14:paraId="4CBEBBB4" w14:textId="77777777" w:rsidR="007B465D" w:rsidRPr="00150ED5" w:rsidRDefault="007B465D">
      <w:pPr>
        <w:pStyle w:val="TOC1"/>
        <w:rPr>
          <w:rFonts w:asciiTheme="minorHAnsi" w:eastAsiaTheme="minorEastAsia" w:hAnsiTheme="minorHAnsi" w:cstheme="minorBidi"/>
          <w:b w:val="0"/>
          <w:caps w:val="0"/>
          <w:noProof/>
          <w:color w:val="624ABB"/>
          <w:sz w:val="22"/>
          <w:szCs w:val="22"/>
          <w:lang w:eastAsia="en-US"/>
        </w:rPr>
      </w:pPr>
      <w:r w:rsidRPr="00150ED5">
        <w:rPr>
          <w:noProof/>
          <w:color w:val="624ABB"/>
        </w:rPr>
        <w:t>Table of Content</w:t>
      </w:r>
    </w:p>
    <w:p w14:paraId="4C33D902" w14:textId="77777777" w:rsidR="007B465D" w:rsidRPr="00150ED5" w:rsidRDefault="007B465D">
      <w:pPr>
        <w:pStyle w:val="TOC1"/>
        <w:tabs>
          <w:tab w:val="left" w:pos="737"/>
        </w:tabs>
        <w:rPr>
          <w:rFonts w:asciiTheme="minorHAnsi" w:eastAsiaTheme="minorEastAsia" w:hAnsiTheme="minorHAnsi" w:cstheme="minorBidi"/>
          <w:b w:val="0"/>
          <w:caps w:val="0"/>
          <w:noProof/>
          <w:color w:val="624ABB"/>
          <w:sz w:val="22"/>
          <w:szCs w:val="22"/>
          <w:lang w:eastAsia="en-US"/>
        </w:rPr>
      </w:pPr>
      <w:r w:rsidRPr="00150ED5">
        <w:rPr>
          <w:noProof/>
          <w:color w:val="624ABB"/>
        </w:rPr>
        <w:t>1.</w:t>
      </w:r>
      <w:r w:rsidRPr="00150ED5">
        <w:rPr>
          <w:rFonts w:asciiTheme="minorHAnsi" w:eastAsiaTheme="minorEastAsia" w:hAnsiTheme="minorHAnsi" w:cstheme="minorBidi"/>
          <w:b w:val="0"/>
          <w:caps w:val="0"/>
          <w:noProof/>
          <w:color w:val="624ABB"/>
          <w:sz w:val="22"/>
          <w:szCs w:val="22"/>
          <w:lang w:eastAsia="en-US"/>
        </w:rPr>
        <w:tab/>
      </w:r>
      <w:r w:rsidRPr="00150ED5">
        <w:rPr>
          <w:noProof/>
          <w:color w:val="624ABB"/>
        </w:rPr>
        <w:t>Introduction</w:t>
      </w:r>
    </w:p>
    <w:p w14:paraId="7C18FBC9" w14:textId="77777777" w:rsidR="007B465D" w:rsidRPr="00150ED5" w:rsidRDefault="007B465D">
      <w:pPr>
        <w:pStyle w:val="TOC2"/>
        <w:tabs>
          <w:tab w:val="left" w:pos="1200"/>
        </w:tabs>
        <w:rPr>
          <w:rFonts w:asciiTheme="minorHAnsi" w:eastAsiaTheme="minorEastAsia" w:hAnsiTheme="minorHAnsi" w:cstheme="minorBidi"/>
          <w:smallCaps w:val="0"/>
          <w:noProof/>
          <w:color w:val="624ABB"/>
          <w:sz w:val="22"/>
          <w:szCs w:val="22"/>
          <w:lang w:eastAsia="en-US"/>
        </w:rPr>
      </w:pPr>
      <w:r w:rsidRPr="00150ED5">
        <w:rPr>
          <w:noProof/>
          <w:color w:val="624ABB"/>
          <w14:scene3d>
            <w14:camera w14:prst="orthographicFront"/>
            <w14:lightRig w14:rig="threePt" w14:dir="t">
              <w14:rot w14:lat="0" w14:lon="0" w14:rev="0"/>
            </w14:lightRig>
          </w14:scene3d>
        </w:rPr>
        <w:t>1.1.</w:t>
      </w:r>
      <w:r w:rsidRPr="00150ED5">
        <w:rPr>
          <w:rFonts w:asciiTheme="minorHAnsi" w:eastAsiaTheme="minorEastAsia" w:hAnsiTheme="minorHAnsi" w:cstheme="minorBidi"/>
          <w:smallCaps w:val="0"/>
          <w:noProof/>
          <w:color w:val="624ABB"/>
          <w:sz w:val="22"/>
          <w:szCs w:val="22"/>
          <w:lang w:eastAsia="en-US"/>
        </w:rPr>
        <w:tab/>
      </w:r>
      <w:r w:rsidRPr="00150ED5">
        <w:rPr>
          <w:noProof/>
          <w:color w:val="624ABB"/>
        </w:rPr>
        <w:t>Application Characteristics</w:t>
      </w:r>
    </w:p>
    <w:p w14:paraId="65805AF5" w14:textId="77777777" w:rsidR="007B465D" w:rsidRPr="00150ED5" w:rsidRDefault="007B465D">
      <w:pPr>
        <w:pStyle w:val="TOC1"/>
        <w:tabs>
          <w:tab w:val="left" w:pos="737"/>
        </w:tabs>
        <w:rPr>
          <w:rFonts w:asciiTheme="minorHAnsi" w:eastAsiaTheme="minorEastAsia" w:hAnsiTheme="minorHAnsi" w:cstheme="minorBidi"/>
          <w:b w:val="0"/>
          <w:caps w:val="0"/>
          <w:noProof/>
          <w:color w:val="624ABB"/>
          <w:sz w:val="22"/>
          <w:szCs w:val="22"/>
          <w:lang w:eastAsia="en-US"/>
        </w:rPr>
      </w:pPr>
      <w:r w:rsidRPr="00150ED5">
        <w:rPr>
          <w:rFonts w:asciiTheme="minorHAnsi" w:hAnsiTheme="minorHAnsi"/>
          <w:noProof/>
          <w:color w:val="624ABB"/>
        </w:rPr>
        <w:t>2.</w:t>
      </w:r>
      <w:r w:rsidRPr="00150ED5">
        <w:rPr>
          <w:rFonts w:asciiTheme="minorHAnsi" w:eastAsiaTheme="minorEastAsia" w:hAnsiTheme="minorHAnsi" w:cstheme="minorBidi"/>
          <w:b w:val="0"/>
          <w:caps w:val="0"/>
          <w:noProof/>
          <w:color w:val="624ABB"/>
          <w:sz w:val="22"/>
          <w:szCs w:val="22"/>
          <w:lang w:eastAsia="en-US"/>
        </w:rPr>
        <w:tab/>
      </w:r>
      <w:r w:rsidRPr="00150ED5">
        <w:rPr>
          <w:noProof/>
          <w:color w:val="624ABB"/>
        </w:rPr>
        <w:t>CWE (2020) Top 25 Summary</w:t>
      </w:r>
    </w:p>
    <w:p w14:paraId="082E5C79" w14:textId="77777777" w:rsidR="007B465D" w:rsidRPr="00150ED5" w:rsidRDefault="007B465D">
      <w:pPr>
        <w:pStyle w:val="TOC2"/>
        <w:tabs>
          <w:tab w:val="left" w:pos="1200"/>
        </w:tabs>
        <w:rPr>
          <w:rFonts w:asciiTheme="minorHAnsi" w:eastAsiaTheme="minorEastAsia" w:hAnsiTheme="minorHAnsi" w:cstheme="minorBidi"/>
          <w:smallCaps w:val="0"/>
          <w:noProof/>
          <w:color w:val="624ABB"/>
          <w:sz w:val="22"/>
          <w:szCs w:val="22"/>
          <w:lang w:eastAsia="en-US"/>
        </w:rPr>
      </w:pPr>
      <w:r w:rsidRPr="00150ED5">
        <w:rPr>
          <w:rFonts w:eastAsia="Calibri"/>
          <w:noProof/>
          <w:color w:val="624ABB"/>
          <w14:scene3d>
            <w14:camera w14:prst="orthographicFront"/>
            <w14:lightRig w14:rig="threePt" w14:dir="t">
              <w14:rot w14:lat="0" w14:lon="0" w14:rev="0"/>
            </w14:lightRig>
          </w14:scene3d>
        </w:rPr>
        <w:t>2.1.</w:t>
      </w:r>
      <w:r w:rsidRPr="00150ED5">
        <w:rPr>
          <w:rFonts w:asciiTheme="minorHAnsi" w:eastAsiaTheme="minorEastAsia" w:hAnsiTheme="minorHAnsi" w:cstheme="minorBidi"/>
          <w:smallCaps w:val="0"/>
          <w:noProof/>
          <w:color w:val="624ABB"/>
          <w:sz w:val="22"/>
          <w:szCs w:val="22"/>
          <w:lang w:eastAsia="en-US"/>
        </w:rPr>
        <w:tab/>
      </w:r>
      <w:r w:rsidRPr="00150ED5">
        <w:rPr>
          <w:rFonts w:eastAsia="Calibri"/>
          <w:noProof/>
          <w:color w:val="624ABB"/>
        </w:rPr>
        <w:t>CWE (2020) Top 25 Vulnerabilities Summary</w:t>
      </w:r>
    </w:p>
    <w:p w14:paraId="759E3DE8" w14:textId="77777777" w:rsidR="007B465D" w:rsidRPr="00150ED5" w:rsidRDefault="007B465D">
      <w:pPr>
        <w:pStyle w:val="TOC1"/>
        <w:tabs>
          <w:tab w:val="left" w:pos="737"/>
        </w:tabs>
        <w:rPr>
          <w:rFonts w:asciiTheme="minorHAnsi" w:eastAsiaTheme="minorEastAsia" w:hAnsiTheme="minorHAnsi" w:cstheme="minorBidi"/>
          <w:b w:val="0"/>
          <w:caps w:val="0"/>
          <w:noProof/>
          <w:color w:val="624ABB"/>
          <w:sz w:val="22"/>
          <w:szCs w:val="22"/>
          <w:lang w:eastAsia="en-US"/>
        </w:rPr>
      </w:pPr>
      <w:r w:rsidRPr="00150ED5">
        <w:rPr>
          <w:rFonts w:eastAsia="Calibri"/>
          <w:noProof/>
          <w:color w:val="624ABB"/>
        </w:rPr>
        <w:t>3.</w:t>
      </w:r>
      <w:r w:rsidRPr="00150ED5">
        <w:rPr>
          <w:rFonts w:asciiTheme="minorHAnsi" w:eastAsiaTheme="minorEastAsia" w:hAnsiTheme="minorHAnsi" w:cstheme="minorBidi"/>
          <w:b w:val="0"/>
          <w:caps w:val="0"/>
          <w:noProof/>
          <w:color w:val="624ABB"/>
          <w:sz w:val="22"/>
          <w:szCs w:val="22"/>
          <w:lang w:eastAsia="en-US"/>
        </w:rPr>
        <w:tab/>
      </w:r>
      <w:r w:rsidRPr="00150ED5">
        <w:rPr>
          <w:rFonts w:eastAsia="Calibri"/>
          <w:noProof/>
          <w:color w:val="624ABB"/>
        </w:rPr>
        <w:t>CAST Findings for CWE (2020) Top 25</w:t>
      </w:r>
    </w:p>
    <w:p w14:paraId="52B9F713" w14:textId="77777777" w:rsidR="007B465D" w:rsidRPr="00150ED5" w:rsidRDefault="007B465D">
      <w:pPr>
        <w:pStyle w:val="TOC1"/>
        <w:tabs>
          <w:tab w:val="left" w:pos="737"/>
        </w:tabs>
        <w:rPr>
          <w:rFonts w:asciiTheme="minorHAnsi" w:eastAsiaTheme="minorEastAsia" w:hAnsiTheme="minorHAnsi" w:cstheme="minorBidi"/>
          <w:b w:val="0"/>
          <w:caps w:val="0"/>
          <w:noProof/>
          <w:color w:val="624ABB"/>
          <w:sz w:val="22"/>
          <w:szCs w:val="22"/>
          <w:lang w:eastAsia="en-US"/>
        </w:rPr>
      </w:pPr>
      <w:r w:rsidRPr="00150ED5">
        <w:rPr>
          <w:rFonts w:eastAsia="Calibri"/>
          <w:noProof/>
          <w:color w:val="624ABB"/>
        </w:rPr>
        <w:t>4.</w:t>
      </w:r>
      <w:r w:rsidRPr="00150ED5">
        <w:rPr>
          <w:rFonts w:asciiTheme="minorHAnsi" w:eastAsiaTheme="minorEastAsia" w:hAnsiTheme="minorHAnsi" w:cstheme="minorBidi"/>
          <w:b w:val="0"/>
          <w:caps w:val="0"/>
          <w:noProof/>
          <w:color w:val="624ABB"/>
          <w:sz w:val="22"/>
          <w:szCs w:val="22"/>
          <w:lang w:eastAsia="en-US"/>
        </w:rPr>
        <w:tab/>
      </w:r>
      <w:r w:rsidRPr="00150ED5">
        <w:rPr>
          <w:rFonts w:eastAsia="Calibri"/>
          <w:noProof/>
          <w:color w:val="624ABB"/>
        </w:rPr>
        <w:t>CAST Findings Details for CWE (2020) Top 25</w:t>
      </w:r>
    </w:p>
    <w:p w14:paraId="43486F3D" w14:textId="77777777" w:rsidR="007B465D" w:rsidRPr="00150ED5" w:rsidRDefault="007B465D">
      <w:pPr>
        <w:pStyle w:val="TOC1"/>
        <w:tabs>
          <w:tab w:val="left" w:pos="737"/>
        </w:tabs>
        <w:rPr>
          <w:rFonts w:asciiTheme="minorHAnsi" w:eastAsiaTheme="minorEastAsia" w:hAnsiTheme="minorHAnsi" w:cstheme="minorBidi"/>
          <w:b w:val="0"/>
          <w:caps w:val="0"/>
          <w:noProof/>
          <w:color w:val="624ABB"/>
          <w:sz w:val="22"/>
          <w:szCs w:val="22"/>
          <w:lang w:eastAsia="en-US"/>
        </w:rPr>
      </w:pPr>
      <w:r w:rsidRPr="00150ED5">
        <w:rPr>
          <w:noProof/>
          <w:color w:val="624ABB"/>
        </w:rPr>
        <w:t>5.</w:t>
      </w:r>
      <w:r w:rsidRPr="00150ED5">
        <w:rPr>
          <w:rFonts w:asciiTheme="minorHAnsi" w:eastAsiaTheme="minorEastAsia" w:hAnsiTheme="minorHAnsi" w:cstheme="minorBidi"/>
          <w:b w:val="0"/>
          <w:caps w:val="0"/>
          <w:noProof/>
          <w:color w:val="624ABB"/>
          <w:sz w:val="22"/>
          <w:szCs w:val="22"/>
          <w:lang w:eastAsia="en-US"/>
        </w:rPr>
        <w:tab/>
      </w:r>
      <w:r w:rsidRPr="00150ED5">
        <w:rPr>
          <w:noProof/>
          <w:color w:val="624ABB"/>
        </w:rPr>
        <w:t>Appendix</w:t>
      </w:r>
    </w:p>
    <w:p w14:paraId="4CE0611C" w14:textId="77777777" w:rsidR="007B465D" w:rsidRPr="00150ED5" w:rsidRDefault="007B465D">
      <w:pPr>
        <w:pStyle w:val="TOC2"/>
        <w:tabs>
          <w:tab w:val="left" w:pos="1200"/>
        </w:tabs>
        <w:rPr>
          <w:rFonts w:asciiTheme="minorHAnsi" w:eastAsiaTheme="minorEastAsia" w:hAnsiTheme="minorHAnsi" w:cstheme="minorBidi"/>
          <w:smallCaps w:val="0"/>
          <w:noProof/>
          <w:color w:val="624ABB"/>
          <w:sz w:val="22"/>
          <w:szCs w:val="22"/>
          <w:lang w:eastAsia="en-US"/>
        </w:rPr>
      </w:pPr>
      <w:r w:rsidRPr="00150ED5">
        <w:rPr>
          <w:noProof/>
          <w:color w:val="624ABB"/>
          <w14:scene3d>
            <w14:camera w14:prst="orthographicFront"/>
            <w14:lightRig w14:rig="threePt" w14:dir="t">
              <w14:rot w14:lat="0" w14:lon="0" w14:rev="0"/>
            </w14:lightRig>
          </w14:scene3d>
        </w:rPr>
        <w:t>5.1.</w:t>
      </w:r>
      <w:r w:rsidRPr="00150ED5">
        <w:rPr>
          <w:rFonts w:asciiTheme="minorHAnsi" w:eastAsiaTheme="minorEastAsia" w:hAnsiTheme="minorHAnsi" w:cstheme="minorBidi"/>
          <w:smallCaps w:val="0"/>
          <w:noProof/>
          <w:color w:val="624ABB"/>
          <w:sz w:val="22"/>
          <w:szCs w:val="22"/>
          <w:lang w:eastAsia="en-US"/>
        </w:rPr>
        <w:tab/>
      </w:r>
      <w:r w:rsidRPr="00150ED5">
        <w:rPr>
          <w:noProof/>
          <w:color w:val="624ABB"/>
        </w:rPr>
        <w:t>About CAST Software Intelligence</w:t>
      </w:r>
    </w:p>
    <w:p w14:paraId="56FA42DE" w14:textId="77777777" w:rsidR="007B465D" w:rsidRPr="00150ED5" w:rsidRDefault="007B465D">
      <w:pPr>
        <w:pStyle w:val="TOC2"/>
        <w:tabs>
          <w:tab w:val="left" w:pos="1200"/>
        </w:tabs>
        <w:rPr>
          <w:rFonts w:asciiTheme="minorHAnsi" w:eastAsiaTheme="minorEastAsia" w:hAnsiTheme="minorHAnsi" w:cstheme="minorBidi"/>
          <w:smallCaps w:val="0"/>
          <w:noProof/>
          <w:color w:val="624ABB"/>
          <w:sz w:val="22"/>
          <w:szCs w:val="22"/>
          <w:lang w:eastAsia="en-US"/>
        </w:rPr>
      </w:pPr>
      <w:r w:rsidRPr="00150ED5">
        <w:rPr>
          <w:noProof/>
          <w:color w:val="624ABB"/>
          <w14:scene3d>
            <w14:camera w14:prst="orthographicFront"/>
            <w14:lightRig w14:rig="threePt" w14:dir="t">
              <w14:rot w14:lat="0" w14:lon="0" w14:rev="0"/>
            </w14:lightRig>
          </w14:scene3d>
        </w:rPr>
        <w:t>5.2.</w:t>
      </w:r>
      <w:r w:rsidRPr="00150ED5">
        <w:rPr>
          <w:rFonts w:asciiTheme="minorHAnsi" w:eastAsiaTheme="minorEastAsia" w:hAnsiTheme="minorHAnsi" w:cstheme="minorBidi"/>
          <w:smallCaps w:val="0"/>
          <w:noProof/>
          <w:color w:val="624ABB"/>
          <w:sz w:val="22"/>
          <w:szCs w:val="22"/>
          <w:lang w:eastAsia="en-US"/>
        </w:rPr>
        <w:tab/>
      </w:r>
      <w:r w:rsidRPr="00150ED5">
        <w:rPr>
          <w:noProof/>
          <w:color w:val="624ABB"/>
        </w:rPr>
        <w:t>About CAST Security</w:t>
      </w:r>
    </w:p>
    <w:p w14:paraId="31007FBA" w14:textId="6AD071E0" w:rsidR="00C9214B" w:rsidRPr="00B1237A" w:rsidRDefault="00062BB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EE0F23">
      <w:pPr>
        <w:pStyle w:val="Heading1"/>
      </w:pPr>
      <w:r w:rsidRPr="00B1237A">
        <w:lastRenderedPageBreak/>
        <w:t xml:space="preserve"> </w:t>
      </w:r>
      <w:bookmarkStart w:id="12" w:name="_Toc531862287"/>
      <w:bookmarkStart w:id="13" w:name="_Toc14694635"/>
      <w:bookmarkStart w:id="14" w:name="_Toc14781232"/>
      <w:bookmarkStart w:id="15" w:name="_Toc14781367"/>
      <w:bookmarkStart w:id="16" w:name="_Toc15304885"/>
      <w:bookmarkStart w:id="17" w:name="_Toc15306072"/>
      <w:bookmarkStart w:id="18" w:name="_Toc21073275"/>
      <w:bookmarkStart w:id="19" w:name="_Toc21074671"/>
      <w:bookmarkStart w:id="20" w:name="_Toc25239608"/>
      <w:bookmarkStart w:id="21" w:name="_Toc25309582"/>
      <w:bookmarkStart w:id="22" w:name="_Toc55302899"/>
      <w:r w:rsidR="005773E4">
        <w:t>Introduction</w:t>
      </w:r>
      <w:bookmarkEnd w:id="12"/>
      <w:bookmarkEnd w:id="13"/>
      <w:bookmarkEnd w:id="14"/>
      <w:bookmarkEnd w:id="15"/>
      <w:bookmarkEnd w:id="16"/>
      <w:bookmarkEnd w:id="17"/>
      <w:bookmarkEnd w:id="18"/>
      <w:bookmarkEnd w:id="19"/>
      <w:bookmarkEnd w:id="20"/>
      <w:bookmarkEnd w:id="21"/>
      <w:bookmarkEnd w:id="22"/>
    </w:p>
    <w:p w14:paraId="168849DF" w14:textId="06053B76" w:rsidR="007374BB" w:rsidRDefault="007374BB" w:rsidP="007374BB">
      <w:pPr>
        <w:spacing w:after="0" w:line="240" w:lineRule="auto"/>
        <w:ind w:right="657"/>
      </w:pPr>
      <w:bookmarkStart w:id="23" w:name="_Hlk530663297"/>
      <w:bookmarkStart w:id="24" w:name="_Toc380677725"/>
      <w:bookmarkStart w:id="25" w:name="_Toc531862288"/>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784209">
        <w:t>CWE</w:t>
      </w:r>
      <w:r>
        <w:t xml:space="preserve"> standards</w:t>
      </w:r>
      <w:r w:rsidRPr="005773E4">
        <w:t xml:space="preserve">. </w:t>
      </w:r>
    </w:p>
    <w:p w14:paraId="0586A0CB" w14:textId="77777777" w:rsidR="007374BB" w:rsidRDefault="007374BB" w:rsidP="007374BB">
      <w:pPr>
        <w:spacing w:after="0" w:line="240" w:lineRule="auto"/>
        <w:ind w:right="657"/>
      </w:pPr>
    </w:p>
    <w:p w14:paraId="18D348BE" w14:textId="77777777" w:rsidR="007374BB" w:rsidRPr="00755F5D" w:rsidRDefault="007374BB" w:rsidP="007374BB">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6" w:name="_Toc14694636"/>
      <w:bookmarkStart w:id="27" w:name="_Toc14781233"/>
      <w:bookmarkStart w:id="28" w:name="_Toc14781368"/>
      <w:bookmarkStart w:id="29" w:name="_Toc15304886"/>
      <w:bookmarkStart w:id="30" w:name="_Toc15306073"/>
      <w:bookmarkStart w:id="31" w:name="_Toc21073276"/>
      <w:bookmarkStart w:id="32" w:name="_Toc21074672"/>
      <w:bookmarkStart w:id="33" w:name="_Toc25239609"/>
      <w:bookmarkStart w:id="34" w:name="_Toc25309583"/>
      <w:bookmarkStart w:id="35" w:name="_Toc55302900"/>
      <w:bookmarkEnd w:id="23"/>
      <w:r w:rsidRPr="005773E4">
        <w:rPr>
          <w:lang w:val="en-US"/>
        </w:rPr>
        <w:t xml:space="preserve">Application </w:t>
      </w:r>
      <w:bookmarkEnd w:id="24"/>
      <w:r w:rsidR="005773E4">
        <w:rPr>
          <w:lang w:val="en-US"/>
        </w:rPr>
        <w:t>Characteristics</w:t>
      </w:r>
      <w:bookmarkEnd w:id="25"/>
      <w:bookmarkEnd w:id="26"/>
      <w:bookmarkEnd w:id="27"/>
      <w:bookmarkEnd w:id="28"/>
      <w:bookmarkEnd w:id="29"/>
      <w:bookmarkEnd w:id="30"/>
      <w:bookmarkEnd w:id="31"/>
      <w:bookmarkEnd w:id="32"/>
      <w:bookmarkEnd w:id="33"/>
      <w:bookmarkEnd w:id="34"/>
      <w:bookmarkEnd w:id="35"/>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67EC962F" w:rsidR="007B070B" w:rsidRPr="00B1237A" w:rsidRDefault="00966A11" w:rsidP="002638B2">
      <w:pPr>
        <w:spacing w:after="0" w:line="240" w:lineRule="auto"/>
        <w:ind w:right="657"/>
        <w:rPr>
          <w:rFonts w:asciiTheme="minorHAnsi" w:hAnsiTheme="minorHAnsi"/>
          <w:noProof/>
          <w:sz w:val="22"/>
        </w:rPr>
      </w:pPr>
      <w:r>
        <w:rPr>
          <w:noProof/>
          <w:lang w:eastAsia="en-US"/>
        </w:rPr>
        <w:drawing>
          <wp:inline distT="0" distB="0" distL="0" distR="0" wp14:anchorId="7A4A689B" wp14:editId="6B752FCA">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18F66181" w:rsidR="002638B2" w:rsidRPr="00B1237A" w:rsidRDefault="00592C0F" w:rsidP="00966A11">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5E9D9F5D" w:rsidR="004708D5" w:rsidRPr="005773E4" w:rsidRDefault="00EE0F23" w:rsidP="00EE0F23">
      <w:pPr>
        <w:pStyle w:val="Heading1"/>
        <w:rPr>
          <w:rFonts w:asciiTheme="minorHAnsi" w:hAnsiTheme="minorHAnsi"/>
          <w:noProof/>
          <w:sz w:val="22"/>
        </w:rPr>
      </w:pPr>
      <w:bookmarkStart w:id="36" w:name="_Toc531862289"/>
      <w:bookmarkStart w:id="37" w:name="_Toc14694637"/>
      <w:bookmarkStart w:id="38" w:name="_Toc14781234"/>
      <w:bookmarkStart w:id="39" w:name="_Toc14781369"/>
      <w:bookmarkStart w:id="40" w:name="_Toc15304887"/>
      <w:bookmarkStart w:id="41" w:name="_Toc15306074"/>
      <w:bookmarkStart w:id="42" w:name="_Toc21073277"/>
      <w:bookmarkStart w:id="43" w:name="_Toc21074673"/>
      <w:bookmarkStart w:id="44" w:name="_Toc25239610"/>
      <w:bookmarkStart w:id="45" w:name="_Toc25309584"/>
      <w:bookmarkStart w:id="46" w:name="_Toc55302901"/>
      <w:r>
        <w:lastRenderedPageBreak/>
        <w:t xml:space="preserve">CWE </w:t>
      </w:r>
      <w:r w:rsidR="00AE23F0">
        <w:t>(</w:t>
      </w:r>
      <w:r w:rsidR="007B465D">
        <w:t>2020</w:t>
      </w:r>
      <w:r w:rsidR="00AE23F0">
        <w:t>)</w:t>
      </w:r>
      <w:r w:rsidR="00D52D69">
        <w:t xml:space="preserve"> To</w:t>
      </w:r>
      <w:r>
        <w:t>p</w:t>
      </w:r>
      <w:r w:rsidR="00D52D69">
        <w:t xml:space="preserve"> </w:t>
      </w:r>
      <w:r>
        <w:t xml:space="preserve">25 </w:t>
      </w:r>
      <w:bookmarkEnd w:id="36"/>
      <w:bookmarkEnd w:id="37"/>
      <w:r w:rsidR="00F74A5D">
        <w:t>Summary</w:t>
      </w:r>
      <w:bookmarkEnd w:id="38"/>
      <w:bookmarkEnd w:id="39"/>
      <w:bookmarkEnd w:id="40"/>
      <w:bookmarkEnd w:id="41"/>
      <w:bookmarkEnd w:id="42"/>
      <w:bookmarkEnd w:id="43"/>
      <w:bookmarkEnd w:id="44"/>
      <w:bookmarkEnd w:id="45"/>
      <w:bookmarkEnd w:id="46"/>
    </w:p>
    <w:p w14:paraId="4C3128EB" w14:textId="11F29ECF" w:rsidR="00416447" w:rsidRPr="007374BB" w:rsidRDefault="00416447" w:rsidP="00416447">
      <w:pPr>
        <w:ind w:left="0" w:right="657"/>
        <w:jc w:val="left"/>
        <w:rPr>
          <w:noProof/>
          <w:szCs w:val="18"/>
        </w:rPr>
      </w:pPr>
      <w:r w:rsidRPr="007374BB">
        <w:rPr>
          <w:noProof/>
          <w:szCs w:val="18"/>
        </w:rPr>
        <w:t>This section provide</w:t>
      </w:r>
      <w:r w:rsidR="00784209">
        <w:rPr>
          <w:noProof/>
          <w:szCs w:val="18"/>
        </w:rPr>
        <w:t>s</w:t>
      </w:r>
      <w:r w:rsidRPr="007374BB">
        <w:rPr>
          <w:noProof/>
          <w:szCs w:val="18"/>
        </w:rPr>
        <w:t xml:space="preserve"> a summary of the most severe security vulnerability identified in the structural quality analysis and me</w:t>
      </w:r>
      <w:r w:rsidR="00784209">
        <w:rPr>
          <w:noProof/>
          <w:szCs w:val="18"/>
        </w:rPr>
        <w:t>a</w:t>
      </w:r>
      <w:r w:rsidRPr="007374BB">
        <w:rPr>
          <w:noProof/>
          <w:szCs w:val="18"/>
        </w:rPr>
        <w:t xml:space="preserve">surement by CAST AIP against the CWE Top 25 standard. Details about CWE Security Standard can be found </w:t>
      </w:r>
      <w:hyperlink r:id="rId12" w:history="1">
        <w:r w:rsidRPr="007374BB">
          <w:rPr>
            <w:rStyle w:val="Hyperlink"/>
            <w:noProof/>
            <w:szCs w:val="18"/>
          </w:rPr>
          <w:t>here</w:t>
        </w:r>
      </w:hyperlink>
      <w:r w:rsidRPr="007374BB">
        <w:rPr>
          <w:noProof/>
          <w:szCs w:val="18"/>
        </w:rPr>
        <w:t>.</w:t>
      </w:r>
    </w:p>
    <w:p w14:paraId="4D6664C1" w14:textId="325D3943" w:rsidR="000B1DF2" w:rsidRPr="00212651" w:rsidRDefault="007D72C7" w:rsidP="002638B2">
      <w:pPr>
        <w:pStyle w:val="Heading2"/>
        <w:spacing w:after="0"/>
        <w:ind w:left="540" w:right="657" w:hanging="540"/>
        <w:rPr>
          <w:rFonts w:eastAsia="Calibri"/>
        </w:rPr>
      </w:pPr>
      <w:bookmarkStart w:id="47" w:name="_Toc531862290"/>
      <w:bookmarkStart w:id="48" w:name="_Toc14694638"/>
      <w:bookmarkStart w:id="49" w:name="_Toc14781235"/>
      <w:bookmarkStart w:id="50" w:name="_Toc14781370"/>
      <w:bookmarkStart w:id="51" w:name="_Toc15304888"/>
      <w:bookmarkStart w:id="52" w:name="_Toc15306075"/>
      <w:bookmarkStart w:id="53" w:name="_Toc21073278"/>
      <w:bookmarkStart w:id="54" w:name="_Toc21074674"/>
      <w:bookmarkStart w:id="55" w:name="_Toc25239611"/>
      <w:bookmarkStart w:id="56" w:name="_Toc25309585"/>
      <w:bookmarkStart w:id="57" w:name="_Toc55302902"/>
      <w:r>
        <w:rPr>
          <w:rFonts w:eastAsia="Calibri"/>
          <w:lang w:val="en-US"/>
        </w:rPr>
        <w:t>CWE</w:t>
      </w:r>
      <w:r w:rsidR="00E26A78">
        <w:rPr>
          <w:rFonts w:eastAsia="Calibri"/>
          <w:lang w:val="en-US"/>
        </w:rPr>
        <w:t xml:space="preserve"> </w:t>
      </w:r>
      <w:r w:rsidR="00AE23F0">
        <w:rPr>
          <w:rFonts w:eastAsia="Calibri"/>
          <w:lang w:val="en-US"/>
        </w:rPr>
        <w:t>(</w:t>
      </w:r>
      <w:r w:rsidR="007B465D">
        <w:rPr>
          <w:rFonts w:eastAsia="Calibri"/>
          <w:lang w:val="en-US"/>
        </w:rPr>
        <w:t>2020</w:t>
      </w:r>
      <w:r w:rsidR="00AE23F0">
        <w:rPr>
          <w:rFonts w:eastAsia="Calibri"/>
          <w:lang w:val="en-US"/>
        </w:rPr>
        <w:t>)</w:t>
      </w:r>
      <w:r>
        <w:rPr>
          <w:rFonts w:eastAsia="Calibri"/>
          <w:lang w:val="en-US"/>
        </w:rPr>
        <w:t xml:space="preserve"> Top 25</w:t>
      </w:r>
      <w:bookmarkEnd w:id="47"/>
      <w:bookmarkEnd w:id="48"/>
      <w:bookmarkEnd w:id="49"/>
      <w:bookmarkEnd w:id="50"/>
      <w:r w:rsidR="00AE23F0">
        <w:rPr>
          <w:rFonts w:eastAsia="Calibri"/>
          <w:lang w:val="en-US"/>
        </w:rPr>
        <w:t xml:space="preserve"> Vulnerabilities Summary</w:t>
      </w:r>
      <w:bookmarkEnd w:id="51"/>
      <w:bookmarkEnd w:id="52"/>
      <w:bookmarkEnd w:id="53"/>
      <w:bookmarkEnd w:id="54"/>
      <w:bookmarkEnd w:id="55"/>
      <w:bookmarkEnd w:id="56"/>
      <w:bookmarkEnd w:id="57"/>
    </w:p>
    <w:p w14:paraId="08A5B319" w14:textId="77777777" w:rsidR="007374BB" w:rsidRDefault="007374BB" w:rsidP="002638B2">
      <w:pPr>
        <w:pStyle w:val="BodyContent"/>
        <w:ind w:right="657"/>
        <w:rPr>
          <w:rFonts w:asciiTheme="minorHAnsi" w:hAnsiTheme="minorHAnsi" w:cstheme="minorHAnsi"/>
          <w:sz w:val="20"/>
          <w:szCs w:val="20"/>
        </w:rPr>
      </w:pPr>
    </w:p>
    <w:p w14:paraId="73199AF4" w14:textId="1398AA69" w:rsidR="007C4077" w:rsidRDefault="007C4077" w:rsidP="007C4077">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 xml:space="preserve">CWE </w:t>
      </w:r>
      <w:r w:rsidR="007B465D">
        <w:rPr>
          <w:rFonts w:cstheme="minorHAnsi"/>
          <w:szCs w:val="18"/>
        </w:rPr>
        <w:t>2020</w:t>
      </w:r>
      <w:r>
        <w:rPr>
          <w:rFonts w:cstheme="minorHAnsi"/>
          <w:szCs w:val="18"/>
        </w:rPr>
        <w:t xml:space="preserve"> Top 25</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WE-2020-Top25"/>
      </w:tblPr>
      <w:tblGrid>
        <w:gridCol w:w="4585"/>
        <w:gridCol w:w="1440"/>
        <w:gridCol w:w="1530"/>
        <w:gridCol w:w="1445"/>
      </w:tblGrid>
      <w:tr w:rsidR="007023C3" w:rsidRPr="0016377C" w14:paraId="447182E1" w14:textId="77777777" w:rsidTr="00BA3895">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3AE27C17" w14:textId="489582E0" w:rsidR="007023C3" w:rsidRPr="0016377C" w:rsidRDefault="00893033" w:rsidP="002B6474">
            <w:pPr>
              <w:ind w:left="330" w:right="657"/>
              <w:jc w:val="left"/>
              <w:rPr>
                <w:rFonts w:cs="Open Sans"/>
                <w:sz w:val="16"/>
                <w:szCs w:val="18"/>
              </w:rPr>
            </w:pPr>
            <w:r w:rsidRPr="0016377C">
              <w:rPr>
                <w:rFonts w:cs="Open Sans"/>
                <w:sz w:val="16"/>
                <w:szCs w:val="18"/>
              </w:rPr>
              <w:t>CWE-20</w:t>
            </w:r>
            <w:r w:rsidR="007B465D">
              <w:rPr>
                <w:rFonts w:cs="Open Sans"/>
                <w:sz w:val="16"/>
                <w:szCs w:val="18"/>
              </w:rPr>
              <w:t>20</w:t>
            </w:r>
            <w:r w:rsidRPr="0016377C">
              <w:rPr>
                <w:rFonts w:cs="Open Sans"/>
                <w:sz w:val="16"/>
                <w:szCs w:val="18"/>
              </w:rPr>
              <w:t>-Top25</w:t>
            </w:r>
          </w:p>
        </w:tc>
        <w:tc>
          <w:tcPr>
            <w:tcW w:w="1440" w:type="dxa"/>
            <w:tcBorders>
              <w:bottom w:val="single" w:sz="12" w:space="0" w:color="B2B9FF"/>
            </w:tcBorders>
            <w:shd w:val="clear" w:color="auto" w:fill="C7C9E0"/>
            <w:vAlign w:val="center"/>
          </w:tcPr>
          <w:p w14:paraId="1DBF3FEC" w14:textId="532FAA1D" w:rsidR="007023C3" w:rsidRPr="0016377C" w:rsidRDefault="007023C3" w:rsidP="002B647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Total </w:t>
            </w:r>
            <w:r w:rsidR="009C3E23" w:rsidRPr="0016377C">
              <w:rPr>
                <w:rFonts w:cs="Open Sans"/>
                <w:b w:val="0"/>
                <w:sz w:val="16"/>
                <w:szCs w:val="18"/>
              </w:rPr>
              <w:t>Vulnerabilities</w:t>
            </w:r>
          </w:p>
        </w:tc>
        <w:tc>
          <w:tcPr>
            <w:tcW w:w="1530" w:type="dxa"/>
            <w:tcBorders>
              <w:bottom w:val="single" w:sz="12" w:space="0" w:color="B2B9FF"/>
            </w:tcBorders>
            <w:shd w:val="clear" w:color="auto" w:fill="C7C9E0"/>
            <w:vAlign w:val="center"/>
          </w:tcPr>
          <w:p w14:paraId="4D03F1BD" w14:textId="55477D6A" w:rsidR="007023C3" w:rsidRPr="0016377C" w:rsidRDefault="007023C3" w:rsidP="002B647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Added </w:t>
            </w:r>
            <w:r w:rsidR="009C3E23" w:rsidRPr="0016377C">
              <w:rPr>
                <w:rFonts w:cs="Open Sans"/>
                <w:b w:val="0"/>
                <w:sz w:val="16"/>
                <w:szCs w:val="18"/>
              </w:rPr>
              <w:t>Vulnerabilities</w:t>
            </w:r>
          </w:p>
        </w:tc>
        <w:tc>
          <w:tcPr>
            <w:tcW w:w="1445" w:type="dxa"/>
            <w:tcBorders>
              <w:bottom w:val="single" w:sz="12" w:space="0" w:color="B2B9FF"/>
            </w:tcBorders>
            <w:shd w:val="clear" w:color="auto" w:fill="C7C9E0"/>
            <w:vAlign w:val="center"/>
          </w:tcPr>
          <w:p w14:paraId="2B5DB18F" w14:textId="39974517" w:rsidR="007023C3" w:rsidRPr="0016377C" w:rsidRDefault="007023C3" w:rsidP="002B647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Removed </w:t>
            </w:r>
            <w:r w:rsidR="009C3E23" w:rsidRPr="0016377C">
              <w:rPr>
                <w:rFonts w:cs="Open Sans"/>
                <w:b w:val="0"/>
                <w:sz w:val="16"/>
                <w:szCs w:val="18"/>
              </w:rPr>
              <w:t>Vulnerabilities</w:t>
            </w:r>
          </w:p>
        </w:tc>
      </w:tr>
      <w:tr w:rsidR="007023C3" w:rsidRPr="0016377C" w14:paraId="779D7551" w14:textId="77777777" w:rsidTr="00BA3895">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51B6D9F6" w14:textId="372D9D83" w:rsidR="007023C3" w:rsidRPr="0016377C" w:rsidRDefault="00893033" w:rsidP="001B73F9">
            <w:pPr>
              <w:ind w:right="657"/>
              <w:jc w:val="left"/>
              <w:rPr>
                <w:rFonts w:cs="Open Sans"/>
                <w:b w:val="0"/>
                <w:sz w:val="16"/>
                <w:szCs w:val="18"/>
              </w:rPr>
            </w:pPr>
            <w:r w:rsidRPr="0016377C">
              <w:rPr>
                <w:rFonts w:cs="Open Sans"/>
                <w:b w:val="0"/>
                <w:sz w:val="16"/>
                <w:szCs w:val="18"/>
              </w:rPr>
              <w:t>CWE-22</w:t>
            </w:r>
          </w:p>
        </w:tc>
        <w:tc>
          <w:tcPr>
            <w:tcW w:w="1440" w:type="dxa"/>
            <w:tcBorders>
              <w:top w:val="single" w:sz="12" w:space="0" w:color="B2B9FF"/>
            </w:tcBorders>
          </w:tcPr>
          <w:p w14:paraId="6ED4A59B"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Borders>
              <w:top w:val="single" w:sz="12" w:space="0" w:color="B2B9FF"/>
            </w:tcBorders>
          </w:tcPr>
          <w:p w14:paraId="6EE2131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Borders>
              <w:top w:val="single" w:sz="12" w:space="0" w:color="B2B9FF"/>
            </w:tcBorders>
          </w:tcPr>
          <w:p w14:paraId="7202FC7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20238BB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32D771AB" w:rsidR="007023C3" w:rsidRPr="0016377C" w:rsidRDefault="00893033" w:rsidP="001B73F9">
            <w:pPr>
              <w:ind w:right="657"/>
              <w:jc w:val="left"/>
              <w:rPr>
                <w:rFonts w:cs="Open Sans"/>
                <w:b w:val="0"/>
                <w:sz w:val="16"/>
                <w:szCs w:val="18"/>
              </w:rPr>
            </w:pPr>
            <w:r w:rsidRPr="0016377C">
              <w:rPr>
                <w:rFonts w:cs="Open Sans"/>
                <w:b w:val="0"/>
                <w:sz w:val="16"/>
                <w:szCs w:val="18"/>
              </w:rPr>
              <w:t>CWE-78</w:t>
            </w:r>
          </w:p>
        </w:tc>
        <w:tc>
          <w:tcPr>
            <w:tcW w:w="1440" w:type="dxa"/>
          </w:tcPr>
          <w:p w14:paraId="211EE16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8B9AF31"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4682B9ED"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6FA262C"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28A3CF8" w:rsidR="007023C3" w:rsidRPr="0016377C" w:rsidRDefault="00893033" w:rsidP="001B73F9">
            <w:pPr>
              <w:ind w:right="657"/>
              <w:jc w:val="left"/>
              <w:rPr>
                <w:rFonts w:cs="Open Sans"/>
                <w:b w:val="0"/>
                <w:sz w:val="16"/>
                <w:szCs w:val="18"/>
              </w:rPr>
            </w:pPr>
            <w:r w:rsidRPr="0016377C">
              <w:rPr>
                <w:rFonts w:cs="Open Sans"/>
                <w:b w:val="0"/>
                <w:sz w:val="16"/>
                <w:szCs w:val="18"/>
              </w:rPr>
              <w:t>CWE-79</w:t>
            </w:r>
          </w:p>
        </w:tc>
        <w:tc>
          <w:tcPr>
            <w:tcW w:w="1440" w:type="dxa"/>
          </w:tcPr>
          <w:p w14:paraId="4BE665CF"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0DC86D2"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72D1137"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AF2FEA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2A0AB60C" w:rsidR="007023C3" w:rsidRPr="0016377C" w:rsidRDefault="00893033" w:rsidP="001B73F9">
            <w:pPr>
              <w:ind w:right="657"/>
              <w:jc w:val="left"/>
              <w:rPr>
                <w:rFonts w:cs="Open Sans"/>
                <w:b w:val="0"/>
                <w:sz w:val="16"/>
                <w:szCs w:val="18"/>
              </w:rPr>
            </w:pPr>
            <w:r w:rsidRPr="0016377C">
              <w:rPr>
                <w:rFonts w:cs="Open Sans"/>
                <w:b w:val="0"/>
                <w:sz w:val="16"/>
                <w:szCs w:val="18"/>
              </w:rPr>
              <w:t>CWE-89</w:t>
            </w:r>
          </w:p>
        </w:tc>
        <w:tc>
          <w:tcPr>
            <w:tcW w:w="1440" w:type="dxa"/>
          </w:tcPr>
          <w:p w14:paraId="3952727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2AFE80C6"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9EE63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7E2BE6A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5A7FF7CE" w:rsidR="007023C3" w:rsidRPr="0016377C" w:rsidRDefault="00893033" w:rsidP="001B73F9">
            <w:pPr>
              <w:ind w:right="657"/>
              <w:jc w:val="left"/>
              <w:rPr>
                <w:rFonts w:cs="Open Sans"/>
                <w:b w:val="0"/>
                <w:sz w:val="16"/>
                <w:szCs w:val="18"/>
              </w:rPr>
            </w:pPr>
            <w:r w:rsidRPr="0016377C">
              <w:rPr>
                <w:rFonts w:cs="Open Sans"/>
                <w:b w:val="0"/>
                <w:sz w:val="16"/>
                <w:szCs w:val="18"/>
              </w:rPr>
              <w:t>CWE-…</w:t>
            </w:r>
          </w:p>
        </w:tc>
        <w:tc>
          <w:tcPr>
            <w:tcW w:w="1440" w:type="dxa"/>
          </w:tcPr>
          <w:p w14:paraId="26A966A0"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4BD2C544"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FE6A3E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42B8D142" w14:textId="77777777" w:rsidR="007374BB" w:rsidRDefault="007374BB" w:rsidP="002B6474">
      <w:pPr>
        <w:ind w:left="0" w:right="657"/>
        <w:rPr>
          <w:i/>
          <w:sz w:val="14"/>
        </w:rPr>
      </w:pPr>
    </w:p>
    <w:p w14:paraId="648E3C17" w14:textId="59CDAED4" w:rsidR="000B1DF2" w:rsidRPr="004207FB" w:rsidRDefault="000B1DF2" w:rsidP="002B6474">
      <w:pPr>
        <w:ind w:left="0" w:right="657"/>
        <w:rPr>
          <w:i/>
          <w:sz w:val="14"/>
        </w:rPr>
      </w:pPr>
      <w:r>
        <w:rPr>
          <w:i/>
          <w:sz w:val="14"/>
        </w:rPr>
        <w:t xml:space="preserve">Table </w:t>
      </w:r>
      <w:r w:rsidR="00780041">
        <w:rPr>
          <w:i/>
          <w:sz w:val="14"/>
        </w:rPr>
        <w:t>2</w:t>
      </w:r>
      <w:r>
        <w:rPr>
          <w:i/>
          <w:sz w:val="14"/>
        </w:rPr>
        <w:t xml:space="preserve">: </w:t>
      </w:r>
      <w:r w:rsidR="007D72C7">
        <w:rPr>
          <w:i/>
          <w:sz w:val="14"/>
        </w:rPr>
        <w:t>CWE Top 25</w:t>
      </w:r>
      <w:r>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D319B38" w14:textId="3C82B651" w:rsidR="00EE0F23" w:rsidRDefault="004305AC" w:rsidP="00EE0F23">
      <w:pPr>
        <w:pStyle w:val="Heading1"/>
        <w:rPr>
          <w:rFonts w:eastAsia="Calibri"/>
        </w:rPr>
      </w:pPr>
      <w:bookmarkStart w:id="58" w:name="_Toc14694639"/>
      <w:bookmarkStart w:id="59" w:name="_Toc14781236"/>
      <w:bookmarkStart w:id="60" w:name="_Toc14781371"/>
      <w:bookmarkStart w:id="61" w:name="_Toc15304889"/>
      <w:bookmarkStart w:id="62" w:name="_Toc15306076"/>
      <w:bookmarkStart w:id="63" w:name="_Toc21073279"/>
      <w:bookmarkStart w:id="64" w:name="_Toc21074675"/>
      <w:bookmarkStart w:id="65" w:name="_Toc25239612"/>
      <w:bookmarkStart w:id="66" w:name="_Toc25309586"/>
      <w:bookmarkStart w:id="67" w:name="_Toc55302903"/>
      <w:bookmarkStart w:id="68" w:name="_Toc531862291"/>
      <w:r>
        <w:rPr>
          <w:rFonts w:eastAsia="Calibri"/>
        </w:rPr>
        <w:lastRenderedPageBreak/>
        <w:t xml:space="preserve">CAST Findings for </w:t>
      </w:r>
      <w:r w:rsidR="00EE0F23">
        <w:rPr>
          <w:rFonts w:eastAsia="Calibri"/>
        </w:rPr>
        <w:t xml:space="preserve">CWE </w:t>
      </w:r>
      <w:r>
        <w:rPr>
          <w:rFonts w:eastAsia="Calibri"/>
        </w:rPr>
        <w:t>(</w:t>
      </w:r>
      <w:r w:rsidR="007B465D">
        <w:rPr>
          <w:rFonts w:eastAsia="Calibri"/>
        </w:rPr>
        <w:t>2020</w:t>
      </w:r>
      <w:r>
        <w:rPr>
          <w:rFonts w:eastAsia="Calibri"/>
        </w:rPr>
        <w:t>)</w:t>
      </w:r>
      <w:r w:rsidR="00D52D69">
        <w:rPr>
          <w:rFonts w:eastAsia="Calibri"/>
        </w:rPr>
        <w:t xml:space="preserve"> </w:t>
      </w:r>
      <w:r w:rsidR="00EE0F23">
        <w:rPr>
          <w:rFonts w:eastAsia="Calibri"/>
        </w:rPr>
        <w:t>Top</w:t>
      </w:r>
      <w:r w:rsidR="00E26A78">
        <w:rPr>
          <w:rFonts w:eastAsia="Calibri"/>
        </w:rPr>
        <w:t xml:space="preserve"> </w:t>
      </w:r>
      <w:r w:rsidR="00EE0F23">
        <w:rPr>
          <w:rFonts w:eastAsia="Calibri"/>
        </w:rPr>
        <w:t>25</w:t>
      </w:r>
      <w:bookmarkEnd w:id="58"/>
      <w:bookmarkEnd w:id="59"/>
      <w:bookmarkEnd w:id="60"/>
      <w:bookmarkEnd w:id="61"/>
      <w:bookmarkEnd w:id="62"/>
      <w:bookmarkEnd w:id="63"/>
      <w:bookmarkEnd w:id="64"/>
      <w:bookmarkEnd w:id="65"/>
      <w:bookmarkEnd w:id="66"/>
      <w:bookmarkEnd w:id="67"/>
    </w:p>
    <w:p w14:paraId="2BB65601" w14:textId="77777777" w:rsidR="00B14DDB" w:rsidRDefault="00B14DDB" w:rsidP="00B14DDB">
      <w:pPr>
        <w:pStyle w:val="BodyContent"/>
        <w:ind w:right="657"/>
        <w:rPr>
          <w:rFonts w:ascii="Verdana" w:hAnsi="Verdana" w:cstheme="minorHAnsi"/>
          <w:sz w:val="18"/>
          <w:szCs w:val="18"/>
        </w:rPr>
      </w:pPr>
    </w:p>
    <w:p w14:paraId="279F2135" w14:textId="46DF3E3E" w:rsidR="00EE0F23" w:rsidRPr="00B14DDB" w:rsidRDefault="00B14DDB" w:rsidP="00B14DDB">
      <w:pPr>
        <w:pStyle w:val="BodyContent"/>
        <w:ind w:right="657"/>
        <w:rPr>
          <w:rFonts w:ascii="Verdana" w:hAnsi="Verdana" w:cstheme="minorHAnsi"/>
          <w:sz w:val="18"/>
          <w:szCs w:val="18"/>
        </w:rPr>
      </w:pPr>
      <w:bookmarkStart w:id="69" w:name="_Hlk21075591"/>
      <w:r w:rsidRPr="007374BB">
        <w:rPr>
          <w:rFonts w:ascii="Verdana" w:hAnsi="Verdana" w:cstheme="minorHAnsi"/>
          <w:sz w:val="18"/>
          <w:szCs w:val="18"/>
        </w:rPr>
        <w:t>List of</w:t>
      </w:r>
      <w:r w:rsidR="004305AC">
        <w:rPr>
          <w:rFonts w:ascii="Verdana" w:hAnsi="Verdana" w:cstheme="minorHAnsi"/>
          <w:sz w:val="18"/>
          <w:szCs w:val="18"/>
        </w:rPr>
        <w:t xml:space="preserve"> CAST vulnerabilities for</w:t>
      </w:r>
      <w:r w:rsidRPr="007374BB">
        <w:rPr>
          <w:rFonts w:ascii="Verdana" w:hAnsi="Verdana" w:cstheme="minorHAnsi"/>
          <w:sz w:val="18"/>
          <w:szCs w:val="18"/>
        </w:rPr>
        <w:t xml:space="preserve"> </w:t>
      </w:r>
      <w:bookmarkEnd w:id="69"/>
      <w:r w:rsidRPr="007374BB">
        <w:rPr>
          <w:rFonts w:ascii="Verdana" w:hAnsi="Verdana" w:cstheme="minorHAnsi"/>
          <w:sz w:val="18"/>
          <w:szCs w:val="18"/>
        </w:rPr>
        <w:t xml:space="preserve">CWE </w:t>
      </w:r>
      <w:r w:rsidR="004305AC">
        <w:rPr>
          <w:rFonts w:ascii="Verdana" w:hAnsi="Verdana" w:cstheme="minorHAnsi"/>
          <w:sz w:val="18"/>
          <w:szCs w:val="18"/>
        </w:rPr>
        <w:t>(</w:t>
      </w:r>
      <w:r w:rsidR="007B465D">
        <w:rPr>
          <w:rFonts w:ascii="Verdana" w:hAnsi="Verdana" w:cstheme="minorHAnsi"/>
          <w:sz w:val="18"/>
          <w:szCs w:val="18"/>
        </w:rPr>
        <w:t>2020</w:t>
      </w:r>
      <w:r w:rsidR="004305AC">
        <w:rPr>
          <w:rFonts w:ascii="Verdana" w:hAnsi="Verdana" w:cstheme="minorHAnsi"/>
          <w:sz w:val="18"/>
          <w:szCs w:val="18"/>
        </w:rPr>
        <w:t>)</w:t>
      </w:r>
      <w:r w:rsidR="00E26A78">
        <w:rPr>
          <w:rFonts w:ascii="Verdana" w:hAnsi="Verdana" w:cstheme="minorHAnsi"/>
          <w:sz w:val="18"/>
          <w:szCs w:val="18"/>
        </w:rPr>
        <w:t xml:space="preserve"> T</w:t>
      </w:r>
      <w:r w:rsidRPr="007374BB">
        <w:rPr>
          <w:rFonts w:ascii="Verdana" w:hAnsi="Verdana" w:cstheme="minorHAnsi"/>
          <w:sz w:val="18"/>
          <w:szCs w:val="18"/>
        </w:rPr>
        <w:t>op 25</w:t>
      </w:r>
      <w:r w:rsidR="004305AC">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CWE-2020-Top25"/>
      </w:tblPr>
      <w:tblGrid>
        <w:gridCol w:w="4585"/>
        <w:gridCol w:w="1440"/>
        <w:gridCol w:w="1530"/>
        <w:gridCol w:w="1445"/>
      </w:tblGrid>
      <w:tr w:rsidR="00EE0F23" w:rsidRPr="0016377C" w14:paraId="4693DA61" w14:textId="77777777" w:rsidTr="00BA3895">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32C82FB0" w14:textId="77777777" w:rsidR="00EE0F23" w:rsidRPr="0016377C" w:rsidRDefault="00EE0F23" w:rsidP="00894DCB">
            <w:pPr>
              <w:ind w:left="330" w:right="657"/>
              <w:jc w:val="left"/>
              <w:rPr>
                <w:rFonts w:cs="Open Sans"/>
                <w:sz w:val="16"/>
                <w:szCs w:val="18"/>
              </w:rPr>
            </w:pPr>
            <w:r w:rsidRPr="0016377C">
              <w:rPr>
                <w:rFonts w:cs="Open Sans"/>
                <w:sz w:val="16"/>
                <w:szCs w:val="18"/>
              </w:rPr>
              <w:t>CAST Rules</w:t>
            </w:r>
          </w:p>
        </w:tc>
        <w:tc>
          <w:tcPr>
            <w:tcW w:w="1440" w:type="dxa"/>
            <w:tcBorders>
              <w:bottom w:val="single" w:sz="12" w:space="0" w:color="B2B9FF"/>
            </w:tcBorders>
            <w:shd w:val="clear" w:color="auto" w:fill="C7C9E0"/>
            <w:vAlign w:val="center"/>
          </w:tcPr>
          <w:p w14:paraId="44DA4F53" w14:textId="77777777" w:rsidR="00EE0F23" w:rsidRPr="0016377C" w:rsidRDefault="00EE0F23" w:rsidP="00894DCB">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Total Vulnerabilities</w:t>
            </w:r>
          </w:p>
        </w:tc>
        <w:tc>
          <w:tcPr>
            <w:tcW w:w="1530" w:type="dxa"/>
            <w:tcBorders>
              <w:bottom w:val="single" w:sz="12" w:space="0" w:color="B2B9FF"/>
            </w:tcBorders>
            <w:shd w:val="clear" w:color="auto" w:fill="C7C9E0"/>
            <w:vAlign w:val="center"/>
          </w:tcPr>
          <w:p w14:paraId="0621FB92" w14:textId="77777777" w:rsidR="00EE0F23" w:rsidRPr="0016377C" w:rsidRDefault="00EE0F23" w:rsidP="00894DCB">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Added Vulnerabilities</w:t>
            </w:r>
          </w:p>
        </w:tc>
        <w:tc>
          <w:tcPr>
            <w:tcW w:w="1445" w:type="dxa"/>
            <w:tcBorders>
              <w:bottom w:val="single" w:sz="12" w:space="0" w:color="B2B9FF"/>
            </w:tcBorders>
            <w:shd w:val="clear" w:color="auto" w:fill="C7C9E0"/>
            <w:vAlign w:val="center"/>
          </w:tcPr>
          <w:p w14:paraId="60BCD067" w14:textId="77777777" w:rsidR="00EE0F23" w:rsidRPr="0016377C" w:rsidRDefault="00EE0F23" w:rsidP="00894DCB">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Removed Vulnerabilities</w:t>
            </w:r>
          </w:p>
        </w:tc>
      </w:tr>
      <w:tr w:rsidR="00EE0F23" w:rsidRPr="0016377C" w14:paraId="72A27AB3" w14:textId="77777777" w:rsidTr="00BA3895">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312DA8B6"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1</w:t>
            </w:r>
          </w:p>
        </w:tc>
        <w:tc>
          <w:tcPr>
            <w:tcW w:w="1440" w:type="dxa"/>
            <w:tcBorders>
              <w:top w:val="single" w:sz="12" w:space="0" w:color="B2B9FF"/>
            </w:tcBorders>
          </w:tcPr>
          <w:p w14:paraId="3FAE100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Borders>
              <w:top w:val="single" w:sz="12" w:space="0" w:color="B2B9FF"/>
            </w:tcBorders>
          </w:tcPr>
          <w:p w14:paraId="13AABCE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Borders>
              <w:top w:val="single" w:sz="12" w:space="0" w:color="B2B9FF"/>
            </w:tcBorders>
          </w:tcPr>
          <w:p w14:paraId="181EDA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FB34400"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E4A220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2</w:t>
            </w:r>
          </w:p>
        </w:tc>
        <w:tc>
          <w:tcPr>
            <w:tcW w:w="1440" w:type="dxa"/>
          </w:tcPr>
          <w:p w14:paraId="5D077FA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3B98DE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85950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646A144B"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4483A7"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3</w:t>
            </w:r>
          </w:p>
        </w:tc>
        <w:tc>
          <w:tcPr>
            <w:tcW w:w="1440" w:type="dxa"/>
          </w:tcPr>
          <w:p w14:paraId="4E7B5FD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19A0A9"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8356B81"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D19D46A"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9978AE"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4</w:t>
            </w:r>
          </w:p>
        </w:tc>
        <w:tc>
          <w:tcPr>
            <w:tcW w:w="1440" w:type="dxa"/>
          </w:tcPr>
          <w:p w14:paraId="1EB7999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48BB1F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E36F3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05F853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F6AC9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5</w:t>
            </w:r>
          </w:p>
        </w:tc>
        <w:tc>
          <w:tcPr>
            <w:tcW w:w="1440" w:type="dxa"/>
          </w:tcPr>
          <w:p w14:paraId="4C470A2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5C5D149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9ECE6C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1A17C0A5" w14:textId="40D9066E" w:rsidR="00CD64FE" w:rsidRDefault="00CD64FE" w:rsidP="00EE0F23">
      <w:pPr>
        <w:rPr>
          <w:i/>
          <w:sz w:val="14"/>
        </w:rPr>
      </w:pPr>
      <w:r>
        <w:rPr>
          <w:i/>
          <w:sz w:val="14"/>
        </w:rPr>
        <w:br/>
      </w:r>
      <w:r w:rsidRPr="00685F30">
        <w:rPr>
          <w:i/>
          <w:sz w:val="14"/>
        </w:rPr>
        <w:t xml:space="preserve">Table </w:t>
      </w:r>
      <w:r>
        <w:rPr>
          <w:i/>
          <w:sz w:val="14"/>
        </w:rPr>
        <w:t>3</w:t>
      </w:r>
      <w:r w:rsidRPr="00685F30">
        <w:rPr>
          <w:i/>
          <w:sz w:val="14"/>
        </w:rPr>
        <w:t xml:space="preserve">: </w:t>
      </w:r>
      <w:r w:rsidRPr="00E8474D">
        <w:rPr>
          <w:i/>
          <w:sz w:val="14"/>
        </w:rPr>
        <w:t>CWE-</w:t>
      </w:r>
      <w:r>
        <w:rPr>
          <w:i/>
          <w:sz w:val="14"/>
        </w:rPr>
        <w:t>20</w:t>
      </w:r>
      <w:r w:rsidR="007B465D">
        <w:rPr>
          <w:i/>
          <w:sz w:val="14"/>
        </w:rPr>
        <w:t>20</w:t>
      </w:r>
      <w:r>
        <w:rPr>
          <w:i/>
          <w:sz w:val="14"/>
        </w:rPr>
        <w:t>-Top25</w:t>
      </w:r>
      <w:r>
        <w:rPr>
          <w:rFonts w:asciiTheme="minorHAnsi" w:hAnsiTheme="minorHAnsi" w:cstheme="minorHAnsi"/>
          <w:sz w:val="20"/>
        </w:rPr>
        <w:t xml:space="preserve"> </w:t>
      </w:r>
      <w:r>
        <w:rPr>
          <w:i/>
          <w:sz w:val="14"/>
        </w:rPr>
        <w:t>Vulnerabilities</w:t>
      </w:r>
    </w:p>
    <w:p w14:paraId="6527ADD4" w14:textId="5A8961AA" w:rsidR="00111397" w:rsidRDefault="00111397" w:rsidP="00111397">
      <w:pPr>
        <w:pStyle w:val="Heading1"/>
        <w:rPr>
          <w:rFonts w:eastAsia="Calibri"/>
        </w:rPr>
      </w:pPr>
      <w:bookmarkStart w:id="70" w:name="_Toc25239613"/>
      <w:bookmarkStart w:id="71" w:name="_Toc25309587"/>
      <w:bookmarkStart w:id="72" w:name="_Toc55302904"/>
      <w:r>
        <w:rPr>
          <w:rFonts w:eastAsia="Calibri"/>
        </w:rPr>
        <w:lastRenderedPageBreak/>
        <w:t>CAST Finding</w:t>
      </w:r>
      <w:r w:rsidR="00FC1C87">
        <w:rPr>
          <w:rFonts w:eastAsia="Calibri"/>
        </w:rPr>
        <w:t>s</w:t>
      </w:r>
      <w:r>
        <w:rPr>
          <w:rFonts w:eastAsia="Calibri"/>
        </w:rPr>
        <w:t xml:space="preserve"> Details for CWE (20</w:t>
      </w:r>
      <w:r w:rsidR="007B465D">
        <w:rPr>
          <w:rFonts w:eastAsia="Calibri"/>
        </w:rPr>
        <w:t>20</w:t>
      </w:r>
      <w:r>
        <w:rPr>
          <w:rFonts w:eastAsia="Calibri"/>
        </w:rPr>
        <w:t>) Top 25</w:t>
      </w:r>
      <w:bookmarkEnd w:id="70"/>
      <w:bookmarkEnd w:id="71"/>
      <w:bookmarkEnd w:id="72"/>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2020-Top25,COUNT=50"/>
      </w:tblPr>
      <w:tblGrid>
        <w:gridCol w:w="9264"/>
      </w:tblGrid>
      <w:tr w:rsidR="00FC1C87" w:rsidRPr="00640A15" w14:paraId="4BE8C69D" w14:textId="77777777" w:rsidTr="00150ED5">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6701D22C" w14:textId="77777777" w:rsidR="00FC1C87" w:rsidRPr="00640A15" w:rsidRDefault="00FC1C87" w:rsidP="00202725">
            <w:pPr>
              <w:spacing w:after="0" w:line="240" w:lineRule="auto"/>
              <w:ind w:right="657"/>
              <w:jc w:val="left"/>
              <w:rPr>
                <w:b w:val="0"/>
                <w:bCs w:val="0"/>
                <w:color w:val="auto"/>
                <w:szCs w:val="18"/>
                <w:lang w:val="en-GB"/>
              </w:rPr>
            </w:pPr>
            <w:r w:rsidRPr="00640A15">
              <w:rPr>
                <w:szCs w:val="18"/>
              </w:rPr>
              <w:t>Violations</w:t>
            </w:r>
          </w:p>
        </w:tc>
      </w:tr>
      <w:tr w:rsidR="00FC1C87" w:rsidRPr="00640A15" w14:paraId="0B435CCD"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C184CB4" w14:textId="77777777" w:rsidR="00FC1C87" w:rsidRPr="00640A15" w:rsidRDefault="00FC1C87" w:rsidP="00202725">
            <w:pPr>
              <w:spacing w:after="0" w:line="240" w:lineRule="auto"/>
              <w:ind w:right="657"/>
              <w:jc w:val="left"/>
              <w:rPr>
                <w:b/>
                <w:sz w:val="16"/>
                <w:szCs w:val="16"/>
              </w:rPr>
            </w:pPr>
            <w:r w:rsidRPr="00640A15">
              <w:rPr>
                <w:sz w:val="16"/>
                <w:szCs w:val="16"/>
              </w:rPr>
              <w:t>No violation</w:t>
            </w:r>
          </w:p>
        </w:tc>
      </w:tr>
    </w:tbl>
    <w:p w14:paraId="3D1847FD" w14:textId="77777777" w:rsidR="00111397" w:rsidRPr="00EE0F23" w:rsidRDefault="00111397" w:rsidP="00EE0F23">
      <w:pPr>
        <w:rPr>
          <w:rFonts w:eastAsia="Calibri"/>
        </w:rPr>
      </w:pPr>
    </w:p>
    <w:p w14:paraId="61051B28" w14:textId="77777777" w:rsidR="00CA74F4" w:rsidRDefault="00E560F3" w:rsidP="00EE0F23">
      <w:pPr>
        <w:pStyle w:val="Heading1"/>
      </w:pPr>
      <w:bookmarkStart w:id="73" w:name="_Toc531862316"/>
      <w:bookmarkStart w:id="74" w:name="_Toc14694640"/>
      <w:bookmarkStart w:id="75" w:name="_Toc14781237"/>
      <w:bookmarkStart w:id="76" w:name="_Toc14781372"/>
      <w:bookmarkStart w:id="77" w:name="_Toc15304890"/>
      <w:bookmarkStart w:id="78" w:name="_Toc15306077"/>
      <w:bookmarkStart w:id="79" w:name="_Toc21073280"/>
      <w:bookmarkStart w:id="80" w:name="_Toc21074676"/>
      <w:bookmarkStart w:id="81" w:name="_Toc25239614"/>
      <w:bookmarkStart w:id="82" w:name="_Toc25309588"/>
      <w:bookmarkStart w:id="83" w:name="_Toc55302905"/>
      <w:bookmarkEnd w:id="68"/>
      <w:r>
        <w:lastRenderedPageBreak/>
        <w:t>A</w:t>
      </w:r>
      <w:r w:rsidR="00CA74F4">
        <w:t>ppendix</w:t>
      </w:r>
      <w:bookmarkEnd w:id="73"/>
      <w:bookmarkEnd w:id="74"/>
      <w:bookmarkEnd w:id="75"/>
      <w:bookmarkEnd w:id="76"/>
      <w:bookmarkEnd w:id="77"/>
      <w:bookmarkEnd w:id="78"/>
      <w:bookmarkEnd w:id="79"/>
      <w:bookmarkEnd w:id="80"/>
      <w:bookmarkEnd w:id="81"/>
      <w:bookmarkEnd w:id="82"/>
      <w:bookmarkEnd w:id="83"/>
      <w:r w:rsidR="00CA74F4">
        <w:t xml:space="preserve"> </w:t>
      </w:r>
    </w:p>
    <w:p w14:paraId="057D58EF" w14:textId="77777777" w:rsidR="001913AA" w:rsidRDefault="001913AA" w:rsidP="001913AA">
      <w:pPr>
        <w:pStyle w:val="Heading2"/>
        <w:tabs>
          <w:tab w:val="clear" w:pos="-1605"/>
          <w:tab w:val="num" w:pos="432"/>
        </w:tabs>
        <w:ind w:left="432" w:right="657"/>
      </w:pPr>
      <w:bookmarkStart w:id="84" w:name="_Toc14688965"/>
      <w:bookmarkStart w:id="85" w:name="_Toc14689045"/>
      <w:bookmarkStart w:id="86" w:name="_Toc14680777"/>
      <w:bookmarkStart w:id="87" w:name="_Toc14685932"/>
      <w:bookmarkStart w:id="88" w:name="_Toc14687791"/>
      <w:bookmarkStart w:id="89" w:name="_Toc14694641"/>
      <w:bookmarkStart w:id="90" w:name="_Toc14781238"/>
      <w:bookmarkStart w:id="91" w:name="_Toc14781373"/>
      <w:bookmarkStart w:id="92" w:name="_Toc15304891"/>
      <w:bookmarkStart w:id="93" w:name="_Toc15306078"/>
      <w:bookmarkStart w:id="94" w:name="_Toc21073281"/>
      <w:bookmarkStart w:id="95" w:name="_Toc21074677"/>
      <w:bookmarkStart w:id="96" w:name="_Toc25239615"/>
      <w:bookmarkStart w:id="97" w:name="_Toc25309589"/>
      <w:bookmarkStart w:id="98" w:name="_Toc55302906"/>
      <w:r w:rsidRPr="0095797F">
        <w:t>About CAST Software Intelligence</w:t>
      </w:r>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r w:rsidRPr="0095797F">
        <w:t xml:space="preserve"> </w:t>
      </w:r>
    </w:p>
    <w:p w14:paraId="34C97435" w14:textId="77777777" w:rsidR="001913AA" w:rsidRPr="0095797F" w:rsidRDefault="001913AA" w:rsidP="001913AA">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F7BF59D" w14:textId="77777777" w:rsidR="001913AA" w:rsidRPr="0095797F" w:rsidRDefault="001913AA" w:rsidP="001913AA">
      <w:pPr>
        <w:ind w:right="657"/>
        <w:rPr>
          <w:rFonts w:cs="Arial"/>
        </w:rPr>
      </w:pPr>
      <w:r w:rsidRPr="0095797F">
        <w:rPr>
          <w:rFonts w:cs="Arial"/>
        </w:rPr>
        <w:t xml:space="preserve"> </w:t>
      </w:r>
    </w:p>
    <w:p w14:paraId="418A5224" w14:textId="77777777" w:rsidR="001913AA" w:rsidRPr="0095797F" w:rsidRDefault="001913AA" w:rsidP="001913AA">
      <w:pPr>
        <w:ind w:right="657"/>
        <w:rPr>
          <w:rFonts w:cs="Arial"/>
        </w:rPr>
      </w:pPr>
      <w:hyperlink r:id="rId13" w:history="1">
        <w:r w:rsidRPr="00176FCE">
          <w:rPr>
            <w:rStyle w:val="Hyperlink"/>
            <w:rFonts w:cs="Arial"/>
          </w:rPr>
          <w:t>Click here</w:t>
        </w:r>
      </w:hyperlink>
      <w:r w:rsidRPr="0095797F">
        <w:rPr>
          <w:rFonts w:cs="Arial"/>
        </w:rPr>
        <w:t xml:space="preserve"> for more information about CAST Software Intelligence. </w:t>
      </w:r>
    </w:p>
    <w:p w14:paraId="727DFB34" w14:textId="77777777" w:rsidR="001913AA" w:rsidRPr="0095797F" w:rsidRDefault="001913AA" w:rsidP="001913AA">
      <w:pPr>
        <w:pStyle w:val="Heading2"/>
        <w:tabs>
          <w:tab w:val="clear" w:pos="-1605"/>
          <w:tab w:val="num" w:pos="432"/>
        </w:tabs>
        <w:ind w:left="432" w:right="657"/>
      </w:pPr>
      <w:r w:rsidRPr="0095797F">
        <w:t xml:space="preserve"> </w:t>
      </w:r>
      <w:bookmarkStart w:id="99" w:name="_Toc14688966"/>
      <w:bookmarkStart w:id="100" w:name="_Toc14689046"/>
      <w:bookmarkStart w:id="101" w:name="_Toc14680778"/>
      <w:bookmarkStart w:id="102" w:name="_Toc14685933"/>
      <w:bookmarkStart w:id="103" w:name="_Toc14687792"/>
      <w:bookmarkStart w:id="104" w:name="_Toc14694642"/>
      <w:bookmarkStart w:id="105" w:name="_Toc14781239"/>
      <w:bookmarkStart w:id="106" w:name="_Toc14781374"/>
      <w:bookmarkStart w:id="107" w:name="_Toc15304892"/>
      <w:bookmarkStart w:id="108" w:name="_Toc15306079"/>
      <w:bookmarkStart w:id="109" w:name="_Toc21073282"/>
      <w:bookmarkStart w:id="110" w:name="_Toc21074678"/>
      <w:bookmarkStart w:id="111" w:name="_Toc25239616"/>
      <w:bookmarkStart w:id="112" w:name="_Toc25309590"/>
      <w:bookmarkStart w:id="113" w:name="_Toc55302907"/>
      <w:r w:rsidRPr="0095797F">
        <w:t>About CAST Security</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95797F">
        <w:t xml:space="preserve"> </w:t>
      </w:r>
    </w:p>
    <w:p w14:paraId="315E5A78" w14:textId="11379630" w:rsidR="001913AA" w:rsidRPr="0095797F" w:rsidRDefault="001913AA" w:rsidP="001913AA">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4" w:history="1">
        <w:r w:rsidRPr="00176FCE">
          <w:rPr>
            <w:rStyle w:val="Hyperlink"/>
            <w:rFonts w:cs="Arial"/>
          </w:rPr>
          <w:t>click here</w:t>
        </w:r>
      </w:hyperlink>
      <w:r w:rsidRPr="0095797F">
        <w:rPr>
          <w:rFonts w:cs="Arial"/>
        </w:rPr>
        <w:t xml:space="preserve">. </w:t>
      </w:r>
    </w:p>
    <w:p w14:paraId="0BC18AF5" w14:textId="77777777" w:rsidR="001913AA" w:rsidRDefault="001913AA" w:rsidP="001913AA">
      <w:pPr>
        <w:ind w:right="657"/>
        <w:rPr>
          <w:rFonts w:cs="Arial"/>
        </w:rPr>
      </w:pPr>
    </w:p>
    <w:sectPr w:rsidR="001913AA"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F17008" w14:textId="77777777" w:rsidR="000C555D" w:rsidRDefault="000C555D">
      <w:r>
        <w:separator/>
      </w:r>
    </w:p>
  </w:endnote>
  <w:endnote w:type="continuationSeparator" w:id="0">
    <w:p w14:paraId="4EB07F0E" w14:textId="77777777" w:rsidR="000C555D" w:rsidRDefault="000C5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3800C700"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10DF0FB6" w:rsidR="00B21BFE" w:rsidRDefault="00150ED5">
    <w:pPr>
      <w:pStyle w:val="Footer"/>
    </w:pPr>
    <w:r>
      <w:rPr>
        <w:noProof/>
      </w:rPr>
      <w:drawing>
        <wp:anchor distT="0" distB="0" distL="114300" distR="114300" simplePos="0" relativeHeight="251658240" behindDoc="0" locked="0" layoutInCell="1" allowOverlap="1" wp14:anchorId="26155D55" wp14:editId="16C78A41">
          <wp:simplePos x="0" y="0"/>
          <wp:positionH relativeFrom="margin">
            <wp:align>left</wp:align>
          </wp:positionH>
          <wp:positionV relativeFrom="paragraph">
            <wp:posOffset>112079</wp:posOffset>
          </wp:positionV>
          <wp:extent cx="754801" cy="266400"/>
          <wp:effectExtent l="0" t="0" r="0" b="0"/>
          <wp:wrapNone/>
          <wp:docPr id="107369253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692530" name="Picture 1073692530"/>
                  <pic:cNvPicPr/>
                </pic:nvPicPr>
                <pic:blipFill>
                  <a:blip r:embed="rId1">
                    <a:extLst>
                      <a:ext uri="{28A0092B-C50C-407E-A947-70E740481C1C}">
                        <a14:useLocalDpi xmlns:a14="http://schemas.microsoft.com/office/drawing/2010/main" val="0"/>
                      </a:ext>
                    </a:extLst>
                  </a:blip>
                  <a:stretch>
                    <a:fillRect/>
                  </a:stretch>
                </pic:blipFill>
                <pic:spPr>
                  <a:xfrm>
                    <a:off x="0" y="0"/>
                    <a:ext cx="754801" cy="266400"/>
                  </a:xfrm>
                  <a:prstGeom prst="rect">
                    <a:avLst/>
                  </a:prstGeom>
                </pic:spPr>
              </pic:pic>
            </a:graphicData>
          </a:graphic>
        </wp:anchor>
      </w:drawing>
    </w:r>
    <w:r w:rsidR="00B21BFE">
      <w:tab/>
    </w:r>
    <w:r w:rsidR="00B21BFE">
      <w:tab/>
    </w:r>
    <w:r w:rsidR="00B21BFE">
      <w:tab/>
    </w:r>
    <w:r w:rsidR="00B21BFE">
      <w:tab/>
    </w:r>
    <w:r w:rsidR="00B21BFE">
      <w:tab/>
    </w:r>
    <w:r w:rsidR="00B21BFE">
      <w:tab/>
    </w:r>
    <w:r w:rsidR="00B21BFE">
      <w:tab/>
    </w:r>
    <w:r w:rsidR="00B21BFE">
      <w:tab/>
    </w:r>
    <w:r>
      <w:ptab w:relativeTo="margin" w:alignment="right" w:leader="none"/>
    </w:r>
    <w:r w:rsidR="00B21BFE" w:rsidRPr="00A925F2">
      <w:rPr>
        <w:rFonts w:asciiTheme="majorHAnsi" w:hAnsiTheme="majorHAnsi" w:cs="Times-Bold"/>
        <w:b/>
        <w:bCs/>
        <w:i w:val="0"/>
        <w:color w:val="404040" w:themeColor="text1" w:themeTint="BF"/>
        <w:sz w:val="16"/>
        <w:szCs w:val="24"/>
        <w:lang w:eastAsia="en-GB"/>
      </w:rPr>
      <w:t xml:space="preserve">Page Number - </w:t>
    </w:r>
    <w:r w:rsidR="00B21BFE" w:rsidRPr="00A925F2">
      <w:rPr>
        <w:rFonts w:asciiTheme="majorHAnsi" w:hAnsiTheme="majorHAnsi"/>
        <w:b/>
        <w:i w:val="0"/>
        <w:color w:val="404040" w:themeColor="text1" w:themeTint="BF"/>
        <w:sz w:val="16"/>
        <w:szCs w:val="24"/>
      </w:rPr>
      <w:fldChar w:fldCharType="begin"/>
    </w:r>
    <w:r w:rsidR="00B21BFE" w:rsidRPr="00A925F2">
      <w:rPr>
        <w:rFonts w:asciiTheme="majorHAnsi" w:hAnsiTheme="majorHAnsi"/>
        <w:b/>
        <w:i w:val="0"/>
        <w:color w:val="404040" w:themeColor="text1" w:themeTint="BF"/>
        <w:sz w:val="16"/>
        <w:szCs w:val="24"/>
      </w:rPr>
      <w:instrText xml:space="preserve"> PAGE   \* MERGEFORMAT </w:instrText>
    </w:r>
    <w:r w:rsidR="00B21BFE" w:rsidRPr="00A925F2">
      <w:rPr>
        <w:rFonts w:asciiTheme="majorHAnsi" w:hAnsiTheme="majorHAnsi"/>
        <w:b/>
        <w:i w:val="0"/>
        <w:color w:val="404040" w:themeColor="text1" w:themeTint="BF"/>
        <w:sz w:val="16"/>
        <w:szCs w:val="24"/>
      </w:rPr>
      <w:fldChar w:fldCharType="separate"/>
    </w:r>
    <w:r w:rsidR="00B21BFE" w:rsidRPr="00A925F2">
      <w:rPr>
        <w:rFonts w:asciiTheme="majorHAnsi" w:hAnsiTheme="majorHAnsi"/>
        <w:b/>
        <w:i w:val="0"/>
        <w:color w:val="404040" w:themeColor="text1" w:themeTint="BF"/>
        <w:sz w:val="16"/>
        <w:szCs w:val="24"/>
      </w:rPr>
      <w:t>2</w:t>
    </w:r>
    <w:r w:rsidR="00B21BFE" w:rsidRPr="00A925F2">
      <w:rPr>
        <w:rFonts w:asciiTheme="majorHAnsi" w:hAnsiTheme="majorHAnsi"/>
        <w:b/>
        <w:i w:val="0"/>
        <w:noProof/>
        <w:color w:val="404040" w:themeColor="text1" w:themeTint="BF"/>
        <w:sz w:val="16"/>
        <w:szCs w:val="24"/>
      </w:rPr>
      <w:fldChar w:fldCharType="end"/>
    </w:r>
    <w:r w:rsidR="00B21BFE" w:rsidRPr="009310DE">
      <w:rPr>
        <w:color w:val="404040" w:themeColor="text1" w:themeTint="BF"/>
        <w:sz w:val="22"/>
      </w:rPr>
      <w:t xml:space="preserve"> </w:t>
    </w:r>
  </w:p>
  <w:p w14:paraId="4EF504CA" w14:textId="77777777"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6F153A" w14:textId="77777777" w:rsidR="000C555D" w:rsidRDefault="000C555D">
      <w:r>
        <w:separator/>
      </w:r>
    </w:p>
  </w:footnote>
  <w:footnote w:type="continuationSeparator" w:id="0">
    <w:p w14:paraId="32102230" w14:textId="77777777" w:rsidR="000C555D" w:rsidRDefault="000C55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15F80123" w:rsidR="00B21BFE" w:rsidRPr="00501CAD" w:rsidRDefault="00020F50" w:rsidP="00874417">
    <w:pPr>
      <w:spacing w:after="0" w:line="240" w:lineRule="auto"/>
      <w:jc w:val="center"/>
      <w:rPr>
        <w:rFonts w:asciiTheme="majorHAnsi" w:hAnsiTheme="majorHAnsi"/>
        <w:noProof/>
        <w:sz w:val="24"/>
        <w:szCs w:val="24"/>
      </w:rPr>
    </w:pPr>
    <w:r>
      <w:rPr>
        <w:rFonts w:asciiTheme="majorHAnsi" w:hAnsiTheme="majorHAnsi"/>
        <w:noProof/>
        <w:sz w:val="20"/>
        <w:szCs w:val="24"/>
      </w:rPr>
      <w:t>CWE</w:t>
    </w:r>
    <w:r w:rsidR="00AB5F55">
      <w:rPr>
        <w:rFonts w:asciiTheme="majorHAnsi" w:hAnsiTheme="majorHAnsi"/>
        <w:noProof/>
        <w:sz w:val="20"/>
        <w:szCs w:val="24"/>
      </w:rPr>
      <w:t xml:space="preserve"> (</w:t>
    </w:r>
    <w:r w:rsidR="007B465D">
      <w:rPr>
        <w:rFonts w:asciiTheme="majorHAnsi" w:hAnsiTheme="majorHAnsi"/>
        <w:noProof/>
        <w:sz w:val="20"/>
        <w:szCs w:val="24"/>
      </w:rPr>
      <w:t>2020</w:t>
    </w:r>
    <w:r w:rsidR="00AB5F55">
      <w:rPr>
        <w:rFonts w:asciiTheme="majorHAnsi" w:hAnsiTheme="majorHAnsi"/>
        <w:noProof/>
        <w:sz w:val="20"/>
        <w:szCs w:val="24"/>
      </w:rPr>
      <w:t>)</w:t>
    </w:r>
    <w:r w:rsidR="00B21BFE">
      <w:rPr>
        <w:rFonts w:asciiTheme="majorHAnsi" w:hAnsiTheme="majorHAnsi"/>
        <w:noProof/>
        <w:sz w:val="20"/>
        <w:szCs w:val="24"/>
      </w:rPr>
      <w:t xml:space="preserve"> Top </w:t>
    </w:r>
    <w:r>
      <w:rPr>
        <w:rFonts w:asciiTheme="majorHAnsi" w:hAnsiTheme="majorHAnsi"/>
        <w:noProof/>
        <w:sz w:val="20"/>
        <w:szCs w:val="24"/>
      </w:rPr>
      <w:t>25</w:t>
    </w:r>
    <w:r w:rsidR="00B21BFE">
      <w:rPr>
        <w:rFonts w:asciiTheme="majorHAnsi" w:hAnsiTheme="majorHAnsi"/>
        <w:noProof/>
        <w:sz w:val="20"/>
        <w:szCs w:val="24"/>
      </w:rPr>
      <w:t xml:space="preserve"> </w:t>
    </w:r>
    <w:r w:rsidR="00A6204C">
      <w:rPr>
        <w:rFonts w:asciiTheme="majorHAnsi" w:hAnsiTheme="majorHAnsi"/>
        <w:noProof/>
        <w:sz w:val="20"/>
        <w:szCs w:val="24"/>
      </w:rPr>
      <w:t>Detailed</w:t>
    </w:r>
    <w:r w:rsidR="00B21BFE">
      <w:rPr>
        <w:rFonts w:asciiTheme="majorHAnsi" w:hAnsiTheme="majorHAnsi"/>
        <w:noProof/>
        <w:sz w:val="20"/>
        <w:szCs w:val="24"/>
      </w:rPr>
      <w:t xml:space="preserve"> Report</w:t>
    </w:r>
  </w:p>
  <w:p w14:paraId="09BF77A7" w14:textId="77777777" w:rsidR="00B21BFE" w:rsidRPr="00501CAD" w:rsidRDefault="00B21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2640FC5F" w:rsidR="00B21BFE" w:rsidRDefault="00B21BF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02E8E6F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1134703">
    <w:abstractNumId w:val="2"/>
  </w:num>
  <w:num w:numId="2" w16cid:durableId="1179781032">
    <w:abstractNumId w:val="11"/>
  </w:num>
  <w:num w:numId="3" w16cid:durableId="1497771429">
    <w:abstractNumId w:val="13"/>
  </w:num>
  <w:num w:numId="4" w16cid:durableId="373433300">
    <w:abstractNumId w:val="8"/>
  </w:num>
  <w:num w:numId="5" w16cid:durableId="842210523">
    <w:abstractNumId w:val="1"/>
  </w:num>
  <w:num w:numId="6" w16cid:durableId="1820729532">
    <w:abstractNumId w:val="0"/>
  </w:num>
  <w:num w:numId="7" w16cid:durableId="254827094">
    <w:abstractNumId w:val="16"/>
  </w:num>
  <w:num w:numId="8" w16cid:durableId="1027562792">
    <w:abstractNumId w:val="18"/>
  </w:num>
  <w:num w:numId="9" w16cid:durableId="2057200864">
    <w:abstractNumId w:val="12"/>
  </w:num>
  <w:num w:numId="10" w16cid:durableId="2049912343">
    <w:abstractNumId w:val="5"/>
  </w:num>
  <w:num w:numId="11" w16cid:durableId="1119374004">
    <w:abstractNumId w:val="20"/>
  </w:num>
  <w:num w:numId="12" w16cid:durableId="1664122283">
    <w:abstractNumId w:val="17"/>
  </w:num>
  <w:num w:numId="13" w16cid:durableId="1895846195">
    <w:abstractNumId w:val="21"/>
  </w:num>
  <w:num w:numId="14" w16cid:durableId="2005742966">
    <w:abstractNumId w:val="14"/>
  </w:num>
  <w:num w:numId="15" w16cid:durableId="1754203945">
    <w:abstractNumId w:val="4"/>
  </w:num>
  <w:num w:numId="16" w16cid:durableId="519318646">
    <w:abstractNumId w:val="6"/>
  </w:num>
  <w:num w:numId="17" w16cid:durableId="1215392690">
    <w:abstractNumId w:val="15"/>
  </w:num>
  <w:num w:numId="18" w16cid:durableId="93089164">
    <w:abstractNumId w:val="7"/>
  </w:num>
  <w:num w:numId="19" w16cid:durableId="652949354">
    <w:abstractNumId w:val="3"/>
  </w:num>
  <w:num w:numId="20" w16cid:durableId="536045378">
    <w:abstractNumId w:val="10"/>
  </w:num>
  <w:num w:numId="21" w16cid:durableId="164899418">
    <w:abstractNumId w:val="2"/>
  </w:num>
  <w:num w:numId="22" w16cid:durableId="836462980">
    <w:abstractNumId w:val="19"/>
  </w:num>
  <w:num w:numId="23" w16cid:durableId="1046876436">
    <w:abstractNumId w:val="2"/>
  </w:num>
  <w:num w:numId="24" w16cid:durableId="1841919647">
    <w:abstractNumId w:val="2"/>
  </w:num>
  <w:num w:numId="25" w16cid:durableId="691108162">
    <w:abstractNumId w:val="2"/>
  </w:num>
  <w:num w:numId="26" w16cid:durableId="554389458">
    <w:abstractNumId w:val="2"/>
  </w:num>
  <w:num w:numId="27" w16cid:durableId="1733120101">
    <w:abstractNumId w:val="2"/>
  </w:num>
  <w:num w:numId="28" w16cid:durableId="1146508522">
    <w:abstractNumId w:val="2"/>
  </w:num>
  <w:num w:numId="29" w16cid:durableId="1807773078">
    <w:abstractNumId w:val="2"/>
  </w:num>
  <w:num w:numId="30" w16cid:durableId="1461612153">
    <w:abstractNumId w:val="2"/>
  </w:num>
  <w:num w:numId="31" w16cid:durableId="1286083497">
    <w:abstractNumId w:val="2"/>
  </w:num>
  <w:num w:numId="32" w16cid:durableId="1953635752">
    <w:abstractNumId w:val="2"/>
  </w:num>
  <w:num w:numId="33" w16cid:durableId="1707172178">
    <w:abstractNumId w:val="2"/>
  </w:num>
  <w:num w:numId="34" w16cid:durableId="417363939">
    <w:abstractNumId w:val="2"/>
  </w:num>
  <w:num w:numId="35" w16cid:durableId="1463384510">
    <w:abstractNumId w:val="2"/>
  </w:num>
  <w:num w:numId="36" w16cid:durableId="1718116521">
    <w:abstractNumId w:val="2"/>
  </w:num>
  <w:num w:numId="37" w16cid:durableId="1772430839">
    <w:abstractNumId w:val="2"/>
  </w:num>
  <w:num w:numId="38" w16cid:durableId="1286892504">
    <w:abstractNumId w:val="2"/>
  </w:num>
  <w:num w:numId="39" w16cid:durableId="833110477">
    <w:abstractNumId w:val="2"/>
  </w:num>
  <w:num w:numId="40" w16cid:durableId="947202287">
    <w:abstractNumId w:val="2"/>
  </w:num>
  <w:num w:numId="41" w16cid:durableId="1805081764">
    <w:abstractNumId w:val="2"/>
  </w:num>
  <w:num w:numId="42" w16cid:durableId="271515915">
    <w:abstractNumId w:val="2"/>
  </w:num>
  <w:num w:numId="43" w16cid:durableId="2097751140">
    <w:abstractNumId w:val="9"/>
  </w:num>
  <w:num w:numId="44" w16cid:durableId="1956204776">
    <w:abstractNumId w:val="2"/>
  </w:num>
  <w:num w:numId="45" w16cid:durableId="859049910">
    <w:abstractNumId w:val="2"/>
  </w:num>
  <w:num w:numId="46" w16cid:durableId="951592234">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gFAP3t9gU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1B2"/>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5CC"/>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BB2"/>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033"/>
    <w:rsid w:val="00096D20"/>
    <w:rsid w:val="000970B5"/>
    <w:rsid w:val="000A0CEC"/>
    <w:rsid w:val="000A1E83"/>
    <w:rsid w:val="000A2994"/>
    <w:rsid w:val="000A3178"/>
    <w:rsid w:val="000A4867"/>
    <w:rsid w:val="000A4ADD"/>
    <w:rsid w:val="000A6CEA"/>
    <w:rsid w:val="000A7325"/>
    <w:rsid w:val="000B1DF2"/>
    <w:rsid w:val="000B2594"/>
    <w:rsid w:val="000B36B7"/>
    <w:rsid w:val="000B41A5"/>
    <w:rsid w:val="000C135C"/>
    <w:rsid w:val="000C1623"/>
    <w:rsid w:val="000C555D"/>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5E1"/>
    <w:rsid w:val="000F6DE6"/>
    <w:rsid w:val="000F7127"/>
    <w:rsid w:val="00100217"/>
    <w:rsid w:val="001005A1"/>
    <w:rsid w:val="00100634"/>
    <w:rsid w:val="00100CF7"/>
    <w:rsid w:val="00101E81"/>
    <w:rsid w:val="00102C30"/>
    <w:rsid w:val="00103C7C"/>
    <w:rsid w:val="001063F3"/>
    <w:rsid w:val="00107EFA"/>
    <w:rsid w:val="001111CD"/>
    <w:rsid w:val="00111397"/>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0ED5"/>
    <w:rsid w:val="00152363"/>
    <w:rsid w:val="00152F87"/>
    <w:rsid w:val="00153818"/>
    <w:rsid w:val="00153D4C"/>
    <w:rsid w:val="00154D8E"/>
    <w:rsid w:val="00155AFE"/>
    <w:rsid w:val="00155D80"/>
    <w:rsid w:val="001572ED"/>
    <w:rsid w:val="0015743E"/>
    <w:rsid w:val="00157B30"/>
    <w:rsid w:val="00160499"/>
    <w:rsid w:val="00161169"/>
    <w:rsid w:val="00161AB3"/>
    <w:rsid w:val="00161DE2"/>
    <w:rsid w:val="00161EAA"/>
    <w:rsid w:val="0016377C"/>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3AA"/>
    <w:rsid w:val="00191DA4"/>
    <w:rsid w:val="001924AD"/>
    <w:rsid w:val="0019307B"/>
    <w:rsid w:val="001930F7"/>
    <w:rsid w:val="001945AC"/>
    <w:rsid w:val="00194C3C"/>
    <w:rsid w:val="0019664B"/>
    <w:rsid w:val="001A03DB"/>
    <w:rsid w:val="001A0C04"/>
    <w:rsid w:val="001A0F80"/>
    <w:rsid w:val="001A102C"/>
    <w:rsid w:val="001A1162"/>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3F9"/>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A4E"/>
    <w:rsid w:val="00220C91"/>
    <w:rsid w:val="00221099"/>
    <w:rsid w:val="002213D9"/>
    <w:rsid w:val="002223A1"/>
    <w:rsid w:val="002224B2"/>
    <w:rsid w:val="00223531"/>
    <w:rsid w:val="002242DD"/>
    <w:rsid w:val="00224619"/>
    <w:rsid w:val="00225B44"/>
    <w:rsid w:val="002260ED"/>
    <w:rsid w:val="00226793"/>
    <w:rsid w:val="002274DF"/>
    <w:rsid w:val="002275A3"/>
    <w:rsid w:val="00227686"/>
    <w:rsid w:val="00230166"/>
    <w:rsid w:val="0023097C"/>
    <w:rsid w:val="00232378"/>
    <w:rsid w:val="00232D18"/>
    <w:rsid w:val="00232FE6"/>
    <w:rsid w:val="00233CE9"/>
    <w:rsid w:val="00234D8F"/>
    <w:rsid w:val="00234F74"/>
    <w:rsid w:val="00234F84"/>
    <w:rsid w:val="00236AB7"/>
    <w:rsid w:val="00236AC5"/>
    <w:rsid w:val="00236D8D"/>
    <w:rsid w:val="00236F1F"/>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290"/>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412C"/>
    <w:rsid w:val="002B6474"/>
    <w:rsid w:val="002C249C"/>
    <w:rsid w:val="002C30EF"/>
    <w:rsid w:val="002C3F06"/>
    <w:rsid w:val="002C4507"/>
    <w:rsid w:val="002C4526"/>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33CA"/>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E0"/>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09A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259"/>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6C5"/>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92"/>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6447"/>
    <w:rsid w:val="00417637"/>
    <w:rsid w:val="00417E8C"/>
    <w:rsid w:val="004201A0"/>
    <w:rsid w:val="004207CF"/>
    <w:rsid w:val="004207FB"/>
    <w:rsid w:val="004249D3"/>
    <w:rsid w:val="00425494"/>
    <w:rsid w:val="004254D4"/>
    <w:rsid w:val="004255D2"/>
    <w:rsid w:val="00426BB3"/>
    <w:rsid w:val="004305AC"/>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0C63"/>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6F1A"/>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4E6C"/>
    <w:rsid w:val="0050591D"/>
    <w:rsid w:val="00505D46"/>
    <w:rsid w:val="0051079B"/>
    <w:rsid w:val="0051160F"/>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789"/>
    <w:rsid w:val="00555D0F"/>
    <w:rsid w:val="00556F55"/>
    <w:rsid w:val="00560266"/>
    <w:rsid w:val="00560437"/>
    <w:rsid w:val="0056079A"/>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D29"/>
    <w:rsid w:val="005C62D4"/>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94F"/>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88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49"/>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4BB"/>
    <w:rsid w:val="00737560"/>
    <w:rsid w:val="00740838"/>
    <w:rsid w:val="00742038"/>
    <w:rsid w:val="00742A00"/>
    <w:rsid w:val="007446F6"/>
    <w:rsid w:val="00744993"/>
    <w:rsid w:val="00744E3F"/>
    <w:rsid w:val="00745580"/>
    <w:rsid w:val="007458C3"/>
    <w:rsid w:val="00745E8A"/>
    <w:rsid w:val="007470F3"/>
    <w:rsid w:val="007508F1"/>
    <w:rsid w:val="0075159F"/>
    <w:rsid w:val="007526A2"/>
    <w:rsid w:val="007527AD"/>
    <w:rsid w:val="00753317"/>
    <w:rsid w:val="00753341"/>
    <w:rsid w:val="007534C6"/>
    <w:rsid w:val="0075380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42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65D"/>
    <w:rsid w:val="007B4F14"/>
    <w:rsid w:val="007B6706"/>
    <w:rsid w:val="007C1173"/>
    <w:rsid w:val="007C17EB"/>
    <w:rsid w:val="007C2916"/>
    <w:rsid w:val="007C4077"/>
    <w:rsid w:val="007C44B3"/>
    <w:rsid w:val="007C5662"/>
    <w:rsid w:val="007C62C7"/>
    <w:rsid w:val="007C630B"/>
    <w:rsid w:val="007C6B8F"/>
    <w:rsid w:val="007C7CEC"/>
    <w:rsid w:val="007D08BE"/>
    <w:rsid w:val="007D21F5"/>
    <w:rsid w:val="007D2984"/>
    <w:rsid w:val="007D4103"/>
    <w:rsid w:val="007D4D4B"/>
    <w:rsid w:val="007D554C"/>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849"/>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999"/>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6D44"/>
    <w:rsid w:val="0088751E"/>
    <w:rsid w:val="008903D0"/>
    <w:rsid w:val="00891455"/>
    <w:rsid w:val="00891564"/>
    <w:rsid w:val="0089193C"/>
    <w:rsid w:val="00893033"/>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4E60"/>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6A11"/>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1347"/>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F1C"/>
    <w:rsid w:val="009C232A"/>
    <w:rsid w:val="009C25D2"/>
    <w:rsid w:val="009C294F"/>
    <w:rsid w:val="009C331E"/>
    <w:rsid w:val="009C3E23"/>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3FD4"/>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0A83"/>
    <w:rsid w:val="00A61789"/>
    <w:rsid w:val="00A61E96"/>
    <w:rsid w:val="00A6204C"/>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5F55"/>
    <w:rsid w:val="00AB71A8"/>
    <w:rsid w:val="00AB71F8"/>
    <w:rsid w:val="00AC051C"/>
    <w:rsid w:val="00AC0EAA"/>
    <w:rsid w:val="00AC1F07"/>
    <w:rsid w:val="00AC20B6"/>
    <w:rsid w:val="00AC24B8"/>
    <w:rsid w:val="00AC27CB"/>
    <w:rsid w:val="00AC31ED"/>
    <w:rsid w:val="00AC5306"/>
    <w:rsid w:val="00AC5A6E"/>
    <w:rsid w:val="00AC5C67"/>
    <w:rsid w:val="00AC68D3"/>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3F0"/>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2FB5"/>
    <w:rsid w:val="00B03BC6"/>
    <w:rsid w:val="00B05364"/>
    <w:rsid w:val="00B0609D"/>
    <w:rsid w:val="00B0767C"/>
    <w:rsid w:val="00B11082"/>
    <w:rsid w:val="00B11A39"/>
    <w:rsid w:val="00B12249"/>
    <w:rsid w:val="00B1237A"/>
    <w:rsid w:val="00B12F8B"/>
    <w:rsid w:val="00B130C6"/>
    <w:rsid w:val="00B13C49"/>
    <w:rsid w:val="00B14860"/>
    <w:rsid w:val="00B14A9F"/>
    <w:rsid w:val="00B14DDB"/>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1CC8"/>
    <w:rsid w:val="00BA2149"/>
    <w:rsid w:val="00BA2257"/>
    <w:rsid w:val="00BA3895"/>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442"/>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0E"/>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05F1"/>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4FE"/>
    <w:rsid w:val="00CD6697"/>
    <w:rsid w:val="00CE0065"/>
    <w:rsid w:val="00CE0C11"/>
    <w:rsid w:val="00CE123C"/>
    <w:rsid w:val="00CE1532"/>
    <w:rsid w:val="00CE2C22"/>
    <w:rsid w:val="00CE30D5"/>
    <w:rsid w:val="00CE3320"/>
    <w:rsid w:val="00CE36AA"/>
    <w:rsid w:val="00CE3ED1"/>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160"/>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D69"/>
    <w:rsid w:val="00D52EB9"/>
    <w:rsid w:val="00D531BE"/>
    <w:rsid w:val="00D54148"/>
    <w:rsid w:val="00D5440F"/>
    <w:rsid w:val="00D5536F"/>
    <w:rsid w:val="00D559A6"/>
    <w:rsid w:val="00D56312"/>
    <w:rsid w:val="00D56564"/>
    <w:rsid w:val="00D5698F"/>
    <w:rsid w:val="00D57006"/>
    <w:rsid w:val="00D602D3"/>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1F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2775"/>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5DD3"/>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177E8"/>
    <w:rsid w:val="00E2086D"/>
    <w:rsid w:val="00E20C1D"/>
    <w:rsid w:val="00E20F59"/>
    <w:rsid w:val="00E21606"/>
    <w:rsid w:val="00E219D5"/>
    <w:rsid w:val="00E23A5F"/>
    <w:rsid w:val="00E2450E"/>
    <w:rsid w:val="00E25182"/>
    <w:rsid w:val="00E253BC"/>
    <w:rsid w:val="00E26253"/>
    <w:rsid w:val="00E26A78"/>
    <w:rsid w:val="00E302EF"/>
    <w:rsid w:val="00E30DAC"/>
    <w:rsid w:val="00E30EFC"/>
    <w:rsid w:val="00E32103"/>
    <w:rsid w:val="00E342DD"/>
    <w:rsid w:val="00E34529"/>
    <w:rsid w:val="00E349BA"/>
    <w:rsid w:val="00E369F1"/>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4FCC"/>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2B6"/>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09F"/>
    <w:rsid w:val="00E86EA7"/>
    <w:rsid w:val="00E86F90"/>
    <w:rsid w:val="00E87511"/>
    <w:rsid w:val="00E87F29"/>
    <w:rsid w:val="00E91592"/>
    <w:rsid w:val="00E91F75"/>
    <w:rsid w:val="00E9289F"/>
    <w:rsid w:val="00E93F5D"/>
    <w:rsid w:val="00E94B3F"/>
    <w:rsid w:val="00E94B76"/>
    <w:rsid w:val="00E96D04"/>
    <w:rsid w:val="00EA004D"/>
    <w:rsid w:val="00EA0B18"/>
    <w:rsid w:val="00EA0E55"/>
    <w:rsid w:val="00EA1426"/>
    <w:rsid w:val="00EA4734"/>
    <w:rsid w:val="00EA475F"/>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00E7"/>
    <w:rsid w:val="00EC0FC5"/>
    <w:rsid w:val="00EC2E02"/>
    <w:rsid w:val="00EC31AF"/>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F23"/>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4E1"/>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7028"/>
    <w:rsid w:val="00F603A7"/>
    <w:rsid w:val="00F60414"/>
    <w:rsid w:val="00F6122F"/>
    <w:rsid w:val="00F613E4"/>
    <w:rsid w:val="00F6174A"/>
    <w:rsid w:val="00F61A0E"/>
    <w:rsid w:val="00F62A07"/>
    <w:rsid w:val="00F6332C"/>
    <w:rsid w:val="00F63A4D"/>
    <w:rsid w:val="00F640DF"/>
    <w:rsid w:val="00F64B67"/>
    <w:rsid w:val="00F65443"/>
    <w:rsid w:val="00F65B6C"/>
    <w:rsid w:val="00F70D8E"/>
    <w:rsid w:val="00F73125"/>
    <w:rsid w:val="00F732C8"/>
    <w:rsid w:val="00F735BE"/>
    <w:rsid w:val="00F73EC6"/>
    <w:rsid w:val="00F74467"/>
    <w:rsid w:val="00F74A5D"/>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192"/>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234"/>
    <w:rsid w:val="00FC0D10"/>
    <w:rsid w:val="00FC18F2"/>
    <w:rsid w:val="00FC19A1"/>
    <w:rsid w:val="00FC1C87"/>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cf,#6cf,#09c,#369"/>
    </o:shapedefaults>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150ED5"/>
    <w:pPr>
      <w:keepNext/>
      <w:pageBreakBefore/>
      <w:numPr>
        <w:numId w:val="1"/>
      </w:numPr>
      <w:shd w:val="clear" w:color="auto" w:fill="624ABB"/>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150ED5"/>
    <w:pPr>
      <w:keepNext/>
      <w:numPr>
        <w:ilvl w:val="1"/>
        <w:numId w:val="1"/>
      </w:numPr>
      <w:pBdr>
        <w:bottom w:val="single" w:sz="6" w:space="2" w:color="624ABB"/>
      </w:pBdr>
      <w:tabs>
        <w:tab w:val="clear" w:pos="432"/>
        <w:tab w:val="num" w:pos="-1605"/>
        <w:tab w:val="left" w:leader="dot" w:pos="567"/>
      </w:tabs>
      <w:spacing w:before="480" w:after="240" w:line="240" w:lineRule="auto"/>
      <w:ind w:left="-1605"/>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150ED5"/>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150ED5"/>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BA3895"/>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we.mitre.org/data/definitions/1200.htm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products/security-dashboar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A3FE-45E5-9F9E-2883163DBFC2}"/>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A3FE-45E5-9F9E-2883163DBFC2}"/>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A3FE-45E5-9F9E-2883163DBFC2}"/>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A3FE-45E5-9F9E-2883163DBFC2}"/>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A3FE-45E5-9F9E-2883163DBFC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3FE-45E5-9F9E-2883163DBFC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3FE-45E5-9F9E-2883163DBFC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3FE-45E5-9F9E-2883163DBFC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FA729E-52AC-4824-A7F7-16F18B376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599</TotalTime>
  <Pages>7</Pages>
  <Words>547</Words>
  <Characters>3118</Characters>
  <Application>Microsoft Office Word</Application>
  <DocSecurity>0</DocSecurity>
  <Lines>25</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Prachi Jaideep Gopsitkar</cp:lastModifiedBy>
  <cp:revision>126</cp:revision>
  <cp:lastPrinted>2014-04-04T13:22:00Z</cp:lastPrinted>
  <dcterms:created xsi:type="dcterms:W3CDTF">2018-09-23T06:31:00Z</dcterms:created>
  <dcterms:modified xsi:type="dcterms:W3CDTF">2025-03-04T05:09:00Z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