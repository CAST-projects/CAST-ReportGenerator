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9E386AC" w:rsidR="00CB4A2C" w:rsidRDefault="00E8175C" w:rsidP="002638B2">
          <w:pPr>
            <w:pStyle w:val="NoSpacing"/>
            <w:ind w:right="657"/>
          </w:pPr>
          <w:r>
            <w:rPr>
              <w:noProof/>
            </w:rPr>
            <mc:AlternateContent>
              <mc:Choice Requires="wpg">
                <w:drawing>
                  <wp:anchor distT="0" distB="0" distL="114300" distR="114300" simplePos="0" relativeHeight="251687936" behindDoc="1" locked="0" layoutInCell="1" allowOverlap="1" wp14:anchorId="58B258F6" wp14:editId="39D73F4D">
                    <wp:simplePos x="0" y="0"/>
                    <wp:positionH relativeFrom="page">
                      <wp:posOffset>326571</wp:posOffset>
                    </wp:positionH>
                    <wp:positionV relativeFrom="page">
                      <wp:posOffset>293523</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FB8329" w14:textId="77777777" w:rsidR="00E8175C" w:rsidRDefault="00E8175C" w:rsidP="00E8175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B258F6" id="Group 11" o:spid="_x0000_s1026" style="position:absolute;margin-left:25.7pt;margin-top:23.1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36FB8329" w14:textId="77777777" w:rsidR="00E8175C" w:rsidRDefault="00E8175C" w:rsidP="00E8175C">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07933F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01CAD" w:rsidRPr="00176760">
                                      <w:rPr>
                                        <w:color w:val="624ABB"/>
                                        <w:sz w:val="26"/>
                                        <w:szCs w:val="26"/>
                                      </w:rPr>
                                      <w:t>Author</w:t>
                                    </w:r>
                                  </w:sdtContent>
                                </w:sdt>
                              </w:p>
                              <w:p w14:paraId="34C1545A" w14:textId="77777777" w:rsidR="00501CA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501CAD"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01CAD" w:rsidRPr="00176760">
                                <w:rPr>
                                  <w:color w:val="624ABB"/>
                                  <w:sz w:val="26"/>
                                  <w:szCs w:val="26"/>
                                </w:rPr>
                                <w:t>Author</w:t>
                              </w:r>
                            </w:sdtContent>
                          </w:sdt>
                        </w:p>
                        <w:p w14:paraId="34C1545A" w14:textId="77777777" w:rsidR="00501CAD"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01CAD">
                                <w:rPr>
                                  <w:caps/>
                                  <w:color w:val="595959" w:themeColor="text1" w:themeTint="A6"/>
                                  <w:szCs w:val="20"/>
                                </w:rPr>
                                <w:t>CAST</w:t>
                              </w:r>
                            </w:sdtContent>
                          </w:sdt>
                        </w:p>
                      </w:txbxContent>
                    </v:textbox>
                    <w10:wrap anchorx="page" anchory="page"/>
                  </v:shape>
                </w:pict>
              </mc:Fallback>
            </mc:AlternateContent>
          </w:r>
        </w:p>
        <w:p w14:paraId="684C42F0" w14:textId="40C3360D" w:rsidR="00CA74F4" w:rsidRDefault="00E8175C"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1BFD61B9" wp14:editId="7924C95B">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693A9679" w:rsidR="007023C3" w:rsidRPr="00FE1963" w:rsidRDefault="00501CA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00D92F14" w:rsidRPr="00FE1963">
                                  <w:rPr>
                                    <w:rFonts w:asciiTheme="majorHAnsi" w:hAnsiTheme="majorHAnsi" w:cs="Arial"/>
                                    <w:b/>
                                    <w:color w:val="624ABB"/>
                                    <w:sz w:val="56"/>
                                  </w:rPr>
                                  <w:t>MIPS Reduction Index</w:t>
                                </w:r>
                                <w:r w:rsidR="007023C3" w:rsidRPr="00FE1963">
                                  <w:rPr>
                                    <w:rFonts w:asciiTheme="majorHAnsi" w:hAnsiTheme="majorHAnsi" w:cs="Arial"/>
                                    <w:b/>
                                    <w:color w:val="624ABB"/>
                                    <w:sz w:val="56"/>
                                  </w:rPr>
                                  <w:t xml:space="preserve"> </w:t>
                                </w:r>
                              </w:p>
                              <w:p w14:paraId="5709D450" w14:textId="1BC03CBB" w:rsidR="00501CAD" w:rsidRPr="00FE1963" w:rsidRDefault="00803DAB" w:rsidP="00CA74F4">
                                <w:pPr>
                                  <w:ind w:left="0" w:right="72"/>
                                  <w:rPr>
                                    <w:rFonts w:asciiTheme="majorHAnsi" w:hAnsiTheme="majorHAnsi" w:cs="Arial"/>
                                    <w:b/>
                                    <w:color w:val="624ABB"/>
                                    <w:sz w:val="56"/>
                                  </w:rPr>
                                </w:pPr>
                                <w:r w:rsidRPr="00FE1963">
                                  <w:rPr>
                                    <w:rFonts w:asciiTheme="majorHAnsi" w:hAnsiTheme="majorHAnsi" w:cs="Arial"/>
                                    <w:b/>
                                    <w:color w:val="624ABB"/>
                                    <w:sz w:val="56"/>
                                  </w:rPr>
                                  <w:t>Detailed</w:t>
                                </w:r>
                                <w:r w:rsidR="00F51EC8" w:rsidRPr="00FE1963">
                                  <w:rPr>
                                    <w:rFonts w:asciiTheme="majorHAnsi" w:hAnsiTheme="majorHAnsi" w:cs="Arial"/>
                                    <w:b/>
                                    <w:color w:val="624ABB"/>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693A9679" w:rsidR="007023C3" w:rsidRPr="00FE1963" w:rsidRDefault="00501CAD"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00D92F14" w:rsidRPr="00FE1963">
                            <w:rPr>
                              <w:rFonts w:asciiTheme="majorHAnsi" w:hAnsiTheme="majorHAnsi" w:cs="Arial"/>
                              <w:b/>
                              <w:color w:val="624ABB"/>
                              <w:sz w:val="56"/>
                            </w:rPr>
                            <w:t>MIPS Reduction Index</w:t>
                          </w:r>
                          <w:r w:rsidR="007023C3" w:rsidRPr="00FE1963">
                            <w:rPr>
                              <w:rFonts w:asciiTheme="majorHAnsi" w:hAnsiTheme="majorHAnsi" w:cs="Arial"/>
                              <w:b/>
                              <w:color w:val="624ABB"/>
                              <w:sz w:val="56"/>
                            </w:rPr>
                            <w:t xml:space="preserve"> </w:t>
                          </w:r>
                        </w:p>
                        <w:p w14:paraId="5709D450" w14:textId="1BC03CBB" w:rsidR="00501CAD" w:rsidRPr="00FE1963" w:rsidRDefault="00803DAB" w:rsidP="00CA74F4">
                          <w:pPr>
                            <w:ind w:left="0" w:right="72"/>
                            <w:rPr>
                              <w:rFonts w:asciiTheme="majorHAnsi" w:hAnsiTheme="majorHAnsi" w:cs="Arial"/>
                              <w:b/>
                              <w:color w:val="624ABB"/>
                              <w:sz w:val="56"/>
                            </w:rPr>
                          </w:pPr>
                          <w:r w:rsidRPr="00FE1963">
                            <w:rPr>
                              <w:rFonts w:asciiTheme="majorHAnsi" w:hAnsiTheme="majorHAnsi" w:cs="Arial"/>
                              <w:b/>
                              <w:color w:val="624ABB"/>
                              <w:sz w:val="56"/>
                            </w:rPr>
                            <w:t>Detailed</w:t>
                          </w:r>
                          <w:r w:rsidR="00F51EC8" w:rsidRPr="00FE1963">
                            <w:rPr>
                              <w:rFonts w:asciiTheme="majorHAnsi" w:hAnsiTheme="majorHAnsi" w:cs="Arial"/>
                              <w:b/>
                              <w:color w:val="624ABB"/>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FAA71CB" w14:textId="77777777" w:rsidR="00AC2521" w:rsidRPr="00FE1963" w:rsidRDefault="00CA74F4" w:rsidP="0020770E">
      <w:pPr>
        <w:pStyle w:val="Heading1"/>
        <w:numPr>
          <w:ilvl w:val="0"/>
          <w:numId w:val="0"/>
        </w:numPr>
        <w:ind w:left="357" w:right="657"/>
        <w:rPr>
          <w:noProof/>
          <w:color w:val="624ABB"/>
        </w:rPr>
      </w:pPr>
      <w:r w:rsidRPr="00015B29">
        <w:lastRenderedPageBreak/>
        <w:tab/>
      </w:r>
      <w:bookmarkStart w:id="1" w:name="_Toc531862240"/>
      <w:bookmarkStart w:id="2" w:name="_Toc531948779"/>
      <w:bookmarkStart w:id="3" w:name="_Toc25309860"/>
      <w:bookmarkStart w:id="4" w:name="_Toc32508761"/>
      <w:bookmarkStart w:id="5" w:name="_Toc41378553"/>
      <w:bookmarkStart w:id="6" w:name="_Toc44316519"/>
      <w:bookmarkStart w:id="7" w:name="_Toc44398996"/>
      <w:r w:rsidR="00D36C46">
        <w:t>Table of Content</w:t>
      </w:r>
      <w:bookmarkEnd w:id="1"/>
      <w:bookmarkEnd w:id="2"/>
      <w:bookmarkEnd w:id="3"/>
      <w:bookmarkEnd w:id="4"/>
      <w:bookmarkEnd w:id="5"/>
      <w:bookmarkEnd w:id="6"/>
      <w:bookmarkEnd w:id="7"/>
      <w:r w:rsidR="0020770E" w:rsidRPr="00FE1963">
        <w:rPr>
          <w:rFonts w:asciiTheme="majorHAnsi" w:hAnsiTheme="majorHAnsi"/>
          <w:caps/>
          <w:color w:val="624ABB"/>
          <w:sz w:val="22"/>
        </w:rPr>
        <w:fldChar w:fldCharType="begin"/>
      </w:r>
      <w:r w:rsidR="0020770E" w:rsidRPr="00FE1963">
        <w:rPr>
          <w:rFonts w:asciiTheme="majorHAnsi" w:hAnsiTheme="majorHAnsi"/>
          <w:caps/>
          <w:color w:val="624ABB"/>
          <w:sz w:val="22"/>
        </w:rPr>
        <w:instrText xml:space="preserve"> TOC \o "1-4" \n </w:instrText>
      </w:r>
      <w:r w:rsidR="0020770E" w:rsidRPr="00FE1963">
        <w:rPr>
          <w:rFonts w:asciiTheme="majorHAnsi" w:hAnsiTheme="majorHAnsi"/>
          <w:caps/>
          <w:color w:val="624ABB"/>
          <w:sz w:val="22"/>
        </w:rPr>
        <w:fldChar w:fldCharType="separate"/>
      </w:r>
    </w:p>
    <w:p w14:paraId="08DC4E18" w14:textId="77777777" w:rsidR="00AC2521" w:rsidRPr="00FE1963" w:rsidRDefault="00AC2521">
      <w:pPr>
        <w:pStyle w:val="TOC1"/>
        <w:rPr>
          <w:rFonts w:asciiTheme="minorHAnsi" w:eastAsiaTheme="minorEastAsia" w:hAnsiTheme="minorHAnsi" w:cstheme="minorBidi"/>
          <w:b w:val="0"/>
          <w:caps w:val="0"/>
          <w:noProof/>
          <w:color w:val="624ABB"/>
          <w:sz w:val="22"/>
          <w:szCs w:val="22"/>
          <w:lang w:eastAsia="en-US"/>
        </w:rPr>
      </w:pPr>
      <w:r w:rsidRPr="00FE1963">
        <w:rPr>
          <w:noProof/>
          <w:color w:val="624ABB"/>
        </w:rPr>
        <w:t>Table of Content</w:t>
      </w:r>
    </w:p>
    <w:p w14:paraId="06AC9DED" w14:textId="4D8C864D" w:rsidR="00AC2521" w:rsidRPr="00FE1963" w:rsidRDefault="00AC2521" w:rsidP="00272329">
      <w:pPr>
        <w:pStyle w:val="TOC1"/>
        <w:tabs>
          <w:tab w:val="clear" w:pos="9355"/>
          <w:tab w:val="left" w:pos="737"/>
          <w:tab w:val="left" w:pos="7437"/>
        </w:tabs>
        <w:rPr>
          <w:rFonts w:asciiTheme="minorHAnsi" w:eastAsiaTheme="minorEastAsia" w:hAnsiTheme="minorHAnsi" w:cstheme="minorBidi"/>
          <w:b w:val="0"/>
          <w:caps w:val="0"/>
          <w:noProof/>
          <w:color w:val="624ABB"/>
          <w:sz w:val="22"/>
          <w:szCs w:val="22"/>
          <w:lang w:eastAsia="en-US"/>
        </w:rPr>
      </w:pPr>
      <w:r w:rsidRPr="00FE1963">
        <w:rPr>
          <w:noProof/>
          <w:color w:val="624ABB"/>
        </w:rPr>
        <w:t>1.</w:t>
      </w:r>
      <w:r w:rsidRPr="00FE1963">
        <w:rPr>
          <w:rFonts w:asciiTheme="minorHAnsi" w:eastAsiaTheme="minorEastAsia" w:hAnsiTheme="minorHAnsi" w:cstheme="minorBidi"/>
          <w:b w:val="0"/>
          <w:caps w:val="0"/>
          <w:noProof/>
          <w:color w:val="624ABB"/>
          <w:sz w:val="22"/>
          <w:szCs w:val="22"/>
          <w:lang w:eastAsia="en-US"/>
        </w:rPr>
        <w:tab/>
      </w:r>
      <w:r w:rsidRPr="00FE1963">
        <w:rPr>
          <w:noProof/>
          <w:color w:val="624ABB"/>
        </w:rPr>
        <w:t>Introduction</w:t>
      </w:r>
      <w:r w:rsidR="00272329" w:rsidRPr="00FE1963">
        <w:rPr>
          <w:noProof/>
          <w:color w:val="624ABB"/>
        </w:rPr>
        <w:tab/>
      </w:r>
    </w:p>
    <w:p w14:paraId="27335136" w14:textId="77777777" w:rsidR="00AC2521" w:rsidRPr="00FE1963" w:rsidRDefault="00AC2521">
      <w:pPr>
        <w:pStyle w:val="TOC2"/>
        <w:tabs>
          <w:tab w:val="left" w:pos="1200"/>
        </w:tabs>
        <w:rPr>
          <w:rFonts w:asciiTheme="minorHAnsi" w:eastAsiaTheme="minorEastAsia" w:hAnsiTheme="minorHAnsi" w:cstheme="minorBidi"/>
          <w:smallCaps w:val="0"/>
          <w:noProof/>
          <w:color w:val="624ABB"/>
          <w:sz w:val="22"/>
          <w:szCs w:val="22"/>
          <w:lang w:eastAsia="en-US"/>
        </w:rPr>
      </w:pPr>
      <w:r w:rsidRPr="00FE1963">
        <w:rPr>
          <w:noProof/>
          <w:color w:val="624ABB"/>
          <w14:scene3d>
            <w14:camera w14:prst="orthographicFront"/>
            <w14:lightRig w14:rig="threePt" w14:dir="t">
              <w14:rot w14:lat="0" w14:lon="0" w14:rev="0"/>
            </w14:lightRig>
          </w14:scene3d>
        </w:rPr>
        <w:t>1.1.</w:t>
      </w:r>
      <w:r w:rsidRPr="00FE1963">
        <w:rPr>
          <w:rFonts w:asciiTheme="minorHAnsi" w:eastAsiaTheme="minorEastAsia" w:hAnsiTheme="minorHAnsi" w:cstheme="minorBidi"/>
          <w:smallCaps w:val="0"/>
          <w:noProof/>
          <w:color w:val="624ABB"/>
          <w:sz w:val="22"/>
          <w:szCs w:val="22"/>
          <w:lang w:eastAsia="en-US"/>
        </w:rPr>
        <w:tab/>
      </w:r>
      <w:r w:rsidRPr="00FE1963">
        <w:rPr>
          <w:noProof/>
          <w:color w:val="624ABB"/>
        </w:rPr>
        <w:t>Application Characteristics</w:t>
      </w:r>
    </w:p>
    <w:p w14:paraId="76BF3C5C" w14:textId="77777777" w:rsidR="00AC2521" w:rsidRPr="00FE1963" w:rsidRDefault="00AC2521">
      <w:pPr>
        <w:pStyle w:val="TOC1"/>
        <w:tabs>
          <w:tab w:val="left" w:pos="737"/>
        </w:tabs>
        <w:rPr>
          <w:rFonts w:asciiTheme="minorHAnsi" w:eastAsiaTheme="minorEastAsia" w:hAnsiTheme="minorHAnsi" w:cstheme="minorBidi"/>
          <w:b w:val="0"/>
          <w:caps w:val="0"/>
          <w:noProof/>
          <w:color w:val="624ABB"/>
          <w:sz w:val="22"/>
          <w:szCs w:val="22"/>
          <w:lang w:eastAsia="en-US"/>
        </w:rPr>
      </w:pPr>
      <w:r w:rsidRPr="00FE1963">
        <w:rPr>
          <w:rFonts w:asciiTheme="minorHAnsi" w:hAnsiTheme="minorHAnsi"/>
          <w:noProof/>
          <w:color w:val="624ABB"/>
        </w:rPr>
        <w:t>2.</w:t>
      </w:r>
      <w:r w:rsidRPr="00FE1963">
        <w:rPr>
          <w:rFonts w:asciiTheme="minorHAnsi" w:eastAsiaTheme="minorEastAsia" w:hAnsiTheme="minorHAnsi" w:cstheme="minorBidi"/>
          <w:b w:val="0"/>
          <w:caps w:val="0"/>
          <w:noProof/>
          <w:color w:val="624ABB"/>
          <w:sz w:val="22"/>
          <w:szCs w:val="22"/>
          <w:lang w:eastAsia="en-US"/>
        </w:rPr>
        <w:tab/>
      </w:r>
      <w:r w:rsidRPr="00FE1963">
        <w:rPr>
          <w:noProof/>
          <w:color w:val="624ABB"/>
        </w:rPr>
        <w:t>Security Violation Overview</w:t>
      </w:r>
    </w:p>
    <w:p w14:paraId="217B9B05" w14:textId="77777777" w:rsidR="00AC2521" w:rsidRPr="00FE1963" w:rsidRDefault="00AC2521">
      <w:pPr>
        <w:pStyle w:val="TOC2"/>
        <w:tabs>
          <w:tab w:val="left" w:pos="1200"/>
        </w:tabs>
        <w:rPr>
          <w:rFonts w:asciiTheme="minorHAnsi" w:eastAsiaTheme="minorEastAsia" w:hAnsiTheme="minorHAnsi" w:cstheme="minorBidi"/>
          <w:smallCaps w:val="0"/>
          <w:noProof/>
          <w:color w:val="624ABB"/>
          <w:sz w:val="22"/>
          <w:szCs w:val="22"/>
          <w:lang w:eastAsia="en-US"/>
        </w:rPr>
      </w:pPr>
      <w:r w:rsidRPr="00FE1963">
        <w:rPr>
          <w:rFonts w:eastAsia="Calibri"/>
          <w:noProof/>
          <w:color w:val="624ABB"/>
          <w14:scene3d>
            <w14:camera w14:prst="orthographicFront"/>
            <w14:lightRig w14:rig="threePt" w14:dir="t">
              <w14:rot w14:lat="0" w14:lon="0" w14:rev="0"/>
            </w14:lightRig>
          </w14:scene3d>
        </w:rPr>
        <w:t>2.1.</w:t>
      </w:r>
      <w:r w:rsidRPr="00FE1963">
        <w:rPr>
          <w:rFonts w:asciiTheme="minorHAnsi" w:eastAsiaTheme="minorEastAsia" w:hAnsiTheme="minorHAnsi" w:cstheme="minorBidi"/>
          <w:smallCaps w:val="0"/>
          <w:noProof/>
          <w:color w:val="624ABB"/>
          <w:sz w:val="22"/>
          <w:szCs w:val="22"/>
          <w:lang w:eastAsia="en-US"/>
        </w:rPr>
        <w:tab/>
      </w:r>
      <w:r w:rsidRPr="00FE1963">
        <w:rPr>
          <w:rFonts w:eastAsia="Calibri"/>
          <w:noProof/>
          <w:color w:val="624ABB"/>
        </w:rPr>
        <w:t>MIPS Reduction Index vulnerabilities</w:t>
      </w:r>
    </w:p>
    <w:p w14:paraId="1DF6E390" w14:textId="77777777" w:rsidR="00AC2521" w:rsidRPr="00FE1963" w:rsidRDefault="00AC2521">
      <w:pPr>
        <w:pStyle w:val="TOC2"/>
        <w:tabs>
          <w:tab w:val="left" w:pos="1200"/>
        </w:tabs>
        <w:rPr>
          <w:rFonts w:asciiTheme="minorHAnsi" w:eastAsiaTheme="minorEastAsia" w:hAnsiTheme="minorHAnsi" w:cstheme="minorBidi"/>
          <w:smallCaps w:val="0"/>
          <w:noProof/>
          <w:color w:val="624ABB"/>
          <w:sz w:val="22"/>
          <w:szCs w:val="22"/>
          <w:lang w:eastAsia="en-US"/>
        </w:rPr>
      </w:pPr>
      <w:r w:rsidRPr="00FE1963">
        <w:rPr>
          <w:rFonts w:eastAsia="Calibri"/>
          <w:noProof/>
          <w:color w:val="624ABB"/>
          <w14:scene3d>
            <w14:camera w14:prst="orthographicFront"/>
            <w14:lightRig w14:rig="threePt" w14:dir="t">
              <w14:rot w14:lat="0" w14:lon="0" w14:rev="0"/>
            </w14:lightRig>
          </w14:scene3d>
        </w:rPr>
        <w:t>2.2.</w:t>
      </w:r>
      <w:r w:rsidRPr="00FE1963">
        <w:rPr>
          <w:rFonts w:asciiTheme="minorHAnsi" w:eastAsiaTheme="minorEastAsia" w:hAnsiTheme="minorHAnsi" w:cstheme="minorBidi"/>
          <w:smallCaps w:val="0"/>
          <w:noProof/>
          <w:color w:val="624ABB"/>
          <w:sz w:val="22"/>
          <w:szCs w:val="22"/>
          <w:lang w:eastAsia="en-US"/>
        </w:rPr>
        <w:tab/>
      </w:r>
      <w:r w:rsidRPr="00FE1963">
        <w:rPr>
          <w:rFonts w:eastAsia="Calibri"/>
          <w:noProof/>
          <w:color w:val="624ABB"/>
        </w:rPr>
        <w:t>MIPS Reduction – focus on algorithmic costs</w:t>
      </w:r>
    </w:p>
    <w:p w14:paraId="2384CF80" w14:textId="77777777" w:rsidR="00AC2521" w:rsidRPr="00FE1963" w:rsidRDefault="00AC2521">
      <w:pPr>
        <w:pStyle w:val="TOC2"/>
        <w:tabs>
          <w:tab w:val="left" w:pos="1200"/>
        </w:tabs>
        <w:rPr>
          <w:rFonts w:asciiTheme="minorHAnsi" w:eastAsiaTheme="minorEastAsia" w:hAnsiTheme="minorHAnsi" w:cstheme="minorBidi"/>
          <w:smallCaps w:val="0"/>
          <w:noProof/>
          <w:color w:val="624ABB"/>
          <w:sz w:val="22"/>
          <w:szCs w:val="22"/>
          <w:lang w:eastAsia="en-US"/>
        </w:rPr>
      </w:pPr>
      <w:r w:rsidRPr="00FE1963">
        <w:rPr>
          <w:rFonts w:eastAsia="Calibri"/>
          <w:noProof/>
          <w:color w:val="624ABB"/>
          <w14:scene3d>
            <w14:camera w14:prst="orthographicFront"/>
            <w14:lightRig w14:rig="threePt" w14:dir="t">
              <w14:rot w14:lat="0" w14:lon="0" w14:rev="0"/>
            </w14:lightRig>
          </w14:scene3d>
        </w:rPr>
        <w:t>2.3.</w:t>
      </w:r>
      <w:r w:rsidRPr="00FE1963">
        <w:rPr>
          <w:rFonts w:asciiTheme="minorHAnsi" w:eastAsiaTheme="minorEastAsia" w:hAnsiTheme="minorHAnsi" w:cstheme="minorBidi"/>
          <w:smallCaps w:val="0"/>
          <w:noProof/>
          <w:color w:val="624ABB"/>
          <w:sz w:val="22"/>
          <w:szCs w:val="22"/>
          <w:lang w:eastAsia="en-US"/>
        </w:rPr>
        <w:tab/>
      </w:r>
      <w:r w:rsidRPr="00FE1963">
        <w:rPr>
          <w:rFonts w:eastAsia="Calibri"/>
          <w:noProof/>
          <w:color w:val="624ABB"/>
        </w:rPr>
        <w:t>MIPS Reduction – focus on data access efficiency</w:t>
      </w:r>
    </w:p>
    <w:p w14:paraId="39192037" w14:textId="77777777" w:rsidR="00AC2521" w:rsidRPr="00FE1963" w:rsidRDefault="00AC2521">
      <w:pPr>
        <w:pStyle w:val="TOC2"/>
        <w:tabs>
          <w:tab w:val="left" w:pos="1200"/>
        </w:tabs>
        <w:rPr>
          <w:rFonts w:asciiTheme="minorHAnsi" w:eastAsiaTheme="minorEastAsia" w:hAnsiTheme="minorHAnsi" w:cstheme="minorBidi"/>
          <w:smallCaps w:val="0"/>
          <w:noProof/>
          <w:color w:val="624ABB"/>
          <w:sz w:val="22"/>
          <w:szCs w:val="22"/>
          <w:lang w:eastAsia="en-US"/>
        </w:rPr>
      </w:pPr>
      <w:r w:rsidRPr="00FE1963">
        <w:rPr>
          <w:rFonts w:eastAsia="Calibri"/>
          <w:noProof/>
          <w:color w:val="624ABB"/>
          <w14:scene3d>
            <w14:camera w14:prst="orthographicFront"/>
            <w14:lightRig w14:rig="threePt" w14:dir="t">
              <w14:rot w14:lat="0" w14:lon="0" w14:rev="0"/>
            </w14:lightRig>
          </w14:scene3d>
        </w:rPr>
        <w:t>2.4.</w:t>
      </w:r>
      <w:r w:rsidRPr="00FE1963">
        <w:rPr>
          <w:rFonts w:asciiTheme="minorHAnsi" w:eastAsiaTheme="minorEastAsia" w:hAnsiTheme="minorHAnsi" w:cstheme="minorBidi"/>
          <w:smallCaps w:val="0"/>
          <w:noProof/>
          <w:color w:val="624ABB"/>
          <w:sz w:val="22"/>
          <w:szCs w:val="22"/>
          <w:lang w:eastAsia="en-US"/>
        </w:rPr>
        <w:tab/>
      </w:r>
      <w:r w:rsidRPr="00FE1963">
        <w:rPr>
          <w:rFonts w:eastAsia="Calibri"/>
          <w:noProof/>
          <w:color w:val="624ABB"/>
        </w:rPr>
        <w:t>MIPS Reduction – focus on avoiding transaction failure</w:t>
      </w:r>
    </w:p>
    <w:p w14:paraId="13F5B919" w14:textId="77777777" w:rsidR="00AC2521" w:rsidRPr="00FE1963" w:rsidRDefault="00AC2521">
      <w:pPr>
        <w:pStyle w:val="TOC1"/>
        <w:tabs>
          <w:tab w:val="left" w:pos="737"/>
        </w:tabs>
        <w:rPr>
          <w:rFonts w:asciiTheme="minorHAnsi" w:eastAsiaTheme="minorEastAsia" w:hAnsiTheme="minorHAnsi" w:cstheme="minorBidi"/>
          <w:b w:val="0"/>
          <w:caps w:val="0"/>
          <w:noProof/>
          <w:color w:val="624ABB"/>
          <w:sz w:val="22"/>
          <w:szCs w:val="22"/>
          <w:lang w:eastAsia="en-US"/>
        </w:rPr>
      </w:pPr>
      <w:r w:rsidRPr="00FE1963">
        <w:rPr>
          <w:rFonts w:asciiTheme="minorHAnsi" w:hAnsiTheme="minorHAnsi"/>
          <w:noProof/>
          <w:color w:val="624ABB"/>
        </w:rPr>
        <w:t>3.</w:t>
      </w:r>
      <w:r w:rsidRPr="00FE1963">
        <w:rPr>
          <w:rFonts w:asciiTheme="minorHAnsi" w:eastAsiaTheme="minorEastAsia" w:hAnsiTheme="minorHAnsi" w:cstheme="minorBidi"/>
          <w:b w:val="0"/>
          <w:caps w:val="0"/>
          <w:noProof/>
          <w:color w:val="624ABB"/>
          <w:sz w:val="22"/>
          <w:szCs w:val="22"/>
          <w:lang w:eastAsia="en-US"/>
        </w:rPr>
        <w:tab/>
      </w:r>
      <w:r w:rsidRPr="00FE1963">
        <w:rPr>
          <w:noProof/>
          <w:color w:val="624ABB"/>
        </w:rPr>
        <w:t>Security Violation Details</w:t>
      </w:r>
    </w:p>
    <w:p w14:paraId="54CAA2C3" w14:textId="77777777" w:rsidR="00AC2521" w:rsidRPr="00FE1963" w:rsidRDefault="00AC2521">
      <w:pPr>
        <w:pStyle w:val="TOC2"/>
        <w:tabs>
          <w:tab w:val="left" w:pos="1200"/>
        </w:tabs>
        <w:rPr>
          <w:rFonts w:asciiTheme="minorHAnsi" w:eastAsiaTheme="minorEastAsia" w:hAnsiTheme="minorHAnsi" w:cstheme="minorBidi"/>
          <w:smallCaps w:val="0"/>
          <w:noProof/>
          <w:color w:val="624ABB"/>
          <w:sz w:val="22"/>
          <w:szCs w:val="22"/>
          <w:lang w:eastAsia="en-US"/>
        </w:rPr>
      </w:pPr>
      <w:r w:rsidRPr="00FE1963">
        <w:rPr>
          <w:noProof/>
          <w:color w:val="624ABB"/>
          <w14:scene3d>
            <w14:camera w14:prst="orthographicFront"/>
            <w14:lightRig w14:rig="threePt" w14:dir="t">
              <w14:rot w14:lat="0" w14:lon="0" w14:rev="0"/>
            </w14:lightRig>
          </w14:scene3d>
        </w:rPr>
        <w:t>3.1.</w:t>
      </w:r>
      <w:r w:rsidRPr="00FE1963">
        <w:rPr>
          <w:rFonts w:asciiTheme="minorHAnsi" w:eastAsiaTheme="minorEastAsia" w:hAnsiTheme="minorHAnsi" w:cstheme="minorBidi"/>
          <w:smallCaps w:val="0"/>
          <w:noProof/>
          <w:color w:val="624ABB"/>
          <w:sz w:val="22"/>
          <w:szCs w:val="22"/>
          <w:lang w:eastAsia="en-US"/>
        </w:rPr>
        <w:tab/>
      </w:r>
      <w:r w:rsidRPr="00FE1963">
        <w:rPr>
          <w:rFonts w:eastAsia="Calibri"/>
          <w:noProof/>
          <w:color w:val="624ABB"/>
        </w:rPr>
        <w:t>MIPS Reduction – focus on algorithmic costs</w:t>
      </w:r>
    </w:p>
    <w:p w14:paraId="7CD2F2E5" w14:textId="77777777" w:rsidR="00AC2521" w:rsidRPr="00FE1963" w:rsidRDefault="00AC2521">
      <w:pPr>
        <w:pStyle w:val="TOC2"/>
        <w:tabs>
          <w:tab w:val="left" w:pos="1200"/>
        </w:tabs>
        <w:rPr>
          <w:rFonts w:asciiTheme="minorHAnsi" w:eastAsiaTheme="minorEastAsia" w:hAnsiTheme="minorHAnsi" w:cstheme="minorBidi"/>
          <w:smallCaps w:val="0"/>
          <w:noProof/>
          <w:color w:val="624ABB"/>
          <w:sz w:val="22"/>
          <w:szCs w:val="22"/>
          <w:lang w:eastAsia="en-US"/>
        </w:rPr>
      </w:pPr>
      <w:r w:rsidRPr="00FE1963">
        <w:rPr>
          <w:noProof/>
          <w:color w:val="624ABB"/>
          <w14:scene3d>
            <w14:camera w14:prst="orthographicFront"/>
            <w14:lightRig w14:rig="threePt" w14:dir="t">
              <w14:rot w14:lat="0" w14:lon="0" w14:rev="0"/>
            </w14:lightRig>
          </w14:scene3d>
        </w:rPr>
        <w:t>3.2.</w:t>
      </w:r>
      <w:r w:rsidRPr="00FE1963">
        <w:rPr>
          <w:rFonts w:asciiTheme="minorHAnsi" w:eastAsiaTheme="minorEastAsia" w:hAnsiTheme="minorHAnsi" w:cstheme="minorBidi"/>
          <w:smallCaps w:val="0"/>
          <w:noProof/>
          <w:color w:val="624ABB"/>
          <w:sz w:val="22"/>
          <w:szCs w:val="22"/>
          <w:lang w:eastAsia="en-US"/>
        </w:rPr>
        <w:tab/>
      </w:r>
      <w:r w:rsidRPr="00FE1963">
        <w:rPr>
          <w:rFonts w:eastAsia="Calibri"/>
          <w:noProof/>
          <w:color w:val="624ABB"/>
        </w:rPr>
        <w:t>MIPS Reduction – focus on data access efficiency</w:t>
      </w:r>
    </w:p>
    <w:p w14:paraId="43BD3626" w14:textId="77777777" w:rsidR="00AC2521" w:rsidRPr="00FE1963" w:rsidRDefault="00AC2521">
      <w:pPr>
        <w:pStyle w:val="TOC2"/>
        <w:tabs>
          <w:tab w:val="left" w:pos="1200"/>
        </w:tabs>
        <w:rPr>
          <w:rFonts w:asciiTheme="minorHAnsi" w:eastAsiaTheme="minorEastAsia" w:hAnsiTheme="minorHAnsi" w:cstheme="minorBidi"/>
          <w:smallCaps w:val="0"/>
          <w:noProof/>
          <w:color w:val="624ABB"/>
          <w:sz w:val="22"/>
          <w:szCs w:val="22"/>
          <w:lang w:eastAsia="en-US"/>
        </w:rPr>
      </w:pPr>
      <w:r w:rsidRPr="00FE1963">
        <w:rPr>
          <w:noProof/>
          <w:color w:val="624ABB"/>
          <w14:scene3d>
            <w14:camera w14:prst="orthographicFront"/>
            <w14:lightRig w14:rig="threePt" w14:dir="t">
              <w14:rot w14:lat="0" w14:lon="0" w14:rev="0"/>
            </w14:lightRig>
          </w14:scene3d>
        </w:rPr>
        <w:t>3.3.</w:t>
      </w:r>
      <w:r w:rsidRPr="00FE1963">
        <w:rPr>
          <w:rFonts w:asciiTheme="minorHAnsi" w:eastAsiaTheme="minorEastAsia" w:hAnsiTheme="minorHAnsi" w:cstheme="minorBidi"/>
          <w:smallCaps w:val="0"/>
          <w:noProof/>
          <w:color w:val="624ABB"/>
          <w:sz w:val="22"/>
          <w:szCs w:val="22"/>
          <w:lang w:eastAsia="en-US"/>
        </w:rPr>
        <w:tab/>
      </w:r>
      <w:r w:rsidRPr="00FE1963">
        <w:rPr>
          <w:rFonts w:eastAsia="Calibri"/>
          <w:noProof/>
          <w:color w:val="624ABB"/>
        </w:rPr>
        <w:t>MIPS Reduction – focus on avoiding transaction failure</w:t>
      </w:r>
    </w:p>
    <w:p w14:paraId="4CD32C7E" w14:textId="77777777" w:rsidR="00AC2521" w:rsidRPr="00FE1963" w:rsidRDefault="00AC2521">
      <w:pPr>
        <w:pStyle w:val="TOC1"/>
        <w:tabs>
          <w:tab w:val="left" w:pos="737"/>
        </w:tabs>
        <w:rPr>
          <w:rFonts w:asciiTheme="minorHAnsi" w:eastAsiaTheme="minorEastAsia" w:hAnsiTheme="minorHAnsi" w:cstheme="minorBidi"/>
          <w:b w:val="0"/>
          <w:caps w:val="0"/>
          <w:noProof/>
          <w:color w:val="624ABB"/>
          <w:sz w:val="22"/>
          <w:szCs w:val="22"/>
          <w:lang w:eastAsia="en-US"/>
        </w:rPr>
      </w:pPr>
      <w:r w:rsidRPr="00FE1963">
        <w:rPr>
          <w:noProof/>
          <w:color w:val="624ABB"/>
        </w:rPr>
        <w:t>4.</w:t>
      </w:r>
      <w:r w:rsidRPr="00FE1963">
        <w:rPr>
          <w:rFonts w:asciiTheme="minorHAnsi" w:eastAsiaTheme="minorEastAsia" w:hAnsiTheme="minorHAnsi" w:cstheme="minorBidi"/>
          <w:b w:val="0"/>
          <w:caps w:val="0"/>
          <w:noProof/>
          <w:color w:val="624ABB"/>
          <w:sz w:val="22"/>
          <w:szCs w:val="22"/>
          <w:lang w:eastAsia="en-US"/>
        </w:rPr>
        <w:tab/>
      </w:r>
      <w:r w:rsidRPr="00FE1963">
        <w:rPr>
          <w:noProof/>
          <w:color w:val="624ABB"/>
        </w:rPr>
        <w:t>Appendix</w:t>
      </w:r>
    </w:p>
    <w:p w14:paraId="5C5EABB3" w14:textId="77777777" w:rsidR="00AC2521" w:rsidRPr="00FE1963" w:rsidRDefault="00AC2521">
      <w:pPr>
        <w:pStyle w:val="TOC2"/>
        <w:tabs>
          <w:tab w:val="left" w:pos="1200"/>
        </w:tabs>
        <w:rPr>
          <w:rFonts w:asciiTheme="minorHAnsi" w:eastAsiaTheme="minorEastAsia" w:hAnsiTheme="minorHAnsi" w:cstheme="minorBidi"/>
          <w:smallCaps w:val="0"/>
          <w:noProof/>
          <w:color w:val="624ABB"/>
          <w:sz w:val="22"/>
          <w:szCs w:val="22"/>
          <w:lang w:eastAsia="en-US"/>
        </w:rPr>
      </w:pPr>
      <w:r w:rsidRPr="00FE1963">
        <w:rPr>
          <w:noProof/>
          <w:color w:val="624ABB"/>
          <w14:scene3d>
            <w14:camera w14:prst="orthographicFront"/>
            <w14:lightRig w14:rig="threePt" w14:dir="t">
              <w14:rot w14:lat="0" w14:lon="0" w14:rev="0"/>
            </w14:lightRig>
          </w14:scene3d>
        </w:rPr>
        <w:t>4.1.</w:t>
      </w:r>
      <w:r w:rsidRPr="00FE1963">
        <w:rPr>
          <w:rFonts w:asciiTheme="minorHAnsi" w:eastAsiaTheme="minorEastAsia" w:hAnsiTheme="minorHAnsi" w:cstheme="minorBidi"/>
          <w:smallCaps w:val="0"/>
          <w:noProof/>
          <w:color w:val="624ABB"/>
          <w:sz w:val="22"/>
          <w:szCs w:val="22"/>
          <w:lang w:eastAsia="en-US"/>
        </w:rPr>
        <w:tab/>
      </w:r>
      <w:r w:rsidRPr="00FE1963">
        <w:rPr>
          <w:noProof/>
          <w:color w:val="624ABB"/>
        </w:rPr>
        <w:t>About CAST Software Intelligence</w:t>
      </w:r>
    </w:p>
    <w:p w14:paraId="31007FBA" w14:textId="36E6582A" w:rsidR="00C9214B" w:rsidRPr="00FE1963" w:rsidRDefault="0020770E" w:rsidP="002638B2">
      <w:pPr>
        <w:ind w:left="0" w:right="657"/>
        <w:rPr>
          <w:color w:val="624ABB"/>
          <w:sz w:val="16"/>
          <w:szCs w:val="16"/>
        </w:rPr>
      </w:pPr>
      <w:r w:rsidRPr="00FE1963">
        <w:rPr>
          <w:rFonts w:asciiTheme="majorHAnsi" w:hAnsiTheme="majorHAnsi"/>
          <w:caps/>
          <w:color w:val="624ABB"/>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2241"/>
      <w:bookmarkStart w:id="9" w:name="_Toc531948780"/>
      <w:bookmarkStart w:id="10" w:name="_Toc25309861"/>
      <w:bookmarkStart w:id="11" w:name="_Toc32508762"/>
      <w:bookmarkStart w:id="12" w:name="_Toc41378554"/>
      <w:bookmarkStart w:id="13" w:name="_Toc44316520"/>
      <w:bookmarkStart w:id="14" w:name="_Toc44398997"/>
      <w:r w:rsidR="005773E4">
        <w:t>Introduction</w:t>
      </w:r>
      <w:bookmarkEnd w:id="8"/>
      <w:bookmarkEnd w:id="9"/>
      <w:bookmarkEnd w:id="10"/>
      <w:bookmarkEnd w:id="11"/>
      <w:bookmarkEnd w:id="12"/>
      <w:bookmarkEnd w:id="13"/>
      <w:bookmarkEnd w:id="14"/>
    </w:p>
    <w:p w14:paraId="0835D951" w14:textId="35D7A29A" w:rsidR="00AC2521" w:rsidRPr="00897D51" w:rsidRDefault="00AC2521" w:rsidP="00AC2521">
      <w:pPr>
        <w:ind w:left="0" w:right="657"/>
        <w:rPr>
          <w:rFonts w:asciiTheme="minorHAnsi" w:hAnsiTheme="minorHAnsi" w:cstheme="minorHAnsi"/>
          <w:sz w:val="20"/>
        </w:rPr>
      </w:pPr>
      <w:bookmarkStart w:id="15" w:name="_Hlk530663297"/>
      <w:r w:rsidRPr="00897D51">
        <w:rPr>
          <w:rFonts w:asciiTheme="minorHAnsi" w:hAnsiTheme="minorHAnsi" w:cstheme="minorHAnsi"/>
          <w:sz w:val="20"/>
        </w:rPr>
        <w:t>The TCO</w:t>
      </w:r>
      <w:r w:rsidR="009D6B97">
        <w:rPr>
          <w:rFonts w:asciiTheme="minorHAnsi" w:hAnsiTheme="minorHAnsi" w:cstheme="minorHAnsi"/>
          <w:sz w:val="20"/>
        </w:rPr>
        <w:t xml:space="preserve"> (Total Cost Ownership)</w:t>
      </w:r>
      <w:r w:rsidRPr="00897D51">
        <w:rPr>
          <w:rFonts w:asciiTheme="minorHAnsi" w:hAnsiTheme="minorHAnsi" w:cstheme="minorHAnsi"/>
          <w:sz w:val="20"/>
        </w:rPr>
        <w:t xml:space="preserve"> of an IBM mainframe system is determined from various elements such as MIPS</w:t>
      </w:r>
      <w:r>
        <w:rPr>
          <w:rFonts w:asciiTheme="minorHAnsi" w:hAnsiTheme="minorHAnsi" w:cstheme="minorHAnsi"/>
          <w:sz w:val="20"/>
        </w:rPr>
        <w:t xml:space="preserve"> (Million Instructions Per Second)</w:t>
      </w:r>
      <w:r w:rsidRPr="00897D51">
        <w:rPr>
          <w:rFonts w:asciiTheme="minorHAnsi" w:hAnsiTheme="minorHAnsi" w:cstheme="minorHAnsi"/>
          <w:sz w:val="20"/>
        </w:rPr>
        <w:t xml:space="preserve"> and MSU</w:t>
      </w:r>
      <w:r w:rsidR="00CE61C0">
        <w:rPr>
          <w:rFonts w:asciiTheme="minorHAnsi" w:hAnsiTheme="minorHAnsi" w:cstheme="minorHAnsi"/>
          <w:sz w:val="20"/>
        </w:rPr>
        <w:t xml:space="preserve"> (Million Service Units)</w:t>
      </w:r>
      <w:r w:rsidRPr="00897D51">
        <w:rPr>
          <w:rFonts w:asciiTheme="minorHAnsi" w:hAnsiTheme="minorHAnsi" w:cstheme="minorHAnsi"/>
          <w:sz w:val="20"/>
        </w:rPr>
        <w:t xml:space="preserve"> values. There is a correlation between MIPS, that denotes the workload capacity, and MSU, that depends on the actual hardware configuration. Thus, even if MSU value is used by IBM for the pricing, reducing the MIPS value influences the TCO. The total cost per MIPS is estimated </w:t>
      </w:r>
      <w:proofErr w:type="gramStart"/>
      <w:r w:rsidRPr="00897D51">
        <w:rPr>
          <w:rFonts w:asciiTheme="minorHAnsi" w:hAnsiTheme="minorHAnsi" w:cstheme="minorHAnsi"/>
          <w:sz w:val="20"/>
        </w:rPr>
        <w:t>between</w:t>
      </w:r>
      <w:proofErr w:type="gramEnd"/>
      <w:r w:rsidRPr="00897D51">
        <w:rPr>
          <w:rFonts w:asciiTheme="minorHAnsi" w:hAnsiTheme="minorHAnsi" w:cstheme="minorHAnsi"/>
          <w:sz w:val="20"/>
        </w:rPr>
        <w:t xml:space="preserve"> 3.000-5.000$ per year. Companies that want to reduce IT </w:t>
      </w:r>
      <w:proofErr w:type="gramStart"/>
      <w:r w:rsidRPr="00897D51">
        <w:rPr>
          <w:rFonts w:asciiTheme="minorHAnsi" w:hAnsiTheme="minorHAnsi" w:cstheme="minorHAnsi"/>
          <w:sz w:val="20"/>
        </w:rPr>
        <w:t>cost</w:t>
      </w:r>
      <w:proofErr w:type="gramEnd"/>
      <w:r w:rsidRPr="00897D51">
        <w:rPr>
          <w:rFonts w:asciiTheme="minorHAnsi" w:hAnsiTheme="minorHAnsi" w:cstheme="minorHAnsi"/>
          <w:sz w:val="20"/>
        </w:rPr>
        <w:t xml:space="preserve"> are working on reducing the number of MIPS per year.  </w:t>
      </w:r>
    </w:p>
    <w:p w14:paraId="14DEB5DF" w14:textId="77777777" w:rsidR="00AC2521" w:rsidRPr="00897D51" w:rsidRDefault="00AC2521" w:rsidP="00AC2521">
      <w:pPr>
        <w:ind w:left="0" w:right="657"/>
        <w:rPr>
          <w:rFonts w:asciiTheme="minorHAnsi" w:hAnsiTheme="minorHAnsi" w:cstheme="minorHAnsi"/>
          <w:sz w:val="20"/>
        </w:rPr>
      </w:pPr>
      <w:r w:rsidRPr="00897D51">
        <w:rPr>
          <w:rFonts w:asciiTheme="minorHAnsi" w:hAnsiTheme="minorHAnsi" w:cstheme="minorHAnsi"/>
          <w:sz w:val="20"/>
        </w:rPr>
        <w:t>This report presents the outcome for CAST AIP measure related to the CAST MIPS Reduction Index. </w:t>
      </w:r>
    </w:p>
    <w:p w14:paraId="3EF3DD64" w14:textId="77777777" w:rsidR="00AC2521" w:rsidRPr="00592C0F" w:rsidRDefault="00AC2521" w:rsidP="00AC2521">
      <w:pPr>
        <w:pStyle w:val="Heading2"/>
        <w:tabs>
          <w:tab w:val="clear" w:pos="432"/>
          <w:tab w:val="num" w:pos="-1605"/>
        </w:tabs>
        <w:spacing w:after="0"/>
        <w:ind w:left="540" w:right="657" w:hanging="540"/>
        <w:rPr>
          <w:lang w:val="en-US"/>
        </w:rPr>
      </w:pPr>
      <w:bookmarkStart w:id="16" w:name="_Toc380677725"/>
      <w:bookmarkStart w:id="17" w:name="_Toc531865297"/>
      <w:bookmarkStart w:id="18" w:name="_Toc531949426"/>
      <w:bookmarkStart w:id="19" w:name="_Toc531949636"/>
      <w:bookmarkStart w:id="20" w:name="_Toc41377758"/>
      <w:bookmarkStart w:id="21" w:name="_Toc41378053"/>
      <w:bookmarkStart w:id="22" w:name="_Toc44316408"/>
      <w:bookmarkStart w:id="23" w:name="_Toc44398934"/>
      <w:bookmarkStart w:id="24" w:name="_Toc44398998"/>
      <w:bookmarkEnd w:id="15"/>
      <w:r w:rsidRPr="005773E4">
        <w:rPr>
          <w:lang w:val="en-US"/>
        </w:rPr>
        <w:t xml:space="preserve">Application </w:t>
      </w:r>
      <w:bookmarkEnd w:id="16"/>
      <w:r>
        <w:rPr>
          <w:lang w:val="en-US"/>
        </w:rPr>
        <w:t>Characteristics</w:t>
      </w:r>
      <w:bookmarkEnd w:id="17"/>
      <w:bookmarkEnd w:id="18"/>
      <w:bookmarkEnd w:id="19"/>
      <w:bookmarkEnd w:id="20"/>
      <w:bookmarkEnd w:id="21"/>
      <w:bookmarkEnd w:id="22"/>
      <w:bookmarkEnd w:id="23"/>
      <w:bookmarkEnd w:id="24"/>
    </w:p>
    <w:p w14:paraId="2C8113B4" w14:textId="77777777" w:rsidR="00AC2521" w:rsidRDefault="00AC2521" w:rsidP="00AC2521">
      <w:pPr>
        <w:spacing w:after="0" w:line="240" w:lineRule="auto"/>
        <w:ind w:right="657"/>
        <w:rPr>
          <w:rFonts w:asciiTheme="minorHAnsi" w:hAnsiTheme="minorHAnsi"/>
          <w:noProof/>
          <w:sz w:val="22"/>
        </w:rPr>
      </w:pPr>
    </w:p>
    <w:p w14:paraId="6EDDBA14" w14:textId="77777777" w:rsidR="00AC2521" w:rsidRPr="001748EC" w:rsidRDefault="00AC2521" w:rsidP="00AC2521">
      <w:pPr>
        <w:ind w:left="0" w:right="657"/>
        <w:rPr>
          <w:rFonts w:asciiTheme="minorHAnsi" w:hAnsiTheme="minorHAnsi" w:cstheme="minorHAnsi"/>
          <w:sz w:val="20"/>
        </w:rPr>
      </w:pPr>
      <w:r w:rsidRPr="001748EC">
        <w:rPr>
          <w:rFonts w:asciiTheme="minorHAnsi" w:hAnsiTheme="minorHAnsi" w:cstheme="minorHAnsi"/>
          <w:sz w:val="20"/>
        </w:rPr>
        <w:t xml:space="preserve">The MIPS Reduction index is computed from the source code used to implement the application. Only the technical aspect of that code is taken </w:t>
      </w:r>
      <w:proofErr w:type="gramStart"/>
      <w:r w:rsidRPr="001748EC">
        <w:rPr>
          <w:rFonts w:asciiTheme="minorHAnsi" w:hAnsiTheme="minorHAnsi" w:cstheme="minorHAnsi"/>
          <w:sz w:val="20"/>
        </w:rPr>
        <w:t>in</w:t>
      </w:r>
      <w:proofErr w:type="gramEnd"/>
      <w:r w:rsidRPr="001748EC">
        <w:rPr>
          <w:rFonts w:asciiTheme="minorHAnsi" w:hAnsiTheme="minorHAnsi" w:cstheme="minorHAnsi"/>
          <w:sz w:val="20"/>
        </w:rPr>
        <w:t xml:space="preserve"> account. Functionalities are not used to compute the index.</w:t>
      </w:r>
    </w:p>
    <w:p w14:paraId="4B387B5D" w14:textId="77777777" w:rsidR="00AC2521" w:rsidRPr="001748EC" w:rsidRDefault="00AC2521" w:rsidP="00AC2521">
      <w:pPr>
        <w:ind w:right="657"/>
        <w:rPr>
          <w:rFonts w:asciiTheme="minorHAnsi" w:hAnsiTheme="minorHAnsi" w:cstheme="minorHAnsi"/>
          <w:sz w:val="20"/>
        </w:rPr>
      </w:pPr>
    </w:p>
    <w:p w14:paraId="50E1806A" w14:textId="77777777" w:rsidR="00AC2521" w:rsidRDefault="00AC2521" w:rsidP="00AC2521">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AC2521" w:rsidRPr="005773E4" w14:paraId="53B22BE3" w14:textId="77777777" w:rsidTr="00CF6C4F">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76085658"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38E56721"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AC2521" w:rsidRPr="005773E4" w14:paraId="72B43036" w14:textId="77777777" w:rsidTr="00CF6C4F">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754A8791"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473FB94A"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AC2521" w:rsidRPr="005773E4" w14:paraId="62671C57" w14:textId="77777777" w:rsidTr="00CF6C4F">
        <w:trPr>
          <w:trHeight w:val="303"/>
        </w:trPr>
        <w:tc>
          <w:tcPr>
            <w:tcW w:w="2111" w:type="dxa"/>
            <w:hideMark/>
          </w:tcPr>
          <w:p w14:paraId="05AA69C7"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75A8A8F8"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AC2521" w:rsidRPr="005773E4" w14:paraId="7C559F74" w14:textId="77777777" w:rsidTr="00CF6C4F">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28B72553"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151FB453"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AC2521" w:rsidRPr="005773E4" w14:paraId="044D4A4E" w14:textId="77777777" w:rsidTr="00CF6C4F">
        <w:trPr>
          <w:trHeight w:val="303"/>
        </w:trPr>
        <w:tc>
          <w:tcPr>
            <w:tcW w:w="2111" w:type="dxa"/>
            <w:hideMark/>
          </w:tcPr>
          <w:p w14:paraId="7BD31408"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6BB47083"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AC2521" w:rsidRPr="005773E4" w14:paraId="665E822D" w14:textId="77777777" w:rsidTr="00CF6C4F">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2428376D" w14:textId="77777777" w:rsidR="00AC2521" w:rsidRPr="005773E4" w:rsidRDefault="00AC2521" w:rsidP="00CF6C4F">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35E32711" w14:textId="77777777" w:rsidR="00AC2521" w:rsidRPr="005773E4" w:rsidRDefault="00AC2521" w:rsidP="00CF6C4F">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52B4F1BB" w14:textId="77777777" w:rsidR="00AC2521" w:rsidRPr="00B1237A" w:rsidRDefault="00AC2521" w:rsidP="00AC2521">
      <w:pPr>
        <w:spacing w:after="0" w:line="240" w:lineRule="auto"/>
        <w:ind w:right="657"/>
        <w:rPr>
          <w:rFonts w:asciiTheme="minorHAnsi" w:hAnsiTheme="minorHAnsi"/>
          <w:noProof/>
          <w:sz w:val="22"/>
        </w:rPr>
      </w:pPr>
      <w:r>
        <w:rPr>
          <w:noProof/>
          <w:lang w:eastAsia="en-US"/>
        </w:rPr>
        <w:drawing>
          <wp:inline distT="0" distB="0" distL="0" distR="0" wp14:anchorId="369A0137" wp14:editId="4D2D6635">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AA76AB" w14:textId="77777777" w:rsidR="00AC2521" w:rsidRPr="00B1237A" w:rsidRDefault="00AC2521" w:rsidP="00AC2521">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60972887" w14:textId="77777777" w:rsidR="00AC2521" w:rsidRPr="00B1237A" w:rsidRDefault="00AC2521" w:rsidP="00AC2521">
      <w:pPr>
        <w:ind w:right="657"/>
        <w:jc w:val="left"/>
        <w:rPr>
          <w:rFonts w:asciiTheme="minorHAnsi" w:hAnsiTheme="minorHAnsi"/>
          <w:noProof/>
          <w:sz w:val="22"/>
        </w:rPr>
      </w:pPr>
    </w:p>
    <w:p w14:paraId="21FABBE8" w14:textId="77777777" w:rsidR="00AC2521" w:rsidRDefault="00AC2521" w:rsidP="00AC2521">
      <w:pPr>
        <w:spacing w:after="0" w:line="240" w:lineRule="auto"/>
        <w:ind w:left="0" w:right="657"/>
        <w:jc w:val="left"/>
      </w:pPr>
      <w:r>
        <w:t xml:space="preserve"> </w:t>
      </w:r>
    </w:p>
    <w:p w14:paraId="2B077D3D" w14:textId="77777777" w:rsidR="00AC2521" w:rsidRDefault="00AC2521" w:rsidP="00AC2521">
      <w:pPr>
        <w:spacing w:after="0" w:line="240" w:lineRule="auto"/>
        <w:ind w:left="0" w:right="657"/>
        <w:jc w:val="left"/>
      </w:pPr>
    </w:p>
    <w:p w14:paraId="595C4B59" w14:textId="77777777" w:rsidR="00AC2521" w:rsidRDefault="00AC2521" w:rsidP="00AC2521">
      <w:pPr>
        <w:spacing w:after="0" w:line="240" w:lineRule="auto"/>
        <w:ind w:left="0" w:right="657"/>
        <w:jc w:val="left"/>
      </w:pPr>
    </w:p>
    <w:p w14:paraId="44C38C65" w14:textId="77777777" w:rsidR="00AC2521" w:rsidRDefault="00AC2521" w:rsidP="00AC2521">
      <w:pPr>
        <w:spacing w:after="0" w:line="240" w:lineRule="auto"/>
        <w:ind w:left="0" w:right="657"/>
        <w:jc w:val="left"/>
      </w:pPr>
    </w:p>
    <w:p w14:paraId="1CEDCA39" w14:textId="77777777" w:rsidR="00AC2521" w:rsidRDefault="00AC2521" w:rsidP="00AC2521">
      <w:pPr>
        <w:spacing w:after="0" w:line="240" w:lineRule="auto"/>
        <w:ind w:left="0" w:right="657"/>
        <w:jc w:val="left"/>
      </w:pPr>
    </w:p>
    <w:p w14:paraId="6973A3C7" w14:textId="77777777" w:rsidR="00AC2521" w:rsidRDefault="00AC2521" w:rsidP="00AC2521">
      <w:pPr>
        <w:spacing w:after="0" w:line="240" w:lineRule="auto"/>
        <w:ind w:left="0" w:right="657"/>
        <w:jc w:val="left"/>
      </w:pPr>
    </w:p>
    <w:p w14:paraId="145EF68B" w14:textId="77777777" w:rsidR="00AC2521" w:rsidRDefault="00AC2521" w:rsidP="00AC2521">
      <w:pPr>
        <w:spacing w:after="0" w:line="240" w:lineRule="auto"/>
        <w:ind w:left="0" w:right="657"/>
        <w:jc w:val="left"/>
      </w:pPr>
    </w:p>
    <w:p w14:paraId="1A24DF88" w14:textId="77777777" w:rsidR="00AC2521" w:rsidRDefault="00AC2521" w:rsidP="00AC2521">
      <w:pPr>
        <w:spacing w:after="0" w:line="240" w:lineRule="auto"/>
        <w:ind w:left="0" w:right="657"/>
        <w:jc w:val="left"/>
      </w:pPr>
    </w:p>
    <w:p w14:paraId="13A01E41" w14:textId="77777777" w:rsidR="00AC2521" w:rsidRDefault="00AC2521" w:rsidP="00AC2521">
      <w:pPr>
        <w:spacing w:after="0" w:line="240" w:lineRule="auto"/>
        <w:ind w:left="0" w:right="657"/>
        <w:jc w:val="left"/>
      </w:pPr>
    </w:p>
    <w:p w14:paraId="00B55FC9" w14:textId="77777777" w:rsidR="00AC2521" w:rsidRDefault="00AC2521" w:rsidP="00AC2521">
      <w:pPr>
        <w:spacing w:after="0" w:line="240" w:lineRule="auto"/>
        <w:ind w:left="0" w:right="657"/>
        <w:jc w:val="left"/>
      </w:pPr>
    </w:p>
    <w:p w14:paraId="49285006" w14:textId="77777777" w:rsidR="00AC2521" w:rsidRDefault="00AC2521" w:rsidP="00AC2521">
      <w:pPr>
        <w:spacing w:after="0" w:line="240" w:lineRule="auto"/>
        <w:ind w:left="0" w:right="657"/>
        <w:jc w:val="left"/>
      </w:pPr>
    </w:p>
    <w:p w14:paraId="2A92E441" w14:textId="77777777" w:rsidR="00AC2521" w:rsidRDefault="00AC2521" w:rsidP="00AC2521">
      <w:pPr>
        <w:spacing w:after="0" w:line="240" w:lineRule="auto"/>
        <w:ind w:left="0" w:right="657"/>
        <w:jc w:val="left"/>
      </w:pPr>
    </w:p>
    <w:p w14:paraId="604B4A08" w14:textId="77777777" w:rsidR="00AC2521" w:rsidRDefault="00AC2521" w:rsidP="00AC2521">
      <w:pPr>
        <w:spacing w:after="0" w:line="240" w:lineRule="auto"/>
        <w:ind w:left="0" w:right="657"/>
        <w:jc w:val="left"/>
      </w:pPr>
    </w:p>
    <w:p w14:paraId="43640C7E" w14:textId="77777777" w:rsidR="00AC2521" w:rsidRDefault="00AC2521" w:rsidP="00AC2521">
      <w:pPr>
        <w:spacing w:after="0" w:line="240" w:lineRule="auto"/>
        <w:ind w:left="0" w:right="657"/>
        <w:jc w:val="left"/>
      </w:pPr>
    </w:p>
    <w:p w14:paraId="704013B7" w14:textId="77777777" w:rsidR="00AC2521" w:rsidRDefault="00AC2521" w:rsidP="00AC2521">
      <w:pPr>
        <w:spacing w:after="0" w:line="240" w:lineRule="auto"/>
        <w:ind w:left="0" w:right="657"/>
        <w:jc w:val="left"/>
      </w:pPr>
    </w:p>
    <w:p w14:paraId="65413A6E" w14:textId="77777777" w:rsidR="00AC2521" w:rsidRDefault="00AC2521" w:rsidP="00AC2521">
      <w:pPr>
        <w:spacing w:after="0" w:line="240" w:lineRule="auto"/>
        <w:ind w:left="0" w:right="657"/>
        <w:jc w:val="left"/>
      </w:pPr>
    </w:p>
    <w:p w14:paraId="126B7DFB" w14:textId="77777777" w:rsidR="00AC2521" w:rsidRDefault="00AC2521" w:rsidP="00AC2521">
      <w:pPr>
        <w:spacing w:after="0" w:line="240" w:lineRule="auto"/>
        <w:ind w:left="0" w:right="657"/>
        <w:jc w:val="left"/>
      </w:pPr>
    </w:p>
    <w:p w14:paraId="40CCCEDD" w14:textId="77777777" w:rsidR="00AC2521" w:rsidRDefault="00AC2521" w:rsidP="00AC2521">
      <w:pPr>
        <w:spacing w:after="0" w:line="240" w:lineRule="auto"/>
        <w:ind w:left="0" w:right="657"/>
        <w:jc w:val="left"/>
      </w:pPr>
    </w:p>
    <w:p w14:paraId="0C28D578" w14:textId="77777777" w:rsidR="00AC2521" w:rsidRDefault="00AC2521" w:rsidP="00AC2521">
      <w:pPr>
        <w:spacing w:after="0" w:line="240" w:lineRule="auto"/>
        <w:ind w:left="0" w:right="657"/>
        <w:jc w:val="left"/>
      </w:pPr>
    </w:p>
    <w:p w14:paraId="159226A0" w14:textId="77777777" w:rsidR="00AC2521" w:rsidRDefault="00AC2521" w:rsidP="00AC2521">
      <w:pPr>
        <w:spacing w:after="0" w:line="240" w:lineRule="auto"/>
        <w:ind w:left="0" w:right="657"/>
        <w:jc w:val="left"/>
      </w:pPr>
    </w:p>
    <w:p w14:paraId="22E08D49" w14:textId="77777777" w:rsidR="00AC2521" w:rsidRPr="005773E4" w:rsidRDefault="00AC2521" w:rsidP="00AC2521">
      <w:pPr>
        <w:pStyle w:val="Heading1"/>
        <w:ind w:right="657"/>
        <w:rPr>
          <w:rFonts w:asciiTheme="minorHAnsi" w:hAnsiTheme="minorHAnsi"/>
          <w:noProof/>
          <w:sz w:val="22"/>
        </w:rPr>
      </w:pPr>
      <w:bookmarkStart w:id="25" w:name="_Toc531865298"/>
      <w:bookmarkStart w:id="26" w:name="_Toc531949427"/>
      <w:bookmarkStart w:id="27" w:name="_Toc531949637"/>
      <w:bookmarkStart w:id="28" w:name="_Toc41377759"/>
      <w:bookmarkStart w:id="29" w:name="_Toc41378054"/>
      <w:bookmarkStart w:id="30" w:name="_Toc44316409"/>
      <w:bookmarkStart w:id="31" w:name="_Toc44398935"/>
      <w:bookmarkStart w:id="32" w:name="_Toc44398999"/>
      <w:r>
        <w:lastRenderedPageBreak/>
        <w:t>Security Violation Overview</w:t>
      </w:r>
      <w:bookmarkEnd w:id="25"/>
      <w:bookmarkEnd w:id="26"/>
      <w:bookmarkEnd w:id="27"/>
      <w:bookmarkEnd w:id="28"/>
      <w:bookmarkEnd w:id="29"/>
      <w:bookmarkEnd w:id="30"/>
      <w:bookmarkEnd w:id="31"/>
      <w:bookmarkEnd w:id="32"/>
    </w:p>
    <w:p w14:paraId="1B98F619" w14:textId="3AA050C6" w:rsidR="00AC2521" w:rsidRPr="001748EC" w:rsidRDefault="00167489" w:rsidP="00AC2521">
      <w:pPr>
        <w:ind w:left="0" w:right="657"/>
        <w:rPr>
          <w:rFonts w:asciiTheme="minorHAnsi" w:hAnsiTheme="minorHAnsi" w:cstheme="minorHAnsi"/>
          <w:sz w:val="20"/>
        </w:rPr>
      </w:pPr>
      <w:r w:rsidRPr="001748EC">
        <w:rPr>
          <w:rFonts w:asciiTheme="minorHAnsi" w:hAnsiTheme="minorHAnsi" w:cstheme="minorHAnsi"/>
          <w:sz w:val="20"/>
        </w:rPr>
        <w:t xml:space="preserve">This section provides </w:t>
      </w:r>
      <w:r>
        <w:rPr>
          <w:rFonts w:asciiTheme="minorHAnsi" w:hAnsiTheme="minorHAnsi" w:cstheme="minorHAnsi"/>
          <w:sz w:val="20"/>
        </w:rPr>
        <w:t xml:space="preserve">a summary of </w:t>
      </w:r>
      <w:r w:rsidRPr="001748EC">
        <w:rPr>
          <w:rFonts w:asciiTheme="minorHAnsi" w:hAnsiTheme="minorHAnsi" w:cstheme="minorHAnsi"/>
          <w:sz w:val="20"/>
        </w:rPr>
        <w:t xml:space="preserve">the most severe </w:t>
      </w:r>
      <w:r>
        <w:rPr>
          <w:rFonts w:asciiTheme="minorHAnsi" w:hAnsiTheme="minorHAnsi" w:cstheme="minorHAnsi"/>
          <w:sz w:val="20"/>
        </w:rPr>
        <w:t xml:space="preserve">violations identified in the </w:t>
      </w:r>
      <w:r w:rsidRPr="001748EC">
        <w:rPr>
          <w:rFonts w:asciiTheme="minorHAnsi" w:hAnsiTheme="minorHAnsi" w:cstheme="minorHAnsi"/>
          <w:sz w:val="20"/>
        </w:rPr>
        <w:t xml:space="preserve">structural quality </w:t>
      </w:r>
      <w:r>
        <w:rPr>
          <w:rFonts w:asciiTheme="minorHAnsi" w:hAnsiTheme="minorHAnsi" w:cstheme="minorHAnsi"/>
          <w:sz w:val="20"/>
        </w:rPr>
        <w:t xml:space="preserve">analysis and measurement by CAST AIP against </w:t>
      </w:r>
      <w:r w:rsidRPr="001748EC">
        <w:rPr>
          <w:rFonts w:asciiTheme="minorHAnsi" w:hAnsiTheme="minorHAnsi" w:cstheme="minorHAnsi"/>
          <w:sz w:val="20"/>
        </w:rPr>
        <w:t>the MIPS</w:t>
      </w:r>
      <w:r>
        <w:rPr>
          <w:rFonts w:asciiTheme="minorHAnsi" w:hAnsiTheme="minorHAnsi" w:cstheme="minorHAnsi"/>
          <w:sz w:val="20"/>
        </w:rPr>
        <w:t xml:space="preserve"> (Million Instructions Per Second)</w:t>
      </w:r>
      <w:r w:rsidRPr="001748EC">
        <w:rPr>
          <w:rFonts w:asciiTheme="minorHAnsi" w:hAnsiTheme="minorHAnsi" w:cstheme="minorHAnsi"/>
          <w:sz w:val="20"/>
        </w:rPr>
        <w:t xml:space="preserve"> Reduction Index.</w:t>
      </w:r>
    </w:p>
    <w:p w14:paraId="5625E8FC" w14:textId="77777777" w:rsidR="00AC2521" w:rsidRPr="00212651" w:rsidRDefault="00AC2521" w:rsidP="00AC2521">
      <w:pPr>
        <w:pStyle w:val="Heading2"/>
        <w:tabs>
          <w:tab w:val="clear" w:pos="432"/>
          <w:tab w:val="num" w:pos="-1605"/>
        </w:tabs>
        <w:spacing w:after="0"/>
        <w:ind w:left="540" w:right="657" w:hanging="540"/>
        <w:rPr>
          <w:rFonts w:eastAsia="Calibri"/>
        </w:rPr>
      </w:pPr>
      <w:bookmarkStart w:id="33" w:name="_Toc41377760"/>
      <w:bookmarkStart w:id="34" w:name="_Toc41378055"/>
      <w:bookmarkStart w:id="35" w:name="_Toc44316410"/>
      <w:bookmarkStart w:id="36" w:name="_Toc44398936"/>
      <w:bookmarkStart w:id="37" w:name="_Toc44399000"/>
      <w:r>
        <w:rPr>
          <w:rFonts w:eastAsia="Calibri"/>
          <w:lang w:val="en-US"/>
        </w:rPr>
        <w:t xml:space="preserve">MIPS Reduction Index </w:t>
      </w:r>
      <w:bookmarkEnd w:id="33"/>
      <w:bookmarkEnd w:id="34"/>
      <w:r>
        <w:rPr>
          <w:rFonts w:eastAsia="Calibri"/>
          <w:lang w:val="en-US"/>
        </w:rPr>
        <w:t>vulnerabilities</w:t>
      </w:r>
      <w:bookmarkEnd w:id="35"/>
      <w:bookmarkEnd w:id="36"/>
      <w:bookmarkEnd w:id="37"/>
    </w:p>
    <w:p w14:paraId="0767E577" w14:textId="77777777" w:rsidR="00AC2521" w:rsidRDefault="00AC2521" w:rsidP="00AC2521">
      <w:pPr>
        <w:pStyle w:val="BodyContent"/>
        <w:ind w:right="657"/>
        <w:rPr>
          <w:rFonts w:asciiTheme="minorHAnsi" w:hAnsiTheme="minorHAnsi" w:cstheme="minorHAnsi"/>
          <w:sz w:val="20"/>
          <w:szCs w:val="20"/>
        </w:rPr>
      </w:pPr>
    </w:p>
    <w:p w14:paraId="37DAB882" w14:textId="77777777" w:rsidR="00AC2521" w:rsidRPr="001748EC" w:rsidRDefault="00AC2521" w:rsidP="00AC2521">
      <w:pPr>
        <w:ind w:left="0" w:right="567"/>
        <w:rPr>
          <w:rFonts w:asciiTheme="minorHAnsi" w:hAnsiTheme="minorHAnsi" w:cstheme="minorHAnsi"/>
          <w:sz w:val="20"/>
        </w:rPr>
      </w:pPr>
      <w:r w:rsidRPr="001748EC">
        <w:rPr>
          <w:rFonts w:asciiTheme="minorHAnsi" w:hAnsiTheme="minorHAnsi" w:cstheme="minorHAnsi"/>
          <w:sz w:val="20"/>
        </w:rPr>
        <w:t>The MIPS Reduction index is based on the CAST AIP quality rules that address resource consumption aspects and thus presents MIPS reduction opportunities for the application.</w:t>
      </w:r>
    </w:p>
    <w:p w14:paraId="5CE5287E" w14:textId="77777777" w:rsidR="00AC2521" w:rsidRPr="001748EC" w:rsidRDefault="00AC2521" w:rsidP="00AC2521">
      <w:pPr>
        <w:pStyle w:val="BodyContent"/>
        <w:ind w:right="567"/>
        <w:jc w:val="both"/>
        <w:rPr>
          <w:rFonts w:asciiTheme="minorHAnsi" w:hAnsiTheme="minorHAnsi" w:cstheme="minorHAnsi"/>
          <w:color w:val="auto"/>
          <w:sz w:val="20"/>
          <w:szCs w:val="20"/>
        </w:rPr>
      </w:pPr>
      <w:r w:rsidRPr="001748EC">
        <w:rPr>
          <w:rFonts w:asciiTheme="minorHAnsi" w:hAnsiTheme="minorHAnsi" w:cstheme="minorHAnsi"/>
          <w:color w:val="auto"/>
          <w:sz w:val="20"/>
          <w:szCs w:val="20"/>
        </w:rPr>
        <w:t xml:space="preserve">These quality rules are related to costly statements or </w:t>
      </w:r>
      <w:proofErr w:type="gramStart"/>
      <w:r w:rsidRPr="001748EC">
        <w:rPr>
          <w:rFonts w:asciiTheme="minorHAnsi" w:hAnsiTheme="minorHAnsi" w:cstheme="minorHAnsi"/>
          <w:color w:val="auto"/>
          <w:sz w:val="20"/>
          <w:szCs w:val="20"/>
        </w:rPr>
        <w:t>constructs</w:t>
      </w:r>
      <w:proofErr w:type="gramEnd"/>
      <w:r w:rsidRPr="001748EC">
        <w:rPr>
          <w:rFonts w:asciiTheme="minorHAnsi" w:hAnsiTheme="minorHAnsi" w:cstheme="minorHAnsi"/>
          <w:color w:val="auto"/>
          <w:sz w:val="20"/>
          <w:szCs w:val="20"/>
        </w:rPr>
        <w:t>, data access efficiency, and application reliability.</w:t>
      </w:r>
    </w:p>
    <w:tbl>
      <w:tblPr>
        <w:tblStyle w:val="GridTable1Light-Accent1"/>
        <w:tblW w:w="9265" w:type="dxa"/>
        <w:tblLayout w:type="fixed"/>
        <w:tblLook w:val="04A0" w:firstRow="1" w:lastRow="0" w:firstColumn="1" w:lastColumn="0" w:noHBand="0" w:noVBand="1"/>
        <w:tblDescription w:val="TABLE;QUALITY_STANDARDS_EVOLUTION;STD=AIP-MIPS-Reduction"/>
      </w:tblPr>
      <w:tblGrid>
        <w:gridCol w:w="4675"/>
        <w:gridCol w:w="1530"/>
        <w:gridCol w:w="1530"/>
        <w:gridCol w:w="1530"/>
      </w:tblGrid>
      <w:tr w:rsidR="00AC2521" w:rsidRPr="00AC5F7C" w14:paraId="5CCF3873" w14:textId="77777777" w:rsidTr="001767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E4F5EBC" w14:textId="77777777" w:rsidR="00AC2521" w:rsidRPr="00FC19A1" w:rsidRDefault="00AC2521" w:rsidP="00CF6C4F">
            <w:pPr>
              <w:ind w:left="330" w:right="657"/>
              <w:jc w:val="left"/>
              <w:rPr>
                <w:rFonts w:ascii="Open Sans" w:hAnsi="Open Sans" w:cs="Open Sans"/>
              </w:rPr>
            </w:pPr>
            <w:r>
              <w:rPr>
                <w:rFonts w:ascii="Open Sans" w:hAnsi="Open Sans" w:cs="Open Sans"/>
              </w:rPr>
              <w:t>MIPS Reduction</w:t>
            </w:r>
          </w:p>
        </w:tc>
        <w:tc>
          <w:tcPr>
            <w:tcW w:w="1530" w:type="dxa"/>
            <w:tcBorders>
              <w:bottom w:val="single" w:sz="12" w:space="0" w:color="B2B9FF"/>
            </w:tcBorders>
            <w:shd w:val="clear" w:color="auto" w:fill="C7C9E0"/>
            <w:vAlign w:val="center"/>
          </w:tcPr>
          <w:p w14:paraId="25F240E5" w14:textId="77777777" w:rsidR="00AC2521" w:rsidRPr="00AC5F7C" w:rsidRDefault="00AC2521" w:rsidP="00CF6C4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tcBorders>
              <w:bottom w:val="single" w:sz="12" w:space="0" w:color="B2B9FF"/>
            </w:tcBorders>
            <w:shd w:val="clear" w:color="auto" w:fill="C7C9E0"/>
            <w:vAlign w:val="center"/>
          </w:tcPr>
          <w:p w14:paraId="59B04890" w14:textId="77777777" w:rsidR="00AC2521" w:rsidRPr="00AC5F7C" w:rsidRDefault="00AC2521" w:rsidP="00CF6C4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Pr="00E8205B">
              <w:rPr>
                <w:rFonts w:ascii="Open Sans" w:hAnsi="Open Sans" w:cs="Open Sans"/>
                <w:b w:val="0"/>
              </w:rPr>
              <w:t xml:space="preserve"> </w:t>
            </w:r>
            <w:r>
              <w:rPr>
                <w:rFonts w:ascii="Open Sans" w:hAnsi="Open Sans" w:cs="Open Sans"/>
                <w:b w:val="0"/>
              </w:rPr>
              <w:t>Violations</w:t>
            </w:r>
          </w:p>
        </w:tc>
        <w:tc>
          <w:tcPr>
            <w:tcW w:w="1530" w:type="dxa"/>
            <w:tcBorders>
              <w:bottom w:val="single" w:sz="12" w:space="0" w:color="B2B9FF"/>
            </w:tcBorders>
            <w:shd w:val="clear" w:color="auto" w:fill="C7C9E0"/>
            <w:vAlign w:val="center"/>
          </w:tcPr>
          <w:p w14:paraId="5ADC9F11" w14:textId="77777777" w:rsidR="00AC2521" w:rsidRPr="00934956" w:rsidRDefault="00AC2521" w:rsidP="00CF6C4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Pr="00E8205B">
              <w:rPr>
                <w:rFonts w:ascii="Open Sans" w:hAnsi="Open Sans" w:cs="Open Sans"/>
                <w:b w:val="0"/>
              </w:rPr>
              <w:t xml:space="preserve"> </w:t>
            </w:r>
            <w:r>
              <w:rPr>
                <w:rFonts w:ascii="Open Sans" w:hAnsi="Open Sans" w:cs="Open Sans"/>
                <w:b w:val="0"/>
              </w:rPr>
              <w:t>Violations</w:t>
            </w:r>
          </w:p>
        </w:tc>
      </w:tr>
      <w:tr w:rsidR="00AC2521" w:rsidRPr="00CA2066" w14:paraId="1245B470" w14:textId="77777777" w:rsidTr="00176760">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4B5757D" w14:textId="77777777" w:rsidR="00AC2521" w:rsidRPr="007675B2" w:rsidRDefault="00AC2521" w:rsidP="00CF6C4F">
            <w:pPr>
              <w:ind w:right="657"/>
              <w:jc w:val="left"/>
              <w:rPr>
                <w:rFonts w:ascii="Open Sans" w:hAnsi="Open Sans" w:cs="Open Sans"/>
                <w:b w:val="0"/>
              </w:rPr>
            </w:pPr>
            <w:r>
              <w:rPr>
                <w:rFonts w:ascii="Open Sans" w:hAnsi="Open Sans" w:cs="Open Sans"/>
                <w:b w:val="0"/>
              </w:rPr>
              <w:t>MIPS Reduction – focus on algorithmic costs</w:t>
            </w:r>
          </w:p>
        </w:tc>
        <w:tc>
          <w:tcPr>
            <w:tcW w:w="1530" w:type="dxa"/>
            <w:tcBorders>
              <w:top w:val="single" w:sz="12" w:space="0" w:color="B2B9FF"/>
            </w:tcBorders>
          </w:tcPr>
          <w:p w14:paraId="1068EA7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3F8B273"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6E2B4FB"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533E68B0"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27E975" w14:textId="77777777" w:rsidR="00AC2521" w:rsidRPr="007675B2" w:rsidRDefault="00AC2521" w:rsidP="00CF6C4F">
            <w:pPr>
              <w:ind w:right="657"/>
              <w:jc w:val="left"/>
              <w:rPr>
                <w:rFonts w:ascii="Open Sans" w:hAnsi="Open Sans" w:cs="Open Sans"/>
                <w:b w:val="0"/>
              </w:rPr>
            </w:pPr>
            <w:r>
              <w:rPr>
                <w:rFonts w:ascii="Open Sans" w:hAnsi="Open Sans" w:cs="Open Sans"/>
                <w:b w:val="0"/>
              </w:rPr>
              <w:t>MIPS Reduction – focus on data access efficiency</w:t>
            </w:r>
          </w:p>
        </w:tc>
        <w:tc>
          <w:tcPr>
            <w:tcW w:w="1530" w:type="dxa"/>
          </w:tcPr>
          <w:p w14:paraId="7133ECE4"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13DA4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AA45A3"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66EFC732"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43060D" w14:textId="77777777" w:rsidR="00AC2521" w:rsidRPr="007675B2" w:rsidRDefault="00AC2521" w:rsidP="00CF6C4F">
            <w:pPr>
              <w:ind w:right="657"/>
              <w:jc w:val="left"/>
              <w:rPr>
                <w:rFonts w:ascii="Open Sans" w:hAnsi="Open Sans" w:cs="Open Sans"/>
                <w:b w:val="0"/>
              </w:rPr>
            </w:pPr>
            <w:r>
              <w:rPr>
                <w:rFonts w:ascii="Open Sans" w:hAnsi="Open Sans" w:cs="Open Sans"/>
                <w:b w:val="0"/>
              </w:rPr>
              <w:t>MIPS Reduction – focus on avoiding transaction failure</w:t>
            </w:r>
          </w:p>
        </w:tc>
        <w:tc>
          <w:tcPr>
            <w:tcW w:w="1530" w:type="dxa"/>
          </w:tcPr>
          <w:p w14:paraId="524BD998"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E770E3"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2980B"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7B9A3E8" w14:textId="77777777" w:rsidR="00AC2521" w:rsidRPr="004207FB" w:rsidRDefault="00AC2521" w:rsidP="00AC2521">
      <w:pPr>
        <w:ind w:left="0" w:right="657"/>
        <w:rPr>
          <w:i/>
          <w:sz w:val="14"/>
        </w:rPr>
      </w:pPr>
      <w:r>
        <w:rPr>
          <w:i/>
          <w:sz w:val="14"/>
        </w:rPr>
        <w:t xml:space="preserve">Table 2: MIPS Reduction Index rules </w:t>
      </w:r>
    </w:p>
    <w:p w14:paraId="47D1AD7C" w14:textId="77777777" w:rsidR="00AC2521" w:rsidRDefault="00AC2521" w:rsidP="00AC2521">
      <w:pPr>
        <w:pStyle w:val="BodyContent"/>
        <w:ind w:right="657"/>
        <w:jc w:val="center"/>
        <w:rPr>
          <w:rFonts w:ascii="Calibri" w:eastAsia="Calibri" w:hAnsi="Calibri"/>
          <w:bCs/>
          <w:i/>
          <w:noProof/>
          <w:color w:val="auto"/>
          <w:sz w:val="20"/>
          <w:szCs w:val="22"/>
        </w:rPr>
      </w:pPr>
    </w:p>
    <w:p w14:paraId="51F93C59" w14:textId="77777777" w:rsidR="00AC2521" w:rsidRDefault="00AC2521" w:rsidP="00AC2521">
      <w:pPr>
        <w:spacing w:after="0" w:line="240" w:lineRule="auto"/>
        <w:ind w:left="0" w:right="657"/>
        <w:jc w:val="left"/>
        <w:rPr>
          <w:rFonts w:eastAsia="Calibri"/>
          <w:lang w:eastAsia="en-US"/>
        </w:rPr>
      </w:pPr>
      <w:r>
        <w:rPr>
          <w:rFonts w:eastAsia="Calibri"/>
          <w:lang w:eastAsia="en-US"/>
        </w:rPr>
        <w:br w:type="page"/>
      </w:r>
    </w:p>
    <w:p w14:paraId="618CF50D" w14:textId="77777777" w:rsidR="00AC2521" w:rsidRPr="00212651" w:rsidRDefault="00AC2521" w:rsidP="00AC2521">
      <w:pPr>
        <w:pStyle w:val="Heading2"/>
        <w:tabs>
          <w:tab w:val="clear" w:pos="432"/>
          <w:tab w:val="num" w:pos="-1605"/>
        </w:tabs>
        <w:spacing w:after="0"/>
        <w:ind w:left="540" w:right="657" w:hanging="540"/>
        <w:rPr>
          <w:rFonts w:eastAsia="Calibri"/>
        </w:rPr>
      </w:pPr>
      <w:bookmarkStart w:id="38" w:name="_Toc41377761"/>
      <w:bookmarkStart w:id="39" w:name="_Toc41378056"/>
      <w:bookmarkStart w:id="40" w:name="_Toc44316411"/>
      <w:bookmarkStart w:id="41" w:name="_Toc44398937"/>
      <w:bookmarkStart w:id="42" w:name="_Toc44399001"/>
      <w:bookmarkStart w:id="43" w:name="_Hlk41378424"/>
      <w:r>
        <w:rPr>
          <w:rFonts w:eastAsia="Calibri"/>
          <w:lang w:val="en-US"/>
        </w:rPr>
        <w:lastRenderedPageBreak/>
        <w:t>MIPS Reduction – focus on algorithmic costs</w:t>
      </w:r>
      <w:bookmarkEnd w:id="38"/>
      <w:bookmarkEnd w:id="39"/>
      <w:bookmarkEnd w:id="40"/>
      <w:bookmarkEnd w:id="41"/>
      <w:bookmarkEnd w:id="42"/>
    </w:p>
    <w:p w14:paraId="77A1E1F0" w14:textId="77777777" w:rsidR="00AC2521" w:rsidRDefault="00AC2521" w:rsidP="00AC2521">
      <w:pPr>
        <w:pStyle w:val="BodyContent"/>
        <w:ind w:right="657"/>
        <w:rPr>
          <w:rFonts w:asciiTheme="minorHAnsi" w:hAnsiTheme="minorHAnsi" w:cstheme="minorHAnsi"/>
          <w:sz w:val="20"/>
          <w:szCs w:val="20"/>
        </w:rPr>
      </w:pPr>
    </w:p>
    <w:p w14:paraId="1865BBCF"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 xml:space="preserve">Some statements are known as being resource consuming and therefore should be avoided. It is the also case of </w:t>
      </w:r>
      <w:proofErr w:type="gramStart"/>
      <w:r w:rsidRPr="00C128D1">
        <w:rPr>
          <w:rFonts w:asciiTheme="minorHAnsi" w:hAnsiTheme="minorHAnsi" w:cstheme="minorHAnsi"/>
          <w:color w:val="auto"/>
          <w:sz w:val="20"/>
          <w:szCs w:val="20"/>
        </w:rPr>
        <w:t>particular constructs</w:t>
      </w:r>
      <w:proofErr w:type="gramEnd"/>
      <w:r w:rsidRPr="00C128D1">
        <w:rPr>
          <w:rFonts w:asciiTheme="minorHAnsi" w:hAnsiTheme="minorHAnsi" w:cstheme="minorHAnsi"/>
          <w:color w:val="auto"/>
          <w:sz w:val="20"/>
          <w:szCs w:val="20"/>
        </w:rPr>
        <w:t>, mainly based on loops, as well.</w:t>
      </w:r>
    </w:p>
    <w:p w14:paraId="11E2C55A"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 xml:space="preserve">Rules presented in </w:t>
      </w:r>
      <w:proofErr w:type="gramStart"/>
      <w:r w:rsidRPr="00C128D1">
        <w:rPr>
          <w:rFonts w:asciiTheme="minorHAnsi" w:hAnsiTheme="minorHAnsi" w:cstheme="minorHAnsi"/>
          <w:color w:val="auto"/>
          <w:sz w:val="20"/>
          <w:szCs w:val="20"/>
        </w:rPr>
        <w:t>next</w:t>
      </w:r>
      <w:proofErr w:type="gramEnd"/>
      <w:r w:rsidRPr="00C128D1">
        <w:rPr>
          <w:rFonts w:asciiTheme="minorHAnsi" w:hAnsiTheme="minorHAnsi" w:cstheme="minorHAnsi"/>
          <w:color w:val="auto"/>
          <w:sz w:val="20"/>
          <w:szCs w:val="20"/>
        </w:rPr>
        <w:t xml:space="preserve"> tables cover that part of the MIPS Reduction Index.</w:t>
      </w:r>
    </w:p>
    <w:tbl>
      <w:tblPr>
        <w:tblStyle w:val="GridTable1Light-Accent1"/>
        <w:tblW w:w="9265" w:type="dxa"/>
        <w:tblLayout w:type="fixed"/>
        <w:tblLook w:val="04A0" w:firstRow="1" w:lastRow="0" w:firstColumn="1" w:lastColumn="0" w:noHBand="0" w:noVBand="1"/>
        <w:tblDescription w:val="TABLE;RULES_LIST_STATISTICS_RATIO;METRICS=AIP-MIPS-ALGORITHMIC-COST"/>
      </w:tblPr>
      <w:tblGrid>
        <w:gridCol w:w="4675"/>
        <w:gridCol w:w="1440"/>
        <w:gridCol w:w="1620"/>
        <w:gridCol w:w="1530"/>
      </w:tblGrid>
      <w:tr w:rsidR="00AC2521" w:rsidRPr="00AC5F7C" w14:paraId="4219BB1E" w14:textId="77777777" w:rsidTr="001767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3B9B64E" w14:textId="77777777" w:rsidR="00AC2521" w:rsidRPr="00FC19A1" w:rsidRDefault="00AC2521" w:rsidP="00CF6C4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4693B969" w14:textId="77777777" w:rsidR="00AC2521" w:rsidRPr="00AC5F7C" w:rsidRDefault="00AC2521" w:rsidP="00CF6C4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620" w:type="dxa"/>
            <w:tcBorders>
              <w:bottom w:val="single" w:sz="12" w:space="0" w:color="B2B9FF"/>
            </w:tcBorders>
            <w:shd w:val="clear" w:color="auto" w:fill="C7C9E0"/>
            <w:vAlign w:val="center"/>
          </w:tcPr>
          <w:p w14:paraId="2C3CBA47" w14:textId="77777777" w:rsidR="00AC2521" w:rsidRPr="00AC5F7C" w:rsidRDefault="00AC2521" w:rsidP="00CF6C4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530" w:type="dxa"/>
            <w:tcBorders>
              <w:bottom w:val="single" w:sz="12" w:space="0" w:color="B2B9FF"/>
            </w:tcBorders>
            <w:shd w:val="clear" w:color="auto" w:fill="C7C9E0"/>
            <w:vAlign w:val="center"/>
          </w:tcPr>
          <w:p w14:paraId="30C2F40F" w14:textId="77777777" w:rsidR="00AC2521" w:rsidRPr="00934956" w:rsidRDefault="00AC2521" w:rsidP="00CF6C4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Violations</w:t>
            </w:r>
          </w:p>
        </w:tc>
      </w:tr>
      <w:tr w:rsidR="00AC2521" w:rsidRPr="00CA2066" w14:paraId="34EBD619" w14:textId="77777777" w:rsidTr="00176760">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02C354D"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B05CF2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58E8A82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7088387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495485E7"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814A08"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2</w:t>
            </w:r>
          </w:p>
        </w:tc>
        <w:tc>
          <w:tcPr>
            <w:tcW w:w="1440" w:type="dxa"/>
          </w:tcPr>
          <w:p w14:paraId="390203A7"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D52E2FB"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A6B5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18588424"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A1C995"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3</w:t>
            </w:r>
          </w:p>
        </w:tc>
        <w:tc>
          <w:tcPr>
            <w:tcW w:w="1440" w:type="dxa"/>
          </w:tcPr>
          <w:p w14:paraId="3BBF2AB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FD6F3FE"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5B299E"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1C9854A2"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D22894"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4</w:t>
            </w:r>
          </w:p>
        </w:tc>
        <w:tc>
          <w:tcPr>
            <w:tcW w:w="1440" w:type="dxa"/>
          </w:tcPr>
          <w:p w14:paraId="176B84E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2D5F17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9D963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7FD97FD0"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F39B7A"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5</w:t>
            </w:r>
          </w:p>
        </w:tc>
        <w:tc>
          <w:tcPr>
            <w:tcW w:w="1440" w:type="dxa"/>
          </w:tcPr>
          <w:p w14:paraId="0EA05BE2"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8F1A84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D2321E"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094360" w14:textId="77777777" w:rsidR="00AC2521" w:rsidRDefault="00AC2521" w:rsidP="00AC2521">
      <w:pPr>
        <w:spacing w:after="0" w:line="240" w:lineRule="auto"/>
        <w:ind w:left="0"/>
        <w:jc w:val="left"/>
        <w:rPr>
          <w:rFonts w:eastAsia="Calibri"/>
          <w:lang w:eastAsia="en-US"/>
        </w:rPr>
      </w:pPr>
    </w:p>
    <w:p w14:paraId="3C6A9A9C" w14:textId="77777777" w:rsidR="00AC2521" w:rsidRDefault="00AC2521" w:rsidP="00AC2521">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MIPS Reduction – focus on algorithmic costs</w:t>
      </w:r>
    </w:p>
    <w:p w14:paraId="60BA1941" w14:textId="77777777" w:rsidR="00AC2521" w:rsidRDefault="00AC2521" w:rsidP="00AC2521">
      <w:pPr>
        <w:pStyle w:val="BodyContent"/>
        <w:ind w:right="657"/>
        <w:rPr>
          <w:rFonts w:ascii="Verdana" w:hAnsi="Verdana" w:cstheme="minorHAnsi"/>
          <w:sz w:val="20"/>
          <w:szCs w:val="20"/>
        </w:rPr>
      </w:pPr>
    </w:p>
    <w:p w14:paraId="5E67B07F" w14:textId="77777777" w:rsidR="00AC2521" w:rsidRDefault="00AC2521" w:rsidP="00AC2521">
      <w:pPr>
        <w:spacing w:after="0" w:line="240" w:lineRule="auto"/>
        <w:ind w:left="0"/>
        <w:jc w:val="left"/>
        <w:rPr>
          <w:rFonts w:eastAsia="Calibri"/>
          <w:b/>
          <w:color w:val="336699"/>
          <w:sz w:val="20"/>
          <w:szCs w:val="16"/>
          <w:lang w:eastAsia="x-none"/>
        </w:rPr>
      </w:pPr>
      <w:bookmarkStart w:id="44" w:name="_Toc41377762"/>
      <w:r>
        <w:rPr>
          <w:rFonts w:eastAsia="Calibri"/>
        </w:rPr>
        <w:br w:type="page"/>
      </w:r>
    </w:p>
    <w:p w14:paraId="4AEAE8D4" w14:textId="77777777" w:rsidR="00AC2521" w:rsidRPr="00212651" w:rsidRDefault="00AC2521" w:rsidP="00AC2521">
      <w:pPr>
        <w:pStyle w:val="Heading2"/>
        <w:tabs>
          <w:tab w:val="clear" w:pos="432"/>
          <w:tab w:val="num" w:pos="-1605"/>
        </w:tabs>
        <w:spacing w:after="0"/>
        <w:ind w:left="540" w:right="657" w:hanging="540"/>
        <w:rPr>
          <w:rFonts w:eastAsia="Calibri"/>
        </w:rPr>
      </w:pPr>
      <w:bookmarkStart w:id="45" w:name="_Toc41378057"/>
      <w:bookmarkStart w:id="46" w:name="_Toc44316412"/>
      <w:bookmarkStart w:id="47" w:name="_Toc44398938"/>
      <w:bookmarkStart w:id="48" w:name="_Toc44399002"/>
      <w:r>
        <w:rPr>
          <w:rFonts w:eastAsia="Calibri"/>
          <w:lang w:val="en-US"/>
        </w:rPr>
        <w:lastRenderedPageBreak/>
        <w:t>MIPS Reduction – focus on data access efficiency</w:t>
      </w:r>
      <w:bookmarkEnd w:id="44"/>
      <w:bookmarkEnd w:id="45"/>
      <w:bookmarkEnd w:id="46"/>
      <w:bookmarkEnd w:id="47"/>
      <w:bookmarkEnd w:id="48"/>
    </w:p>
    <w:p w14:paraId="30F2EE0D" w14:textId="77777777" w:rsidR="00AC2521" w:rsidRPr="00C128D1" w:rsidRDefault="00AC2521" w:rsidP="00AC2521">
      <w:pPr>
        <w:pStyle w:val="BodyContent"/>
        <w:ind w:right="657"/>
        <w:rPr>
          <w:rFonts w:asciiTheme="minorHAnsi" w:hAnsiTheme="minorHAnsi" w:cstheme="minorHAnsi"/>
          <w:color w:val="auto"/>
          <w:sz w:val="20"/>
          <w:szCs w:val="20"/>
        </w:rPr>
      </w:pPr>
    </w:p>
    <w:p w14:paraId="72A324D0"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Inefficient file accesses or database queries decrease performance and increase resource consumption. Fixing the corresponding violations will impact positively the MIPS value. </w:t>
      </w:r>
    </w:p>
    <w:p w14:paraId="77C83353"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The rules listed below contribute to the MIPS Reduction Index regarding that topic. </w:t>
      </w:r>
    </w:p>
    <w:tbl>
      <w:tblPr>
        <w:tblStyle w:val="GridTable1Light-Accent1"/>
        <w:tblW w:w="9265" w:type="dxa"/>
        <w:tblLayout w:type="fixed"/>
        <w:tblLook w:val="04A0" w:firstRow="1" w:lastRow="0" w:firstColumn="1" w:lastColumn="0" w:noHBand="0" w:noVBand="1"/>
        <w:tblDescription w:val="TABLE;RULES_LIST_STATISTICS_RATIO;METRICS=AIP-MIPS-DATA-ACCESS"/>
      </w:tblPr>
      <w:tblGrid>
        <w:gridCol w:w="4675"/>
        <w:gridCol w:w="1440"/>
        <w:gridCol w:w="1620"/>
        <w:gridCol w:w="1530"/>
      </w:tblGrid>
      <w:tr w:rsidR="00AC2521" w:rsidRPr="00AC5F7C" w14:paraId="0368B290" w14:textId="77777777" w:rsidTr="001767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665E96B" w14:textId="77777777" w:rsidR="00AC2521" w:rsidRPr="00FC19A1" w:rsidRDefault="00AC2521" w:rsidP="00CF6C4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1EB887DD" w14:textId="77777777" w:rsidR="00AC2521" w:rsidRPr="00AC5F7C" w:rsidRDefault="00AC2521" w:rsidP="00CF6C4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620" w:type="dxa"/>
            <w:tcBorders>
              <w:bottom w:val="single" w:sz="12" w:space="0" w:color="B2B9FF"/>
            </w:tcBorders>
            <w:shd w:val="clear" w:color="auto" w:fill="C7C9E0"/>
            <w:vAlign w:val="center"/>
          </w:tcPr>
          <w:p w14:paraId="2840E288" w14:textId="77777777" w:rsidR="00AC2521" w:rsidRPr="00AC5F7C" w:rsidRDefault="00AC2521" w:rsidP="00CF6C4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530" w:type="dxa"/>
            <w:tcBorders>
              <w:bottom w:val="single" w:sz="12" w:space="0" w:color="B2B9FF"/>
            </w:tcBorders>
            <w:shd w:val="clear" w:color="auto" w:fill="C7C9E0"/>
            <w:vAlign w:val="center"/>
          </w:tcPr>
          <w:p w14:paraId="5C3F4C8D" w14:textId="77777777" w:rsidR="00AC2521" w:rsidRPr="00934956" w:rsidRDefault="00AC2521" w:rsidP="00CF6C4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Violations</w:t>
            </w:r>
          </w:p>
        </w:tc>
      </w:tr>
      <w:tr w:rsidR="00AC2521" w:rsidRPr="00CA2066" w14:paraId="5B99797B" w14:textId="77777777" w:rsidTr="00176760">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2970305"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65BC64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19D3A95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813D32E"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5E0A09A7"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D6417F"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2</w:t>
            </w:r>
          </w:p>
        </w:tc>
        <w:tc>
          <w:tcPr>
            <w:tcW w:w="1440" w:type="dxa"/>
          </w:tcPr>
          <w:p w14:paraId="1B9B6880"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404B54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ABB9F7"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5C05444D"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212C1A"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3</w:t>
            </w:r>
          </w:p>
        </w:tc>
        <w:tc>
          <w:tcPr>
            <w:tcW w:w="1440" w:type="dxa"/>
          </w:tcPr>
          <w:p w14:paraId="0DA5B28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8BE6053"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218F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2A371EFD"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A261F"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4</w:t>
            </w:r>
          </w:p>
        </w:tc>
        <w:tc>
          <w:tcPr>
            <w:tcW w:w="1440" w:type="dxa"/>
          </w:tcPr>
          <w:p w14:paraId="73355F88"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19ED04D"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AA0965"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38ED040B"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ACABB3"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5</w:t>
            </w:r>
          </w:p>
        </w:tc>
        <w:tc>
          <w:tcPr>
            <w:tcW w:w="1440" w:type="dxa"/>
          </w:tcPr>
          <w:p w14:paraId="3E43B90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71F55C8"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2AB1A0"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C0E752" w14:textId="77777777" w:rsidR="00AC2521" w:rsidRDefault="00AC2521" w:rsidP="00AC2521">
      <w:pPr>
        <w:spacing w:after="0" w:line="240" w:lineRule="auto"/>
        <w:ind w:left="0"/>
        <w:jc w:val="left"/>
        <w:rPr>
          <w:rFonts w:eastAsia="Calibri"/>
          <w:lang w:eastAsia="en-US"/>
        </w:rPr>
      </w:pPr>
    </w:p>
    <w:p w14:paraId="3E772003" w14:textId="77777777" w:rsidR="00AC2521" w:rsidRDefault="00AC2521" w:rsidP="00AC2521">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MIPS Reduction – focus on data access efficiency</w:t>
      </w:r>
    </w:p>
    <w:p w14:paraId="7B13EA3A" w14:textId="77777777" w:rsidR="00AC2521" w:rsidRDefault="00AC2521" w:rsidP="00AC2521">
      <w:pPr>
        <w:spacing w:after="0" w:line="240" w:lineRule="auto"/>
        <w:ind w:left="0"/>
        <w:jc w:val="left"/>
        <w:rPr>
          <w:rFonts w:eastAsia="Perpetua"/>
          <w:i/>
          <w:color w:val="000000"/>
          <w:sz w:val="14"/>
          <w:szCs w:val="24"/>
          <w:lang w:eastAsia="en-US"/>
        </w:rPr>
      </w:pPr>
      <w:r>
        <w:rPr>
          <w:i/>
          <w:sz w:val="14"/>
        </w:rPr>
        <w:br w:type="page"/>
      </w:r>
    </w:p>
    <w:p w14:paraId="460DBCCA" w14:textId="77777777" w:rsidR="00AC2521" w:rsidRPr="00212651" w:rsidRDefault="00AC2521" w:rsidP="00AC2521">
      <w:pPr>
        <w:pStyle w:val="Heading2"/>
        <w:tabs>
          <w:tab w:val="clear" w:pos="432"/>
          <w:tab w:val="num" w:pos="-1605"/>
        </w:tabs>
        <w:spacing w:after="0"/>
        <w:ind w:left="540" w:right="657" w:hanging="540"/>
        <w:rPr>
          <w:rFonts w:eastAsia="Calibri"/>
        </w:rPr>
      </w:pPr>
      <w:bookmarkStart w:id="49" w:name="_Toc41377763"/>
      <w:bookmarkStart w:id="50" w:name="_Toc41378058"/>
      <w:bookmarkStart w:id="51" w:name="_Toc44316413"/>
      <w:bookmarkStart w:id="52" w:name="_Toc44398939"/>
      <w:bookmarkStart w:id="53" w:name="_Toc44399003"/>
      <w:r>
        <w:rPr>
          <w:rFonts w:eastAsia="Calibri"/>
          <w:lang w:val="en-US"/>
        </w:rPr>
        <w:lastRenderedPageBreak/>
        <w:t>MIPS Reduction – focus on avoiding transaction failure</w:t>
      </w:r>
      <w:bookmarkEnd w:id="49"/>
      <w:bookmarkEnd w:id="50"/>
      <w:bookmarkEnd w:id="51"/>
      <w:bookmarkEnd w:id="52"/>
      <w:bookmarkEnd w:id="53"/>
    </w:p>
    <w:p w14:paraId="181065D4" w14:textId="77777777" w:rsidR="00AC2521" w:rsidRPr="00C128D1" w:rsidRDefault="00AC2521" w:rsidP="00AC2521">
      <w:pPr>
        <w:pStyle w:val="BodyContent"/>
        <w:ind w:right="657"/>
        <w:rPr>
          <w:rFonts w:asciiTheme="minorHAnsi" w:hAnsiTheme="minorHAnsi" w:cstheme="minorHAnsi"/>
          <w:color w:val="auto"/>
          <w:sz w:val="20"/>
          <w:szCs w:val="20"/>
        </w:rPr>
      </w:pPr>
    </w:p>
    <w:p w14:paraId="481F44B1" w14:textId="65C16C4F"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 xml:space="preserve">Application reliability influences </w:t>
      </w:r>
      <w:proofErr w:type="gramStart"/>
      <w:r w:rsidRPr="00C128D1">
        <w:rPr>
          <w:rFonts w:asciiTheme="minorHAnsi" w:hAnsiTheme="minorHAnsi" w:cstheme="minorHAnsi"/>
          <w:color w:val="auto"/>
          <w:sz w:val="20"/>
          <w:szCs w:val="20"/>
        </w:rPr>
        <w:t>the MIPS</w:t>
      </w:r>
      <w:proofErr w:type="gramEnd"/>
      <w:r w:rsidRPr="00C128D1">
        <w:rPr>
          <w:rFonts w:asciiTheme="minorHAnsi" w:hAnsiTheme="minorHAnsi" w:cstheme="minorHAnsi"/>
          <w:color w:val="auto"/>
          <w:sz w:val="20"/>
          <w:szCs w:val="20"/>
        </w:rPr>
        <w:t xml:space="preserve"> value. Each time a transaction stops or a batch terminates, the system </w:t>
      </w:r>
      <w:r w:rsidR="00C727F2" w:rsidRPr="00C128D1">
        <w:rPr>
          <w:rFonts w:asciiTheme="minorHAnsi" w:hAnsiTheme="minorHAnsi" w:cstheme="minorHAnsi"/>
          <w:color w:val="auto"/>
          <w:sz w:val="20"/>
          <w:szCs w:val="20"/>
        </w:rPr>
        <w:t>must</w:t>
      </w:r>
      <w:r w:rsidRPr="00C128D1">
        <w:rPr>
          <w:rFonts w:asciiTheme="minorHAnsi" w:hAnsiTheme="minorHAnsi" w:cstheme="minorHAnsi"/>
          <w:color w:val="auto"/>
          <w:sz w:val="20"/>
          <w:szCs w:val="20"/>
        </w:rPr>
        <w:t xml:space="preserve"> </w:t>
      </w:r>
      <w:proofErr w:type="gramStart"/>
      <w:r w:rsidRPr="00C128D1">
        <w:rPr>
          <w:rFonts w:asciiTheme="minorHAnsi" w:hAnsiTheme="minorHAnsi" w:cstheme="minorHAnsi"/>
          <w:color w:val="auto"/>
          <w:sz w:val="20"/>
          <w:szCs w:val="20"/>
        </w:rPr>
        <w:t>log</w:t>
      </w:r>
      <w:proofErr w:type="gramEnd"/>
      <w:r w:rsidRPr="00C128D1">
        <w:rPr>
          <w:rFonts w:asciiTheme="minorHAnsi" w:hAnsiTheme="minorHAnsi" w:cstheme="minorHAnsi"/>
          <w:color w:val="auto"/>
          <w:sz w:val="20"/>
          <w:szCs w:val="20"/>
        </w:rPr>
        <w:t xml:space="preserve"> the issue and reload the context. These system operations consume resources and should be avoided as much as possible. </w:t>
      </w:r>
    </w:p>
    <w:p w14:paraId="729B097F" w14:textId="77777777" w:rsidR="00AC2521" w:rsidRPr="00C128D1" w:rsidRDefault="00AC2521" w:rsidP="00AC2521">
      <w:pPr>
        <w:pStyle w:val="BodyContent"/>
        <w:ind w:right="657"/>
        <w:rPr>
          <w:rFonts w:asciiTheme="minorHAnsi" w:hAnsiTheme="minorHAnsi" w:cstheme="minorHAnsi"/>
          <w:color w:val="auto"/>
          <w:sz w:val="20"/>
          <w:szCs w:val="20"/>
        </w:rPr>
      </w:pPr>
      <w:r w:rsidRPr="00C128D1">
        <w:rPr>
          <w:rFonts w:asciiTheme="minorHAnsi" w:hAnsiTheme="minorHAnsi" w:cstheme="minorHAnsi"/>
          <w:color w:val="auto"/>
          <w:sz w:val="20"/>
          <w:szCs w:val="20"/>
        </w:rPr>
        <w:t xml:space="preserve">The </w:t>
      </w:r>
      <w:proofErr w:type="gramStart"/>
      <w:r w:rsidRPr="00C128D1">
        <w:rPr>
          <w:rFonts w:asciiTheme="minorHAnsi" w:hAnsiTheme="minorHAnsi" w:cstheme="minorHAnsi"/>
          <w:color w:val="auto"/>
          <w:sz w:val="20"/>
          <w:szCs w:val="20"/>
        </w:rPr>
        <w:t>below rules</w:t>
      </w:r>
      <w:proofErr w:type="gramEnd"/>
      <w:r w:rsidRPr="00C128D1">
        <w:rPr>
          <w:rFonts w:asciiTheme="minorHAnsi" w:hAnsiTheme="minorHAnsi" w:cstheme="minorHAnsi"/>
          <w:color w:val="auto"/>
          <w:sz w:val="20"/>
          <w:szCs w:val="20"/>
        </w:rPr>
        <w:t xml:space="preserve"> address that aspect of the MIPS Reduction Index. </w:t>
      </w:r>
    </w:p>
    <w:tbl>
      <w:tblPr>
        <w:tblStyle w:val="GridTable1Light-Accent1"/>
        <w:tblW w:w="9000" w:type="dxa"/>
        <w:tblLayout w:type="fixed"/>
        <w:tblLook w:val="04A0" w:firstRow="1" w:lastRow="0" w:firstColumn="1" w:lastColumn="0" w:noHBand="0" w:noVBand="1"/>
        <w:tblDescription w:val="TABLE;RULES_LIST_STATISTICS_RATIO;METRICS=AIP-MIPS-TRANSACTIONS-FAILURE"/>
      </w:tblPr>
      <w:tblGrid>
        <w:gridCol w:w="4675"/>
        <w:gridCol w:w="1440"/>
        <w:gridCol w:w="1530"/>
        <w:gridCol w:w="1355"/>
      </w:tblGrid>
      <w:tr w:rsidR="00AC2521" w:rsidRPr="00AC5F7C" w14:paraId="0576ED9F" w14:textId="77777777" w:rsidTr="001767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0C84D1D" w14:textId="77777777" w:rsidR="00AC2521" w:rsidRPr="00FC19A1" w:rsidRDefault="00AC2521" w:rsidP="00CF6C4F">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5F4334AA" w14:textId="77777777" w:rsidR="00AC2521" w:rsidRPr="00AC5F7C" w:rsidRDefault="00AC2521" w:rsidP="00CF6C4F">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tcBorders>
              <w:bottom w:val="single" w:sz="12" w:space="0" w:color="B2B9FF"/>
            </w:tcBorders>
            <w:shd w:val="clear" w:color="auto" w:fill="C7C9E0"/>
            <w:vAlign w:val="center"/>
          </w:tcPr>
          <w:p w14:paraId="30484383" w14:textId="77777777" w:rsidR="00AC2521" w:rsidRPr="00AC5F7C" w:rsidRDefault="00AC2521" w:rsidP="00CF6C4F">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355" w:type="dxa"/>
            <w:tcBorders>
              <w:bottom w:val="single" w:sz="12" w:space="0" w:color="B2B9FF"/>
            </w:tcBorders>
            <w:shd w:val="clear" w:color="auto" w:fill="C7C9E0"/>
            <w:vAlign w:val="center"/>
          </w:tcPr>
          <w:p w14:paraId="5F52C5B1" w14:textId="77777777" w:rsidR="00AC2521" w:rsidRPr="00934956" w:rsidRDefault="00AC2521" w:rsidP="00CF6C4F">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Violations</w:t>
            </w:r>
          </w:p>
        </w:tc>
      </w:tr>
      <w:tr w:rsidR="00AC2521" w:rsidRPr="00CA2066" w14:paraId="05415ABC" w14:textId="77777777" w:rsidTr="00176760">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3E86A9D4"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F2E0547"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38D57C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506D1EB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38440764"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428D81"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2</w:t>
            </w:r>
          </w:p>
        </w:tc>
        <w:tc>
          <w:tcPr>
            <w:tcW w:w="1440" w:type="dxa"/>
          </w:tcPr>
          <w:p w14:paraId="0F3B51FA"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1C49B90"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E90E8E9"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2AA4CE2A"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C4B84"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3</w:t>
            </w:r>
          </w:p>
        </w:tc>
        <w:tc>
          <w:tcPr>
            <w:tcW w:w="1440" w:type="dxa"/>
          </w:tcPr>
          <w:p w14:paraId="3249C5AB"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10C3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AF2ED8"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2C627948"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85F5DB"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4</w:t>
            </w:r>
          </w:p>
        </w:tc>
        <w:tc>
          <w:tcPr>
            <w:tcW w:w="1440" w:type="dxa"/>
          </w:tcPr>
          <w:p w14:paraId="213588CF"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CE3429"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AB3BCE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C2521" w:rsidRPr="00CA2066" w14:paraId="2F59DEAE" w14:textId="77777777" w:rsidTr="00CF6C4F">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D37BB2" w14:textId="77777777" w:rsidR="00AC2521" w:rsidRPr="007675B2" w:rsidRDefault="00AC2521" w:rsidP="00CF6C4F">
            <w:pPr>
              <w:ind w:right="657"/>
              <w:jc w:val="left"/>
              <w:rPr>
                <w:rFonts w:ascii="Open Sans" w:hAnsi="Open Sans" w:cs="Open Sans"/>
                <w:b w:val="0"/>
              </w:rPr>
            </w:pPr>
            <w:r>
              <w:rPr>
                <w:rFonts w:ascii="Open Sans" w:hAnsi="Open Sans" w:cs="Open Sans"/>
                <w:b w:val="0"/>
              </w:rPr>
              <w:t>Rule 5</w:t>
            </w:r>
          </w:p>
        </w:tc>
        <w:tc>
          <w:tcPr>
            <w:tcW w:w="1440" w:type="dxa"/>
          </w:tcPr>
          <w:p w14:paraId="443D52E0"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A134D6"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674F14C" w14:textId="77777777" w:rsidR="00AC2521" w:rsidRPr="00CA2066" w:rsidRDefault="00AC2521" w:rsidP="00CF6C4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C08C88" w14:textId="77777777" w:rsidR="00AC2521" w:rsidRDefault="00AC2521" w:rsidP="00AC2521">
      <w:pPr>
        <w:pStyle w:val="BodyContent"/>
        <w:ind w:right="657"/>
        <w:rPr>
          <w:rFonts w:ascii="Verdana" w:hAnsi="Verdana"/>
          <w:i/>
          <w:sz w:val="14"/>
        </w:rPr>
      </w:pPr>
      <w:r>
        <w:rPr>
          <w:rFonts w:ascii="Verdana" w:hAnsi="Verdana"/>
          <w:i/>
          <w:sz w:val="14"/>
        </w:rPr>
        <w:br/>
      </w: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Pr>
          <w:rFonts w:ascii="Verdana" w:hAnsi="Verdana"/>
          <w:i/>
          <w:sz w:val="14"/>
        </w:rPr>
        <w:t>MIPS Reduction – focus on avoiding transaction failure</w:t>
      </w:r>
    </w:p>
    <w:bookmarkEnd w:id="43"/>
    <w:p w14:paraId="66DC16A5" w14:textId="77777777" w:rsidR="00AC2521" w:rsidRDefault="00AC2521" w:rsidP="00AC2521">
      <w:pPr>
        <w:pStyle w:val="BodyContent"/>
        <w:ind w:right="657"/>
        <w:rPr>
          <w:rFonts w:ascii="Verdana" w:hAnsi="Verdana"/>
          <w:i/>
          <w:sz w:val="14"/>
        </w:rPr>
      </w:pPr>
    </w:p>
    <w:p w14:paraId="245D9E98" w14:textId="77777777" w:rsidR="00AC2521" w:rsidRPr="00F772DA" w:rsidRDefault="00AC2521" w:rsidP="00AC2521">
      <w:pPr>
        <w:pStyle w:val="BodyContent"/>
        <w:ind w:right="657"/>
        <w:rPr>
          <w:rFonts w:asciiTheme="minorHAnsi" w:hAnsiTheme="minorHAnsi" w:cstheme="minorHAnsi"/>
          <w:sz w:val="20"/>
          <w:szCs w:val="20"/>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040DCB69" w:rsidR="00803DAB" w:rsidRDefault="00803DAB">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4767F262" w14:textId="2CF4EBDD" w:rsidR="00DB2A0F" w:rsidRDefault="00803DAB" w:rsidP="00803DAB">
      <w:pPr>
        <w:pStyle w:val="Heading1"/>
        <w:rPr>
          <w:rFonts w:asciiTheme="minorHAnsi" w:hAnsiTheme="minorHAnsi"/>
          <w:sz w:val="20"/>
        </w:rPr>
      </w:pPr>
      <w:bookmarkStart w:id="54" w:name="_Toc525467138"/>
      <w:bookmarkStart w:id="55" w:name="_Toc525042462"/>
      <w:bookmarkStart w:id="56" w:name="_Toc531862254"/>
      <w:bookmarkStart w:id="57" w:name="_Toc531948794"/>
      <w:bookmarkStart w:id="58" w:name="_Toc25309875"/>
      <w:bookmarkStart w:id="59" w:name="_Toc32508776"/>
      <w:bookmarkStart w:id="60" w:name="_Toc41378561"/>
      <w:bookmarkStart w:id="61" w:name="_Toc44316527"/>
      <w:bookmarkStart w:id="62" w:name="_Toc44399004"/>
      <w:r>
        <w:lastRenderedPageBreak/>
        <w:t>Security Violation Details</w:t>
      </w:r>
      <w:bookmarkEnd w:id="54"/>
      <w:bookmarkEnd w:id="55"/>
      <w:bookmarkEnd w:id="56"/>
      <w:bookmarkEnd w:id="57"/>
      <w:bookmarkEnd w:id="58"/>
      <w:bookmarkEnd w:id="59"/>
      <w:bookmarkEnd w:id="60"/>
      <w:bookmarkEnd w:id="61"/>
      <w:bookmarkEnd w:id="62"/>
    </w:p>
    <w:p w14:paraId="197577B1" w14:textId="25D3205E" w:rsidR="00DB2A0F" w:rsidRDefault="00EB7AA9" w:rsidP="00DB2A0F">
      <w:pPr>
        <w:pStyle w:val="Heading2"/>
        <w:numPr>
          <w:ilvl w:val="1"/>
          <w:numId w:val="47"/>
        </w:numPr>
        <w:tabs>
          <w:tab w:val="clear" w:pos="432"/>
          <w:tab w:val="num" w:pos="-1605"/>
        </w:tabs>
        <w:spacing w:after="0"/>
        <w:ind w:left="540" w:right="657" w:hanging="540"/>
        <w:rPr>
          <w:lang w:val="en-US"/>
        </w:rPr>
      </w:pPr>
      <w:bookmarkStart w:id="63" w:name="_Toc41378562"/>
      <w:bookmarkStart w:id="64" w:name="_Toc44316528"/>
      <w:bookmarkStart w:id="65" w:name="_Toc44399005"/>
      <w:r>
        <w:rPr>
          <w:rFonts w:eastAsia="Calibri"/>
          <w:lang w:val="en-US"/>
        </w:rPr>
        <w:t>MIPS Reduction – focus on algorithmic costs</w:t>
      </w:r>
      <w:bookmarkEnd w:id="63"/>
      <w:bookmarkEnd w:id="64"/>
      <w:bookmarkEnd w:id="6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ALGORITHMIC-COST,COUNT=50"/>
      </w:tblPr>
      <w:tblGrid>
        <w:gridCol w:w="9917"/>
      </w:tblGrid>
      <w:tr w:rsidR="00DB2A0F" w14:paraId="4CDB6699" w14:textId="77777777" w:rsidTr="0017676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shd w:val="clear" w:color="auto" w:fill="B2B9FF"/>
            <w:hideMark/>
          </w:tcPr>
          <w:p w14:paraId="4A7D881C"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4C9CFCD"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FBDFEA"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5294A319" w14:textId="77777777" w:rsidTr="00DB71A5">
        <w:trPr>
          <w:trHeight w:val="294"/>
        </w:trPr>
        <w:tc>
          <w:tcPr>
            <w:tcW w:w="5000" w:type="pct"/>
            <w:shd w:val="clear" w:color="auto" w:fill="auto"/>
            <w:hideMark/>
          </w:tcPr>
          <w:p w14:paraId="3D35C35D"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70449E5D" w14:textId="03CFBE09" w:rsidR="00DB2A0F" w:rsidRDefault="00EB7AA9" w:rsidP="00DB2A0F">
      <w:pPr>
        <w:pStyle w:val="Heading2"/>
        <w:numPr>
          <w:ilvl w:val="1"/>
          <w:numId w:val="47"/>
        </w:numPr>
        <w:tabs>
          <w:tab w:val="clear" w:pos="432"/>
          <w:tab w:val="num" w:pos="-1605"/>
        </w:tabs>
        <w:spacing w:after="0"/>
        <w:ind w:left="540" w:right="657" w:hanging="540"/>
        <w:rPr>
          <w:lang w:val="en-US"/>
        </w:rPr>
      </w:pPr>
      <w:bookmarkStart w:id="66" w:name="_Toc41378563"/>
      <w:bookmarkStart w:id="67" w:name="_Toc44316529"/>
      <w:bookmarkStart w:id="68" w:name="_Toc44399006"/>
      <w:bookmarkStart w:id="69" w:name="_Toc525492898"/>
      <w:r>
        <w:rPr>
          <w:rFonts w:eastAsia="Calibri"/>
          <w:lang w:val="en-US"/>
        </w:rPr>
        <w:t>MIPS Reduction – focus on data access efficiency</w:t>
      </w:r>
      <w:bookmarkEnd w:id="66"/>
      <w:bookmarkEnd w:id="67"/>
      <w:bookmarkEnd w:id="6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DATA-ACCESS,COUNT=50"/>
      </w:tblPr>
      <w:tblGrid>
        <w:gridCol w:w="9917"/>
      </w:tblGrid>
      <w:tr w:rsidR="00DB2A0F" w14:paraId="20414798" w14:textId="77777777" w:rsidTr="0017676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shd w:val="clear" w:color="auto" w:fill="B2B9FF"/>
            <w:hideMark/>
          </w:tcPr>
          <w:p w14:paraId="137C3D1D" w14:textId="77777777" w:rsidR="00DB2A0F" w:rsidRPr="001F2083" w:rsidRDefault="00DB2A0F" w:rsidP="001C3EB5">
            <w:pPr>
              <w:spacing w:after="0" w:line="240" w:lineRule="auto"/>
              <w:ind w:right="657"/>
              <w:jc w:val="left"/>
              <w:rPr>
                <w:b w:val="0"/>
                <w:bCs w:val="0"/>
                <w:color w:val="auto"/>
                <w:szCs w:val="18"/>
                <w:lang w:val="en-GB"/>
              </w:rPr>
            </w:pPr>
            <w:r w:rsidRPr="001F2083">
              <w:rPr>
                <w:szCs w:val="18"/>
                <w:lang w:val="en-GB"/>
              </w:rPr>
              <w:t>Object name</w:t>
            </w:r>
          </w:p>
        </w:tc>
      </w:tr>
      <w:tr w:rsidR="00DB2A0F" w14:paraId="3D9DF81D"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36465B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Violation #1</w:t>
            </w:r>
          </w:p>
        </w:tc>
      </w:tr>
      <w:tr w:rsidR="00DB2A0F" w14:paraId="07956EA9" w14:textId="77777777" w:rsidTr="00DB71A5">
        <w:trPr>
          <w:trHeight w:val="294"/>
        </w:trPr>
        <w:tc>
          <w:tcPr>
            <w:tcW w:w="5000" w:type="pct"/>
            <w:shd w:val="clear" w:color="auto" w:fill="auto"/>
            <w:hideMark/>
          </w:tcPr>
          <w:p w14:paraId="70444EF1" w14:textId="77777777" w:rsidR="00DB2A0F" w:rsidRPr="001F2083" w:rsidRDefault="00DB2A0F" w:rsidP="001C3EB5">
            <w:pPr>
              <w:spacing w:after="0" w:line="240" w:lineRule="auto"/>
              <w:ind w:right="657"/>
              <w:jc w:val="left"/>
              <w:rPr>
                <w:b/>
                <w:sz w:val="16"/>
                <w:szCs w:val="16"/>
                <w:lang w:val="en-GB"/>
              </w:rPr>
            </w:pPr>
            <w:r w:rsidRPr="001F2083">
              <w:rPr>
                <w:sz w:val="16"/>
                <w:szCs w:val="16"/>
                <w:lang w:val="en-GB"/>
              </w:rPr>
              <w:t>….</w:t>
            </w:r>
          </w:p>
        </w:tc>
      </w:tr>
    </w:tbl>
    <w:p w14:paraId="2B41C788" w14:textId="576C9639" w:rsidR="00DB2A0F" w:rsidRDefault="00EB7AA9" w:rsidP="00DB2A0F">
      <w:pPr>
        <w:pStyle w:val="Heading2"/>
        <w:numPr>
          <w:ilvl w:val="1"/>
          <w:numId w:val="47"/>
        </w:numPr>
        <w:tabs>
          <w:tab w:val="clear" w:pos="432"/>
          <w:tab w:val="num" w:pos="-1605"/>
        </w:tabs>
        <w:spacing w:after="0"/>
        <w:ind w:left="540" w:right="657" w:hanging="540"/>
        <w:rPr>
          <w:b w:val="0"/>
          <w:lang w:val="en-US"/>
        </w:rPr>
      </w:pPr>
      <w:bookmarkStart w:id="70" w:name="_Toc41378564"/>
      <w:bookmarkStart w:id="71" w:name="_Toc44316530"/>
      <w:bookmarkStart w:id="72" w:name="_Toc44399007"/>
      <w:bookmarkEnd w:id="69"/>
      <w:r>
        <w:rPr>
          <w:rFonts w:eastAsia="Calibri"/>
          <w:lang w:val="en-US"/>
        </w:rPr>
        <w:t>MIPS Reduction – focus on avoiding transaction failure</w:t>
      </w:r>
      <w:bookmarkEnd w:id="70"/>
      <w:bookmarkEnd w:id="71"/>
      <w:bookmarkEnd w:id="7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IP-MIPS-TRANSACTIONS-FAILURE,COUNT=50"/>
      </w:tblPr>
      <w:tblGrid>
        <w:gridCol w:w="9917"/>
      </w:tblGrid>
      <w:tr w:rsidR="00DB2A0F" w:rsidRPr="001F2083" w14:paraId="6147B56A" w14:textId="77777777" w:rsidTr="00176760">
        <w:trPr>
          <w:cnfStyle w:val="100000000000" w:firstRow="1" w:lastRow="0" w:firstColumn="0" w:lastColumn="0" w:oddVBand="0" w:evenVBand="0" w:oddHBand="0" w:evenHBand="0" w:firstRowFirstColumn="0" w:firstRowLastColumn="0" w:lastRowFirstColumn="0" w:lastRowLastColumn="0"/>
          <w:trHeight w:val="294"/>
        </w:trPr>
        <w:tc>
          <w:tcPr>
            <w:tcW w:w="5000" w:type="pct"/>
            <w:tcBorders>
              <w:bottom w:val="nil"/>
            </w:tcBorders>
            <w:shd w:val="clear" w:color="auto" w:fill="B2B9FF"/>
            <w:hideMark/>
          </w:tcPr>
          <w:p w14:paraId="159070E5" w14:textId="77777777" w:rsidR="00DB2A0F" w:rsidRPr="001F2083" w:rsidRDefault="00DB2A0F">
            <w:pPr>
              <w:spacing w:after="0" w:line="240" w:lineRule="auto"/>
              <w:ind w:right="657"/>
              <w:rPr>
                <w:szCs w:val="18"/>
                <w:lang w:val="en-GB"/>
              </w:rPr>
            </w:pPr>
            <w:r w:rsidRPr="001F2083">
              <w:rPr>
                <w:szCs w:val="18"/>
                <w:lang w:val="en-GB"/>
              </w:rPr>
              <w:t>Object name</w:t>
            </w:r>
          </w:p>
        </w:tc>
      </w:tr>
      <w:tr w:rsidR="00DB2A0F" w14:paraId="18D8C90B" w14:textId="77777777" w:rsidTr="00DB71A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79481" w14:textId="77777777" w:rsidR="00DB2A0F" w:rsidRPr="001F2083" w:rsidRDefault="00DB2A0F">
            <w:pPr>
              <w:spacing w:after="0" w:line="240" w:lineRule="auto"/>
              <w:ind w:right="657"/>
              <w:rPr>
                <w:b/>
                <w:sz w:val="16"/>
                <w:szCs w:val="16"/>
                <w:lang w:val="en-GB"/>
              </w:rPr>
            </w:pPr>
            <w:r w:rsidRPr="001F2083">
              <w:rPr>
                <w:sz w:val="16"/>
                <w:szCs w:val="16"/>
                <w:lang w:val="en-GB"/>
              </w:rPr>
              <w:t>Violation #1</w:t>
            </w:r>
          </w:p>
        </w:tc>
      </w:tr>
      <w:tr w:rsidR="00DB2A0F" w14:paraId="1AB804FF" w14:textId="77777777" w:rsidTr="00DB71A5">
        <w:trPr>
          <w:trHeight w:val="294"/>
        </w:trPr>
        <w:tc>
          <w:tcPr>
            <w:tcW w:w="5000" w:type="pct"/>
            <w:shd w:val="clear" w:color="auto" w:fill="auto"/>
            <w:hideMark/>
          </w:tcPr>
          <w:p w14:paraId="4FA57CF8" w14:textId="77777777" w:rsidR="00DB2A0F" w:rsidRPr="001F2083" w:rsidRDefault="00DB2A0F">
            <w:pPr>
              <w:spacing w:after="0" w:line="240" w:lineRule="auto"/>
              <w:ind w:right="657"/>
              <w:rPr>
                <w:b/>
                <w:sz w:val="16"/>
                <w:szCs w:val="16"/>
                <w:lang w:val="en-GB"/>
              </w:rPr>
            </w:pPr>
            <w:r w:rsidRPr="001F2083">
              <w:rPr>
                <w:sz w:val="16"/>
                <w:szCs w:val="16"/>
                <w:lang w:val="en-GB"/>
              </w:rPr>
              <w:t>….</w:t>
            </w:r>
          </w:p>
        </w:tc>
      </w:tr>
    </w:tbl>
    <w:p w14:paraId="61051B28" w14:textId="77777777" w:rsidR="00CA74F4" w:rsidRDefault="00E560F3" w:rsidP="002638B2">
      <w:pPr>
        <w:pStyle w:val="Heading1"/>
        <w:ind w:right="657"/>
      </w:pPr>
      <w:bookmarkStart w:id="73" w:name="_Toc531862264"/>
      <w:bookmarkStart w:id="74" w:name="_Toc531948805"/>
      <w:bookmarkStart w:id="75" w:name="_Toc25309886"/>
      <w:bookmarkStart w:id="76" w:name="_Toc32508787"/>
      <w:bookmarkStart w:id="77" w:name="_Toc41378565"/>
      <w:bookmarkStart w:id="78" w:name="_Toc44316531"/>
      <w:bookmarkStart w:id="79" w:name="_Toc44399008"/>
      <w:r>
        <w:lastRenderedPageBreak/>
        <w:t>A</w:t>
      </w:r>
      <w:r w:rsidR="00CA74F4">
        <w:t>ppendix</w:t>
      </w:r>
      <w:bookmarkEnd w:id="73"/>
      <w:bookmarkEnd w:id="74"/>
      <w:bookmarkEnd w:id="75"/>
      <w:bookmarkEnd w:id="76"/>
      <w:bookmarkEnd w:id="77"/>
      <w:bookmarkEnd w:id="78"/>
      <w:bookmarkEnd w:id="79"/>
      <w:r w:rsidR="00CA74F4">
        <w:t xml:space="preserve"> </w:t>
      </w:r>
    </w:p>
    <w:p w14:paraId="2CD8EF27" w14:textId="77777777" w:rsidR="00622428" w:rsidRDefault="00622428" w:rsidP="00622428">
      <w:pPr>
        <w:pStyle w:val="Heading2"/>
        <w:spacing w:after="0"/>
        <w:ind w:left="540" w:right="657" w:hanging="540"/>
        <w:rPr>
          <w:lang w:val="en-US"/>
        </w:rPr>
      </w:pPr>
      <w:bookmarkStart w:id="80" w:name="_Toc529891088"/>
      <w:bookmarkStart w:id="81" w:name="_Toc531862265"/>
      <w:bookmarkStart w:id="82" w:name="_Toc531948806"/>
      <w:bookmarkStart w:id="83" w:name="_Toc25309887"/>
      <w:bookmarkStart w:id="84" w:name="_Toc32508788"/>
      <w:bookmarkStart w:id="85" w:name="_Toc41378566"/>
      <w:bookmarkStart w:id="86" w:name="_Toc44316532"/>
      <w:bookmarkStart w:id="87" w:name="_Toc44399009"/>
      <w:r>
        <w:rPr>
          <w:lang w:val="en-US"/>
        </w:rPr>
        <w:t>About CAST Software Intelligence</w:t>
      </w:r>
      <w:bookmarkEnd w:id="80"/>
      <w:bookmarkEnd w:id="81"/>
      <w:bookmarkEnd w:id="82"/>
      <w:bookmarkEnd w:id="83"/>
      <w:bookmarkEnd w:id="84"/>
      <w:bookmarkEnd w:id="85"/>
      <w:bookmarkEnd w:id="86"/>
      <w:bookmarkEnd w:id="87"/>
    </w:p>
    <w:p w14:paraId="492C6EC8" w14:textId="77777777" w:rsidR="003812A5" w:rsidRPr="00E81020" w:rsidRDefault="003812A5" w:rsidP="003812A5">
      <w:pPr>
        <w:ind w:right="657"/>
        <w:rPr>
          <w:rFonts w:asciiTheme="minorHAnsi" w:hAnsiTheme="minorHAnsi" w:cstheme="minorHAnsi"/>
          <w:sz w:val="20"/>
          <w:szCs w:val="22"/>
        </w:rPr>
      </w:pPr>
      <w:r w:rsidRPr="00E81020">
        <w:rPr>
          <w:rFonts w:asciiTheme="minorHAnsi" w:hAnsiTheme="minorHAnsi" w:cstheme="minorHAnsi"/>
          <w:sz w:val="20"/>
          <w:szCs w:val="22"/>
        </w:rPr>
        <w:t xml:space="preserve">Software Intelligence creates understanding into software architecture, </w:t>
      </w:r>
      <w:proofErr w:type="gramStart"/>
      <w:r w:rsidRPr="00E81020">
        <w:rPr>
          <w:rFonts w:asciiTheme="minorHAnsi" w:hAnsiTheme="minorHAnsi" w:cstheme="minorHAnsi"/>
          <w:sz w:val="20"/>
          <w:szCs w:val="22"/>
        </w:rPr>
        <w:t>end to end</w:t>
      </w:r>
      <w:proofErr w:type="gramEnd"/>
      <w:r w:rsidRPr="00E81020">
        <w:rPr>
          <w:rFonts w:asciiTheme="minorHAnsi" w:hAnsiTheme="minorHAnsi" w:cstheme="minorHAnsi"/>
          <w:sz w:val="20"/>
          <w:szCs w:val="22"/>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E81020">
        <w:rPr>
          <w:rFonts w:asciiTheme="minorHAnsi" w:hAnsiTheme="minorHAnsi" w:cstheme="minorHAnsi"/>
          <w:sz w:val="20"/>
          <w:szCs w:val="22"/>
        </w:rPr>
        <w:t>cost</w:t>
      </w:r>
      <w:proofErr w:type="gramEnd"/>
      <w:r w:rsidRPr="00E81020">
        <w:rPr>
          <w:rFonts w:asciiTheme="minorHAnsi" w:hAnsiTheme="minorHAnsi" w:cstheme="minorHAnsi"/>
          <w:sz w:val="20"/>
          <w:szCs w:val="22"/>
        </w:rPr>
        <w:t>, enabling them to move past today’s obstacles and to tackle the next wave of innovation.</w:t>
      </w:r>
    </w:p>
    <w:p w14:paraId="48A2C965" w14:textId="77777777" w:rsidR="003812A5" w:rsidRPr="00E81020" w:rsidRDefault="003812A5" w:rsidP="003812A5">
      <w:pPr>
        <w:ind w:right="657"/>
        <w:rPr>
          <w:rFonts w:asciiTheme="minorHAnsi" w:hAnsiTheme="minorHAnsi" w:cstheme="minorHAnsi"/>
          <w:sz w:val="20"/>
          <w:szCs w:val="22"/>
        </w:rPr>
      </w:pPr>
    </w:p>
    <w:p w14:paraId="28150042" w14:textId="77777777" w:rsidR="003812A5" w:rsidRPr="00E81020" w:rsidRDefault="003812A5" w:rsidP="003812A5">
      <w:pPr>
        <w:ind w:right="657"/>
        <w:rPr>
          <w:rFonts w:asciiTheme="minorHAnsi" w:hAnsiTheme="minorHAnsi" w:cstheme="minorHAnsi"/>
          <w:sz w:val="20"/>
          <w:szCs w:val="22"/>
        </w:rPr>
      </w:pPr>
      <w:hyperlink r:id="rId12" w:history="1">
        <w:r w:rsidRPr="00E81020">
          <w:rPr>
            <w:rStyle w:val="Hyperlink"/>
            <w:rFonts w:asciiTheme="minorHAnsi" w:hAnsiTheme="minorHAnsi" w:cstheme="minorHAnsi"/>
            <w:sz w:val="20"/>
            <w:szCs w:val="22"/>
          </w:rPr>
          <w:t>Click here</w:t>
        </w:r>
      </w:hyperlink>
      <w:r w:rsidRPr="00E81020">
        <w:rPr>
          <w:rFonts w:asciiTheme="minorHAnsi" w:hAnsiTheme="minorHAnsi" w:cstheme="minorHAnsi"/>
          <w:sz w:val="20"/>
          <w:szCs w:val="22"/>
        </w:rPr>
        <w:t xml:space="preserve"> for more information about CAST Software Intelligence. </w:t>
      </w:r>
    </w:p>
    <w:p w14:paraId="11C52894" w14:textId="1169F976" w:rsidR="00690F72" w:rsidRPr="003812A5" w:rsidRDefault="003812A5" w:rsidP="003812A5">
      <w:pPr>
        <w:ind w:right="657"/>
      </w:pPr>
      <w:r>
        <w:t xml:space="preserve">  </w:t>
      </w:r>
    </w:p>
    <w:sectPr w:rsidR="00690F72" w:rsidRPr="003812A5" w:rsidSect="00F772DA">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0DB9C" w14:textId="77777777" w:rsidR="00AE648E" w:rsidRDefault="00AE648E">
      <w:r>
        <w:separator/>
      </w:r>
    </w:p>
  </w:endnote>
  <w:endnote w:type="continuationSeparator" w:id="0">
    <w:p w14:paraId="054E14C6" w14:textId="77777777" w:rsidR="00AE648E" w:rsidRDefault="00AE6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0D7C5000"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515B563" w:rsidR="00501CAD" w:rsidRDefault="00E8175C">
    <w:pPr>
      <w:pStyle w:val="Footer"/>
    </w:pPr>
    <w:r>
      <w:rPr>
        <w:noProof/>
      </w:rPr>
      <w:drawing>
        <wp:anchor distT="0" distB="0" distL="114300" distR="114300" simplePos="0" relativeHeight="251658240" behindDoc="0" locked="0" layoutInCell="1" allowOverlap="1" wp14:anchorId="05FFCEFC" wp14:editId="6C112DEF">
          <wp:simplePos x="0" y="0"/>
          <wp:positionH relativeFrom="margin">
            <wp:align>left</wp:align>
          </wp:positionH>
          <wp:positionV relativeFrom="paragraph">
            <wp:posOffset>111537</wp:posOffset>
          </wp:positionV>
          <wp:extent cx="754801" cy="266400"/>
          <wp:effectExtent l="0" t="0" r="0" b="0"/>
          <wp:wrapNone/>
          <wp:docPr id="11040672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67200" name="Picture 1104067200"/>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501CAD">
      <w:tab/>
    </w:r>
    <w:r w:rsidR="00501CAD">
      <w:tab/>
    </w:r>
    <w:r w:rsidR="00501CAD">
      <w:tab/>
    </w:r>
    <w:r w:rsidR="00501CAD">
      <w:tab/>
    </w:r>
    <w:r w:rsidR="00501CAD">
      <w:tab/>
    </w:r>
    <w:r w:rsidR="00501CAD">
      <w:tab/>
    </w:r>
    <w:r w:rsidR="00501CAD">
      <w:tab/>
    </w:r>
    <w:r w:rsidR="00501CAD">
      <w:tab/>
    </w:r>
    <w:r>
      <w:ptab w:relativeTo="margin" w:alignment="right" w:leader="none"/>
    </w:r>
    <w:r w:rsidR="00501CAD" w:rsidRPr="00A925F2">
      <w:rPr>
        <w:rFonts w:asciiTheme="majorHAnsi" w:hAnsiTheme="majorHAnsi" w:cs="Times-Bold"/>
        <w:b/>
        <w:bCs/>
        <w:i w:val="0"/>
        <w:color w:val="404040" w:themeColor="text1" w:themeTint="BF"/>
        <w:sz w:val="16"/>
        <w:szCs w:val="24"/>
        <w:lang w:eastAsia="en-GB"/>
      </w:rPr>
      <w:t xml:space="preserve">Page Number - </w:t>
    </w:r>
    <w:r w:rsidR="00501CAD" w:rsidRPr="00A925F2">
      <w:rPr>
        <w:rFonts w:asciiTheme="majorHAnsi" w:hAnsiTheme="majorHAnsi"/>
        <w:b/>
        <w:i w:val="0"/>
        <w:color w:val="404040" w:themeColor="text1" w:themeTint="BF"/>
        <w:sz w:val="16"/>
        <w:szCs w:val="24"/>
      </w:rPr>
      <w:fldChar w:fldCharType="begin"/>
    </w:r>
    <w:r w:rsidR="00501CAD" w:rsidRPr="00A925F2">
      <w:rPr>
        <w:rFonts w:asciiTheme="majorHAnsi" w:hAnsiTheme="majorHAnsi"/>
        <w:b/>
        <w:i w:val="0"/>
        <w:color w:val="404040" w:themeColor="text1" w:themeTint="BF"/>
        <w:sz w:val="16"/>
        <w:szCs w:val="24"/>
      </w:rPr>
      <w:instrText xml:space="preserve"> PAGE   \* MERGEFORMAT </w:instrText>
    </w:r>
    <w:r w:rsidR="00501CAD" w:rsidRPr="00A925F2">
      <w:rPr>
        <w:rFonts w:asciiTheme="majorHAnsi" w:hAnsiTheme="majorHAnsi"/>
        <w:b/>
        <w:i w:val="0"/>
        <w:color w:val="404040" w:themeColor="text1" w:themeTint="BF"/>
        <w:sz w:val="16"/>
        <w:szCs w:val="24"/>
      </w:rPr>
      <w:fldChar w:fldCharType="separate"/>
    </w:r>
    <w:r w:rsidR="00501CAD" w:rsidRPr="00A925F2">
      <w:rPr>
        <w:rFonts w:asciiTheme="majorHAnsi" w:hAnsiTheme="majorHAnsi"/>
        <w:b/>
        <w:i w:val="0"/>
        <w:color w:val="404040" w:themeColor="text1" w:themeTint="BF"/>
        <w:sz w:val="16"/>
        <w:szCs w:val="24"/>
      </w:rPr>
      <w:t>2</w:t>
    </w:r>
    <w:r w:rsidR="00501CAD" w:rsidRPr="00A925F2">
      <w:rPr>
        <w:rFonts w:asciiTheme="majorHAnsi" w:hAnsiTheme="majorHAnsi"/>
        <w:b/>
        <w:i w:val="0"/>
        <w:noProof/>
        <w:color w:val="404040" w:themeColor="text1" w:themeTint="BF"/>
        <w:sz w:val="16"/>
        <w:szCs w:val="24"/>
      </w:rPr>
      <w:fldChar w:fldCharType="end"/>
    </w:r>
    <w:r w:rsidR="00501CAD"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6CF72" w14:textId="77777777" w:rsidR="00AE648E" w:rsidRDefault="00AE648E">
      <w:r>
        <w:separator/>
      </w:r>
    </w:p>
  </w:footnote>
  <w:footnote w:type="continuationSeparator" w:id="0">
    <w:p w14:paraId="74D1370C" w14:textId="77777777" w:rsidR="00AE648E" w:rsidRDefault="00AE64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1DFF2C5F" w:rsidR="00501CAD" w:rsidRPr="00501CAD" w:rsidRDefault="00D92F14" w:rsidP="00874417">
    <w:pPr>
      <w:spacing w:after="0" w:line="240" w:lineRule="auto"/>
      <w:jc w:val="center"/>
      <w:rPr>
        <w:rFonts w:asciiTheme="majorHAnsi" w:hAnsiTheme="majorHAnsi"/>
        <w:noProof/>
        <w:sz w:val="24"/>
        <w:szCs w:val="24"/>
      </w:rPr>
    </w:pPr>
    <w:r>
      <w:rPr>
        <w:rFonts w:asciiTheme="majorHAnsi" w:hAnsiTheme="majorHAnsi"/>
        <w:noProof/>
        <w:sz w:val="20"/>
        <w:szCs w:val="24"/>
      </w:rPr>
      <w:t>MIPS Reduction Index</w:t>
    </w:r>
    <w:r w:rsidR="00F51EC8">
      <w:rPr>
        <w:rFonts w:asciiTheme="majorHAnsi" w:hAnsiTheme="majorHAnsi"/>
        <w:noProof/>
        <w:sz w:val="20"/>
        <w:szCs w:val="24"/>
      </w:rPr>
      <w:t xml:space="preserve"> </w:t>
    </w:r>
    <w:r w:rsidR="00940287">
      <w:rPr>
        <w:rFonts w:asciiTheme="majorHAnsi" w:hAnsiTheme="majorHAnsi"/>
        <w:noProof/>
        <w:sz w:val="20"/>
        <w:szCs w:val="24"/>
      </w:rPr>
      <w:t>Detailed</w:t>
    </w:r>
    <w:r w:rsidR="00F51EC8">
      <w:rPr>
        <w:rFonts w:asciiTheme="majorHAnsi" w:hAnsiTheme="majorHAnsi"/>
        <w:noProof/>
        <w:sz w:val="20"/>
        <w:szCs w:val="24"/>
      </w:rPr>
      <w:t xml:space="preserve"> Report</w:t>
    </w:r>
  </w:p>
  <w:p w14:paraId="09BF77A7" w14:textId="77777777" w:rsidR="00501CAD" w:rsidRP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41C73AB2"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85C04F8"/>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571821">
    <w:abstractNumId w:val="2"/>
  </w:num>
  <w:num w:numId="2" w16cid:durableId="739056609">
    <w:abstractNumId w:val="11"/>
  </w:num>
  <w:num w:numId="3" w16cid:durableId="2073387756">
    <w:abstractNumId w:val="13"/>
  </w:num>
  <w:num w:numId="4" w16cid:durableId="501356050">
    <w:abstractNumId w:val="8"/>
  </w:num>
  <w:num w:numId="5" w16cid:durableId="2135782210">
    <w:abstractNumId w:val="1"/>
  </w:num>
  <w:num w:numId="6" w16cid:durableId="1150092882">
    <w:abstractNumId w:val="0"/>
  </w:num>
  <w:num w:numId="7" w16cid:durableId="216666339">
    <w:abstractNumId w:val="16"/>
  </w:num>
  <w:num w:numId="8" w16cid:durableId="151986989">
    <w:abstractNumId w:val="18"/>
  </w:num>
  <w:num w:numId="9" w16cid:durableId="309284770">
    <w:abstractNumId w:val="12"/>
  </w:num>
  <w:num w:numId="10" w16cid:durableId="143864528">
    <w:abstractNumId w:val="5"/>
  </w:num>
  <w:num w:numId="11" w16cid:durableId="1722552610">
    <w:abstractNumId w:val="20"/>
  </w:num>
  <w:num w:numId="12" w16cid:durableId="1002928987">
    <w:abstractNumId w:val="17"/>
  </w:num>
  <w:num w:numId="13" w16cid:durableId="759564016">
    <w:abstractNumId w:val="21"/>
  </w:num>
  <w:num w:numId="14" w16cid:durableId="1318344210">
    <w:abstractNumId w:val="14"/>
  </w:num>
  <w:num w:numId="15" w16cid:durableId="1520895497">
    <w:abstractNumId w:val="4"/>
  </w:num>
  <w:num w:numId="16" w16cid:durableId="826166427">
    <w:abstractNumId w:val="6"/>
  </w:num>
  <w:num w:numId="17" w16cid:durableId="570777250">
    <w:abstractNumId w:val="15"/>
  </w:num>
  <w:num w:numId="18" w16cid:durableId="1212692704">
    <w:abstractNumId w:val="7"/>
  </w:num>
  <w:num w:numId="19" w16cid:durableId="245195394">
    <w:abstractNumId w:val="3"/>
  </w:num>
  <w:num w:numId="20" w16cid:durableId="866529479">
    <w:abstractNumId w:val="10"/>
  </w:num>
  <w:num w:numId="21" w16cid:durableId="1167407471">
    <w:abstractNumId w:val="2"/>
  </w:num>
  <w:num w:numId="22" w16cid:durableId="1332177451">
    <w:abstractNumId w:val="19"/>
  </w:num>
  <w:num w:numId="23" w16cid:durableId="1455101482">
    <w:abstractNumId w:val="2"/>
  </w:num>
  <w:num w:numId="24" w16cid:durableId="1117334212">
    <w:abstractNumId w:val="2"/>
  </w:num>
  <w:num w:numId="25" w16cid:durableId="1365326125">
    <w:abstractNumId w:val="2"/>
  </w:num>
  <w:num w:numId="26" w16cid:durableId="483739785">
    <w:abstractNumId w:val="2"/>
  </w:num>
  <w:num w:numId="27" w16cid:durableId="2053186114">
    <w:abstractNumId w:val="2"/>
  </w:num>
  <w:num w:numId="28" w16cid:durableId="1208836431">
    <w:abstractNumId w:val="2"/>
  </w:num>
  <w:num w:numId="29" w16cid:durableId="186220342">
    <w:abstractNumId w:val="2"/>
  </w:num>
  <w:num w:numId="30" w16cid:durableId="1687174785">
    <w:abstractNumId w:val="2"/>
  </w:num>
  <w:num w:numId="31" w16cid:durableId="332294057">
    <w:abstractNumId w:val="2"/>
  </w:num>
  <w:num w:numId="32" w16cid:durableId="1614939686">
    <w:abstractNumId w:val="2"/>
  </w:num>
  <w:num w:numId="33" w16cid:durableId="1284573492">
    <w:abstractNumId w:val="2"/>
  </w:num>
  <w:num w:numId="34" w16cid:durableId="881790344">
    <w:abstractNumId w:val="2"/>
  </w:num>
  <w:num w:numId="35" w16cid:durableId="2085056668">
    <w:abstractNumId w:val="2"/>
  </w:num>
  <w:num w:numId="36" w16cid:durableId="504439485">
    <w:abstractNumId w:val="2"/>
  </w:num>
  <w:num w:numId="37" w16cid:durableId="156188547">
    <w:abstractNumId w:val="2"/>
  </w:num>
  <w:num w:numId="38" w16cid:durableId="1977102805">
    <w:abstractNumId w:val="2"/>
  </w:num>
  <w:num w:numId="39" w16cid:durableId="809128434">
    <w:abstractNumId w:val="2"/>
  </w:num>
  <w:num w:numId="40" w16cid:durableId="1249193126">
    <w:abstractNumId w:val="2"/>
  </w:num>
  <w:num w:numId="41" w16cid:durableId="182088264">
    <w:abstractNumId w:val="2"/>
  </w:num>
  <w:num w:numId="42" w16cid:durableId="2080781762">
    <w:abstractNumId w:val="2"/>
  </w:num>
  <w:num w:numId="43" w16cid:durableId="1122306863">
    <w:abstractNumId w:val="9"/>
  </w:num>
  <w:num w:numId="44" w16cid:durableId="1565948452">
    <w:abstractNumId w:val="2"/>
  </w:num>
  <w:num w:numId="45" w16cid:durableId="191194377">
    <w:abstractNumId w:val="2"/>
  </w:num>
  <w:num w:numId="46" w16cid:durableId="1600411995">
    <w:abstractNumId w:val="2"/>
  </w:num>
  <w:num w:numId="47" w16cid:durableId="1275092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42408012">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AA0"/>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680"/>
    <w:rsid w:val="00085FA4"/>
    <w:rsid w:val="000861D5"/>
    <w:rsid w:val="00087099"/>
    <w:rsid w:val="0008719F"/>
    <w:rsid w:val="00090A76"/>
    <w:rsid w:val="00091435"/>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486A"/>
    <w:rsid w:val="000C5A1F"/>
    <w:rsid w:val="000C5F13"/>
    <w:rsid w:val="000C6001"/>
    <w:rsid w:val="000C6125"/>
    <w:rsid w:val="000C7949"/>
    <w:rsid w:val="000C7E8D"/>
    <w:rsid w:val="000D05B6"/>
    <w:rsid w:val="000D0DF8"/>
    <w:rsid w:val="000D2B9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07EB"/>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489"/>
    <w:rsid w:val="001678FE"/>
    <w:rsid w:val="001708A0"/>
    <w:rsid w:val="00170B1C"/>
    <w:rsid w:val="00170F0A"/>
    <w:rsid w:val="00172114"/>
    <w:rsid w:val="001724DA"/>
    <w:rsid w:val="00172AFB"/>
    <w:rsid w:val="00172DEA"/>
    <w:rsid w:val="00172E7F"/>
    <w:rsid w:val="00173B3F"/>
    <w:rsid w:val="00173D4A"/>
    <w:rsid w:val="00173E74"/>
    <w:rsid w:val="00174A40"/>
    <w:rsid w:val="00175973"/>
    <w:rsid w:val="00175D58"/>
    <w:rsid w:val="00176760"/>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3EB5"/>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083"/>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0770E"/>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A04"/>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3F1"/>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2329"/>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64"/>
    <w:rsid w:val="00296997"/>
    <w:rsid w:val="002A0005"/>
    <w:rsid w:val="002A21EF"/>
    <w:rsid w:val="002A28B8"/>
    <w:rsid w:val="002A2B29"/>
    <w:rsid w:val="002A2DB8"/>
    <w:rsid w:val="002A4408"/>
    <w:rsid w:val="002A5283"/>
    <w:rsid w:val="002A5B1A"/>
    <w:rsid w:val="002A63B3"/>
    <w:rsid w:val="002A6F5D"/>
    <w:rsid w:val="002A7147"/>
    <w:rsid w:val="002A77E3"/>
    <w:rsid w:val="002B0CCB"/>
    <w:rsid w:val="002B1100"/>
    <w:rsid w:val="002B12D7"/>
    <w:rsid w:val="002B197A"/>
    <w:rsid w:val="002B1DEB"/>
    <w:rsid w:val="002B7975"/>
    <w:rsid w:val="002C1C13"/>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6A6"/>
    <w:rsid w:val="002F3942"/>
    <w:rsid w:val="002F5419"/>
    <w:rsid w:val="002F5502"/>
    <w:rsid w:val="002F72F7"/>
    <w:rsid w:val="0030030F"/>
    <w:rsid w:val="0030175A"/>
    <w:rsid w:val="0030281F"/>
    <w:rsid w:val="003028BF"/>
    <w:rsid w:val="00303374"/>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7326"/>
    <w:rsid w:val="00330A54"/>
    <w:rsid w:val="00330BB9"/>
    <w:rsid w:val="003323A8"/>
    <w:rsid w:val="00333EB6"/>
    <w:rsid w:val="003354D6"/>
    <w:rsid w:val="003359FB"/>
    <w:rsid w:val="00335CA7"/>
    <w:rsid w:val="00336C95"/>
    <w:rsid w:val="00340EF4"/>
    <w:rsid w:val="003410DE"/>
    <w:rsid w:val="0034159C"/>
    <w:rsid w:val="00341C15"/>
    <w:rsid w:val="003422CF"/>
    <w:rsid w:val="003427ED"/>
    <w:rsid w:val="00343396"/>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2A5"/>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1EC8"/>
    <w:rsid w:val="003F2212"/>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49B"/>
    <w:rsid w:val="004030D3"/>
    <w:rsid w:val="00403553"/>
    <w:rsid w:val="0040363D"/>
    <w:rsid w:val="00404DA4"/>
    <w:rsid w:val="00404FCA"/>
    <w:rsid w:val="00407663"/>
    <w:rsid w:val="004078E3"/>
    <w:rsid w:val="00407EF7"/>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925"/>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E4B"/>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A70"/>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D7CE6"/>
    <w:rsid w:val="004E0824"/>
    <w:rsid w:val="004E0E60"/>
    <w:rsid w:val="004E1EC7"/>
    <w:rsid w:val="004E2FF1"/>
    <w:rsid w:val="004E307E"/>
    <w:rsid w:val="004E4FEE"/>
    <w:rsid w:val="004E52E1"/>
    <w:rsid w:val="004E6794"/>
    <w:rsid w:val="004E6915"/>
    <w:rsid w:val="004F0D29"/>
    <w:rsid w:val="004F2DE1"/>
    <w:rsid w:val="004F33B5"/>
    <w:rsid w:val="004F3401"/>
    <w:rsid w:val="004F493F"/>
    <w:rsid w:val="004F5DAC"/>
    <w:rsid w:val="004F7054"/>
    <w:rsid w:val="0050018B"/>
    <w:rsid w:val="00500B59"/>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9A7"/>
    <w:rsid w:val="00562CC3"/>
    <w:rsid w:val="00563574"/>
    <w:rsid w:val="00563A05"/>
    <w:rsid w:val="00563D5D"/>
    <w:rsid w:val="005641D9"/>
    <w:rsid w:val="0056583E"/>
    <w:rsid w:val="00567421"/>
    <w:rsid w:val="00570759"/>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0C6"/>
    <w:rsid w:val="005902D9"/>
    <w:rsid w:val="00592C0F"/>
    <w:rsid w:val="00592FBB"/>
    <w:rsid w:val="0059689D"/>
    <w:rsid w:val="005A01BD"/>
    <w:rsid w:val="005A046E"/>
    <w:rsid w:val="005A0B88"/>
    <w:rsid w:val="005A145E"/>
    <w:rsid w:val="005A313D"/>
    <w:rsid w:val="005A52E6"/>
    <w:rsid w:val="005A53A5"/>
    <w:rsid w:val="005A5DEE"/>
    <w:rsid w:val="005A62E6"/>
    <w:rsid w:val="005A634A"/>
    <w:rsid w:val="005A6B67"/>
    <w:rsid w:val="005A713F"/>
    <w:rsid w:val="005A7B38"/>
    <w:rsid w:val="005A7EC4"/>
    <w:rsid w:val="005B0850"/>
    <w:rsid w:val="005B13E6"/>
    <w:rsid w:val="005B1E60"/>
    <w:rsid w:val="005B2B41"/>
    <w:rsid w:val="005B3A94"/>
    <w:rsid w:val="005B4FC9"/>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2D"/>
    <w:rsid w:val="0061743C"/>
    <w:rsid w:val="00620D5B"/>
    <w:rsid w:val="006217EB"/>
    <w:rsid w:val="00621D81"/>
    <w:rsid w:val="00622428"/>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188"/>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5F19"/>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11A"/>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6948"/>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5B48"/>
    <w:rsid w:val="007A628A"/>
    <w:rsid w:val="007A6F1B"/>
    <w:rsid w:val="007B070B"/>
    <w:rsid w:val="007B0D18"/>
    <w:rsid w:val="007B2119"/>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6CBB"/>
    <w:rsid w:val="007E7BF9"/>
    <w:rsid w:val="007F169E"/>
    <w:rsid w:val="007F27B0"/>
    <w:rsid w:val="007F60D7"/>
    <w:rsid w:val="007F73A5"/>
    <w:rsid w:val="007F7F9E"/>
    <w:rsid w:val="00800D23"/>
    <w:rsid w:val="008010C9"/>
    <w:rsid w:val="00801EF1"/>
    <w:rsid w:val="0080246B"/>
    <w:rsid w:val="008028C0"/>
    <w:rsid w:val="00802CC8"/>
    <w:rsid w:val="00803DAB"/>
    <w:rsid w:val="00804495"/>
    <w:rsid w:val="008048F6"/>
    <w:rsid w:val="008079D6"/>
    <w:rsid w:val="00807FA5"/>
    <w:rsid w:val="00811B5D"/>
    <w:rsid w:val="00811E6E"/>
    <w:rsid w:val="0081298A"/>
    <w:rsid w:val="008131C9"/>
    <w:rsid w:val="008139D4"/>
    <w:rsid w:val="00813E9A"/>
    <w:rsid w:val="00814488"/>
    <w:rsid w:val="00814941"/>
    <w:rsid w:val="0081512D"/>
    <w:rsid w:val="00817692"/>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87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1858"/>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E32"/>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549"/>
    <w:rsid w:val="009318F6"/>
    <w:rsid w:val="0093241A"/>
    <w:rsid w:val="00932468"/>
    <w:rsid w:val="00932E66"/>
    <w:rsid w:val="009331BF"/>
    <w:rsid w:val="00933655"/>
    <w:rsid w:val="00933E75"/>
    <w:rsid w:val="00934300"/>
    <w:rsid w:val="00936214"/>
    <w:rsid w:val="00936BE0"/>
    <w:rsid w:val="009370F3"/>
    <w:rsid w:val="00940287"/>
    <w:rsid w:val="0094081E"/>
    <w:rsid w:val="00941318"/>
    <w:rsid w:val="009418D5"/>
    <w:rsid w:val="009430C5"/>
    <w:rsid w:val="009433D0"/>
    <w:rsid w:val="00943F88"/>
    <w:rsid w:val="00945167"/>
    <w:rsid w:val="00945276"/>
    <w:rsid w:val="00946459"/>
    <w:rsid w:val="0095049B"/>
    <w:rsid w:val="00950E40"/>
    <w:rsid w:val="009537C1"/>
    <w:rsid w:val="00953DB3"/>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E83"/>
    <w:rsid w:val="00963F67"/>
    <w:rsid w:val="00964304"/>
    <w:rsid w:val="0096450C"/>
    <w:rsid w:val="009648FD"/>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4963"/>
    <w:rsid w:val="009957EC"/>
    <w:rsid w:val="00995C54"/>
    <w:rsid w:val="00995FAD"/>
    <w:rsid w:val="00996DAF"/>
    <w:rsid w:val="00997ABB"/>
    <w:rsid w:val="00997E57"/>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6B97"/>
    <w:rsid w:val="009D70C9"/>
    <w:rsid w:val="009D70F6"/>
    <w:rsid w:val="009D7459"/>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384A"/>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BB8"/>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84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369"/>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521"/>
    <w:rsid w:val="00AC27CB"/>
    <w:rsid w:val="00AC31ED"/>
    <w:rsid w:val="00AC5306"/>
    <w:rsid w:val="00AC5A6E"/>
    <w:rsid w:val="00AC5C67"/>
    <w:rsid w:val="00AC68D3"/>
    <w:rsid w:val="00AD0482"/>
    <w:rsid w:val="00AD0505"/>
    <w:rsid w:val="00AD080E"/>
    <w:rsid w:val="00AD1265"/>
    <w:rsid w:val="00AD1A1F"/>
    <w:rsid w:val="00AD29D0"/>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48E"/>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59EB"/>
    <w:rsid w:val="00B72217"/>
    <w:rsid w:val="00B72B7B"/>
    <w:rsid w:val="00B74059"/>
    <w:rsid w:val="00B74867"/>
    <w:rsid w:val="00B7563B"/>
    <w:rsid w:val="00B77DF7"/>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362"/>
    <w:rsid w:val="00BA1942"/>
    <w:rsid w:val="00BA2149"/>
    <w:rsid w:val="00BA2257"/>
    <w:rsid w:val="00BA40D5"/>
    <w:rsid w:val="00BA44E6"/>
    <w:rsid w:val="00BA5A10"/>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9F1"/>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0E"/>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3784D"/>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AE4"/>
    <w:rsid w:val="00C652ED"/>
    <w:rsid w:val="00C71255"/>
    <w:rsid w:val="00C726C0"/>
    <w:rsid w:val="00C727F2"/>
    <w:rsid w:val="00C7307F"/>
    <w:rsid w:val="00C730A2"/>
    <w:rsid w:val="00C731A9"/>
    <w:rsid w:val="00C74900"/>
    <w:rsid w:val="00C74F21"/>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B4F"/>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1C0"/>
    <w:rsid w:val="00CE64A6"/>
    <w:rsid w:val="00CE69D5"/>
    <w:rsid w:val="00CE6B94"/>
    <w:rsid w:val="00CE7BF9"/>
    <w:rsid w:val="00CF2EDF"/>
    <w:rsid w:val="00CF3F73"/>
    <w:rsid w:val="00CF4297"/>
    <w:rsid w:val="00CF4D82"/>
    <w:rsid w:val="00CF5F86"/>
    <w:rsid w:val="00CF7168"/>
    <w:rsid w:val="00D01086"/>
    <w:rsid w:val="00D014D3"/>
    <w:rsid w:val="00D01B68"/>
    <w:rsid w:val="00D020F2"/>
    <w:rsid w:val="00D022E5"/>
    <w:rsid w:val="00D0308F"/>
    <w:rsid w:val="00D04601"/>
    <w:rsid w:val="00D05F56"/>
    <w:rsid w:val="00D07136"/>
    <w:rsid w:val="00D079BA"/>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385A"/>
    <w:rsid w:val="00D23956"/>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152"/>
    <w:rsid w:val="00D92F14"/>
    <w:rsid w:val="00D92FCD"/>
    <w:rsid w:val="00D931E1"/>
    <w:rsid w:val="00D948B2"/>
    <w:rsid w:val="00D95B57"/>
    <w:rsid w:val="00D96660"/>
    <w:rsid w:val="00D970D2"/>
    <w:rsid w:val="00D97103"/>
    <w:rsid w:val="00DA0B37"/>
    <w:rsid w:val="00DA17F4"/>
    <w:rsid w:val="00DA1D9F"/>
    <w:rsid w:val="00DA51D8"/>
    <w:rsid w:val="00DA67F0"/>
    <w:rsid w:val="00DA7D16"/>
    <w:rsid w:val="00DB2A0F"/>
    <w:rsid w:val="00DB2B2F"/>
    <w:rsid w:val="00DB3578"/>
    <w:rsid w:val="00DB3580"/>
    <w:rsid w:val="00DB3FB9"/>
    <w:rsid w:val="00DB44F0"/>
    <w:rsid w:val="00DB4CD7"/>
    <w:rsid w:val="00DB5592"/>
    <w:rsid w:val="00DB5823"/>
    <w:rsid w:val="00DB6D06"/>
    <w:rsid w:val="00DB705D"/>
    <w:rsid w:val="00DB71A5"/>
    <w:rsid w:val="00DC0D3A"/>
    <w:rsid w:val="00DC19EC"/>
    <w:rsid w:val="00DC1D9A"/>
    <w:rsid w:val="00DC51DA"/>
    <w:rsid w:val="00DC61C7"/>
    <w:rsid w:val="00DC709D"/>
    <w:rsid w:val="00DC7A3A"/>
    <w:rsid w:val="00DD06CD"/>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3BF3"/>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51"/>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75C"/>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B7AA9"/>
    <w:rsid w:val="00EC2E02"/>
    <w:rsid w:val="00EC30FD"/>
    <w:rsid w:val="00EC42AC"/>
    <w:rsid w:val="00EC5B4E"/>
    <w:rsid w:val="00EC6A50"/>
    <w:rsid w:val="00EC71E5"/>
    <w:rsid w:val="00EC71FF"/>
    <w:rsid w:val="00EC7261"/>
    <w:rsid w:val="00EC7BB0"/>
    <w:rsid w:val="00ED0930"/>
    <w:rsid w:val="00ED0D19"/>
    <w:rsid w:val="00ED128D"/>
    <w:rsid w:val="00ED12E8"/>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99A"/>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562"/>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841"/>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539"/>
    <w:rsid w:val="00FC6B61"/>
    <w:rsid w:val="00FC7123"/>
    <w:rsid w:val="00FC799D"/>
    <w:rsid w:val="00FD014E"/>
    <w:rsid w:val="00FD0925"/>
    <w:rsid w:val="00FD2AC5"/>
    <w:rsid w:val="00FD48DF"/>
    <w:rsid w:val="00FD4AF9"/>
    <w:rsid w:val="00FD65D3"/>
    <w:rsid w:val="00FD7070"/>
    <w:rsid w:val="00FD723A"/>
    <w:rsid w:val="00FD775F"/>
    <w:rsid w:val="00FD7921"/>
    <w:rsid w:val="00FE1963"/>
    <w:rsid w:val="00FE1C52"/>
    <w:rsid w:val="00FE2BA9"/>
    <w:rsid w:val="00FE4F12"/>
    <w:rsid w:val="00FE6155"/>
    <w:rsid w:val="00FE6A81"/>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72329"/>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272329"/>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272329"/>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72329"/>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176760"/>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C252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25359369">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540342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09898714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2A58-48A6-98E7-759ACC6D8184}"/>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2A58-48A6-98E7-759ACC6D8184}"/>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2A58-48A6-98E7-759ACC6D8184}"/>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2A58-48A6-98E7-759ACC6D8184}"/>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2A58-48A6-98E7-759ACC6D8184}"/>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2A58-48A6-98E7-759ACC6D8184}"/>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2A58-48A6-98E7-759ACC6D8184}"/>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2A58-48A6-98E7-759ACC6D8184}"/>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87713-1051-4478-91C7-A0D5FECDA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97</TotalTime>
  <Pages>9</Pages>
  <Words>751</Words>
  <Characters>4282</Characters>
  <Application>Microsoft Office Word</Application>
  <DocSecurity>0</DocSecurity>
  <Lines>35</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80</cp:revision>
  <cp:lastPrinted>2014-04-04T13:22:00Z</cp:lastPrinted>
  <dcterms:created xsi:type="dcterms:W3CDTF">2018-09-23T06:29:00Z</dcterms:created>
  <dcterms:modified xsi:type="dcterms:W3CDTF">2025-03-04T09:00:00Z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