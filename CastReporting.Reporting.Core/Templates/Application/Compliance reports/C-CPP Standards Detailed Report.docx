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96B4753" w:rsidR="00CB4A2C" w:rsidRDefault="00865504" w:rsidP="002638B2">
          <w:pPr>
            <w:pStyle w:val="NoSpacing"/>
            <w:ind w:right="657"/>
          </w:pPr>
          <w:r>
            <w:rPr>
              <w:noProof/>
            </w:rPr>
            <mc:AlternateContent>
              <mc:Choice Requires="wpg">
                <w:drawing>
                  <wp:anchor distT="0" distB="0" distL="114300" distR="114300" simplePos="0" relativeHeight="251687936" behindDoc="1" locked="0" layoutInCell="1" allowOverlap="1" wp14:anchorId="280A8A66" wp14:editId="5F084523">
                    <wp:simplePos x="0" y="0"/>
                    <wp:positionH relativeFrom="page">
                      <wp:posOffset>284461</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4E367" w14:textId="77777777" w:rsidR="00865504" w:rsidRDefault="00865504" w:rsidP="0086550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0A8A66" id="Group 11" o:spid="_x0000_s1026" style="position:absolute;margin-left:22.4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FF4E367" w14:textId="77777777" w:rsidR="00865504" w:rsidRDefault="00865504" w:rsidP="00865504">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6DEBE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A870D4">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A870D4">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59778662" w:rsidR="00CA74F4" w:rsidRDefault="00865504"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1D919563" wp14:editId="5734884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6015BD0F" w:rsidR="00CA74F4" w:rsidRPr="00CA74F4" w:rsidRDefault="00CA74F4" w:rsidP="002638B2">
          <w:pPr>
            <w:ind w:right="657"/>
            <w:rPr>
              <w:rFonts w:asciiTheme="minorHAnsi" w:hAnsiTheme="minorHAnsi"/>
              <w:sz w:val="22"/>
            </w:rPr>
          </w:pPr>
        </w:p>
        <w:p w14:paraId="25D296FB" w14:textId="2241FE98" w:rsidR="00CA74F4" w:rsidRPr="00CA74F4" w:rsidRDefault="00CA74F4" w:rsidP="002638B2">
          <w:pPr>
            <w:ind w:right="657"/>
            <w:rPr>
              <w:rFonts w:asciiTheme="minorHAnsi" w:hAnsiTheme="minorHAnsi"/>
              <w:sz w:val="22"/>
            </w:rPr>
          </w:pPr>
        </w:p>
        <w:p w14:paraId="1AF6D016" w14:textId="3D02DE29" w:rsidR="00CA74F4" w:rsidRPr="00CA74F4" w:rsidRDefault="00865504"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0841D54">
                    <wp:simplePos x="0" y="0"/>
                    <wp:positionH relativeFrom="page">
                      <wp:posOffset>2908935</wp:posOffset>
                    </wp:positionH>
                    <wp:positionV relativeFrom="page">
                      <wp:posOffset>1732280</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7D371984" w:rsidR="00FA3456" w:rsidRPr="00A870D4" w:rsidRDefault="00F4296B" w:rsidP="00CA74F4">
                                <w:pPr>
                                  <w:ind w:left="0" w:right="72"/>
                                  <w:rPr>
                                    <w:rFonts w:asciiTheme="majorHAnsi" w:hAnsiTheme="majorHAnsi" w:cs="Arial"/>
                                    <w:b/>
                                    <w:color w:val="624ABB"/>
                                    <w:sz w:val="56"/>
                                  </w:rPr>
                                </w:pPr>
                                <w:r w:rsidRPr="00A870D4">
                                  <w:rPr>
                                    <w:rFonts w:asciiTheme="majorHAnsi" w:hAnsiTheme="majorHAnsi" w:cs="Arial"/>
                                    <w:b/>
                                    <w:color w:val="624ABB"/>
                                    <w:sz w:val="56"/>
                                  </w:rPr>
                                  <w:t>C-CPP Standards</w:t>
                                </w:r>
                              </w:p>
                              <w:p w14:paraId="5709D450" w14:textId="1E0DCD52" w:rsidR="002F1636" w:rsidRPr="00A870D4" w:rsidRDefault="00F4296B" w:rsidP="00CA74F4">
                                <w:pPr>
                                  <w:ind w:left="0" w:right="72"/>
                                  <w:rPr>
                                    <w:rFonts w:asciiTheme="majorHAnsi" w:hAnsiTheme="majorHAnsi" w:cs="Arial"/>
                                    <w:b/>
                                    <w:color w:val="624ABB"/>
                                    <w:sz w:val="56"/>
                                  </w:rPr>
                                </w:pPr>
                                <w:r w:rsidRPr="00A870D4">
                                  <w:rPr>
                                    <w:rFonts w:asciiTheme="majorHAnsi" w:hAnsiTheme="majorHAnsi" w:cs="Arial"/>
                                    <w:b/>
                                    <w:color w:val="624ABB"/>
                                    <w:sz w:val="56"/>
                                  </w:rPr>
                                  <w:t>Detailed</w:t>
                                </w:r>
                                <w:r w:rsidR="002F1636" w:rsidRPr="00A870D4">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36.4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" filled="f" stroked="f" strokeweight=".5pt">
                    <v:textbox inset="0,0,0,0">
                      <w:txbxContent>
                        <w:p w14:paraId="722B00EF" w14:textId="7D371984" w:rsidR="00FA3456" w:rsidRPr="00A870D4" w:rsidRDefault="00F4296B" w:rsidP="00CA74F4">
                          <w:pPr>
                            <w:ind w:left="0" w:right="72"/>
                            <w:rPr>
                              <w:rFonts w:asciiTheme="majorHAnsi" w:hAnsiTheme="majorHAnsi" w:cs="Arial"/>
                              <w:b/>
                              <w:color w:val="624ABB"/>
                              <w:sz w:val="56"/>
                            </w:rPr>
                          </w:pPr>
                          <w:r w:rsidRPr="00A870D4">
                            <w:rPr>
                              <w:rFonts w:asciiTheme="majorHAnsi" w:hAnsiTheme="majorHAnsi" w:cs="Arial"/>
                              <w:b/>
                              <w:color w:val="624ABB"/>
                              <w:sz w:val="56"/>
                            </w:rPr>
                            <w:t>C-CPP Standards</w:t>
                          </w:r>
                        </w:p>
                        <w:p w14:paraId="5709D450" w14:textId="1E0DCD52" w:rsidR="002F1636" w:rsidRPr="00A870D4" w:rsidRDefault="00F4296B" w:rsidP="00CA74F4">
                          <w:pPr>
                            <w:ind w:left="0" w:right="72"/>
                            <w:rPr>
                              <w:rFonts w:asciiTheme="majorHAnsi" w:hAnsiTheme="majorHAnsi" w:cs="Arial"/>
                              <w:b/>
                              <w:color w:val="624ABB"/>
                              <w:sz w:val="56"/>
                            </w:rPr>
                          </w:pPr>
                          <w:r w:rsidRPr="00A870D4">
                            <w:rPr>
                              <w:rFonts w:asciiTheme="majorHAnsi" w:hAnsiTheme="majorHAnsi" w:cs="Arial"/>
                              <w:b/>
                              <w:color w:val="624ABB"/>
                              <w:sz w:val="56"/>
                            </w:rPr>
                            <w:t>Detailed</w:t>
                          </w:r>
                          <w:r w:rsidR="002F1636" w:rsidRPr="00A870D4">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r w:rsidR="007023C3">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4BCB65" w:rsidR="00CA74F4" w:rsidRPr="00CA74F4" w:rsidRDefault="00CA74F4" w:rsidP="002638B2">
          <w:pPr>
            <w:ind w:right="657"/>
            <w:rPr>
              <w:rFonts w:asciiTheme="minorHAnsi" w:hAnsiTheme="minorHAnsi"/>
              <w:sz w:val="22"/>
            </w:rPr>
          </w:pPr>
        </w:p>
        <w:p w14:paraId="708901AE" w14:textId="198A5F63" w:rsidR="00CA74F4" w:rsidRPr="00CA74F4" w:rsidRDefault="00865504"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40345517">
                    <wp:simplePos x="0" y="0"/>
                    <wp:positionH relativeFrom="column">
                      <wp:posOffset>3046322</wp:posOffset>
                    </wp:positionH>
                    <wp:positionV relativeFrom="paragraph">
                      <wp:posOffset>221206</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39.85pt;margin-top:17.4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5D15884E" w:rsidR="00CA74F4" w:rsidRPr="00CA74F4" w:rsidRDefault="00865504"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8E375C">
                    <wp:simplePos x="0" y="0"/>
                    <wp:positionH relativeFrom="column">
                      <wp:posOffset>2369588</wp:posOffset>
                    </wp:positionH>
                    <wp:positionV relativeFrom="paragraph">
                      <wp:posOffset>229373</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6.6pt;margin-top:18.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286A4BEC" w:rsidR="00CA74F4" w:rsidRPr="00CA74F4" w:rsidRDefault="00865504"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5D700627">
                    <wp:simplePos x="0" y="0"/>
                    <wp:positionH relativeFrom="column">
                      <wp:posOffset>2484120</wp:posOffset>
                    </wp:positionH>
                    <wp:positionV relativeFrom="paragraph">
                      <wp:posOffset>236220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5.6pt;margin-top:18.6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081BAA8B" w:rsidR="00CA74F4" w:rsidRPr="00CA74F4" w:rsidRDefault="00CA74F4" w:rsidP="002638B2">
          <w:pPr>
            <w:ind w:right="657"/>
            <w:rPr>
              <w:rFonts w:asciiTheme="minorHAnsi" w:hAnsiTheme="minorHAnsi"/>
              <w:sz w:val="22"/>
            </w:rPr>
          </w:pPr>
        </w:p>
        <w:p w14:paraId="2E8DCCC3" w14:textId="7F8FED8A" w:rsidR="00CA74F4" w:rsidRPr="00CA74F4" w:rsidRDefault="00CA74F4" w:rsidP="002638B2">
          <w:pPr>
            <w:ind w:right="657"/>
            <w:rPr>
              <w:rFonts w:asciiTheme="minorHAnsi" w:hAnsiTheme="minorHAnsi"/>
              <w:sz w:val="22"/>
            </w:rPr>
          </w:pPr>
        </w:p>
        <w:p w14:paraId="10F52970" w14:textId="65918137"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14075EC"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46BF49B4"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4769FA96" w:rsidR="00CB23D9" w:rsidRPr="00B1237A" w:rsidRDefault="00CB23D9" w:rsidP="002638B2">
      <w:pPr>
        <w:ind w:right="657"/>
      </w:pPr>
    </w:p>
    <w:p w14:paraId="1E036A36" w14:textId="50E5C616" w:rsidR="00CB23D9" w:rsidRPr="00B1237A" w:rsidRDefault="00CB23D9" w:rsidP="002638B2">
      <w:pPr>
        <w:ind w:right="657"/>
      </w:pPr>
    </w:p>
    <w:p w14:paraId="040E5DBB" w14:textId="77777777" w:rsidR="00CB23D9" w:rsidRPr="00B1237A" w:rsidRDefault="00CB23D9" w:rsidP="002638B2">
      <w:pPr>
        <w:ind w:right="657"/>
      </w:pPr>
    </w:p>
    <w:p w14:paraId="68A8E37F" w14:textId="77777777" w:rsidR="005C0350"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3197797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22C77B3" w14:textId="77777777" w:rsidR="005C0350" w:rsidRPr="00A870D4" w:rsidRDefault="005C0350">
      <w:pPr>
        <w:pStyle w:val="TOC1"/>
        <w:rPr>
          <w:rFonts w:asciiTheme="minorHAnsi" w:eastAsiaTheme="minorEastAsia" w:hAnsiTheme="minorHAnsi" w:cstheme="minorBidi"/>
          <w:b w:val="0"/>
          <w:caps w:val="0"/>
          <w:noProof/>
          <w:color w:val="624ABB"/>
          <w:sz w:val="22"/>
          <w:szCs w:val="22"/>
          <w:lang w:eastAsia="en-US"/>
        </w:rPr>
      </w:pPr>
      <w:r w:rsidRPr="00A870D4">
        <w:rPr>
          <w:noProof/>
          <w:color w:val="624ABB"/>
        </w:rPr>
        <w:t>Table of Content</w:t>
      </w:r>
    </w:p>
    <w:p w14:paraId="6EF8CB77"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noProof/>
          <w:color w:val="624ABB"/>
        </w:rPr>
        <w:t>1.</w:t>
      </w:r>
      <w:r w:rsidRPr="00A870D4">
        <w:rPr>
          <w:rFonts w:asciiTheme="minorHAnsi" w:eastAsiaTheme="minorEastAsia" w:hAnsiTheme="minorHAnsi" w:cstheme="minorBidi"/>
          <w:b w:val="0"/>
          <w:caps w:val="0"/>
          <w:noProof/>
          <w:color w:val="624ABB"/>
          <w:sz w:val="22"/>
          <w:szCs w:val="22"/>
          <w:lang w:eastAsia="en-US"/>
        </w:rPr>
        <w:tab/>
      </w:r>
      <w:r w:rsidRPr="00A870D4">
        <w:rPr>
          <w:noProof/>
          <w:color w:val="624ABB"/>
        </w:rPr>
        <w:t>Introduction</w:t>
      </w:r>
    </w:p>
    <w:p w14:paraId="59A29255" w14:textId="77777777" w:rsidR="005C0350" w:rsidRPr="00A870D4" w:rsidRDefault="005C0350">
      <w:pPr>
        <w:pStyle w:val="TOC2"/>
        <w:tabs>
          <w:tab w:val="left" w:pos="1200"/>
        </w:tabs>
        <w:rPr>
          <w:rFonts w:asciiTheme="minorHAnsi" w:eastAsiaTheme="minorEastAsia" w:hAnsiTheme="minorHAnsi" w:cstheme="minorBidi"/>
          <w:smallCaps w:val="0"/>
          <w:noProof/>
          <w:color w:val="624ABB"/>
          <w:sz w:val="22"/>
          <w:szCs w:val="22"/>
          <w:lang w:eastAsia="en-US"/>
        </w:rPr>
      </w:pPr>
      <w:r w:rsidRPr="00A870D4">
        <w:rPr>
          <w:noProof/>
          <w:color w:val="624ABB"/>
          <w14:scene3d>
            <w14:camera w14:prst="orthographicFront"/>
            <w14:lightRig w14:rig="threePt" w14:dir="t">
              <w14:rot w14:lat="0" w14:lon="0" w14:rev="0"/>
            </w14:lightRig>
          </w14:scene3d>
        </w:rPr>
        <w:t>1.1.</w:t>
      </w:r>
      <w:r w:rsidRPr="00A870D4">
        <w:rPr>
          <w:rFonts w:asciiTheme="minorHAnsi" w:eastAsiaTheme="minorEastAsia" w:hAnsiTheme="minorHAnsi" w:cstheme="minorBidi"/>
          <w:smallCaps w:val="0"/>
          <w:noProof/>
          <w:color w:val="624ABB"/>
          <w:sz w:val="22"/>
          <w:szCs w:val="22"/>
          <w:lang w:eastAsia="en-US"/>
        </w:rPr>
        <w:tab/>
      </w:r>
      <w:r w:rsidRPr="00A870D4">
        <w:rPr>
          <w:noProof/>
          <w:color w:val="624ABB"/>
        </w:rPr>
        <w:t>Application Characteristics</w:t>
      </w:r>
    </w:p>
    <w:p w14:paraId="4CD4BBB1"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asciiTheme="minorHAnsi" w:hAnsiTheme="minorHAnsi"/>
          <w:noProof/>
          <w:color w:val="624ABB"/>
        </w:rPr>
        <w:t>2.</w:t>
      </w:r>
      <w:r w:rsidRPr="00A870D4">
        <w:rPr>
          <w:rFonts w:asciiTheme="minorHAnsi" w:eastAsiaTheme="minorEastAsia" w:hAnsiTheme="minorHAnsi" w:cstheme="minorBidi"/>
          <w:b w:val="0"/>
          <w:caps w:val="0"/>
          <w:noProof/>
          <w:color w:val="624ABB"/>
          <w:sz w:val="22"/>
          <w:szCs w:val="22"/>
          <w:lang w:eastAsia="en-US"/>
        </w:rPr>
        <w:tab/>
      </w:r>
      <w:r w:rsidRPr="00A870D4">
        <w:rPr>
          <w:noProof/>
          <w:color w:val="624ABB"/>
        </w:rPr>
        <w:t>C-CPP Standards Summary</w:t>
      </w:r>
    </w:p>
    <w:p w14:paraId="183155F6"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3.</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for AUTOSAR-CPP-2014</w:t>
      </w:r>
    </w:p>
    <w:p w14:paraId="37BB7DFB"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4.</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for MISRA-C-2012</w:t>
      </w:r>
    </w:p>
    <w:p w14:paraId="2EDCE831"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5.</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for MISRA-CPP-2008</w:t>
      </w:r>
    </w:p>
    <w:p w14:paraId="6BC469C1"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6.</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Details for AUTOSAR-CPP-2014</w:t>
      </w:r>
    </w:p>
    <w:p w14:paraId="6919F5AA"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7.</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Details for MISRA-C-2012</w:t>
      </w:r>
    </w:p>
    <w:p w14:paraId="23F271F9"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rFonts w:eastAsia="Calibri"/>
          <w:noProof/>
          <w:color w:val="624ABB"/>
        </w:rPr>
        <w:t>8.</w:t>
      </w:r>
      <w:r w:rsidRPr="00A870D4">
        <w:rPr>
          <w:rFonts w:asciiTheme="minorHAnsi" w:eastAsiaTheme="minorEastAsia" w:hAnsiTheme="minorHAnsi" w:cstheme="minorBidi"/>
          <w:b w:val="0"/>
          <w:caps w:val="0"/>
          <w:noProof/>
          <w:color w:val="624ABB"/>
          <w:sz w:val="22"/>
          <w:szCs w:val="22"/>
          <w:lang w:eastAsia="en-US"/>
        </w:rPr>
        <w:tab/>
      </w:r>
      <w:r w:rsidRPr="00A870D4">
        <w:rPr>
          <w:rFonts w:eastAsia="Calibri"/>
          <w:noProof/>
          <w:color w:val="624ABB"/>
        </w:rPr>
        <w:t>CAST Findings Details for MISRA-CPP-2008</w:t>
      </w:r>
    </w:p>
    <w:p w14:paraId="270B108F" w14:textId="77777777" w:rsidR="005C0350" w:rsidRPr="00A870D4" w:rsidRDefault="005C0350">
      <w:pPr>
        <w:pStyle w:val="TOC1"/>
        <w:tabs>
          <w:tab w:val="left" w:pos="737"/>
        </w:tabs>
        <w:rPr>
          <w:rFonts w:asciiTheme="minorHAnsi" w:eastAsiaTheme="minorEastAsia" w:hAnsiTheme="minorHAnsi" w:cstheme="minorBidi"/>
          <w:b w:val="0"/>
          <w:caps w:val="0"/>
          <w:noProof/>
          <w:color w:val="624ABB"/>
          <w:sz w:val="22"/>
          <w:szCs w:val="22"/>
          <w:lang w:eastAsia="en-US"/>
        </w:rPr>
      </w:pPr>
      <w:r w:rsidRPr="00A870D4">
        <w:rPr>
          <w:noProof/>
          <w:color w:val="624ABB"/>
        </w:rPr>
        <w:t>9.</w:t>
      </w:r>
      <w:r w:rsidRPr="00A870D4">
        <w:rPr>
          <w:rFonts w:asciiTheme="minorHAnsi" w:eastAsiaTheme="minorEastAsia" w:hAnsiTheme="minorHAnsi" w:cstheme="minorBidi"/>
          <w:b w:val="0"/>
          <w:caps w:val="0"/>
          <w:noProof/>
          <w:color w:val="624ABB"/>
          <w:sz w:val="22"/>
          <w:szCs w:val="22"/>
          <w:lang w:eastAsia="en-US"/>
        </w:rPr>
        <w:tab/>
      </w:r>
      <w:r w:rsidRPr="00A870D4">
        <w:rPr>
          <w:noProof/>
          <w:color w:val="624ABB"/>
        </w:rPr>
        <w:t>Appendix</w:t>
      </w:r>
    </w:p>
    <w:p w14:paraId="6E871324" w14:textId="77777777" w:rsidR="005C0350" w:rsidRPr="00A870D4" w:rsidRDefault="005C0350">
      <w:pPr>
        <w:pStyle w:val="TOC2"/>
        <w:tabs>
          <w:tab w:val="left" w:pos="1200"/>
        </w:tabs>
        <w:rPr>
          <w:rFonts w:asciiTheme="minorHAnsi" w:eastAsiaTheme="minorEastAsia" w:hAnsiTheme="minorHAnsi" w:cstheme="minorBidi"/>
          <w:smallCaps w:val="0"/>
          <w:noProof/>
          <w:color w:val="624ABB"/>
          <w:sz w:val="22"/>
          <w:szCs w:val="22"/>
          <w:lang w:eastAsia="en-US"/>
        </w:rPr>
      </w:pPr>
      <w:r w:rsidRPr="00A870D4">
        <w:rPr>
          <w:noProof/>
          <w:color w:val="624ABB"/>
          <w14:scene3d>
            <w14:camera w14:prst="orthographicFront"/>
            <w14:lightRig w14:rig="threePt" w14:dir="t">
              <w14:rot w14:lat="0" w14:lon="0" w14:rev="0"/>
            </w14:lightRig>
          </w14:scene3d>
        </w:rPr>
        <w:t>9.1.</w:t>
      </w:r>
      <w:r w:rsidRPr="00A870D4">
        <w:rPr>
          <w:rFonts w:asciiTheme="minorHAnsi" w:eastAsiaTheme="minorEastAsia" w:hAnsiTheme="minorHAnsi" w:cstheme="minorBidi"/>
          <w:smallCaps w:val="0"/>
          <w:noProof/>
          <w:color w:val="624ABB"/>
          <w:sz w:val="22"/>
          <w:szCs w:val="22"/>
          <w:lang w:eastAsia="en-US"/>
        </w:rPr>
        <w:tab/>
      </w:r>
      <w:r w:rsidRPr="00A870D4">
        <w:rPr>
          <w:noProof/>
          <w:color w:val="624ABB"/>
        </w:rPr>
        <w:t>About CAST Software Intelligence</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bookmarkStart w:id="20" w:name="_Toc31977979"/>
      <w:r w:rsidR="005773E4">
        <w:t>Introduction</w:t>
      </w:r>
      <w:bookmarkEnd w:id="11"/>
      <w:bookmarkEnd w:id="12"/>
      <w:bookmarkEnd w:id="13"/>
      <w:bookmarkEnd w:id="14"/>
      <w:bookmarkEnd w:id="15"/>
      <w:bookmarkEnd w:id="16"/>
      <w:bookmarkEnd w:id="17"/>
      <w:bookmarkEnd w:id="18"/>
      <w:bookmarkEnd w:id="19"/>
      <w:bookmarkEnd w:id="20"/>
    </w:p>
    <w:p w14:paraId="34CF3A1B" w14:textId="3D1AD526" w:rsidR="0087076A" w:rsidRPr="0087076A" w:rsidRDefault="0087076A" w:rsidP="0087076A">
      <w:pPr>
        <w:ind w:right="657"/>
      </w:pPr>
      <w:bookmarkStart w:id="21" w:name="_Toc380677725"/>
      <w:r>
        <w:t xml:space="preserve">This assessment is an effort to determine the overall quality of the said applications against </w:t>
      </w:r>
      <w:r w:rsidR="00F4296B">
        <w:t xml:space="preserve">C-CPP standards </w:t>
      </w:r>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3B4DE49" w:rsidR="008A6910" w:rsidRPr="00755F5D" w:rsidRDefault="008A6910" w:rsidP="008A6910">
      <w:pPr>
        <w:ind w:right="657"/>
      </w:pPr>
      <w:bookmarkStart w:id="22" w:name="_Toc531862352"/>
      <w:bookmarkStart w:id="23" w:name="_Toc14696276"/>
      <w:bookmarkStart w:id="24" w:name="_Toc14781141"/>
      <w:bookmarkStart w:id="25" w:name="_Toc14781349"/>
      <w:bookmarkStart w:id="26" w:name="_Toc15304605"/>
      <w:r w:rsidRPr="005773E4">
        <w:t xml:space="preserve">CAST AIP </w:t>
      </w:r>
      <w:r>
        <w:t>adapts the quality rules from best-in-class industry standards (OWASP, CWE, CISQ, STIG, PCI, NIST, OMG-ASCQM</w:t>
      </w:r>
      <w:r w:rsidR="00F4296B">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A870D4">
      <w:pPr>
        <w:pStyle w:val="Heading2"/>
        <w:rPr>
          <w:lang w:val="en-US"/>
        </w:rPr>
      </w:pPr>
      <w:bookmarkStart w:id="27" w:name="_Toc21078013"/>
      <w:bookmarkStart w:id="28" w:name="_Toc21078059"/>
      <w:bookmarkStart w:id="29" w:name="_Toc25240405"/>
      <w:bookmarkStart w:id="30" w:name="_Toc25309748"/>
      <w:bookmarkStart w:id="31" w:name="_Toc3197798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3C55BF91" w14:textId="77777777" w:rsidR="004E7926" w:rsidRPr="005773E4" w:rsidRDefault="004E7926" w:rsidP="004E7926">
      <w:pPr>
        <w:pStyle w:val="Heading1"/>
        <w:ind w:right="657"/>
        <w:rPr>
          <w:rFonts w:asciiTheme="minorHAnsi" w:hAnsiTheme="minorHAnsi"/>
          <w:noProof/>
          <w:sz w:val="22"/>
        </w:rPr>
      </w:pPr>
      <w:bookmarkStart w:id="32" w:name="_Toc531862353"/>
      <w:bookmarkStart w:id="33" w:name="_Toc14696277"/>
      <w:bookmarkStart w:id="34" w:name="_Toc14781142"/>
      <w:bookmarkStart w:id="35" w:name="_Toc14781350"/>
      <w:bookmarkStart w:id="36" w:name="_Toc15304606"/>
      <w:bookmarkStart w:id="37" w:name="_Toc21078014"/>
      <w:bookmarkStart w:id="38" w:name="_Toc21078060"/>
      <w:bookmarkStart w:id="39" w:name="_Toc31977226"/>
      <w:bookmarkStart w:id="40" w:name="_Toc31977569"/>
      <w:bookmarkStart w:id="41" w:name="_Toc31977981"/>
      <w:bookmarkStart w:id="42" w:name="_Toc25240411"/>
      <w:bookmarkStart w:id="43" w:name="_Toc25309754"/>
      <w:r>
        <w:lastRenderedPageBreak/>
        <w:t xml:space="preserve">C-CPP </w:t>
      </w:r>
      <w:bookmarkEnd w:id="32"/>
      <w:bookmarkEnd w:id="33"/>
      <w:r>
        <w:t>Standards Summary</w:t>
      </w:r>
      <w:bookmarkEnd w:id="34"/>
      <w:bookmarkEnd w:id="35"/>
      <w:bookmarkEnd w:id="36"/>
      <w:bookmarkEnd w:id="37"/>
      <w:bookmarkEnd w:id="38"/>
      <w:bookmarkEnd w:id="39"/>
      <w:bookmarkEnd w:id="40"/>
      <w:bookmarkEnd w:id="41"/>
    </w:p>
    <w:p w14:paraId="40A2F232" w14:textId="77777777" w:rsidR="004E7926" w:rsidRPr="00D61A21" w:rsidRDefault="004E7926" w:rsidP="004E7926">
      <w:pPr>
        <w:ind w:left="0" w:right="657"/>
        <w:jc w:val="left"/>
        <w:rPr>
          <w:noProof/>
          <w:szCs w:val="18"/>
        </w:rPr>
      </w:pPr>
      <w:r w:rsidRPr="00D61A21">
        <w:rPr>
          <w:noProof/>
          <w:szCs w:val="18"/>
        </w:rPr>
        <w:t>This section provide</w:t>
      </w:r>
      <w:r>
        <w:rPr>
          <w:noProof/>
          <w:szCs w:val="18"/>
        </w:rPr>
        <w:t>s</w:t>
      </w:r>
      <w:r w:rsidRPr="00D61A21">
        <w:rPr>
          <w:noProof/>
          <w:szCs w:val="18"/>
        </w:rPr>
        <w:t xml:space="preserve"> a summary of the </w:t>
      </w:r>
      <w:r>
        <w:rPr>
          <w:noProof/>
          <w:szCs w:val="18"/>
        </w:rPr>
        <w:t>C-CPP</w:t>
      </w:r>
      <w:r w:rsidRPr="00D61A21">
        <w:rPr>
          <w:noProof/>
          <w:szCs w:val="18"/>
        </w:rPr>
        <w:t xml:space="preserve"> </w:t>
      </w:r>
      <w:r>
        <w:rPr>
          <w:noProof/>
          <w:szCs w:val="18"/>
        </w:rPr>
        <w:t xml:space="preserve">standards </w:t>
      </w:r>
      <w:r w:rsidRPr="00D61A21">
        <w:rPr>
          <w:noProof/>
          <w:szCs w:val="18"/>
        </w:rPr>
        <w:t>vulnerability identified in the structural quality analysis and me</w:t>
      </w:r>
      <w:r>
        <w:rPr>
          <w:noProof/>
          <w:szCs w:val="18"/>
        </w:rPr>
        <w:t>a</w:t>
      </w:r>
      <w:r w:rsidRPr="00D61A21">
        <w:rPr>
          <w:noProof/>
          <w:szCs w:val="18"/>
        </w:rPr>
        <w:t xml:space="preserve">surement by CAST AIP. </w:t>
      </w:r>
    </w:p>
    <w:p w14:paraId="46323DCF" w14:textId="77777777" w:rsidR="004E7926" w:rsidRDefault="004E7926" w:rsidP="004E7926">
      <w:pPr>
        <w:ind w:left="0" w:right="657"/>
        <w:jc w:val="left"/>
        <w:rPr>
          <w:rFonts w:asciiTheme="minorHAnsi" w:hAnsiTheme="minorHAnsi"/>
          <w:noProof/>
          <w:sz w:val="20"/>
        </w:rPr>
      </w:pPr>
    </w:p>
    <w:p w14:paraId="1079F948" w14:textId="77777777" w:rsidR="004E7926" w:rsidRDefault="004E7926" w:rsidP="004E7926">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C-CPP</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4E7926" w:rsidRPr="00D667AB" w14:paraId="065741B3" w14:textId="77777777" w:rsidTr="00430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25CF2C8" w14:textId="77777777" w:rsidR="004E7926" w:rsidRPr="00D667AB" w:rsidRDefault="004E7926" w:rsidP="00E71173">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32DAC244" w14:textId="77777777" w:rsidR="004E7926" w:rsidRPr="00D667AB"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0D5B7BDB" w14:textId="77777777" w:rsidR="004E7926" w:rsidRPr="00D667AB"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09AB292C" w14:textId="77777777" w:rsidR="004E7926" w:rsidRPr="00D667AB"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4E7926" w:rsidRPr="00D667AB" w14:paraId="35BE96BB" w14:textId="77777777" w:rsidTr="004308A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C8012C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385DDA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038F6C8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3043D7E7"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6E24F86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A9474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2</w:t>
            </w:r>
          </w:p>
        </w:tc>
        <w:tc>
          <w:tcPr>
            <w:tcW w:w="1350" w:type="dxa"/>
          </w:tcPr>
          <w:p w14:paraId="5820ED66"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0240444A"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68883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483B0010"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5B7CCA"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3</w:t>
            </w:r>
          </w:p>
        </w:tc>
        <w:tc>
          <w:tcPr>
            <w:tcW w:w="1350" w:type="dxa"/>
          </w:tcPr>
          <w:p w14:paraId="1FCF095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4A6B5D5"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A9A9B0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59B2E8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7E447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4</w:t>
            </w:r>
          </w:p>
        </w:tc>
        <w:tc>
          <w:tcPr>
            <w:tcW w:w="1350" w:type="dxa"/>
          </w:tcPr>
          <w:p w14:paraId="7914B30F"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264B0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1A17FEE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E036FC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54AA8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5</w:t>
            </w:r>
          </w:p>
        </w:tc>
        <w:tc>
          <w:tcPr>
            <w:tcW w:w="1350" w:type="dxa"/>
          </w:tcPr>
          <w:p w14:paraId="441E49A4"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8FC018D"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6D46A6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54E4D8A6" w14:textId="77777777" w:rsidR="004E7926" w:rsidRDefault="004E7926" w:rsidP="004E7926">
      <w:pPr>
        <w:ind w:left="0" w:right="657"/>
        <w:rPr>
          <w:i/>
          <w:sz w:val="14"/>
        </w:rPr>
      </w:pPr>
    </w:p>
    <w:p w14:paraId="6A583597" w14:textId="1533096A" w:rsidR="004E7926" w:rsidRDefault="004E7926" w:rsidP="004E7926">
      <w:pPr>
        <w:ind w:left="0" w:right="657"/>
        <w:rPr>
          <w:i/>
          <w:sz w:val="14"/>
        </w:rPr>
      </w:pPr>
      <w:r>
        <w:rPr>
          <w:i/>
          <w:sz w:val="14"/>
        </w:rPr>
        <w:t>Table 2:</w:t>
      </w:r>
      <w:r w:rsidR="00CA4077" w:rsidRPr="00CA4077">
        <w:rPr>
          <w:i/>
          <w:sz w:val="14"/>
        </w:rPr>
        <w:t xml:space="preserve"> </w:t>
      </w:r>
      <w:r w:rsidR="00CA4077">
        <w:rPr>
          <w:i/>
          <w:sz w:val="14"/>
        </w:rPr>
        <w:t xml:space="preserve">C-CPP standards </w:t>
      </w:r>
      <w:r>
        <w:rPr>
          <w:i/>
          <w:sz w:val="14"/>
        </w:rPr>
        <w:t xml:space="preserve">summary </w:t>
      </w:r>
    </w:p>
    <w:p w14:paraId="550CC12A" w14:textId="77777777" w:rsidR="004E7926" w:rsidRDefault="004E7926" w:rsidP="004E7926">
      <w:pPr>
        <w:pStyle w:val="BodyContent"/>
        <w:ind w:right="657"/>
        <w:jc w:val="center"/>
        <w:rPr>
          <w:rFonts w:ascii="Calibri" w:eastAsia="Calibri" w:hAnsi="Calibri"/>
          <w:bCs/>
          <w:i/>
          <w:noProof/>
          <w:color w:val="auto"/>
          <w:sz w:val="20"/>
          <w:szCs w:val="22"/>
        </w:rPr>
      </w:pPr>
    </w:p>
    <w:p w14:paraId="655B43E5" w14:textId="77777777" w:rsidR="004E7926" w:rsidRDefault="004E7926" w:rsidP="004E7926">
      <w:pPr>
        <w:spacing w:after="0" w:line="240" w:lineRule="auto"/>
        <w:ind w:left="0" w:right="657"/>
        <w:jc w:val="left"/>
        <w:rPr>
          <w:rFonts w:eastAsia="Calibri"/>
          <w:lang w:eastAsia="en-US"/>
        </w:rPr>
      </w:pPr>
      <w:r>
        <w:rPr>
          <w:rFonts w:eastAsia="Calibri"/>
          <w:lang w:eastAsia="en-US"/>
        </w:rPr>
        <w:br w:type="page"/>
      </w:r>
    </w:p>
    <w:p w14:paraId="794887A6" w14:textId="77777777" w:rsidR="004E7926" w:rsidRPr="0087076A" w:rsidRDefault="004E7926" w:rsidP="004E7926">
      <w:pPr>
        <w:pStyle w:val="Heading1"/>
        <w:rPr>
          <w:rFonts w:eastAsia="Calibri"/>
        </w:rPr>
      </w:pPr>
      <w:bookmarkStart w:id="44" w:name="_Toc531862361"/>
      <w:bookmarkStart w:id="45" w:name="_Toc14696279"/>
      <w:bookmarkStart w:id="46" w:name="_Toc14781144"/>
      <w:bookmarkStart w:id="47" w:name="_Toc14781352"/>
      <w:bookmarkStart w:id="48" w:name="_Toc15304608"/>
      <w:bookmarkStart w:id="49" w:name="_Toc21078015"/>
      <w:bookmarkStart w:id="50" w:name="_Toc21078061"/>
      <w:bookmarkStart w:id="51" w:name="_Toc31977227"/>
      <w:bookmarkStart w:id="52" w:name="_Toc31977570"/>
      <w:bookmarkStart w:id="53" w:name="_Toc31977982"/>
      <w:r>
        <w:rPr>
          <w:rFonts w:eastAsia="Calibri"/>
        </w:rPr>
        <w:lastRenderedPageBreak/>
        <w:t xml:space="preserve">CAST Findings for </w:t>
      </w:r>
      <w:bookmarkEnd w:id="44"/>
      <w:bookmarkEnd w:id="45"/>
      <w:bookmarkEnd w:id="46"/>
      <w:bookmarkEnd w:id="47"/>
      <w:bookmarkEnd w:id="48"/>
      <w:bookmarkEnd w:id="49"/>
      <w:bookmarkEnd w:id="50"/>
      <w:r>
        <w:rPr>
          <w:rFonts w:eastAsia="Calibri"/>
        </w:rPr>
        <w:t>AUTOSAR-CPP-2014</w:t>
      </w:r>
      <w:bookmarkEnd w:id="51"/>
      <w:bookmarkEnd w:id="52"/>
      <w:bookmarkEnd w:id="53"/>
    </w:p>
    <w:p w14:paraId="6E88D4E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AUTOSAR-CPP-2014.</w:t>
      </w:r>
    </w:p>
    <w:tbl>
      <w:tblPr>
        <w:tblStyle w:val="GridTable1Light-Accent1"/>
        <w:tblW w:w="9000" w:type="dxa"/>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4E7926" w:rsidRPr="00745398" w14:paraId="74B7AE2E" w14:textId="77777777" w:rsidTr="00430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25B9308"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5E2464E8"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54011AB"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75F28A7C"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BC1BA54" w14:textId="77777777" w:rsidTr="004308A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5A213B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5DB61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C2B9AF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2FE4E8B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AE704CA"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62BA4"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3795079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B523ED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D40D2E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CA1AB91"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F8750"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7E6B7F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92B750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334D37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230EA54"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F8EA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7E50774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FFBE99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3DC16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689E3AB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9A598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316A698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A5F9B96"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E0BC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940756D" w14:textId="77777777" w:rsidR="004E7926" w:rsidRDefault="004E7926" w:rsidP="004E7926">
      <w:pPr>
        <w:pStyle w:val="BodyContent"/>
        <w:ind w:right="657"/>
        <w:rPr>
          <w:rFonts w:ascii="Verdana" w:hAnsi="Verdana"/>
          <w:i/>
          <w:sz w:val="14"/>
        </w:rPr>
      </w:pPr>
    </w:p>
    <w:p w14:paraId="58E58760"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AUTOSAR-CPP-2014 rules</w:t>
      </w:r>
    </w:p>
    <w:p w14:paraId="7887513A" w14:textId="77777777" w:rsidR="004E7926" w:rsidRDefault="004E7926" w:rsidP="004E7926">
      <w:pPr>
        <w:spacing w:after="0" w:line="240" w:lineRule="auto"/>
        <w:ind w:left="0"/>
        <w:jc w:val="left"/>
        <w:rPr>
          <w:i/>
          <w:sz w:val="14"/>
        </w:rPr>
      </w:pPr>
      <w:r>
        <w:rPr>
          <w:i/>
          <w:sz w:val="14"/>
        </w:rPr>
        <w:br w:type="page"/>
      </w:r>
    </w:p>
    <w:p w14:paraId="7A4418BA" w14:textId="77777777" w:rsidR="004E7926" w:rsidRPr="0087076A" w:rsidRDefault="004E7926" w:rsidP="004E7926">
      <w:pPr>
        <w:pStyle w:val="Heading1"/>
        <w:rPr>
          <w:rFonts w:eastAsia="Calibri"/>
        </w:rPr>
      </w:pPr>
      <w:bookmarkStart w:id="54" w:name="_Toc531862380"/>
      <w:bookmarkStart w:id="55" w:name="_Toc14696280"/>
      <w:bookmarkStart w:id="56" w:name="_Toc14781145"/>
      <w:bookmarkStart w:id="57" w:name="_Toc14781353"/>
      <w:bookmarkStart w:id="58" w:name="_Toc15304609"/>
      <w:bookmarkStart w:id="59" w:name="_Toc21078016"/>
      <w:bookmarkStart w:id="60" w:name="_Toc21078062"/>
      <w:bookmarkStart w:id="61" w:name="_Toc31977228"/>
      <w:bookmarkStart w:id="62" w:name="_Toc31977571"/>
      <w:bookmarkStart w:id="63" w:name="_Toc31977983"/>
      <w:r>
        <w:rPr>
          <w:rFonts w:eastAsia="Calibri"/>
        </w:rPr>
        <w:lastRenderedPageBreak/>
        <w:t>CAST Findings for MISRA</w:t>
      </w:r>
      <w:bookmarkEnd w:id="54"/>
      <w:bookmarkEnd w:id="55"/>
      <w:bookmarkEnd w:id="56"/>
      <w:bookmarkEnd w:id="57"/>
      <w:bookmarkEnd w:id="58"/>
      <w:bookmarkEnd w:id="59"/>
      <w:bookmarkEnd w:id="60"/>
      <w:r>
        <w:rPr>
          <w:rFonts w:eastAsia="Calibri"/>
        </w:rPr>
        <w:t>-C-2012</w:t>
      </w:r>
      <w:bookmarkEnd w:id="61"/>
      <w:bookmarkEnd w:id="62"/>
      <w:bookmarkEnd w:id="63"/>
    </w:p>
    <w:p w14:paraId="21757EC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MISRA-C-2012.</w:t>
      </w:r>
    </w:p>
    <w:tbl>
      <w:tblPr>
        <w:tblStyle w:val="GridTable1Light-Accent1"/>
        <w:tblW w:w="9000" w:type="dxa"/>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4E7926" w:rsidRPr="00745398" w14:paraId="32786BEE" w14:textId="77777777" w:rsidTr="00430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38C43DF"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27149DBA"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5CF3A8A2"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A99344F"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5B5D298C" w14:textId="77777777" w:rsidTr="004308A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0D149E6"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80CDE7D"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C0246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6411F5E"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6B70705"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FB5E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15C1404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1CC68F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9E4B9C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3358CD6"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94FF7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2D1A52D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5E9330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E56CE4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0210CEE8"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68A2F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413FD00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1CFD5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B2F565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F86A863"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DE58B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1FD8A4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6AE4F3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822864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BF6C033" w14:textId="77777777" w:rsidR="004E7926" w:rsidRDefault="004E7926" w:rsidP="004E7926">
      <w:pPr>
        <w:pStyle w:val="BodyContent"/>
        <w:ind w:right="657"/>
        <w:rPr>
          <w:rFonts w:ascii="Verdana" w:hAnsi="Verdana"/>
          <w:i/>
          <w:sz w:val="14"/>
        </w:rPr>
      </w:pPr>
    </w:p>
    <w:p w14:paraId="34381D06"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MISRA-C-2012 rules</w:t>
      </w:r>
    </w:p>
    <w:p w14:paraId="67BE475E"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9C4D956" w14:textId="77777777" w:rsidR="004E7926" w:rsidRPr="0087076A" w:rsidRDefault="004E7926" w:rsidP="004E7926">
      <w:pPr>
        <w:pStyle w:val="Heading1"/>
        <w:rPr>
          <w:rFonts w:eastAsia="Calibri"/>
        </w:rPr>
      </w:pPr>
      <w:bookmarkStart w:id="64" w:name="_Toc531862397"/>
      <w:bookmarkStart w:id="65" w:name="_Toc14696281"/>
      <w:bookmarkStart w:id="66" w:name="_Toc14781146"/>
      <w:bookmarkStart w:id="67" w:name="_Toc14781354"/>
      <w:bookmarkStart w:id="68" w:name="_Toc15304610"/>
      <w:bookmarkStart w:id="69" w:name="_Toc21078017"/>
      <w:bookmarkStart w:id="70" w:name="_Toc21078063"/>
      <w:bookmarkStart w:id="71" w:name="_Toc31977229"/>
      <w:bookmarkStart w:id="72" w:name="_Toc31977572"/>
      <w:bookmarkStart w:id="73" w:name="_Toc31977984"/>
      <w:r>
        <w:rPr>
          <w:rFonts w:eastAsia="Calibri"/>
        </w:rPr>
        <w:lastRenderedPageBreak/>
        <w:t xml:space="preserve">CAST Findings for </w:t>
      </w:r>
      <w:bookmarkEnd w:id="64"/>
      <w:bookmarkEnd w:id="65"/>
      <w:bookmarkEnd w:id="66"/>
      <w:bookmarkEnd w:id="67"/>
      <w:bookmarkEnd w:id="68"/>
      <w:bookmarkEnd w:id="69"/>
      <w:bookmarkEnd w:id="70"/>
      <w:r>
        <w:rPr>
          <w:rFonts w:eastAsia="Calibri"/>
        </w:rPr>
        <w:t>MISRA-CPP-2008</w:t>
      </w:r>
      <w:bookmarkEnd w:id="71"/>
      <w:bookmarkEnd w:id="72"/>
      <w:bookmarkEnd w:id="73"/>
    </w:p>
    <w:p w14:paraId="5FD27934"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MISRA-CPP-2008.</w:t>
      </w:r>
    </w:p>
    <w:tbl>
      <w:tblPr>
        <w:tblStyle w:val="GridTable1Light-Accent1"/>
        <w:tblW w:w="9000" w:type="dxa"/>
        <w:tblLayout w:type="fixed"/>
        <w:tblLook w:val="04A0" w:firstRow="1" w:lastRow="0" w:firstColumn="1" w:lastColumn="0" w:noHBand="0" w:noVBand="1"/>
        <w:tblDescription w:val="TABLE;QUALITY_TAGS_RULES_EVOLUTION;STD=MISRA-CPP-2008,LBL=violations"/>
      </w:tblPr>
      <w:tblGrid>
        <w:gridCol w:w="4675"/>
        <w:gridCol w:w="1350"/>
        <w:gridCol w:w="1530"/>
        <w:gridCol w:w="1445"/>
      </w:tblGrid>
      <w:tr w:rsidR="004E7926" w:rsidRPr="00745398" w14:paraId="713BD981" w14:textId="77777777" w:rsidTr="00430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880AC3D"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6B5C6CA9"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53C17AB1"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08CB656"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6D8069C" w14:textId="77777777" w:rsidTr="004308A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auto"/>
          </w:tcPr>
          <w:p w14:paraId="20142905"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right w:val="single" w:sz="4" w:space="0" w:color="B2B9FF"/>
            </w:tcBorders>
          </w:tcPr>
          <w:p w14:paraId="407661B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left w:val="single" w:sz="4" w:space="0" w:color="B2B9FF"/>
            </w:tcBorders>
          </w:tcPr>
          <w:p w14:paraId="189036A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F8C5CF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851AD10" w14:textId="77777777" w:rsidTr="00D12339">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82919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Borders>
              <w:right w:val="single" w:sz="4" w:space="0" w:color="B2B9FF"/>
            </w:tcBorders>
          </w:tcPr>
          <w:p w14:paraId="2417747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left w:val="single" w:sz="4" w:space="0" w:color="B2B9FF"/>
            </w:tcBorders>
          </w:tcPr>
          <w:p w14:paraId="32DBDEA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7FAB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998BEF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68FA6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65A449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061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4B39CF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CA0D62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2D569"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2021E22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EEDD72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6487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8862D1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4475DA"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A6A045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343BE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EB6B7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E7D8190" w14:textId="77777777" w:rsidR="004E7926" w:rsidRDefault="004E7926" w:rsidP="004E7926">
      <w:pPr>
        <w:pStyle w:val="BodyContent"/>
        <w:ind w:right="657"/>
        <w:rPr>
          <w:rFonts w:ascii="Verdana" w:hAnsi="Verdana"/>
          <w:i/>
          <w:sz w:val="14"/>
        </w:rPr>
      </w:pPr>
    </w:p>
    <w:p w14:paraId="7FE0247C"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MISRA-CPP-2008 rules</w:t>
      </w:r>
    </w:p>
    <w:p w14:paraId="54E4AB92"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p>
    <w:p w14:paraId="22E73184" w14:textId="0C10358F" w:rsidR="00D80538" w:rsidRPr="0087076A" w:rsidRDefault="00D80538" w:rsidP="00D80538">
      <w:pPr>
        <w:pStyle w:val="Heading1"/>
        <w:rPr>
          <w:rFonts w:eastAsia="Calibri"/>
        </w:rPr>
      </w:pPr>
      <w:bookmarkStart w:id="74" w:name="_Toc31977985"/>
      <w:r>
        <w:rPr>
          <w:rFonts w:eastAsia="Calibri"/>
        </w:rPr>
        <w:lastRenderedPageBreak/>
        <w:t xml:space="preserve">CAST Findings Details for </w:t>
      </w:r>
      <w:bookmarkEnd w:id="42"/>
      <w:bookmarkEnd w:id="43"/>
      <w:r w:rsidR="004E7926">
        <w:rPr>
          <w:rFonts w:eastAsia="Calibri"/>
        </w:rPr>
        <w:t>AUTOSAR-CPP-2014</w:t>
      </w:r>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UTOSAR-CPP-2014,COUNT=50"/>
      </w:tblPr>
      <w:tblGrid>
        <w:gridCol w:w="9264"/>
      </w:tblGrid>
      <w:tr w:rsidR="00D80538" w:rsidRPr="00640A15" w14:paraId="4809F489" w14:textId="77777777" w:rsidTr="00D1233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2080843B" w:rsidR="00663337" w:rsidRPr="0087076A" w:rsidRDefault="00663337" w:rsidP="00663337">
      <w:pPr>
        <w:pStyle w:val="Heading1"/>
        <w:rPr>
          <w:rFonts w:eastAsia="Calibri"/>
        </w:rPr>
      </w:pPr>
      <w:bookmarkStart w:id="75" w:name="_Toc25240412"/>
      <w:bookmarkStart w:id="76" w:name="_Toc25309755"/>
      <w:bookmarkStart w:id="77" w:name="_Toc31977986"/>
      <w:r>
        <w:rPr>
          <w:rFonts w:eastAsia="Calibri"/>
        </w:rPr>
        <w:lastRenderedPageBreak/>
        <w:t xml:space="preserve">CAST Findings Details for </w:t>
      </w:r>
      <w:bookmarkEnd w:id="75"/>
      <w:bookmarkEnd w:id="76"/>
      <w:r w:rsidR="000753B0">
        <w:rPr>
          <w:rFonts w:eastAsia="Calibri"/>
        </w:rPr>
        <w:t>MISRA-C-2012</w:t>
      </w:r>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2012,COUNT=50"/>
      </w:tblPr>
      <w:tblGrid>
        <w:gridCol w:w="9264"/>
      </w:tblGrid>
      <w:tr w:rsidR="00663337" w:rsidRPr="00640A15" w14:paraId="3B4FADEF" w14:textId="77777777" w:rsidTr="00D1233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63581DC" w:rsidR="003C1DE7" w:rsidRPr="0087076A" w:rsidRDefault="003C1DE7" w:rsidP="003C1DE7">
      <w:pPr>
        <w:pStyle w:val="Heading1"/>
        <w:rPr>
          <w:rFonts w:eastAsia="Calibri"/>
        </w:rPr>
      </w:pPr>
      <w:bookmarkStart w:id="78" w:name="_Toc25240413"/>
      <w:bookmarkStart w:id="79" w:name="_Toc25309756"/>
      <w:bookmarkStart w:id="80" w:name="_Toc31977987"/>
      <w:r>
        <w:rPr>
          <w:rFonts w:eastAsia="Calibri"/>
        </w:rPr>
        <w:lastRenderedPageBreak/>
        <w:t xml:space="preserve">CAST Findings Details for </w:t>
      </w:r>
      <w:bookmarkEnd w:id="78"/>
      <w:bookmarkEnd w:id="79"/>
      <w:r w:rsidR="0017297E">
        <w:rPr>
          <w:rFonts w:eastAsia="Calibri"/>
        </w:rPr>
        <w:t>MISRA-CPP-2008</w:t>
      </w:r>
      <w:bookmarkEnd w:id="8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PP-2008,COUNT=50"/>
      </w:tblPr>
      <w:tblGrid>
        <w:gridCol w:w="9264"/>
      </w:tblGrid>
      <w:tr w:rsidR="003C1DE7" w:rsidRPr="00640A15" w14:paraId="17EBB345" w14:textId="77777777" w:rsidTr="00D1233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3503AC6" w14:textId="1CA8245F" w:rsidR="003C1DE7" w:rsidRPr="00640A15" w:rsidRDefault="003C1DE7" w:rsidP="00D12339">
            <w:pPr>
              <w:tabs>
                <w:tab w:val="left" w:pos="6390"/>
              </w:tabs>
              <w:spacing w:after="0" w:line="240" w:lineRule="auto"/>
              <w:ind w:right="657"/>
              <w:jc w:val="left"/>
              <w:rPr>
                <w:b w:val="0"/>
                <w:bCs w:val="0"/>
                <w:color w:val="auto"/>
                <w:szCs w:val="18"/>
                <w:lang w:val="en-GB"/>
              </w:rPr>
            </w:pPr>
            <w:r w:rsidRPr="00640A15">
              <w:rPr>
                <w:szCs w:val="18"/>
              </w:rPr>
              <w:t>Violations</w:t>
            </w:r>
            <w:r w:rsidR="00D12339">
              <w:rPr>
                <w:szCs w:val="18"/>
              </w:rPr>
              <w:tab/>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1" w:name="_Toc531862419"/>
      <w:bookmarkStart w:id="82" w:name="_Toc14696283"/>
      <w:bookmarkStart w:id="83" w:name="_Toc14781148"/>
      <w:bookmarkStart w:id="84" w:name="_Toc14781356"/>
      <w:bookmarkStart w:id="85" w:name="_Toc15304612"/>
      <w:bookmarkStart w:id="86" w:name="_Toc21078019"/>
      <w:bookmarkStart w:id="87" w:name="_Toc21078065"/>
      <w:bookmarkStart w:id="88" w:name="_Toc25240415"/>
      <w:bookmarkStart w:id="89" w:name="_Toc25309758"/>
      <w:bookmarkStart w:id="90" w:name="_Toc31977988"/>
      <w:r>
        <w:lastRenderedPageBreak/>
        <w:t>A</w:t>
      </w:r>
      <w:r w:rsidR="00CA74F4">
        <w:t>ppendix</w:t>
      </w:r>
      <w:bookmarkEnd w:id="81"/>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bookmarkStart w:id="100" w:name="_Toc31977989"/>
      <w:r>
        <w:rPr>
          <w:lang w:val="en-US"/>
        </w:rPr>
        <w:t>About CAST Software Intelligence</w:t>
      </w:r>
      <w:bookmarkEnd w:id="91"/>
      <w:bookmarkEnd w:id="92"/>
      <w:bookmarkEnd w:id="93"/>
      <w:bookmarkEnd w:id="94"/>
      <w:bookmarkEnd w:id="95"/>
      <w:bookmarkEnd w:id="96"/>
      <w:bookmarkEnd w:id="97"/>
      <w:bookmarkEnd w:id="98"/>
      <w:bookmarkEnd w:id="99"/>
      <w:bookmarkEnd w:id="100"/>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2" w:history="1">
        <w:r w:rsidRPr="00036206">
          <w:rPr>
            <w:rStyle w:val="Hyperlink"/>
          </w:rPr>
          <w:t>Click here</w:t>
        </w:r>
      </w:hyperlink>
      <w:r>
        <w:t xml:space="preserve"> for more information about </w:t>
      </w:r>
      <w:r w:rsidR="00010552">
        <w:t>CAST Software Intelligence</w:t>
      </w:r>
      <w:r w:rsidR="0021373F">
        <w:t>.</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72CE0" w14:textId="77777777" w:rsidR="00BA2F51" w:rsidRDefault="00BA2F51">
      <w:r>
        <w:separator/>
      </w:r>
    </w:p>
  </w:endnote>
  <w:endnote w:type="continuationSeparator" w:id="0">
    <w:p w14:paraId="162698A9" w14:textId="77777777" w:rsidR="00BA2F51" w:rsidRDefault="00BA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457B654E"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9EA4285" w:rsidR="002F1636" w:rsidRDefault="00A870D4">
    <w:pPr>
      <w:pStyle w:val="Footer"/>
    </w:pPr>
    <w:r>
      <w:rPr>
        <w:noProof/>
      </w:rPr>
      <w:drawing>
        <wp:anchor distT="0" distB="0" distL="114300" distR="114300" simplePos="0" relativeHeight="251658240" behindDoc="1" locked="0" layoutInCell="1" allowOverlap="1" wp14:anchorId="6C47CECA" wp14:editId="1B06B259">
          <wp:simplePos x="0" y="0"/>
          <wp:positionH relativeFrom="margin">
            <wp:align>left</wp:align>
          </wp:positionH>
          <wp:positionV relativeFrom="paragraph">
            <wp:posOffset>89451</wp:posOffset>
          </wp:positionV>
          <wp:extent cx="754380" cy="266065"/>
          <wp:effectExtent l="0" t="0" r="0" b="0"/>
          <wp:wrapTight wrapText="bothSides">
            <wp:wrapPolygon edited="0">
              <wp:start x="1091" y="1547"/>
              <wp:lineTo x="1091" y="18558"/>
              <wp:lineTo x="19091" y="18558"/>
              <wp:lineTo x="20727" y="1547"/>
              <wp:lineTo x="1091" y="1547"/>
            </wp:wrapPolygon>
          </wp:wrapTight>
          <wp:docPr id="15820697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69774" name="Picture 1582069774"/>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C369" w14:textId="77777777" w:rsidR="00BA2F51" w:rsidRDefault="00BA2F51">
      <w:r>
        <w:separator/>
      </w:r>
    </w:p>
  </w:footnote>
  <w:footnote w:type="continuationSeparator" w:id="0">
    <w:p w14:paraId="534C136F" w14:textId="77777777" w:rsidR="00BA2F51" w:rsidRDefault="00BA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673BCE8" w:rsidR="002F1636" w:rsidRPr="00501CAD" w:rsidRDefault="00F4296B"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 Standards 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1857427753">
    <w:abstractNumId w:val="2"/>
  </w:num>
  <w:num w:numId="2" w16cid:durableId="1560432449">
    <w:abstractNumId w:val="5"/>
  </w:num>
  <w:num w:numId="3" w16cid:durableId="330452912">
    <w:abstractNumId w:val="7"/>
  </w:num>
  <w:num w:numId="4" w16cid:durableId="1502239957">
    <w:abstractNumId w:val="4"/>
  </w:num>
  <w:num w:numId="5" w16cid:durableId="1997301155">
    <w:abstractNumId w:val="1"/>
  </w:num>
  <w:num w:numId="6" w16cid:durableId="632297514">
    <w:abstractNumId w:val="0"/>
  </w:num>
  <w:num w:numId="7" w16cid:durableId="941914811">
    <w:abstractNumId w:val="8"/>
  </w:num>
  <w:num w:numId="8" w16cid:durableId="1905793910">
    <w:abstractNumId w:val="10"/>
  </w:num>
  <w:num w:numId="9" w16cid:durableId="1840385111">
    <w:abstractNumId w:val="6"/>
  </w:num>
  <w:num w:numId="10" w16cid:durableId="1747536412">
    <w:abstractNumId w:val="3"/>
  </w:num>
  <w:num w:numId="11" w16cid:durableId="703167486">
    <w:abstractNumId w:val="11"/>
  </w:num>
  <w:num w:numId="12" w16cid:durableId="1612087019">
    <w:abstractNumId w:val="9"/>
  </w:num>
  <w:num w:numId="13" w16cid:durableId="48289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53B0"/>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97E"/>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4E96"/>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08A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4175"/>
    <w:rsid w:val="004A59A5"/>
    <w:rsid w:val="004A620F"/>
    <w:rsid w:val="004A6C63"/>
    <w:rsid w:val="004A6E66"/>
    <w:rsid w:val="004A7343"/>
    <w:rsid w:val="004A76DA"/>
    <w:rsid w:val="004B07EF"/>
    <w:rsid w:val="004B0FBB"/>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E7926"/>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195"/>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350"/>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3F43"/>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04"/>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27AE1"/>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0D4"/>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C69"/>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2F51"/>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077"/>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C7712"/>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339"/>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928"/>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6B"/>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A870D4"/>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870D4"/>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870D4"/>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A870D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927AE1"/>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3CFD0-6C0C-42E4-B66C-5C170EF8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757</TotalTime>
  <Pages>11</Pages>
  <Words>533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125</cp:revision>
  <cp:lastPrinted>2014-04-04T13:22:00Z</cp:lastPrinted>
  <dcterms:created xsi:type="dcterms:W3CDTF">2018-09-23T06:31:00Z</dcterms:created>
  <dcterms:modified xsi:type="dcterms:W3CDTF">2025-03-04T04:35:00Z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