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0B2F738C" w:rsidR="00CB4A2C" w:rsidRDefault="004C7C51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 wp14:anchorId="36706F57" wp14:editId="47E83B89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250190</wp:posOffset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C1C857" w14:textId="77777777" w:rsidR="004C7C51" w:rsidRDefault="004C7C51" w:rsidP="004C7C5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706F57" id="Group 11" o:spid="_x0000_s1026" style="position:absolute;margin-left:22.5pt;margin-top:19.7pt;width:172.8pt;height:718.55pt;z-index:-25162854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1EC1C857" w14:textId="77777777" w:rsidR="004C7C51" w:rsidRDefault="004C7C51" w:rsidP="004C7C5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04251C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2B5F30F9" w:rsidR="00B545A6" w:rsidRPr="003A194D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45A6" w:rsidRPr="003A194D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545A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5A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2B5F30F9" w:rsidR="00B545A6" w:rsidRPr="003A194D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45A6" w:rsidRPr="003A194D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545A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5A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3BD796F6" w:rsidR="00CA74F4" w:rsidRDefault="00C12EA6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85888" behindDoc="0" locked="0" layoutInCell="1" allowOverlap="1" wp14:anchorId="58C73522" wp14:editId="683808A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DE7652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211FA72A" w:rsidR="00CA74F4" w:rsidRPr="00CA74F4" w:rsidRDefault="00A0702E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18A942AB" w:rsidR="00B545A6" w:rsidRPr="003A194D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3A19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PCI DSS V3.1</w:t>
                                </w:r>
                              </w:p>
                              <w:p w14:paraId="5709D450" w14:textId="139BD80F" w:rsidR="00B545A6" w:rsidRPr="003A194D" w:rsidRDefault="00B545A6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3A194D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7B1C07F5" w14:textId="77777777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4627B7B2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41276EE1" w:rsidR="00B545A6" w:rsidRDefault="00AC5FD1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B545A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B545A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B545A6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B545A6" w:rsidRPr="00CA74F4" w:rsidRDefault="00B545A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545A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545A6" w:rsidRPr="00B1237A" w:rsidRDefault="00B545A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545A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545A6" w:rsidRPr="00B1237A" w:rsidRDefault="00B545A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545A6" w:rsidRDefault="00B545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" filled="f" stroked="f" strokeweight=".5pt">
                    <v:textbox inset="0,0,0,0">
                      <w:txbxContent>
                        <w:p w14:paraId="16AC419A" w14:textId="18A942AB" w:rsidR="00B545A6" w:rsidRPr="003A194D" w:rsidRDefault="00B545A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3A19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PCI DSS V3.1</w:t>
                          </w:r>
                        </w:p>
                        <w:p w14:paraId="5709D450" w14:textId="139BD80F" w:rsidR="00B545A6" w:rsidRPr="003A194D" w:rsidRDefault="00B545A6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3A194D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总结报告</w:t>
                          </w:r>
                        </w:p>
                        <w:p w14:paraId="7B1C07F5" w14:textId="77777777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4627B7B2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41276EE1" w:rsidR="00B545A6" w:rsidRDefault="00AC5FD1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B545A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B545A6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B545A6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B545A6" w:rsidRPr="00CA74F4" w:rsidRDefault="00B545A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545A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545A6" w:rsidRPr="00B1237A" w:rsidRDefault="00B545A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545A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545A6" w:rsidRPr="00B1237A" w:rsidRDefault="00B545A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545A6" w:rsidRDefault="00B545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047E09B0">
                    <wp:simplePos x="0" y="0"/>
                    <wp:positionH relativeFrom="column">
                      <wp:posOffset>-795682</wp:posOffset>
                    </wp:positionH>
                    <wp:positionV relativeFrom="paragraph">
                      <wp:posOffset>287655</wp:posOffset>
                    </wp:positionV>
                    <wp:extent cx="3188473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8473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AA2CA2" w14:textId="77777777" w:rsidR="002E5779" w:rsidRPr="00F3760D" w:rsidRDefault="002E5779" w:rsidP="002E5779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  <w:p w14:paraId="70931857" w14:textId="60980FFC" w:rsidR="00B545A6" w:rsidRPr="00F3760D" w:rsidRDefault="00B545A6" w:rsidP="00F376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62.65pt;margin-top:22.65pt;width:251.05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" filled="f" stroked="f" strokeweight=".5pt">
                    <v:textbox>
                      <w:txbxContent>
                        <w:p w14:paraId="44AA2CA2" w14:textId="77777777" w:rsidR="002E5779" w:rsidRPr="00F3760D" w:rsidRDefault="002E5779" w:rsidP="002E5779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  <w:p w14:paraId="70931857" w14:textId="60980FFC" w:rsidR="00B545A6" w:rsidRPr="00F3760D" w:rsidRDefault="00B545A6" w:rsidP="00F3760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4286D31A">
                    <wp:simplePos x="0" y="0"/>
                    <wp:positionH relativeFrom="column">
                      <wp:posOffset>2520315</wp:posOffset>
                    </wp:positionH>
                    <wp:positionV relativeFrom="paragraph">
                      <wp:posOffset>162229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1377CF37" w:rsidR="00B545A6" w:rsidRPr="00F3760D" w:rsidRDefault="00B545A6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198.45pt;margin-top:12.75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" filled="f" stroked="f" strokeweight=".5pt">
                    <v:textbox>
                      <w:txbxContent>
                        <w:p w14:paraId="350A7580" w14:textId="1377CF37" w:rsidR="00B545A6" w:rsidRPr="00F3760D" w:rsidRDefault="00B545A6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6474B564">
                    <wp:simplePos x="0" y="0"/>
                    <wp:positionH relativeFrom="column">
                      <wp:posOffset>2518410</wp:posOffset>
                    </wp:positionH>
                    <wp:positionV relativeFrom="paragraph">
                      <wp:posOffset>197816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3D139AC7" w:rsidR="00B545A6" w:rsidRPr="00BA40D5" w:rsidRDefault="00B545A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198.3pt;margin-top:15.6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" filled="f" stroked="f" strokeweight=".5pt">
                    <v:textbox>
                      <w:txbxContent>
                        <w:p w14:paraId="57193C76" w14:textId="3D139AC7" w:rsidR="00B545A6" w:rsidRPr="00BA40D5" w:rsidRDefault="00B545A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532520FC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6BEEF6CB">
                    <wp:simplePos x="0" y="0"/>
                    <wp:positionH relativeFrom="column">
                      <wp:posOffset>2524456</wp:posOffset>
                    </wp:positionH>
                    <wp:positionV relativeFrom="paragraph">
                      <wp:posOffset>212090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5965D549" w:rsidR="00B545A6" w:rsidRPr="00F3760D" w:rsidRDefault="00B545A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198.8pt;margin-top:16.7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" filled="f" stroked="f" strokeweight=".5pt">
                    <v:textbox>
                      <w:txbxContent>
                        <w:p w14:paraId="5C676419" w14:textId="5965D549" w:rsidR="00B545A6" w:rsidRPr="00F3760D" w:rsidRDefault="00B545A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42E1B859" w:rsidR="00C9214B" w:rsidRPr="00015B29" w:rsidRDefault="009B70F3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bookmarkStart w:id="1" w:name="_Toc12346494"/>
      <w:bookmarkStart w:id="2" w:name="_Toc12346539"/>
      <w:bookmarkStart w:id="3" w:name="_Toc12440461"/>
      <w:bookmarkStart w:id="4" w:name="_Toc12441068"/>
      <w:bookmarkStart w:id="5" w:name="_Toc12442726"/>
      <w:r>
        <w:rPr>
          <w:rFonts w:hint="eastAsia"/>
          <w:lang w:eastAsia="zh-CN"/>
        </w:rPr>
        <w:lastRenderedPageBreak/>
        <w:t>目录</w:t>
      </w:r>
      <w:bookmarkEnd w:id="1"/>
      <w:bookmarkEnd w:id="2"/>
      <w:bookmarkEnd w:id="3"/>
      <w:bookmarkEnd w:id="4"/>
      <w:bookmarkEnd w:id="5"/>
      <w:r w:rsidR="00020F50">
        <w:tab/>
      </w:r>
    </w:p>
    <w:p w14:paraId="0CEC9F90" w14:textId="77777777" w:rsidR="005B3463" w:rsidRPr="00B1237A" w:rsidRDefault="00302828" w:rsidP="002638B2">
      <w:pPr>
        <w:ind w:left="0" w:right="657"/>
        <w:rPr>
          <w:noProof/>
          <w:sz w:val="16"/>
          <w:szCs w:val="16"/>
        </w:rPr>
      </w:pPr>
      <w:r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begin"/>
      </w:r>
      <w:r>
        <w:rPr>
          <w:rFonts w:asciiTheme="majorHAnsi" w:hAnsiTheme="majorHAnsi"/>
          <w:color w:val="404040" w:themeColor="text1" w:themeTint="BF"/>
          <w:sz w:val="22"/>
          <w:szCs w:val="16"/>
        </w:rPr>
        <w:instrText xml:space="preserve"> TOC \o "1-4" \n </w:instrText>
      </w:r>
      <w:r>
        <w:rPr>
          <w:rFonts w:asciiTheme="majorHAnsi" w:hAnsiTheme="majorHAnsi"/>
          <w:b/>
          <w:color w:val="404040" w:themeColor="text1" w:themeTint="BF"/>
          <w:sz w:val="22"/>
          <w:szCs w:val="16"/>
        </w:rPr>
        <w:fldChar w:fldCharType="separate"/>
      </w:r>
    </w:p>
    <w:sdt>
      <w:sdtPr>
        <w:rPr>
          <w:rFonts w:ascii="Verdana" w:eastAsiaTheme="minorEastAsia" w:hAnsi="Verdana" w:cs="Times New Roman"/>
          <w:noProof/>
          <w:color w:val="auto"/>
          <w:sz w:val="18"/>
          <w:szCs w:val="20"/>
          <w:lang w:eastAsia="fr-FR"/>
        </w:rPr>
        <w:id w:val="1062293175"/>
        <w:docPartObj>
          <w:docPartGallery w:val="Table of Contents"/>
          <w:docPartUnique/>
        </w:docPartObj>
      </w:sdtPr>
      <w:sdtContent>
        <w:p w14:paraId="6CB21DE4" w14:textId="7FE32E0E" w:rsidR="005B3463" w:rsidRPr="00AE6AA5" w:rsidRDefault="005B3463">
          <w:pPr>
            <w:pStyle w:val="TOCHeading"/>
            <w:rPr>
              <w:noProof/>
              <w:sz w:val="16"/>
              <w:szCs w:val="16"/>
            </w:rPr>
          </w:pPr>
        </w:p>
        <w:p w14:paraId="20CE4436" w14:textId="4FF20457" w:rsidR="005B3463" w:rsidRPr="003A194D" w:rsidRDefault="005B3463">
          <w:pPr>
            <w:pStyle w:val="TOC1"/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r w:rsidRPr="003A194D">
            <w:rPr>
              <w:b w:val="0"/>
              <w:noProof/>
              <w:color w:val="624ABB"/>
            </w:rPr>
            <w:fldChar w:fldCharType="begin"/>
          </w:r>
          <w:r w:rsidRPr="003A194D">
            <w:rPr>
              <w:b w:val="0"/>
              <w:noProof/>
              <w:color w:val="624ABB"/>
            </w:rPr>
            <w:instrText xml:space="preserve"> TOC \o "1-3" \h \z \u </w:instrText>
          </w:r>
          <w:r w:rsidRPr="003A194D">
            <w:rPr>
              <w:b w:val="0"/>
              <w:noProof/>
              <w:color w:val="624ABB"/>
            </w:rPr>
            <w:fldChar w:fldCharType="separate"/>
          </w:r>
          <w:hyperlink w:anchor="_Toc12442726" w:history="1">
            <w:r w:rsidRPr="003A194D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目录</w:t>
            </w:r>
            <w:r w:rsidRPr="003A194D">
              <w:rPr>
                <w:b w:val="0"/>
                <w:noProof/>
                <w:webHidden/>
                <w:color w:val="624ABB"/>
              </w:rPr>
              <w:tab/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3A194D">
              <w:rPr>
                <w:b w:val="0"/>
                <w:noProof/>
                <w:webHidden/>
                <w:color w:val="624ABB"/>
              </w:rPr>
              <w:instrText xml:space="preserve"> PAGEREF _Toc12442726 \h </w:instrText>
            </w:r>
            <w:r w:rsidRPr="003A194D">
              <w:rPr>
                <w:b w:val="0"/>
                <w:noProof/>
                <w:webHidden/>
                <w:color w:val="624ABB"/>
              </w:rPr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b w:val="0"/>
                <w:noProof/>
                <w:webHidden/>
                <w:color w:val="624ABB"/>
              </w:rPr>
              <w:t>2</w:t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241B81B8" w14:textId="39671FA1" w:rsidR="005B3463" w:rsidRPr="003A194D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727" w:history="1">
            <w:r w:rsidRPr="003A194D">
              <w:rPr>
                <w:rStyle w:val="Hyperlink"/>
                <w:b w:val="0"/>
                <w:noProof/>
                <w:color w:val="624ABB"/>
              </w:rPr>
              <w:t>1.</w:t>
            </w:r>
            <w:r w:rsidRPr="003A194D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简介</w:t>
            </w:r>
            <w:r w:rsidRPr="003A194D">
              <w:rPr>
                <w:b w:val="0"/>
                <w:noProof/>
                <w:webHidden/>
                <w:color w:val="624ABB"/>
              </w:rPr>
              <w:tab/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3A194D">
              <w:rPr>
                <w:b w:val="0"/>
                <w:noProof/>
                <w:webHidden/>
                <w:color w:val="624ABB"/>
              </w:rPr>
              <w:instrText xml:space="preserve"> PAGEREF _Toc12442727 \h </w:instrText>
            </w:r>
            <w:r w:rsidRPr="003A194D">
              <w:rPr>
                <w:b w:val="0"/>
                <w:noProof/>
                <w:webHidden/>
                <w:color w:val="624ABB"/>
              </w:rPr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b w:val="0"/>
                <w:noProof/>
                <w:webHidden/>
                <w:color w:val="624ABB"/>
              </w:rPr>
              <w:t>3</w:t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4E4C28DD" w14:textId="4930F4AE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28" w:history="1">
            <w:r w:rsidRPr="003A194D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hint="eastAsia"/>
                <w:noProof/>
                <w:color w:val="624ABB"/>
                <w:lang w:eastAsia="zh-CN"/>
              </w:rPr>
              <w:t>应用特征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_Toc12442728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3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5AC888E4" w14:textId="665098C4" w:rsidR="005B3463" w:rsidRPr="003A194D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729" w:history="1">
            <w:r w:rsidRPr="003A194D">
              <w:rPr>
                <w:rStyle w:val="Hyperlink"/>
                <w:b w:val="0"/>
                <w:noProof/>
                <w:color w:val="624ABB"/>
              </w:rPr>
              <w:t>2.</w:t>
            </w:r>
            <w:r w:rsidRPr="003A194D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b w:val="0"/>
                <w:noProof/>
                <w:color w:val="624ABB"/>
              </w:rPr>
              <w:t>PCI DSS V 3.1</w:t>
            </w:r>
            <w:r w:rsidRPr="003A194D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发布概述</w:t>
            </w:r>
            <w:r w:rsidRPr="003A194D">
              <w:rPr>
                <w:b w:val="0"/>
                <w:noProof/>
                <w:webHidden/>
                <w:color w:val="624ABB"/>
              </w:rPr>
              <w:tab/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3A194D">
              <w:rPr>
                <w:b w:val="0"/>
                <w:noProof/>
                <w:webHidden/>
                <w:color w:val="624ABB"/>
              </w:rPr>
              <w:instrText xml:space="preserve"> PAGEREF _Toc12442729 \h </w:instrText>
            </w:r>
            <w:r w:rsidRPr="003A194D">
              <w:rPr>
                <w:b w:val="0"/>
                <w:noProof/>
                <w:webHidden/>
                <w:color w:val="624ABB"/>
              </w:rPr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b w:val="0"/>
                <w:noProof/>
                <w:webHidden/>
                <w:color w:val="624ABB"/>
              </w:rPr>
              <w:t>4</w:t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5A386E2A" w14:textId="7C013D2A" w:rsidR="005B3463" w:rsidRPr="003A194D" w:rsidRDefault="005B3463" w:rsidP="005B3463">
          <w:pPr>
            <w:pStyle w:val="TOC2"/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0" w:history="1">
            <w:r w:rsidRPr="003A194D">
              <w:rPr>
                <w:rStyle w:val="Hyperlink"/>
                <w:rFonts w:eastAsia="Calibri"/>
                <w:noProof/>
                <w:color w:val="624ABB"/>
              </w:rPr>
              <w:t xml:space="preserve">PCI DSS V 3.1 </w:t>
            </w:r>
            <w:r w:rsidRPr="003A194D">
              <w:rPr>
                <w:rStyle w:val="Hyperlink"/>
                <w:rFonts w:ascii="Microsoft YaHei" w:eastAsia="Microsoft YaHei" w:hAnsi="Microsoft YaHei" w:cs="Microsoft YaHei" w:hint="eastAsia"/>
                <w:noProof/>
                <w:color w:val="624ABB"/>
                <w:lang w:eastAsia="zh-CN"/>
              </w:rPr>
              <w:t>整体概述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_Toc12442730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4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41E72B35" w14:textId="16E034A7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1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1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_Toc12442731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5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5C7163F3" w14:textId="5CA142A7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2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2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_Toc12442732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5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5143700" w14:textId="1D9EDD38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3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3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_Toc12442733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6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738EA6AE" w14:textId="048B22C7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4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4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_Toc12442734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6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429D5D71" w14:textId="733BFD02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5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5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_Toc12442735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7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2A16982F" w14:textId="6D865058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6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6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_Toc12442736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7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3FD91EA3" w14:textId="2EA04548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7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7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_Toc12442737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8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7792BB5" w14:textId="5C69A756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8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8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_Toc12442738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8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4E8E8616" w14:textId="703D8233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39" w:history="1">
            <w:r w:rsidRPr="003A194D">
              <w:rPr>
                <w:rStyle w:val="Hyperlink"/>
                <w:rFonts w:eastAsia="Calibri"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eastAsia="Calibri"/>
                <w:noProof/>
                <w:color w:val="624ABB"/>
              </w:rPr>
              <w:t>PCI DSS – Requirement 10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_Toc12442739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9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4CBAD0D5" w14:textId="083A29C9" w:rsidR="005B3463" w:rsidRPr="003A194D" w:rsidRDefault="005B3463">
          <w:pPr>
            <w:pStyle w:val="TOC1"/>
            <w:tabs>
              <w:tab w:val="left" w:pos="737"/>
            </w:tabs>
            <w:rPr>
              <w:rFonts w:asciiTheme="minorHAnsi" w:hAnsiTheme="minorHAnsi" w:cstheme="minorBidi"/>
              <w:b w:val="0"/>
              <w:caps w:val="0"/>
              <w:noProof/>
              <w:color w:val="624ABB"/>
              <w:sz w:val="22"/>
              <w:szCs w:val="22"/>
              <w:lang w:eastAsia="zh-CN"/>
            </w:rPr>
          </w:pPr>
          <w:hyperlink w:anchor="_Toc12442740" w:history="1">
            <w:r w:rsidRPr="003A194D">
              <w:rPr>
                <w:rStyle w:val="Hyperlink"/>
                <w:b w:val="0"/>
                <w:noProof/>
                <w:color w:val="624ABB"/>
              </w:rPr>
              <w:t>3.</w:t>
            </w:r>
            <w:r w:rsidRPr="003A194D">
              <w:rPr>
                <w:rFonts w:asciiTheme="minorHAnsi" w:hAnsiTheme="minorHAnsi" w:cstheme="minorBidi"/>
                <w:b w:val="0"/>
                <w: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hint="eastAsia"/>
                <w:b w:val="0"/>
                <w:noProof/>
                <w:color w:val="624ABB"/>
                <w:lang w:eastAsia="zh-CN"/>
              </w:rPr>
              <w:t>附件</w:t>
            </w:r>
            <w:r w:rsidRPr="003A194D">
              <w:rPr>
                <w:b w:val="0"/>
                <w:noProof/>
                <w:webHidden/>
                <w:color w:val="624ABB"/>
              </w:rPr>
              <w:tab/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begin"/>
            </w:r>
            <w:r w:rsidRPr="003A194D">
              <w:rPr>
                <w:b w:val="0"/>
                <w:noProof/>
                <w:webHidden/>
                <w:color w:val="624ABB"/>
              </w:rPr>
              <w:instrText xml:space="preserve"> PAGEREF _Toc12442740 \h </w:instrText>
            </w:r>
            <w:r w:rsidRPr="003A194D">
              <w:rPr>
                <w:b w:val="0"/>
                <w:noProof/>
                <w:webHidden/>
                <w:color w:val="624ABB"/>
              </w:rPr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b w:val="0"/>
                <w:noProof/>
                <w:webHidden/>
                <w:color w:val="624ABB"/>
              </w:rPr>
              <w:t>10</w:t>
            </w:r>
            <w:r w:rsidRPr="003A194D">
              <w:rPr>
                <w:b w:val="0"/>
                <w:noProof/>
                <w:webHidden/>
                <w:color w:val="624ABB"/>
              </w:rPr>
              <w:fldChar w:fldCharType="end"/>
            </w:r>
          </w:hyperlink>
        </w:p>
        <w:p w14:paraId="35EA693A" w14:textId="53C0752B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41" w:history="1">
            <w:r w:rsidRPr="003A194D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hint="eastAsia"/>
                <w:noProof/>
                <w:color w:val="624ABB"/>
                <w:lang w:eastAsia="zh-CN"/>
              </w:rPr>
              <w:t>关于</w:t>
            </w:r>
            <w:r w:rsidRPr="003A194D">
              <w:rPr>
                <w:rStyle w:val="Hyperlink"/>
                <w:noProof/>
                <w:color w:val="624ABB"/>
                <w:lang w:eastAsia="zh-CN"/>
              </w:rPr>
              <w:t>CAST</w:t>
            </w:r>
            <w:r w:rsidRPr="003A194D">
              <w:rPr>
                <w:rStyle w:val="Hyperlink"/>
                <w:rFonts w:hint="eastAsia"/>
                <w:noProof/>
                <w:color w:val="624ABB"/>
                <w:lang w:eastAsia="zh-CN"/>
              </w:rPr>
              <w:t>软件智能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_Toc12442741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10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7CD3947B" w14:textId="74EFF7CF" w:rsidR="005B3463" w:rsidRPr="003A194D" w:rsidRDefault="005B3463" w:rsidP="005B3463">
          <w:pPr>
            <w:pStyle w:val="TOC2"/>
            <w:tabs>
              <w:tab w:val="left" w:pos="1200"/>
            </w:tabs>
            <w:ind w:left="720"/>
            <w:rPr>
              <w:rFonts w:asciiTheme="minorHAnsi" w:hAnsiTheme="minorHAnsi" w:cstheme="minorBidi"/>
              <w:smallCaps w:val="0"/>
              <w:noProof/>
              <w:color w:val="624ABB"/>
              <w:sz w:val="22"/>
              <w:szCs w:val="22"/>
              <w:lang w:eastAsia="zh-CN"/>
            </w:rPr>
          </w:pPr>
          <w:hyperlink w:anchor="_Toc12442742" w:history="1">
            <w:r w:rsidRPr="003A194D">
              <w:rPr>
                <w:rStyle w:val="Hyperlink"/>
                <w:rFonts w:cstheme="minorHAnsi"/>
                <w:noProof/>
                <w:color w:val="624AB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Pr="003A194D">
              <w:rPr>
                <w:rFonts w:asciiTheme="minorHAnsi" w:hAnsiTheme="minorHAnsi" w:cstheme="minorBidi"/>
                <w:smallCaps w:val="0"/>
                <w:noProof/>
                <w:color w:val="624ABB"/>
                <w:sz w:val="22"/>
                <w:szCs w:val="22"/>
                <w:lang w:eastAsia="zh-CN"/>
              </w:rPr>
              <w:tab/>
            </w:r>
            <w:r w:rsidRPr="003A194D">
              <w:rPr>
                <w:rStyle w:val="Hyperlink"/>
                <w:rFonts w:hint="eastAsia"/>
                <w:noProof/>
                <w:color w:val="624ABB"/>
                <w:lang w:eastAsia="zh-CN"/>
              </w:rPr>
              <w:t>工作原理</w:t>
            </w:r>
            <w:r w:rsidRPr="003A194D">
              <w:rPr>
                <w:noProof/>
                <w:webHidden/>
                <w:color w:val="624ABB"/>
              </w:rPr>
              <w:tab/>
            </w:r>
            <w:r w:rsidRPr="003A194D">
              <w:rPr>
                <w:noProof/>
                <w:webHidden/>
                <w:color w:val="624ABB"/>
              </w:rPr>
              <w:fldChar w:fldCharType="begin"/>
            </w:r>
            <w:r w:rsidRPr="003A194D">
              <w:rPr>
                <w:noProof/>
                <w:webHidden/>
                <w:color w:val="624ABB"/>
              </w:rPr>
              <w:instrText xml:space="preserve"> PAGEREF _Toc12442742 \h </w:instrText>
            </w:r>
            <w:r w:rsidRPr="003A194D">
              <w:rPr>
                <w:noProof/>
                <w:webHidden/>
                <w:color w:val="624ABB"/>
              </w:rPr>
            </w:r>
            <w:r w:rsidRPr="003A194D">
              <w:rPr>
                <w:noProof/>
                <w:webHidden/>
                <w:color w:val="624ABB"/>
              </w:rPr>
              <w:fldChar w:fldCharType="separate"/>
            </w:r>
            <w:r w:rsidR="00CE410D" w:rsidRPr="003A194D">
              <w:rPr>
                <w:noProof/>
                <w:webHidden/>
                <w:color w:val="624ABB"/>
              </w:rPr>
              <w:t>10</w:t>
            </w:r>
            <w:r w:rsidRPr="003A194D">
              <w:rPr>
                <w:noProof/>
                <w:webHidden/>
                <w:color w:val="624ABB"/>
              </w:rPr>
              <w:fldChar w:fldCharType="end"/>
            </w:r>
          </w:hyperlink>
        </w:p>
        <w:p w14:paraId="0831B815" w14:textId="56ED5BC4" w:rsidR="005B3463" w:rsidRDefault="005B3463">
          <w:pPr>
            <w:rPr>
              <w:noProof/>
            </w:rPr>
          </w:pPr>
          <w:r w:rsidRPr="003A194D">
            <w:rPr>
              <w:noProof/>
              <w:color w:val="624ABB"/>
            </w:rPr>
            <w:fldChar w:fldCharType="end"/>
          </w:r>
        </w:p>
      </w:sdtContent>
    </w:sdt>
    <w:p w14:paraId="31007FBA" w14:textId="1732A4E5" w:rsidR="00C9214B" w:rsidRPr="00B1237A" w:rsidRDefault="00302828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5E54BF30" w:rsidR="00874417" w:rsidRPr="00B1237A" w:rsidRDefault="007A0E48" w:rsidP="002638B2">
      <w:pPr>
        <w:pStyle w:val="Heading1"/>
        <w:ind w:right="657"/>
      </w:pPr>
      <w:bookmarkStart w:id="6" w:name="_Toc12346540"/>
      <w:bookmarkStart w:id="7" w:name="_Toc12440462"/>
      <w:bookmarkStart w:id="8" w:name="_Toc12441069"/>
      <w:bookmarkStart w:id="9" w:name="_Toc12442727"/>
      <w:r>
        <w:rPr>
          <w:rFonts w:hint="eastAsia"/>
          <w:lang w:eastAsia="zh-CN"/>
        </w:rPr>
        <w:lastRenderedPageBreak/>
        <w:t>简介</w:t>
      </w:r>
      <w:bookmarkEnd w:id="6"/>
      <w:bookmarkEnd w:id="7"/>
      <w:bookmarkEnd w:id="8"/>
      <w:bookmarkEnd w:id="9"/>
    </w:p>
    <w:p w14:paraId="57232E09" w14:textId="20D57453" w:rsidR="009B70F3" w:rsidRDefault="009B70F3" w:rsidP="008A72AC">
      <w:pPr>
        <w:spacing w:after="0" w:line="240" w:lineRule="auto"/>
        <w:ind w:right="657"/>
      </w:pPr>
      <w:proofErr w:type="spellStart"/>
      <w:proofErr w:type="gramStart"/>
      <w:r w:rsidRPr="009B70F3">
        <w:rPr>
          <w:rFonts w:hint="eastAsia"/>
        </w:rPr>
        <w:t>此评估旨在确定应用的安全状况</w:t>
      </w:r>
      <w:proofErr w:type="gramEnd"/>
      <w:r w:rsidRPr="009B70F3">
        <w:rPr>
          <w:rFonts w:hint="eastAsia"/>
        </w:rPr>
        <w:t>，并确定</w:t>
      </w:r>
      <w:proofErr w:type="spellEnd"/>
      <w:r>
        <w:rPr>
          <w:rFonts w:hint="eastAsia"/>
          <w:lang w:eastAsia="zh-CN"/>
        </w:rPr>
        <w:t>造成</w:t>
      </w:r>
      <w:proofErr w:type="spellStart"/>
      <w:r w:rsidRPr="009B70F3">
        <w:rPr>
          <w:rFonts w:hint="eastAsia"/>
        </w:rPr>
        <w:t>当前安全问题的根本原因以及</w:t>
      </w:r>
      <w:proofErr w:type="spellEnd"/>
      <w:r>
        <w:rPr>
          <w:rFonts w:hint="eastAsia"/>
          <w:lang w:eastAsia="zh-CN"/>
        </w:rPr>
        <w:t>未来应用退化的</w:t>
      </w:r>
      <w:proofErr w:type="spellStart"/>
      <w:r w:rsidRPr="009B70F3">
        <w:rPr>
          <w:rFonts w:hint="eastAsia"/>
        </w:rPr>
        <w:t>风险。此评估使用</w:t>
      </w:r>
      <w:proofErr w:type="spellEnd"/>
      <w:r w:rsidRPr="009B70F3">
        <w:rPr>
          <w:rFonts w:hint="eastAsia"/>
        </w:rPr>
        <w:t>CAST</w:t>
      </w:r>
      <w:proofErr w:type="spellStart"/>
      <w:r w:rsidRPr="009B70F3">
        <w:rPr>
          <w:rFonts w:hint="eastAsia"/>
        </w:rPr>
        <w:t>应用智能平台</w:t>
      </w:r>
      <w:proofErr w:type="spellEnd"/>
      <w:r w:rsidRPr="009B70F3">
        <w:rPr>
          <w:rFonts w:hint="eastAsia"/>
        </w:rPr>
        <w:t>（</w:t>
      </w:r>
      <w:r w:rsidRPr="009B70F3">
        <w:rPr>
          <w:rFonts w:hint="eastAsia"/>
        </w:rPr>
        <w:t>AIP</w:t>
      </w:r>
      <w:r w:rsidRPr="009B70F3">
        <w:rPr>
          <w:rFonts w:hint="eastAsia"/>
        </w:rPr>
        <w:t>）</w:t>
      </w:r>
      <w:proofErr w:type="spellStart"/>
      <w:r w:rsidRPr="009B70F3">
        <w:rPr>
          <w:rFonts w:hint="eastAsia"/>
        </w:rPr>
        <w:t>根据</w:t>
      </w:r>
      <w:proofErr w:type="spellEnd"/>
      <w:r w:rsidR="004213A9">
        <w:rPr>
          <w:rFonts w:hint="eastAsia"/>
          <w:lang w:eastAsia="zh-CN"/>
        </w:rPr>
        <w:t>“</w:t>
      </w:r>
      <w:r w:rsidR="004213A9" w:rsidRPr="009B70F3">
        <w:rPr>
          <w:rFonts w:hint="eastAsia"/>
        </w:rPr>
        <w:t>PCI</w:t>
      </w:r>
      <w:proofErr w:type="spellStart"/>
      <w:r w:rsidR="004213A9" w:rsidRPr="009B70F3">
        <w:rPr>
          <w:rFonts w:hint="eastAsia"/>
        </w:rPr>
        <w:t>标准</w:t>
      </w:r>
      <w:proofErr w:type="spellEnd"/>
      <w:r w:rsidR="004213A9">
        <w:rPr>
          <w:rFonts w:hint="eastAsia"/>
          <w:lang w:eastAsia="zh-CN"/>
        </w:rPr>
        <w:t>”</w:t>
      </w:r>
      <w:proofErr w:type="spellStart"/>
      <w:r w:rsidRPr="009B70F3">
        <w:rPr>
          <w:rFonts w:hint="eastAsia"/>
        </w:rPr>
        <w:t>自动扫描</w:t>
      </w:r>
      <w:proofErr w:type="spellEnd"/>
      <w:r>
        <w:rPr>
          <w:rFonts w:hint="eastAsia"/>
          <w:lang w:eastAsia="zh-CN"/>
        </w:rPr>
        <w:t>应用</w:t>
      </w:r>
      <w:r w:rsidR="00AC5FD1">
        <w:rPr>
          <w:rFonts w:hint="eastAsia"/>
          <w:lang w:eastAsia="zh-CN"/>
        </w:rPr>
        <w:t>介质</w:t>
      </w:r>
      <w:r w:rsidRPr="009B70F3">
        <w:rPr>
          <w:rFonts w:hint="eastAsia"/>
        </w:rPr>
        <w:t>，</w:t>
      </w:r>
      <w:proofErr w:type="spellStart"/>
      <w:r w:rsidRPr="009B70F3">
        <w:rPr>
          <w:rFonts w:hint="eastAsia"/>
        </w:rPr>
        <w:t>审查</w:t>
      </w:r>
      <w:proofErr w:type="spellEnd"/>
      <w:r>
        <w:rPr>
          <w:rFonts w:hint="eastAsia"/>
          <w:lang w:eastAsia="zh-CN"/>
        </w:rPr>
        <w:t>架构</w:t>
      </w:r>
      <w:r w:rsidRPr="009B70F3">
        <w:rPr>
          <w:rFonts w:hint="eastAsia"/>
        </w:rPr>
        <w:t>、</w:t>
      </w:r>
      <w:proofErr w:type="spellStart"/>
      <w:r w:rsidRPr="009B70F3">
        <w:rPr>
          <w:rFonts w:hint="eastAsia"/>
        </w:rPr>
        <w:t>设计和代码</w:t>
      </w:r>
      <w:proofErr w:type="spellEnd"/>
      <w:r w:rsidRPr="009B70F3">
        <w:rPr>
          <w:rFonts w:hint="eastAsia"/>
        </w:rPr>
        <w:t>。</w:t>
      </w:r>
    </w:p>
    <w:p w14:paraId="2794738E" w14:textId="77777777" w:rsidR="008A72AC" w:rsidRDefault="008A72AC" w:rsidP="008A72AC">
      <w:pPr>
        <w:spacing w:after="0" w:line="240" w:lineRule="auto"/>
        <w:ind w:right="657"/>
      </w:pPr>
    </w:p>
    <w:p w14:paraId="0F02B701" w14:textId="138E5F50" w:rsidR="009B70F3" w:rsidRDefault="009B70F3" w:rsidP="008A72AC">
      <w:pPr>
        <w:spacing w:after="0" w:line="240" w:lineRule="auto"/>
        <w:ind w:right="657"/>
      </w:pPr>
      <w:bookmarkStart w:id="10" w:name="_Hlk12290430"/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proofErr w:type="spellStart"/>
      <w:r w:rsidR="00AC5FD1" w:rsidRPr="003B6C58">
        <w:rPr>
          <w:rFonts w:hint="eastAsia"/>
        </w:rPr>
        <w:t>行业</w:t>
      </w:r>
      <w:proofErr w:type="spellEnd"/>
      <w:r w:rsidR="00AC5FD1">
        <w:rPr>
          <w:rFonts w:hint="eastAsia"/>
          <w:lang w:eastAsia="zh-CN"/>
        </w:rPr>
        <w:t>流行的通用</w:t>
      </w:r>
      <w:proofErr w:type="spellStart"/>
      <w:r w:rsidRPr="009B70F3">
        <w:rPr>
          <w:rFonts w:hint="eastAsia"/>
        </w:rPr>
        <w:t>标准</w:t>
      </w:r>
      <w:proofErr w:type="spellEnd"/>
      <w:r w:rsidRPr="009B70F3">
        <w:rPr>
          <w:rFonts w:hint="eastAsia"/>
        </w:rPr>
        <w:t>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proofErr w:type="spellStart"/>
      <w:r w:rsidRPr="009B70F3">
        <w:rPr>
          <w:rFonts w:hint="eastAsia"/>
        </w:rPr>
        <w:t>具有执行数据流和系统级分析（从表示层到数据库层）的独特能力，提供最准确的安全性发现，减少误报</w:t>
      </w:r>
      <w:proofErr w:type="spellEnd"/>
      <w:r w:rsidRPr="009B70F3">
        <w:rPr>
          <w:rFonts w:hint="eastAsia"/>
        </w:rPr>
        <w:t>。</w:t>
      </w:r>
    </w:p>
    <w:p w14:paraId="120AFFF5" w14:textId="00183533" w:rsidR="00874417" w:rsidRPr="00592C0F" w:rsidRDefault="00B545A6" w:rsidP="002638B2">
      <w:pPr>
        <w:pStyle w:val="Heading2"/>
        <w:spacing w:after="0"/>
        <w:ind w:left="540" w:right="657" w:hanging="540"/>
        <w:rPr>
          <w:lang w:val="en-US"/>
        </w:rPr>
      </w:pPr>
      <w:bookmarkStart w:id="11" w:name="_Hlk12290458"/>
      <w:bookmarkStart w:id="12" w:name="_Toc12346496"/>
      <w:bookmarkStart w:id="13" w:name="_Toc12346541"/>
      <w:bookmarkStart w:id="14" w:name="_Toc12440463"/>
      <w:bookmarkStart w:id="15" w:name="_Toc12441070"/>
      <w:bookmarkStart w:id="16" w:name="_Toc12442728"/>
      <w:bookmarkEnd w:id="10"/>
      <w:r>
        <w:rPr>
          <w:rFonts w:hint="eastAsia"/>
          <w:lang w:val="en-US" w:eastAsia="zh-CN"/>
        </w:rPr>
        <w:t>应用特征</w:t>
      </w:r>
      <w:bookmarkEnd w:id="11"/>
      <w:bookmarkEnd w:id="12"/>
      <w:bookmarkEnd w:id="13"/>
      <w:bookmarkEnd w:id="14"/>
      <w:bookmarkEnd w:id="15"/>
      <w:bookmarkEnd w:id="16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31D6B7D4" w14:textId="77777777" w:rsidR="00AC5FD1" w:rsidRDefault="00AC5FD1" w:rsidP="00AC5FD1">
      <w:pPr>
        <w:ind w:right="657"/>
      </w:pPr>
      <w:proofErr w:type="spellStart"/>
      <w:proofErr w:type="gramStart"/>
      <w:r w:rsidRPr="00B017C3">
        <w:rPr>
          <w:rFonts w:hint="eastAsia"/>
        </w:rPr>
        <w:t>此评估</w:t>
      </w:r>
      <w:proofErr w:type="spellEnd"/>
      <w:r>
        <w:rPr>
          <w:rFonts w:hint="eastAsia"/>
          <w:lang w:eastAsia="zh-CN"/>
        </w:rPr>
        <w:t>重点</w:t>
      </w:r>
      <w:proofErr w:type="spellStart"/>
      <w:r w:rsidRPr="00B017C3">
        <w:rPr>
          <w:rFonts w:hint="eastAsia"/>
        </w:rPr>
        <w:t>关注所述应用</w:t>
      </w:r>
      <w:proofErr w:type="gramEnd"/>
      <w:r w:rsidRPr="00B017C3">
        <w:rPr>
          <w:rFonts w:hint="eastAsia"/>
        </w:rPr>
        <w:t>（用户界面</w:t>
      </w:r>
      <w:proofErr w:type="spellEnd"/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</w:t>
      </w:r>
      <w:proofErr w:type="spellStart"/>
      <w:r w:rsidRPr="00B017C3">
        <w:rPr>
          <w:rFonts w:hint="eastAsia"/>
        </w:rPr>
        <w:t>的技术实现，而不</w:t>
      </w:r>
      <w:proofErr w:type="spellEnd"/>
      <w:r>
        <w:rPr>
          <w:rFonts w:hint="eastAsia"/>
          <w:lang w:eastAsia="zh-CN"/>
        </w:rPr>
        <w:t>分析业务</w:t>
      </w:r>
      <w:proofErr w:type="spellStart"/>
      <w:r w:rsidRPr="00B017C3">
        <w:rPr>
          <w:rFonts w:hint="eastAsia"/>
        </w:rPr>
        <w:t>功能</w:t>
      </w:r>
      <w:proofErr w:type="spellEnd"/>
      <w:r w:rsidRPr="00B017C3">
        <w:rPr>
          <w:rFonts w:hint="eastAsia"/>
        </w:rPr>
        <w:t>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CD7261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462FB0F0" w:rsidR="002638B2" w:rsidRDefault="00CD7261" w:rsidP="00CD7261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1D241" w14:textId="240BD6BB" w:rsidR="00B545A6" w:rsidRPr="00B1237A" w:rsidRDefault="00B545A6" w:rsidP="00B545A6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bookmarkStart w:id="17" w:name="_Hlk12290476"/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F6487D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</w:p>
    <w:bookmarkEnd w:id="17"/>
    <w:p w14:paraId="17DF3D5D" w14:textId="77777777" w:rsidR="00B545A6" w:rsidRPr="00B1237A" w:rsidRDefault="00B545A6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484D866" w14:textId="5E620877" w:rsidR="004708D5" w:rsidRDefault="00B545A6" w:rsidP="002638B2">
      <w:pPr>
        <w:pStyle w:val="Heading1"/>
        <w:ind w:right="657"/>
      </w:pPr>
      <w:bookmarkStart w:id="18" w:name="_Toc12346497"/>
      <w:bookmarkStart w:id="19" w:name="_Toc12346542"/>
      <w:bookmarkStart w:id="20" w:name="_Toc12440464"/>
      <w:bookmarkStart w:id="21" w:name="_Toc12441071"/>
      <w:bookmarkStart w:id="22" w:name="_Toc12442729"/>
      <w:r>
        <w:lastRenderedPageBreak/>
        <w:t>PCI DSS V 3.1</w:t>
      </w:r>
      <w:r w:rsidR="00F6487D">
        <w:rPr>
          <w:rFonts w:hint="eastAsia"/>
          <w:lang w:eastAsia="zh-CN"/>
        </w:rPr>
        <w:t>发布</w:t>
      </w:r>
      <w:r w:rsidR="00B01B2A">
        <w:rPr>
          <w:rFonts w:hint="eastAsia"/>
          <w:lang w:eastAsia="zh-CN"/>
        </w:rPr>
        <w:t>概述</w:t>
      </w:r>
      <w:bookmarkEnd w:id="18"/>
      <w:bookmarkEnd w:id="19"/>
      <w:bookmarkEnd w:id="20"/>
      <w:bookmarkEnd w:id="21"/>
      <w:bookmarkEnd w:id="22"/>
    </w:p>
    <w:p w14:paraId="3826C5AC" w14:textId="2FC08634" w:rsidR="007023C3" w:rsidRDefault="00B545A6" w:rsidP="002638B2">
      <w:pPr>
        <w:ind w:left="0" w:right="657"/>
        <w:jc w:val="left"/>
        <w:rPr>
          <w:rFonts w:asciiTheme="minorHAnsi" w:hAnsiTheme="minorHAnsi"/>
          <w:noProof/>
          <w:sz w:val="20"/>
        </w:rPr>
      </w:pPr>
      <w:r w:rsidRPr="00B545A6">
        <w:rPr>
          <w:rFonts w:asciiTheme="minorHAnsi" w:hAnsiTheme="minorHAnsi" w:hint="eastAsia"/>
          <w:noProof/>
          <w:sz w:val="20"/>
        </w:rPr>
        <w:t>本节总结了</w:t>
      </w:r>
      <w:r w:rsidRPr="00B545A6">
        <w:rPr>
          <w:rFonts w:asciiTheme="minorHAnsi" w:hAnsiTheme="minorHAnsi" w:hint="eastAsia"/>
          <w:noProof/>
          <w:sz w:val="20"/>
        </w:rPr>
        <w:t xml:space="preserve">CAST 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应用智能平台（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CAST</w:t>
      </w:r>
      <w:r w:rsidR="00B01B2A">
        <w:rPr>
          <w:rFonts w:asciiTheme="minorHAnsi" w:hAnsiTheme="minorHAnsi"/>
          <w:noProof/>
          <w:sz w:val="20"/>
          <w:lang w:eastAsia="zh-CN"/>
        </w:rPr>
        <w:t xml:space="preserve"> 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AIP</w:t>
      </w:r>
      <w:r w:rsidR="00B01B2A">
        <w:rPr>
          <w:rFonts w:asciiTheme="minorHAnsi" w:hAnsiTheme="minorHAnsi" w:hint="eastAsia"/>
          <w:noProof/>
          <w:sz w:val="20"/>
          <w:lang w:eastAsia="zh-CN"/>
        </w:rPr>
        <w:t>）</w:t>
      </w:r>
      <w:r w:rsidR="00B01B2A">
        <w:rPr>
          <w:rFonts w:asciiTheme="minorHAnsi" w:hAnsiTheme="minorHAnsi" w:hint="eastAsia"/>
          <w:noProof/>
          <w:sz w:val="20"/>
          <w:lang w:eastAsia="zh-CN"/>
        </w:rPr>
        <w:t xml:space="preserve"> 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“</w:t>
      </w:r>
      <w:r w:rsidR="00E23653" w:rsidRPr="00B545A6">
        <w:rPr>
          <w:rFonts w:asciiTheme="minorHAnsi" w:hAnsiTheme="minorHAnsi" w:hint="eastAsia"/>
          <w:noProof/>
          <w:sz w:val="20"/>
        </w:rPr>
        <w:t>根据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银行</w:t>
      </w:r>
      <w:r w:rsidR="00E23653" w:rsidRPr="00B545A6">
        <w:rPr>
          <w:rFonts w:asciiTheme="minorHAnsi" w:hAnsiTheme="minorHAnsi" w:hint="eastAsia"/>
          <w:noProof/>
          <w:sz w:val="20"/>
        </w:rPr>
        <w:t>卡行业（</w:t>
      </w:r>
      <w:r w:rsidR="00E23653" w:rsidRPr="00B545A6">
        <w:rPr>
          <w:rFonts w:asciiTheme="minorHAnsi" w:hAnsiTheme="minorHAnsi" w:hint="eastAsia"/>
          <w:noProof/>
          <w:sz w:val="20"/>
        </w:rPr>
        <w:t>PCI</w:t>
      </w:r>
      <w:r w:rsidR="00E23653" w:rsidRPr="00B545A6">
        <w:rPr>
          <w:rFonts w:asciiTheme="minorHAnsi" w:hAnsiTheme="minorHAnsi" w:hint="eastAsia"/>
          <w:noProof/>
          <w:sz w:val="20"/>
        </w:rPr>
        <w:t>）数据安全标准、要求和安全评估程序</w:t>
      </w:r>
      <w:r w:rsidR="00E23653" w:rsidRPr="00B545A6">
        <w:rPr>
          <w:rFonts w:asciiTheme="minorHAnsi" w:hAnsiTheme="minorHAnsi" w:hint="eastAsia"/>
          <w:noProof/>
          <w:sz w:val="20"/>
        </w:rPr>
        <w:t>v3.1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”进行</w:t>
      </w:r>
      <w:r w:rsidRPr="00B545A6">
        <w:rPr>
          <w:rFonts w:asciiTheme="minorHAnsi" w:hAnsiTheme="minorHAnsi" w:hint="eastAsia"/>
          <w:noProof/>
          <w:sz w:val="20"/>
        </w:rPr>
        <w:t>结构质量分析和测量</w:t>
      </w:r>
      <w:r w:rsidR="00E23653">
        <w:rPr>
          <w:rFonts w:asciiTheme="minorHAnsi" w:hAnsiTheme="minorHAnsi" w:hint="eastAsia"/>
          <w:noProof/>
          <w:sz w:val="20"/>
          <w:lang w:eastAsia="zh-CN"/>
        </w:rPr>
        <w:t>所识别的</w:t>
      </w:r>
      <w:r w:rsidRPr="00B545A6">
        <w:rPr>
          <w:rFonts w:asciiTheme="minorHAnsi" w:hAnsiTheme="minorHAnsi" w:hint="eastAsia"/>
          <w:noProof/>
          <w:sz w:val="20"/>
        </w:rPr>
        <w:t>最严重的安全漏洞。</w:t>
      </w:r>
    </w:p>
    <w:p w14:paraId="4D6664C1" w14:textId="78C6FFE9" w:rsidR="000B1DF2" w:rsidRPr="00212651" w:rsidRDefault="00B545A6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23" w:name="_Toc12346498"/>
      <w:bookmarkStart w:id="24" w:name="_Toc12346543"/>
      <w:bookmarkStart w:id="25" w:name="_Toc12440465"/>
      <w:bookmarkStart w:id="26" w:name="_Toc12441072"/>
      <w:bookmarkStart w:id="27" w:name="_Toc12442730"/>
      <w:r>
        <w:rPr>
          <w:rFonts w:eastAsia="Calibri"/>
          <w:lang w:val="en-US"/>
        </w:rPr>
        <w:t xml:space="preserve">PCI DSS V 3.1 </w:t>
      </w:r>
      <w:r w:rsidR="00F6487D">
        <w:rPr>
          <w:rFonts w:ascii="Microsoft YaHei" w:eastAsia="Microsoft YaHei" w:hAnsi="Microsoft YaHei" w:cs="Microsoft YaHei" w:hint="eastAsia"/>
          <w:lang w:val="en-US" w:eastAsia="zh-CN"/>
        </w:rPr>
        <w:t>整体</w:t>
      </w:r>
      <w:r>
        <w:rPr>
          <w:rFonts w:ascii="Microsoft YaHei" w:eastAsia="Microsoft YaHei" w:hAnsi="Microsoft YaHei" w:cs="Microsoft YaHei" w:hint="eastAsia"/>
          <w:lang w:val="en-US" w:eastAsia="zh-CN"/>
        </w:rPr>
        <w:t>概述</w:t>
      </w:r>
      <w:bookmarkEnd w:id="23"/>
      <w:bookmarkEnd w:id="24"/>
      <w:bookmarkEnd w:id="25"/>
      <w:bookmarkEnd w:id="26"/>
      <w:bookmarkEnd w:id="27"/>
    </w:p>
    <w:p w14:paraId="6FD96EB2" w14:textId="77777777" w:rsidR="00021E85" w:rsidRDefault="00021E85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18047D7" w14:textId="16846312" w:rsidR="00B545A6" w:rsidRDefault="00B545A6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PCI DSS V3.1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标准下</w:t>
      </w:r>
      <w:r w:rsidR="00603B09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CAST适用范围</w:t>
      </w:r>
      <w:r w:rsidR="00603B09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746"/>
        <w:gridCol w:w="6385"/>
      </w:tblGrid>
      <w:tr w:rsidR="00B545A6" w14:paraId="2462CAE0" w14:textId="77777777" w:rsidTr="001A728C">
        <w:trPr>
          <w:trHeight w:val="329"/>
        </w:trPr>
        <w:tc>
          <w:tcPr>
            <w:tcW w:w="2044" w:type="dxa"/>
            <w:shd w:val="clear" w:color="auto" w:fill="F2F2F2" w:themeFill="background1" w:themeFillShade="F2"/>
          </w:tcPr>
          <w:p w14:paraId="2833B055" w14:textId="288204E7" w:rsidR="00B545A6" w:rsidRPr="0082759C" w:rsidRDefault="000D0009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模块</w:t>
            </w:r>
          </w:p>
        </w:tc>
        <w:tc>
          <w:tcPr>
            <w:tcW w:w="746" w:type="dxa"/>
            <w:shd w:val="clear" w:color="auto" w:fill="F2F2F2" w:themeFill="background1" w:themeFillShade="F2"/>
          </w:tcPr>
          <w:p w14:paraId="620064C6" w14:textId="77777777" w:rsidR="00B545A6" w:rsidRPr="0082759C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82759C">
              <w:rPr>
                <w:b/>
                <w:bCs/>
                <w:sz w:val="20"/>
                <w:szCs w:val="20"/>
              </w:rPr>
              <w:t>Req#</w:t>
            </w:r>
          </w:p>
        </w:tc>
        <w:tc>
          <w:tcPr>
            <w:tcW w:w="6385" w:type="dxa"/>
            <w:shd w:val="clear" w:color="auto" w:fill="F2F2F2" w:themeFill="background1" w:themeFillShade="F2"/>
          </w:tcPr>
          <w:p w14:paraId="4426ED1A" w14:textId="4B97601E" w:rsidR="00B545A6" w:rsidRPr="0082759C" w:rsidRDefault="000D0009" w:rsidP="00B545A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描述</w:t>
            </w:r>
          </w:p>
        </w:tc>
      </w:tr>
      <w:tr w:rsidR="00B545A6" w14:paraId="3D9917D8" w14:textId="77777777" w:rsidTr="001A728C">
        <w:trPr>
          <w:trHeight w:val="329"/>
        </w:trPr>
        <w:tc>
          <w:tcPr>
            <w:tcW w:w="2044" w:type="dxa"/>
          </w:tcPr>
          <w:p w14:paraId="7D0DB156" w14:textId="3F8B38F8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搭建并维护安全网络与系统</w:t>
            </w:r>
          </w:p>
        </w:tc>
        <w:tc>
          <w:tcPr>
            <w:tcW w:w="746" w:type="dxa"/>
          </w:tcPr>
          <w:p w14:paraId="115938C4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14:paraId="7D3B69FC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385" w:type="dxa"/>
          </w:tcPr>
          <w:p w14:paraId="032A8B72" w14:textId="302AEEE5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安装并维护防火墙配置以保护持卡人数据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0A38BC36" w14:textId="5E64030C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gramStart"/>
            <w:r w:rsidRPr="000D0009">
              <w:rPr>
                <w:rFonts w:hint="eastAsia"/>
                <w:sz w:val="20"/>
                <w:szCs w:val="20"/>
              </w:rPr>
              <w:t>对</w:t>
            </w:r>
            <w:r>
              <w:rPr>
                <w:rFonts w:hint="eastAsia"/>
                <w:sz w:val="20"/>
                <w:szCs w:val="20"/>
                <w:lang w:eastAsia="zh-CN"/>
              </w:rPr>
              <w:t>于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系统密码和其他安全参数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>，不要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使用供应商提供的默认值</w:t>
            </w:r>
            <w:proofErr w:type="spell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00D42B15" w14:textId="77777777" w:rsidTr="001A728C">
        <w:trPr>
          <w:trHeight w:val="237"/>
        </w:trPr>
        <w:tc>
          <w:tcPr>
            <w:tcW w:w="2044" w:type="dxa"/>
          </w:tcPr>
          <w:p w14:paraId="35348419" w14:textId="744B8B97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zh-CN"/>
              </w:rPr>
              <w:t>保护持卡人数据</w:t>
            </w:r>
          </w:p>
        </w:tc>
        <w:tc>
          <w:tcPr>
            <w:tcW w:w="746" w:type="dxa"/>
          </w:tcPr>
          <w:p w14:paraId="3ABC89A0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  <w:p w14:paraId="6DF89118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385" w:type="dxa"/>
          </w:tcPr>
          <w:p w14:paraId="587DF6F5" w14:textId="4569F098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保护存储的持卡人数据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6F5A935C" w14:textId="2B2BCDF7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对于通过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开放公共网络</w:t>
            </w:r>
            <w:proofErr w:type="spellEnd"/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持卡人数据</w:t>
            </w:r>
            <w:proofErr w:type="spellEnd"/>
            <w:r>
              <w:rPr>
                <w:rFonts w:hint="eastAsia"/>
                <w:sz w:val="20"/>
                <w:szCs w:val="20"/>
                <w:lang w:eastAsia="zh-CN"/>
              </w:rPr>
              <w:t>进行加密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传输</w:t>
            </w:r>
            <w:proofErr w:type="spell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150705D6" w14:textId="77777777" w:rsidTr="001A728C">
        <w:trPr>
          <w:trHeight w:val="329"/>
        </w:trPr>
        <w:tc>
          <w:tcPr>
            <w:tcW w:w="2044" w:type="dxa"/>
          </w:tcPr>
          <w:p w14:paraId="66858571" w14:textId="276C0185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bCs/>
                <w:sz w:val="20"/>
                <w:szCs w:val="20"/>
              </w:rPr>
              <w:t>维护漏洞管理程序</w:t>
            </w:r>
            <w:proofErr w:type="spellEnd"/>
            <w:proofErr w:type="gramEnd"/>
          </w:p>
        </w:tc>
        <w:tc>
          <w:tcPr>
            <w:tcW w:w="746" w:type="dxa"/>
          </w:tcPr>
          <w:p w14:paraId="2B5D1E77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  <w:p w14:paraId="2BA63C6F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385" w:type="dxa"/>
          </w:tcPr>
          <w:p w14:paraId="220E42E5" w14:textId="145E6104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保护所有系统免受恶意软件的侵害</w:t>
            </w:r>
            <w:proofErr w:type="gramEnd"/>
            <w:r w:rsidRPr="000D0009">
              <w:rPr>
                <w:rFonts w:hint="eastAsia"/>
                <w:sz w:val="20"/>
                <w:szCs w:val="20"/>
              </w:rPr>
              <w:t>，并定期更新防病毒软件或程序</w:t>
            </w:r>
            <w:proofErr w:type="spell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18306E60" w14:textId="245E85B8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开发</w:t>
            </w:r>
            <w:proofErr w:type="spellEnd"/>
            <w:r>
              <w:rPr>
                <w:rFonts w:hint="eastAsia"/>
                <w:sz w:val="20"/>
                <w:szCs w:val="20"/>
                <w:lang w:eastAsia="zh-CN"/>
              </w:rPr>
              <w:t>并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维护安全系统和应用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42410F99" w14:textId="77777777" w:rsidTr="001A728C">
        <w:trPr>
          <w:trHeight w:val="345"/>
        </w:trPr>
        <w:tc>
          <w:tcPr>
            <w:tcW w:w="2044" w:type="dxa"/>
          </w:tcPr>
          <w:p w14:paraId="4977959E" w14:textId="23EC3D3D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bCs/>
                <w:sz w:val="20"/>
                <w:szCs w:val="20"/>
              </w:rPr>
              <w:t>实施有力的访问控制措施</w:t>
            </w:r>
            <w:proofErr w:type="spellEnd"/>
            <w:proofErr w:type="gramEnd"/>
          </w:p>
        </w:tc>
        <w:tc>
          <w:tcPr>
            <w:tcW w:w="746" w:type="dxa"/>
          </w:tcPr>
          <w:p w14:paraId="0BB3B50E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  <w:p w14:paraId="083587B9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385" w:type="dxa"/>
          </w:tcPr>
          <w:p w14:paraId="21F917C1" w14:textId="087B4B78" w:rsidR="000D0009" w:rsidRPr="000D0009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根据业务需要限制对持卡人数据的访问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265FBF77" w14:textId="3C0CD7F9" w:rsidR="00B545A6" w:rsidRDefault="000D0009" w:rsidP="000D0009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识别和验证对系统组件的访问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B545A6" w14:paraId="063D8A38" w14:textId="77777777" w:rsidTr="001A728C">
        <w:trPr>
          <w:trHeight w:val="238"/>
        </w:trPr>
        <w:tc>
          <w:tcPr>
            <w:tcW w:w="2044" w:type="dxa"/>
          </w:tcPr>
          <w:p w14:paraId="5500327A" w14:textId="1D922931" w:rsidR="00B545A6" w:rsidRPr="0049100B" w:rsidRDefault="000D0009" w:rsidP="00B545A6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bCs/>
                <w:sz w:val="20"/>
                <w:szCs w:val="20"/>
              </w:rPr>
              <w:t>定期监测和测试网络</w:t>
            </w:r>
            <w:proofErr w:type="spellEnd"/>
            <w:proofErr w:type="gramEnd"/>
          </w:p>
        </w:tc>
        <w:tc>
          <w:tcPr>
            <w:tcW w:w="746" w:type="dxa"/>
          </w:tcPr>
          <w:p w14:paraId="039D609E" w14:textId="77777777" w:rsidR="00B545A6" w:rsidRDefault="00B545A6" w:rsidP="00B545A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85" w:type="dxa"/>
          </w:tcPr>
          <w:p w14:paraId="47904F43" w14:textId="58CA2557" w:rsidR="00B545A6" w:rsidRDefault="000D0009" w:rsidP="00B545A6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0D0009">
              <w:rPr>
                <w:rFonts w:hint="eastAsia"/>
                <w:sz w:val="20"/>
                <w:szCs w:val="20"/>
              </w:rPr>
              <w:t>跟踪</w:t>
            </w:r>
            <w:proofErr w:type="spellEnd"/>
            <w:r w:rsidR="001A728C">
              <w:rPr>
                <w:rFonts w:hint="eastAsia"/>
                <w:sz w:val="20"/>
                <w:szCs w:val="20"/>
                <w:lang w:eastAsia="zh-CN"/>
              </w:rPr>
              <w:t>与</w:t>
            </w:r>
            <w:proofErr w:type="spellStart"/>
            <w:r w:rsidRPr="000D0009">
              <w:rPr>
                <w:rFonts w:hint="eastAsia"/>
                <w:sz w:val="20"/>
                <w:szCs w:val="20"/>
              </w:rPr>
              <w:t>监控对网络资源和持卡人数据的所有访问</w:t>
            </w:r>
            <w:proofErr w:type="spellEnd"/>
            <w:proofErr w:type="gramEnd"/>
            <w:r w:rsidR="001A728C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</w:tc>
      </w:tr>
    </w:tbl>
    <w:p w14:paraId="1306B7DE" w14:textId="3C8092D7" w:rsidR="00B545A6" w:rsidRPr="00B545A6" w:rsidRDefault="00BF251B" w:rsidP="00A61B1E">
      <w:pPr>
        <w:ind w:left="0" w:right="657"/>
        <w:rPr>
          <w:i/>
          <w:sz w:val="14"/>
          <w:lang w:eastAsia="zh-CN"/>
        </w:rPr>
      </w:pPr>
      <w:r>
        <w:rPr>
          <w:rFonts w:hint="eastAsia"/>
          <w:i/>
          <w:sz w:val="14"/>
          <w:lang w:eastAsia="zh-CN"/>
        </w:rPr>
        <w:t>表</w:t>
      </w:r>
      <w:r w:rsidR="00B545A6">
        <w:rPr>
          <w:rFonts w:hint="eastAsia"/>
          <w:i/>
          <w:sz w:val="14"/>
          <w:lang w:eastAsia="zh-CN"/>
        </w:rPr>
        <w:t>2</w:t>
      </w:r>
      <w:r w:rsidR="00B545A6">
        <w:rPr>
          <w:rFonts w:hint="eastAsia"/>
          <w:i/>
          <w:sz w:val="14"/>
          <w:lang w:eastAsia="zh-CN"/>
        </w:rPr>
        <w:t>：</w:t>
      </w:r>
      <w:r w:rsidR="00B545A6">
        <w:rPr>
          <w:rFonts w:hint="eastAsia"/>
          <w:i/>
          <w:sz w:val="14"/>
          <w:lang w:eastAsia="zh-CN"/>
        </w:rPr>
        <w:t>PCI</w:t>
      </w:r>
      <w:r w:rsidR="00B545A6">
        <w:rPr>
          <w:i/>
          <w:sz w:val="14"/>
          <w:lang w:eastAsia="zh-CN"/>
        </w:rPr>
        <w:t xml:space="preserve"> </w:t>
      </w:r>
      <w:r w:rsidR="00B545A6">
        <w:rPr>
          <w:rFonts w:hint="eastAsia"/>
          <w:i/>
          <w:sz w:val="14"/>
          <w:lang w:eastAsia="zh-CN"/>
        </w:rPr>
        <w:t>DSS</w:t>
      </w:r>
      <w:r w:rsidR="00B545A6">
        <w:rPr>
          <w:rFonts w:hint="eastAsia"/>
          <w:i/>
          <w:sz w:val="14"/>
          <w:lang w:eastAsia="zh-CN"/>
        </w:rPr>
        <w:t>模块描述</w:t>
      </w:r>
    </w:p>
    <w:p w14:paraId="0AC71603" w14:textId="77777777" w:rsidR="00BF251B" w:rsidRPr="00D31D84" w:rsidRDefault="00BF251B" w:rsidP="00A61B1E">
      <w:pPr>
        <w:ind w:left="0" w:right="657"/>
        <w:rPr>
          <w:rFonts w:eastAsia="Calibri"/>
          <w:lang w:val="fr-FR" w:eastAsia="en-US"/>
        </w:rPr>
      </w:pPr>
    </w:p>
    <w:tbl>
      <w:tblPr>
        <w:tblStyle w:val="GridTable1Light-Accent1"/>
        <w:tblW w:w="9199" w:type="dxa"/>
        <w:tblLayout w:type="fixed"/>
        <w:tblLook w:val="04A0" w:firstRow="1" w:lastRow="0" w:firstColumn="1" w:lastColumn="0" w:noHBand="0" w:noVBand="1"/>
        <w:tblDescription w:val="TABLE;QUALITY_STANDARDS_EVOLUTION;STD=PCI-DSS-V3.1"/>
      </w:tblPr>
      <w:tblGrid>
        <w:gridCol w:w="4675"/>
        <w:gridCol w:w="1440"/>
        <w:gridCol w:w="1530"/>
        <w:gridCol w:w="1554"/>
      </w:tblGrid>
      <w:tr w:rsidR="00CF4D47" w14:paraId="78D5898C" w14:textId="77777777" w:rsidTr="0050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56EE71EE" w14:textId="527B4614" w:rsidR="00CF4D47" w:rsidRDefault="00CF4D47" w:rsidP="00496E95">
            <w:pPr>
              <w:ind w:left="330" w:right="657"/>
              <w:jc w:val="left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PCI-DSS-V3.1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1495A2D6" w14:textId="283E6492" w:rsidR="002864E9" w:rsidRPr="00A03AD1" w:rsidRDefault="00CF4D47" w:rsidP="00A03AD1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 xml:space="preserve">Total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4B94AA62" w14:textId="636C5D15" w:rsidR="002864E9" w:rsidRPr="00A03AD1" w:rsidRDefault="00CF4D47" w:rsidP="00A03AD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 xml:space="preserve">Added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  <w:tc>
          <w:tcPr>
            <w:tcW w:w="1554" w:type="dxa"/>
            <w:tcBorders>
              <w:bottom w:val="single" w:sz="12" w:space="0" w:color="B2B9FF"/>
            </w:tcBorders>
            <w:shd w:val="clear" w:color="auto" w:fill="C7C9E0"/>
            <w:vAlign w:val="center"/>
            <w:hideMark/>
          </w:tcPr>
          <w:p w14:paraId="215945C0" w14:textId="43D6F1A5" w:rsidR="002864E9" w:rsidRPr="00A03AD1" w:rsidRDefault="00CF4D47" w:rsidP="00A03AD1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Cs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Removed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Vulnerabilities</w:t>
            </w:r>
            <w:proofErr w:type="spellEnd"/>
          </w:p>
        </w:tc>
      </w:tr>
      <w:tr w:rsidR="00CF4D47" w14:paraId="31AF7ABF" w14:textId="77777777" w:rsidTr="005073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  <w:hideMark/>
          </w:tcPr>
          <w:p w14:paraId="330AC5E8" w14:textId="394F64D7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Requirement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  <w:hideMark/>
          </w:tcPr>
          <w:p w14:paraId="3F572D79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  <w:hideMark/>
          </w:tcPr>
          <w:p w14:paraId="0E784CC8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54" w:type="dxa"/>
            <w:tcBorders>
              <w:top w:val="single" w:sz="12" w:space="0" w:color="B2B9FF"/>
            </w:tcBorders>
            <w:hideMark/>
          </w:tcPr>
          <w:p w14:paraId="3826559F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5E6CCF5E" w14:textId="77777777" w:rsidTr="005073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3404BDE4" w14:textId="7946B46F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proofErr w:type="spellStart"/>
            <w:r>
              <w:rPr>
                <w:rFonts w:ascii="Open Sans" w:hAnsi="Open Sans" w:cs="Open Sans"/>
                <w:b w:val="0"/>
                <w:lang w:val="fr-FR"/>
              </w:rPr>
              <w:t>Requirement</w:t>
            </w:r>
            <w:proofErr w:type="spellEnd"/>
            <w:r>
              <w:rPr>
                <w:rFonts w:ascii="Open Sans" w:hAnsi="Open Sans" w:cs="Open Sans"/>
                <w:b w:val="0"/>
                <w:lang w:val="fr-FR"/>
              </w:rPr>
              <w:t xml:space="preserve"> 2</w:t>
            </w:r>
          </w:p>
        </w:tc>
        <w:tc>
          <w:tcPr>
            <w:tcW w:w="1440" w:type="dxa"/>
            <w:hideMark/>
          </w:tcPr>
          <w:p w14:paraId="34F598C3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hideMark/>
          </w:tcPr>
          <w:p w14:paraId="4CF24EE0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54" w:type="dxa"/>
            <w:hideMark/>
          </w:tcPr>
          <w:p w14:paraId="06C8BFA5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  <w:tr w:rsidR="00CF4D47" w14:paraId="0F49D360" w14:textId="77777777" w:rsidTr="0050739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0F5C2C5B" w14:textId="3BE7EF50" w:rsidR="00CF4D47" w:rsidRDefault="00CF4D47" w:rsidP="00496E95">
            <w:pPr>
              <w:ind w:right="657"/>
              <w:rPr>
                <w:rFonts w:ascii="Open Sans" w:hAnsi="Open Sans" w:cs="Open Sans"/>
                <w:b w:val="0"/>
                <w:lang w:val="fr-FR"/>
              </w:rPr>
            </w:pPr>
            <w:r>
              <w:rPr>
                <w:rFonts w:ascii="Open Sans" w:hAnsi="Open Sans" w:cs="Open Sans"/>
                <w:b w:val="0"/>
                <w:lang w:val="fr-FR"/>
              </w:rPr>
              <w:t>…</w:t>
            </w:r>
          </w:p>
        </w:tc>
        <w:tc>
          <w:tcPr>
            <w:tcW w:w="1440" w:type="dxa"/>
            <w:hideMark/>
          </w:tcPr>
          <w:p w14:paraId="5E1E656A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30" w:type="dxa"/>
            <w:hideMark/>
          </w:tcPr>
          <w:p w14:paraId="4F2582DA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  <w:tc>
          <w:tcPr>
            <w:tcW w:w="1554" w:type="dxa"/>
            <w:hideMark/>
          </w:tcPr>
          <w:p w14:paraId="6D19BBE3" w14:textId="77777777" w:rsidR="00CF4D47" w:rsidRDefault="00CF4D47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lang w:val="fr-FR"/>
              </w:rPr>
            </w:pPr>
            <w:r>
              <w:rPr>
                <w:rFonts w:ascii="Open Sans" w:hAnsi="Open Sans" w:cs="Open Sans"/>
                <w:lang w:val="fr-FR"/>
              </w:rPr>
              <w:t>0</w:t>
            </w:r>
          </w:p>
        </w:tc>
      </w:tr>
    </w:tbl>
    <w:p w14:paraId="09B7A613" w14:textId="5F2B7C53" w:rsidR="000D0009" w:rsidRDefault="000D0009" w:rsidP="000D0009">
      <w:pPr>
        <w:spacing w:after="0" w:line="240" w:lineRule="auto"/>
        <w:ind w:left="0"/>
        <w:jc w:val="left"/>
        <w:rPr>
          <w:i/>
          <w:sz w:val="14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 xml:space="preserve"> : PCI DSS 3.1</w:t>
      </w:r>
      <w:r>
        <w:rPr>
          <w:rFonts w:hint="eastAsia"/>
          <w:i/>
          <w:sz w:val="14"/>
          <w:lang w:eastAsia="zh-CN"/>
        </w:rPr>
        <w:t>总结表</w:t>
      </w:r>
    </w:p>
    <w:p w14:paraId="7FBE29BA" w14:textId="08804CA4" w:rsidR="002F541B" w:rsidRDefault="002F541B">
      <w:pPr>
        <w:spacing w:after="0" w:line="240" w:lineRule="auto"/>
        <w:ind w:left="0"/>
        <w:jc w:val="left"/>
        <w:rPr>
          <w:rFonts w:eastAsia="Calibri"/>
          <w:lang w:val="x-none" w:eastAsia="x-none"/>
        </w:rPr>
      </w:pPr>
      <w:r>
        <w:rPr>
          <w:rFonts w:eastAsia="Calibri"/>
          <w:lang w:val="x-none" w:eastAsia="x-none"/>
        </w:rPr>
        <w:br w:type="page"/>
      </w:r>
    </w:p>
    <w:p w14:paraId="523617AA" w14:textId="233F33AB" w:rsidR="00F772DA" w:rsidRPr="00212651" w:rsidRDefault="0082759C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28" w:name="_Toc11157596"/>
      <w:bookmarkStart w:id="29" w:name="_Toc12346499"/>
      <w:bookmarkStart w:id="30" w:name="_Toc12346544"/>
      <w:bookmarkStart w:id="31" w:name="_Toc12440466"/>
      <w:bookmarkStart w:id="32" w:name="_Toc12441073"/>
      <w:bookmarkStart w:id="33" w:name="_Toc12442731"/>
      <w:r>
        <w:rPr>
          <w:rFonts w:eastAsia="Calibri"/>
          <w:lang w:val="en-US"/>
        </w:rPr>
        <w:lastRenderedPageBreak/>
        <w:t xml:space="preserve">PCI DSS </w:t>
      </w:r>
      <w:r w:rsidR="009000F4">
        <w:rPr>
          <w:rFonts w:eastAsia="Calibri"/>
          <w:lang w:val="en-US"/>
        </w:rPr>
        <w:t xml:space="preserve">– </w:t>
      </w:r>
      <w:r>
        <w:rPr>
          <w:rFonts w:eastAsia="Calibri"/>
          <w:lang w:val="en-US"/>
        </w:rPr>
        <w:t>Requirement 1</w:t>
      </w:r>
      <w:bookmarkEnd w:id="28"/>
      <w:bookmarkEnd w:id="29"/>
      <w:bookmarkEnd w:id="30"/>
      <w:bookmarkEnd w:id="31"/>
      <w:bookmarkEnd w:id="32"/>
      <w:bookmarkEnd w:id="33"/>
    </w:p>
    <w:p w14:paraId="4ABA058A" w14:textId="36D782DF" w:rsidR="00312257" w:rsidRDefault="00312257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D505DCB" w14:textId="4AC1598F" w:rsidR="00697D08" w:rsidRDefault="00F6487D" w:rsidP="002638B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97D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97D08">
        <w:rPr>
          <w:rFonts w:asciiTheme="minorHAnsi" w:hAnsiTheme="minorHAnsi" w:cstheme="minorHAnsi"/>
          <w:sz w:val="20"/>
          <w:szCs w:val="20"/>
        </w:rPr>
        <w:t>PCI DSS V3.1 Requirement 1</w:t>
      </w:r>
      <w:r w:rsidR="00697D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77777777" w:rsidR="007023C3" w:rsidRPr="00FC19A1" w:rsidRDefault="007023C3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77777777" w:rsidR="007023C3" w:rsidRPr="00AC5F7C" w:rsidRDefault="007023C3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7777777" w:rsidR="007023C3" w:rsidRPr="00AC5F7C" w:rsidRDefault="007023C3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7777777" w:rsidR="007023C3" w:rsidRPr="00934956" w:rsidRDefault="007023C3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374FA8B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45212077" w14:textId="6ADE860F" w:rsidR="00697D08" w:rsidRPr="00CD7261" w:rsidRDefault="00697D08" w:rsidP="00780041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表4：</w:t>
      </w:r>
      <w:r w:rsidRPr="00CD7261">
        <w:rPr>
          <w:rFonts w:ascii="Verdana" w:hAnsi="Verdana"/>
          <w:i/>
          <w:sz w:val="14"/>
          <w:lang w:val="fr-FR"/>
        </w:rPr>
        <w:t>PCI-DSS-V3</w:t>
      </w:r>
      <w:r>
        <w:rPr>
          <w:rFonts w:ascii="Verdana" w:hAnsi="Verdana"/>
          <w:i/>
          <w:sz w:val="14"/>
          <w:lang w:val="fr-FR"/>
        </w:rPr>
        <w:t>.</w:t>
      </w:r>
      <w:r w:rsidRPr="00CD7261">
        <w:rPr>
          <w:rFonts w:ascii="Verdana" w:hAnsi="Verdana"/>
          <w:i/>
          <w:sz w:val="14"/>
          <w:lang w:val="fr-FR"/>
        </w:rPr>
        <w:t>1-Req1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2A8CF250" w14:textId="32FF8864" w:rsidR="0082759C" w:rsidRPr="00CD7261" w:rsidRDefault="0082759C" w:rsidP="00780041">
      <w:pPr>
        <w:pStyle w:val="BodyContent"/>
        <w:ind w:right="657"/>
        <w:rPr>
          <w:rFonts w:ascii="Verdana" w:hAnsi="Verdana"/>
          <w:i/>
          <w:sz w:val="14"/>
          <w:lang w:val="fr-FR"/>
        </w:rPr>
      </w:pPr>
    </w:p>
    <w:p w14:paraId="24AC4EF0" w14:textId="3D03C416" w:rsidR="0082759C" w:rsidRPr="00212651" w:rsidRDefault="0082759C" w:rsidP="0082759C">
      <w:pPr>
        <w:pStyle w:val="Heading2"/>
        <w:spacing w:after="0"/>
        <w:ind w:left="540" w:right="657" w:hanging="540"/>
        <w:rPr>
          <w:rFonts w:eastAsia="Calibri"/>
        </w:rPr>
      </w:pPr>
      <w:bookmarkStart w:id="34" w:name="_Toc11157597"/>
      <w:bookmarkStart w:id="35" w:name="_Toc12346500"/>
      <w:bookmarkStart w:id="36" w:name="_Toc12346545"/>
      <w:bookmarkStart w:id="37" w:name="_Toc12440467"/>
      <w:bookmarkStart w:id="38" w:name="_Toc12441074"/>
      <w:bookmarkStart w:id="39" w:name="_Toc12442732"/>
      <w:r>
        <w:rPr>
          <w:rFonts w:eastAsia="Calibri"/>
          <w:lang w:val="en-US"/>
        </w:rPr>
        <w:t>PCI DSS – Requirement 2</w:t>
      </w:r>
      <w:bookmarkEnd w:id="34"/>
      <w:bookmarkEnd w:id="35"/>
      <w:bookmarkEnd w:id="36"/>
      <w:bookmarkEnd w:id="37"/>
      <w:bookmarkEnd w:id="38"/>
      <w:bookmarkEnd w:id="39"/>
    </w:p>
    <w:p w14:paraId="015D0CF5" w14:textId="7E9C6729" w:rsidR="0082759C" w:rsidRDefault="0082759C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6E51DC11" w14:textId="3076EE04" w:rsidR="00D2735D" w:rsidRDefault="00F6487D" w:rsidP="0082759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D2735D">
        <w:rPr>
          <w:rFonts w:asciiTheme="minorHAnsi" w:hAnsiTheme="minorHAnsi" w:cstheme="minorHAnsi"/>
          <w:sz w:val="20"/>
          <w:szCs w:val="20"/>
        </w:rPr>
        <w:t>PCI DSS V3.1 Requirement 2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2"/>
      </w:tblPr>
      <w:tblGrid>
        <w:gridCol w:w="4675"/>
        <w:gridCol w:w="1350"/>
        <w:gridCol w:w="1530"/>
        <w:gridCol w:w="1445"/>
      </w:tblGrid>
      <w:tr w:rsidR="0082759C" w:rsidRPr="00AC5F7C" w14:paraId="54169050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9C6B638" w14:textId="77777777" w:rsidR="0082759C" w:rsidRPr="00FC19A1" w:rsidRDefault="0082759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7496A6D" w14:textId="77777777" w:rsidR="0082759C" w:rsidRPr="00AC5F7C" w:rsidRDefault="0082759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847BA4" w14:textId="77777777" w:rsidR="0082759C" w:rsidRPr="00AC5F7C" w:rsidRDefault="0082759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3880437" w14:textId="77777777" w:rsidR="0082759C" w:rsidRPr="00934956" w:rsidRDefault="0082759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82759C" w:rsidRPr="00CA2066" w14:paraId="19551905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00AB4135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4F13032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3D2D2DE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9F078B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5E8594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DA25D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03AC9E9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19F435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6E98F5A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B58A1A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87FDFB5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23FA48F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2F6ABF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4596F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10B7F4D5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6D98CAE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00523A6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07B93" w14:textId="77777777" w:rsidR="0082759C" w:rsidRPr="007675B2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2B018381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CA2066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B0C4224" w14:textId="77777777" w:rsidR="0082759C" w:rsidRPr="00CA2066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3117297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97DE74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763E0233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9F6EE0D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74D4C6A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E6B4F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8878E91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9FC1A5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82759C" w:rsidRPr="00CA2066" w14:paraId="4697F66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D614A4" w14:textId="77777777" w:rsidR="0082759C" w:rsidRDefault="0082759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CE2A9ED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Default="0082759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217BD2" w14:textId="77777777" w:rsidR="0082759C" w:rsidRDefault="0082759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1A98575" w14:textId="648EE24C" w:rsidR="00D2735D" w:rsidRPr="00CD7261" w:rsidRDefault="00D2735D" w:rsidP="0082759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表5：</w:t>
      </w:r>
      <w:r w:rsidRPr="00CD7261">
        <w:rPr>
          <w:rFonts w:ascii="Verdana" w:hAnsi="Verdana"/>
          <w:i/>
          <w:sz w:val="14"/>
          <w:lang w:val="fr-FR"/>
        </w:rPr>
        <w:t>PCI-DSS-V3.1-Req</w:t>
      </w:r>
      <w:r>
        <w:rPr>
          <w:rFonts w:ascii="Verdana" w:hAnsi="Verdana"/>
          <w:i/>
          <w:sz w:val="14"/>
          <w:lang w:val="fr-FR"/>
        </w:rPr>
        <w:t>2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68D70516" w14:textId="3CC175AE" w:rsidR="002C4E3C" w:rsidRPr="00CD7261" w:rsidRDefault="002C4E3C">
      <w:pPr>
        <w:spacing w:after="0" w:line="240" w:lineRule="auto"/>
        <w:ind w:left="0"/>
        <w:jc w:val="left"/>
        <w:rPr>
          <w:rFonts w:ascii="Perpetua" w:eastAsia="Calibri" w:hAnsi="Perpetua"/>
          <w:color w:val="000000"/>
          <w:sz w:val="24"/>
          <w:szCs w:val="24"/>
          <w:lang w:val="fr-FR" w:eastAsia="en-US"/>
        </w:rPr>
      </w:pPr>
    </w:p>
    <w:p w14:paraId="12988EFB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A560F57" w14:textId="11D424E8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40" w:name="_Toc11157598"/>
      <w:bookmarkStart w:id="41" w:name="_Toc12346501"/>
      <w:bookmarkStart w:id="42" w:name="_Toc12346546"/>
      <w:bookmarkStart w:id="43" w:name="_Toc12440468"/>
      <w:bookmarkStart w:id="44" w:name="_Toc12441075"/>
      <w:bookmarkStart w:id="45" w:name="_Toc12442733"/>
      <w:r>
        <w:rPr>
          <w:rFonts w:eastAsia="Calibri"/>
          <w:lang w:val="en-US"/>
        </w:rPr>
        <w:lastRenderedPageBreak/>
        <w:t>PCI DSS – Requirement 3</w:t>
      </w:r>
      <w:bookmarkEnd w:id="40"/>
      <w:bookmarkEnd w:id="41"/>
      <w:bookmarkEnd w:id="42"/>
      <w:bookmarkEnd w:id="43"/>
      <w:bookmarkEnd w:id="44"/>
      <w:bookmarkEnd w:id="45"/>
    </w:p>
    <w:p w14:paraId="72973746" w14:textId="6B864028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1F9E336E" w14:textId="28F84349" w:rsidR="00D2735D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D2735D">
        <w:rPr>
          <w:rFonts w:asciiTheme="minorHAnsi" w:hAnsiTheme="minorHAnsi" w:cstheme="minorHAnsi"/>
          <w:sz w:val="20"/>
          <w:szCs w:val="20"/>
        </w:rPr>
        <w:t>PCI DSS V3.1 Requirement 3</w:t>
      </w:r>
      <w:r w:rsidR="00D2735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3"/>
      </w:tblPr>
      <w:tblGrid>
        <w:gridCol w:w="4675"/>
        <w:gridCol w:w="1350"/>
        <w:gridCol w:w="1530"/>
        <w:gridCol w:w="1445"/>
      </w:tblGrid>
      <w:tr w:rsidR="002C4E3C" w:rsidRPr="00AC5F7C" w14:paraId="2ADA9BDF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305AE3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01B8405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A4673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189A0C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52BD1EA2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F9A87DD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65AF89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AFE668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CB04E6A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E02A0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D1CCC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5567FD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BC10D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55A313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A3C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7FA6ED1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DB7202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69EEB26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F0723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161A2B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294091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0D290F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FB69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04FBC78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3BEFBE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FAEAEF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FB7C9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B0A570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8AECE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3710C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BD06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47F653CF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76A2C6C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407800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8AE767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01DC16B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D2D55C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8355EC6" w14:textId="10E4E573" w:rsidR="00D2735D" w:rsidRPr="00CD7261" w:rsidRDefault="00D2735D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表6：</w:t>
      </w:r>
      <w:r w:rsidRPr="00CD7261">
        <w:rPr>
          <w:rFonts w:ascii="Verdana" w:hAnsi="Verdana"/>
          <w:i/>
          <w:sz w:val="14"/>
          <w:lang w:val="fr-FR"/>
        </w:rPr>
        <w:t>PCI-DSS-V3.1-Req3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1CF6314" w14:textId="0A0076BA" w:rsidR="0082759C" w:rsidRPr="00CD7261" w:rsidRDefault="0082759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</w:p>
    <w:p w14:paraId="46D38589" w14:textId="7498B2E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46" w:name="_Toc11157599"/>
      <w:bookmarkStart w:id="47" w:name="_Toc12346502"/>
      <w:bookmarkStart w:id="48" w:name="_Toc12346547"/>
      <w:bookmarkStart w:id="49" w:name="_Toc12440469"/>
      <w:bookmarkStart w:id="50" w:name="_Toc12441076"/>
      <w:bookmarkStart w:id="51" w:name="_Toc12442734"/>
      <w:r>
        <w:rPr>
          <w:rFonts w:eastAsia="Calibri"/>
          <w:lang w:val="en-US"/>
        </w:rPr>
        <w:t>PCI DSS – Requirement 4</w:t>
      </w:r>
      <w:bookmarkEnd w:id="46"/>
      <w:bookmarkEnd w:id="47"/>
      <w:bookmarkEnd w:id="48"/>
      <w:bookmarkEnd w:id="49"/>
      <w:bookmarkEnd w:id="50"/>
      <w:bookmarkEnd w:id="51"/>
    </w:p>
    <w:p w14:paraId="3BB6A08D" w14:textId="1B0A3C91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0731ABA" w14:textId="35188319" w:rsidR="00D2735D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E22D7B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E22D7B">
        <w:rPr>
          <w:rFonts w:asciiTheme="minorHAnsi" w:hAnsiTheme="minorHAnsi" w:cstheme="minorHAnsi"/>
          <w:sz w:val="20"/>
          <w:szCs w:val="20"/>
        </w:rPr>
        <w:t>PCI DSS V3.1 Requirement 4</w:t>
      </w:r>
      <w:r w:rsidR="00E22D7B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4"/>
      </w:tblPr>
      <w:tblGrid>
        <w:gridCol w:w="4675"/>
        <w:gridCol w:w="1350"/>
        <w:gridCol w:w="1530"/>
        <w:gridCol w:w="1445"/>
      </w:tblGrid>
      <w:tr w:rsidR="002C4E3C" w:rsidRPr="00AC5F7C" w14:paraId="2A6CE2FA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3A1B82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3E45B6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0517C8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66E2421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6F65D657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E4C544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1492DB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F6C634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C28AC4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5A3F5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CAA7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C8354A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B9F750E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0E5DB1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C378E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52C2BB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CE2B92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5B0BBB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FDF6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4CA5A2D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F51F1A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A22800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1EDEF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5C37A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DE7A14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CABCBE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73E19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D363AF1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31CA32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DFEBC3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B759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39A7BDE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E6EC2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AEBFA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80D61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5E763C72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0A0D5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63F4774" w14:textId="02C46837" w:rsidR="005C1497" w:rsidRPr="00CD7261" w:rsidRDefault="005C1497" w:rsidP="002C4E3C">
      <w:pPr>
        <w:pStyle w:val="BodyContent"/>
        <w:ind w:right="657"/>
        <w:rPr>
          <w:rFonts w:ascii="Verdana" w:hAnsi="Verdana"/>
          <w:i/>
          <w:sz w:val="14"/>
          <w:lang w:val="fr-FR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</w:t>
      </w:r>
      <w:r>
        <w:rPr>
          <w:rFonts w:ascii="SimSun" w:eastAsia="SimSun" w:hAnsi="SimSun" w:cs="SimSun"/>
          <w:i/>
          <w:sz w:val="14"/>
          <w:lang w:val="fr-FR" w:eastAsia="zh-CN"/>
        </w:rPr>
        <w:t>7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PCI-DSS-V3.1-Req4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3D866813" w14:textId="77777777" w:rsidR="002C4E3C" w:rsidRPr="00CD7261" w:rsidRDefault="002C4E3C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7550430" w14:textId="16079FB4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52" w:name="_Toc11157600"/>
      <w:bookmarkStart w:id="53" w:name="_Toc12346503"/>
      <w:bookmarkStart w:id="54" w:name="_Toc12346548"/>
      <w:bookmarkStart w:id="55" w:name="_Toc12440470"/>
      <w:bookmarkStart w:id="56" w:name="_Toc12441077"/>
      <w:bookmarkStart w:id="57" w:name="_Toc12442735"/>
      <w:r>
        <w:rPr>
          <w:rFonts w:eastAsia="Calibri"/>
          <w:lang w:val="en-US"/>
        </w:rPr>
        <w:lastRenderedPageBreak/>
        <w:t>PCI DSS – Requirement 5</w:t>
      </w:r>
      <w:bookmarkEnd w:id="52"/>
      <w:bookmarkEnd w:id="53"/>
      <w:bookmarkEnd w:id="54"/>
      <w:bookmarkEnd w:id="55"/>
      <w:bookmarkEnd w:id="56"/>
      <w:bookmarkEnd w:id="57"/>
    </w:p>
    <w:p w14:paraId="338E66DA" w14:textId="4334AC2C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52219351" w14:textId="13D17494" w:rsidR="005C1497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5C1497">
        <w:rPr>
          <w:rFonts w:asciiTheme="minorHAnsi" w:hAnsiTheme="minorHAnsi" w:cstheme="minorHAnsi"/>
          <w:sz w:val="20"/>
          <w:szCs w:val="20"/>
        </w:rPr>
        <w:t>PCI DSS V3.1 Requirement 5</w:t>
      </w:r>
      <w:r w:rsidR="005C149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5"/>
      </w:tblPr>
      <w:tblGrid>
        <w:gridCol w:w="4675"/>
        <w:gridCol w:w="1350"/>
        <w:gridCol w:w="1530"/>
        <w:gridCol w:w="1445"/>
      </w:tblGrid>
      <w:tr w:rsidR="002C4E3C" w:rsidRPr="00AC5F7C" w14:paraId="643AB43E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90C99A0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6E868F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2D0A77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F77470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06DB1ED1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B219A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3282A8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6F522C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5436DE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76807B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39F5BE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0D954E3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33F889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D9B1D0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C987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01714AA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FC782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7C7E9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B49438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A6EE8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992976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92E9CF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9564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3DD050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1C4E26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AA38F1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80912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290B581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2AAFB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3078BE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450A0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3385E5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597FE6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724A52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4E78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6524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31DF5F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4110714" w14:textId="37B372A9" w:rsidR="0034496C" w:rsidRPr="00CD7261" w:rsidRDefault="005C1497" w:rsidP="0034496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zh-CN"/>
        </w:rPr>
      </w:pPr>
      <w:proofErr w:type="gramStart"/>
      <w:r w:rsidRPr="005C1497">
        <w:rPr>
          <w:rFonts w:hint="eastAsia"/>
          <w:i/>
          <w:sz w:val="14"/>
          <w:lang w:val="fr-FR"/>
        </w:rPr>
        <w:t>表</w:t>
      </w:r>
      <w:proofErr w:type="gramEnd"/>
      <w:r w:rsidRPr="005C1497">
        <w:rPr>
          <w:rFonts w:hint="eastAsia"/>
          <w:i/>
          <w:sz w:val="14"/>
          <w:lang w:val="fr-FR"/>
        </w:rPr>
        <w:t>8</w:t>
      </w:r>
      <w:r w:rsidRPr="005C1497">
        <w:rPr>
          <w:rFonts w:hint="eastAsia"/>
          <w:i/>
          <w:sz w:val="14"/>
          <w:lang w:val="fr-FR"/>
        </w:rPr>
        <w:t>：</w:t>
      </w:r>
      <w:r w:rsidRPr="00CD7261">
        <w:rPr>
          <w:i/>
          <w:sz w:val="14"/>
          <w:lang w:val="fr-FR"/>
        </w:rPr>
        <w:t>PCI-DSS-V3</w:t>
      </w:r>
      <w:r>
        <w:rPr>
          <w:i/>
          <w:sz w:val="14"/>
          <w:lang w:val="fr-FR"/>
        </w:rPr>
        <w:t>.</w:t>
      </w:r>
      <w:r w:rsidRPr="00CD7261">
        <w:rPr>
          <w:i/>
          <w:sz w:val="14"/>
          <w:lang w:val="fr-FR"/>
        </w:rPr>
        <w:t>1-Req5</w:t>
      </w:r>
      <w:r>
        <w:rPr>
          <w:i/>
          <w:sz w:val="14"/>
          <w:lang w:val="fr-FR"/>
        </w:rPr>
        <w:t xml:space="preserve"> </w:t>
      </w:r>
      <w:r>
        <w:rPr>
          <w:rFonts w:hint="eastAsia"/>
          <w:i/>
          <w:sz w:val="14"/>
          <w:lang w:val="fr-FR" w:eastAsia="zh-CN"/>
        </w:rPr>
        <w:t>违规</w:t>
      </w:r>
    </w:p>
    <w:p w14:paraId="34ED6C1A" w14:textId="0AE5C22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58" w:name="_Toc11157601"/>
      <w:bookmarkStart w:id="59" w:name="_Toc12346504"/>
      <w:bookmarkStart w:id="60" w:name="_Toc12346549"/>
      <w:bookmarkStart w:id="61" w:name="_Toc12440471"/>
      <w:bookmarkStart w:id="62" w:name="_Toc12441078"/>
      <w:bookmarkStart w:id="63" w:name="_Toc12442736"/>
      <w:r>
        <w:rPr>
          <w:rFonts w:eastAsia="Calibri"/>
          <w:lang w:val="en-US"/>
        </w:rPr>
        <w:t>PCI DSS – Requirement 6</w:t>
      </w:r>
      <w:bookmarkEnd w:id="58"/>
      <w:bookmarkEnd w:id="59"/>
      <w:bookmarkEnd w:id="60"/>
      <w:bookmarkEnd w:id="61"/>
      <w:bookmarkEnd w:id="62"/>
      <w:bookmarkEnd w:id="63"/>
    </w:p>
    <w:p w14:paraId="1358F61E" w14:textId="4224F7B2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7126C78" w14:textId="44816FF3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6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6"/>
      </w:tblPr>
      <w:tblGrid>
        <w:gridCol w:w="4675"/>
        <w:gridCol w:w="1350"/>
        <w:gridCol w:w="1530"/>
        <w:gridCol w:w="1445"/>
      </w:tblGrid>
      <w:tr w:rsidR="002C4E3C" w:rsidRPr="00AC5F7C" w14:paraId="70542B0A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6E69A1D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7B333BB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D48E0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559C7D5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429B6FE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680417B7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00EB5B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F5D7549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69428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E4802D9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5DFD7A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73D1E49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EC8F7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F01D77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21108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33741D5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8FA224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DBB082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473C9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69CAA14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695D93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F29207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3536C3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38281E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0119FB8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45C900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F9880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21A387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F8DDAB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FFB625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0D80FB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719F860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10460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2B6A7C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F9893C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512C1F4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ACDD68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EE41664" w14:textId="67CF136C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表9：</w:t>
      </w:r>
      <w:r w:rsidRPr="00CD7261">
        <w:rPr>
          <w:rFonts w:ascii="Verdana" w:hAnsi="Verdana"/>
          <w:i/>
          <w:sz w:val="14"/>
          <w:lang w:val="fr-FR"/>
        </w:rPr>
        <w:t>PCI-DSS-V3.1-Req6</w:t>
      </w:r>
      <w:r w:rsidRPr="00CD7261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9827B01" w14:textId="7F9C7527" w:rsidR="002C4E3C" w:rsidRPr="00CD7261" w:rsidRDefault="002C4E3C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24BCCE1C" w14:textId="1D361856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64" w:name="_Toc11157602"/>
      <w:bookmarkStart w:id="65" w:name="_Toc12346505"/>
      <w:bookmarkStart w:id="66" w:name="_Toc12346550"/>
      <w:bookmarkStart w:id="67" w:name="_Toc12440472"/>
      <w:bookmarkStart w:id="68" w:name="_Toc12441079"/>
      <w:bookmarkStart w:id="69" w:name="_Toc12442737"/>
      <w:r>
        <w:rPr>
          <w:rFonts w:eastAsia="Calibri"/>
          <w:lang w:val="en-US"/>
        </w:rPr>
        <w:lastRenderedPageBreak/>
        <w:t>PCI DSS – Requirement 7</w:t>
      </w:r>
      <w:bookmarkEnd w:id="64"/>
      <w:bookmarkEnd w:id="65"/>
      <w:bookmarkEnd w:id="66"/>
      <w:bookmarkEnd w:id="67"/>
      <w:bookmarkEnd w:id="68"/>
      <w:bookmarkEnd w:id="69"/>
    </w:p>
    <w:p w14:paraId="7A3BBBB9" w14:textId="73B6DFAA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465BE51" w14:textId="11F883BA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7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7"/>
      </w:tblPr>
      <w:tblGrid>
        <w:gridCol w:w="4675"/>
        <w:gridCol w:w="1350"/>
        <w:gridCol w:w="1530"/>
        <w:gridCol w:w="1445"/>
      </w:tblGrid>
      <w:tr w:rsidR="002C4E3C" w:rsidRPr="00AC5F7C" w14:paraId="572BBF47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9D97D9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D7528D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786A239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30A249F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1F552E7A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4455E6A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2E7D6E2E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CF89D53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8B83EF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09319C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CB8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615FA46C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EF8A2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7BE98C8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203C6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3679A3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8D044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0ED5F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1F3FC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B9E0A4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082471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CED0CF3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18812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377E0756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A1AB06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20E57FB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670FC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0F961E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F19C84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0708993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224D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95BC16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BA0E89D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49282CE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AA613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17F2119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D08797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B3692CC" w14:textId="20085E1C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0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</w:t>
      </w:r>
      <w:r>
        <w:rPr>
          <w:rFonts w:ascii="Verdana" w:hAnsi="Verdana"/>
          <w:i/>
          <w:sz w:val="14"/>
          <w:lang w:val="fr-FR"/>
        </w:rPr>
        <w:t>.</w:t>
      </w:r>
      <w:r w:rsidRPr="00CD7261">
        <w:rPr>
          <w:rFonts w:ascii="Verdana" w:hAnsi="Verdana"/>
          <w:i/>
          <w:sz w:val="14"/>
          <w:lang w:val="fr-FR"/>
        </w:rPr>
        <w:t>1-Req7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76115A32" w14:textId="41946512" w:rsidR="002C4E3C" w:rsidRPr="00212651" w:rsidRDefault="002C4E3C" w:rsidP="002C4E3C">
      <w:pPr>
        <w:pStyle w:val="Heading2"/>
        <w:spacing w:after="0"/>
        <w:ind w:left="540" w:right="657" w:hanging="540"/>
        <w:rPr>
          <w:rFonts w:eastAsia="Calibri"/>
        </w:rPr>
      </w:pPr>
      <w:bookmarkStart w:id="70" w:name="_Toc11157603"/>
      <w:bookmarkStart w:id="71" w:name="_Toc12346506"/>
      <w:bookmarkStart w:id="72" w:name="_Toc12346551"/>
      <w:bookmarkStart w:id="73" w:name="_Toc12440473"/>
      <w:bookmarkStart w:id="74" w:name="_Toc12441080"/>
      <w:bookmarkStart w:id="75" w:name="_Toc12442738"/>
      <w:r>
        <w:rPr>
          <w:rFonts w:eastAsia="Calibri"/>
          <w:lang w:val="en-US"/>
        </w:rPr>
        <w:t xml:space="preserve">PCI DSS – </w:t>
      </w:r>
      <w:r w:rsidR="00AD44F0">
        <w:rPr>
          <w:rFonts w:eastAsia="Calibri"/>
          <w:lang w:val="en-US"/>
        </w:rPr>
        <w:t>Requirement 8</w:t>
      </w:r>
      <w:bookmarkEnd w:id="70"/>
      <w:bookmarkEnd w:id="71"/>
      <w:bookmarkEnd w:id="72"/>
      <w:bookmarkEnd w:id="73"/>
      <w:bookmarkEnd w:id="74"/>
      <w:bookmarkEnd w:id="75"/>
    </w:p>
    <w:p w14:paraId="12BE2907" w14:textId="5F2EE079" w:rsidR="002C4E3C" w:rsidRDefault="002C4E3C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021C4E83" w14:textId="0208888C" w:rsidR="006813C1" w:rsidRDefault="00F6487D" w:rsidP="002C4E3C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DSS V3.1 Requirement 8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8"/>
      </w:tblPr>
      <w:tblGrid>
        <w:gridCol w:w="4675"/>
        <w:gridCol w:w="1350"/>
        <w:gridCol w:w="1530"/>
        <w:gridCol w:w="1445"/>
      </w:tblGrid>
      <w:tr w:rsidR="002C4E3C" w:rsidRPr="00AC5F7C" w14:paraId="7052FE90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438A492" w14:textId="77777777" w:rsidR="002C4E3C" w:rsidRPr="00FC19A1" w:rsidRDefault="002C4E3C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C0E4344" w14:textId="77777777" w:rsidR="002C4E3C" w:rsidRPr="00AC5F7C" w:rsidRDefault="002C4E3C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375375" w14:textId="77777777" w:rsidR="002C4E3C" w:rsidRPr="00AC5F7C" w:rsidRDefault="002C4E3C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7897B7A" w14:textId="77777777" w:rsidR="002C4E3C" w:rsidRPr="00934956" w:rsidRDefault="002C4E3C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2C4E3C" w:rsidRPr="00CA2066" w14:paraId="2A7F3CD7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AFCD54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08E94C2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8ED7E0A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5A091BE0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124263A7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DBD20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375D573B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4FC688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36262FA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AD1A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6FE7119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AE5F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8F6E64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C0351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3097DC8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A4AF71D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399562C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C39D5" w14:textId="77777777" w:rsidR="002C4E3C" w:rsidRPr="007675B2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1B7381A3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CA2066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1BDCE05" w14:textId="77777777" w:rsidR="002C4E3C" w:rsidRPr="00CA2066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522EBFA1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AE7F3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5EA11A96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8305B63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612DA18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A5515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7E1EFF69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0EC3802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2C4E3C" w:rsidRPr="00CA2066" w14:paraId="2786AA8D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BB5F4" w14:textId="77777777" w:rsidR="002C4E3C" w:rsidRDefault="002C4E3C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26A024AA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Default="002C4E3C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E6DDB67" w14:textId="77777777" w:rsidR="002C4E3C" w:rsidRDefault="002C4E3C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3A4FEE7" w14:textId="4ADFFAC9" w:rsidR="006813C1" w:rsidRPr="00CD7261" w:rsidRDefault="006813C1" w:rsidP="002C4E3C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1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PCI-DSS-V3.1-Req8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64F53328" w14:textId="77777777" w:rsidR="00AD44F0" w:rsidRPr="00CD7261" w:rsidRDefault="00AD44F0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val="fr-FR" w:eastAsia="x-none"/>
        </w:rPr>
      </w:pPr>
      <w:r w:rsidRPr="00CD7261">
        <w:rPr>
          <w:rFonts w:eastAsia="Calibri"/>
          <w:lang w:val="fr-FR"/>
        </w:rPr>
        <w:br w:type="page"/>
      </w:r>
    </w:p>
    <w:p w14:paraId="19E24C11" w14:textId="00EBF253" w:rsidR="00AD44F0" w:rsidRPr="00212651" w:rsidRDefault="00AD44F0" w:rsidP="00AD44F0">
      <w:pPr>
        <w:pStyle w:val="Heading2"/>
        <w:spacing w:after="0"/>
        <w:ind w:left="540" w:right="657" w:hanging="540"/>
        <w:rPr>
          <w:rFonts w:eastAsia="Calibri"/>
        </w:rPr>
      </w:pPr>
      <w:bookmarkStart w:id="76" w:name="_Toc11157604"/>
      <w:bookmarkStart w:id="77" w:name="_Toc12346507"/>
      <w:bookmarkStart w:id="78" w:name="_Toc12346552"/>
      <w:bookmarkStart w:id="79" w:name="_Toc12440474"/>
      <w:bookmarkStart w:id="80" w:name="_Toc12441081"/>
      <w:bookmarkStart w:id="81" w:name="_Toc12442739"/>
      <w:r>
        <w:rPr>
          <w:rFonts w:eastAsia="Calibri"/>
          <w:lang w:val="en-US"/>
        </w:rPr>
        <w:lastRenderedPageBreak/>
        <w:t>PCI DSS – Requirement 10</w:t>
      </w:r>
      <w:bookmarkEnd w:id="76"/>
      <w:bookmarkEnd w:id="77"/>
      <w:bookmarkEnd w:id="78"/>
      <w:bookmarkEnd w:id="79"/>
      <w:bookmarkEnd w:id="80"/>
      <w:bookmarkEnd w:id="81"/>
    </w:p>
    <w:p w14:paraId="198CD523" w14:textId="06C6B50D" w:rsidR="00AD44F0" w:rsidRDefault="00AD44F0" w:rsidP="00AD44F0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BC48B71" w14:textId="4C7BDFC3" w:rsidR="006813C1" w:rsidRDefault="00F6487D" w:rsidP="00AD44F0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6813C1">
        <w:rPr>
          <w:rFonts w:asciiTheme="minorHAnsi" w:hAnsiTheme="minorHAnsi" w:cstheme="minorHAnsi"/>
          <w:sz w:val="20"/>
          <w:szCs w:val="20"/>
        </w:rPr>
        <w:t>PCI DSS V3.1 Requirement 10</w:t>
      </w:r>
      <w:r w:rsidR="006813C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PCI-DSS-V3.1-Req-10"/>
      </w:tblPr>
      <w:tblGrid>
        <w:gridCol w:w="4675"/>
        <w:gridCol w:w="1350"/>
        <w:gridCol w:w="1530"/>
        <w:gridCol w:w="1445"/>
      </w:tblGrid>
      <w:tr w:rsidR="00AD44F0" w:rsidRPr="00AC5F7C" w14:paraId="0DD335C1" w14:textId="77777777" w:rsidTr="003A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AD95297" w14:textId="77777777" w:rsidR="00AD44F0" w:rsidRPr="00FC19A1" w:rsidRDefault="00AD44F0" w:rsidP="00496E9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E425183" w14:textId="77777777" w:rsidR="00AD44F0" w:rsidRPr="00AC5F7C" w:rsidRDefault="00AD44F0" w:rsidP="00496E9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3DBC39" w14:textId="77777777" w:rsidR="00AD44F0" w:rsidRPr="00AC5F7C" w:rsidRDefault="00AD44F0" w:rsidP="00496E9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86AA1EF" w14:textId="77777777" w:rsidR="00AD44F0" w:rsidRPr="00934956" w:rsidRDefault="00AD44F0" w:rsidP="00496E9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AD44F0" w:rsidRPr="00CA2066" w14:paraId="73E6F18F" w14:textId="77777777" w:rsidTr="003A194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7AC1DE1D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A72F6C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772B81E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70E1FCD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0B4171E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CDDEFA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DF0098A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AAE28D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C218E3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78565EAF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BAFEDC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68D01F40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34BD895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FC0890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5457520C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7B4ACC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8F14B41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BE0B99B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73D439B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60FF6165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36DCD" w14:textId="77777777" w:rsidR="00AD44F0" w:rsidRPr="007675B2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9C82A56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0F0D0F6B" w14:textId="77777777" w:rsidR="00AD44F0" w:rsidRPr="00CA2066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3153E30" w14:textId="77777777" w:rsidR="00AD44F0" w:rsidRPr="00CA2066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5B2AC4C4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8551B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31F5CF7E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25D0B7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BC4E24F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1DC0AF1E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B8BC4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25BD9BA5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608E0AE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A067F3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AD44F0" w:rsidRPr="00CA2066" w14:paraId="0DBC1BC8" w14:textId="77777777" w:rsidTr="00496E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0AE393" w14:textId="77777777" w:rsidR="00AD44F0" w:rsidRDefault="00AD44F0" w:rsidP="00496E9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30C9316E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7A1730" w14:textId="77777777" w:rsidR="00AD44F0" w:rsidRDefault="00AD44F0" w:rsidP="00496E9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D85831" w14:textId="77777777" w:rsidR="00AD44F0" w:rsidRDefault="00AD44F0" w:rsidP="00496E9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A439A3D" w14:textId="07DD403D" w:rsidR="006813C1" w:rsidRPr="00CD7261" w:rsidRDefault="006813C1" w:rsidP="00AD44F0">
      <w:pPr>
        <w:pStyle w:val="BodyContent"/>
        <w:ind w:right="657"/>
        <w:rPr>
          <w:rFonts w:ascii="Verdana" w:hAnsi="Verdana"/>
          <w:i/>
          <w:sz w:val="14"/>
          <w:lang w:val="fr-FR" w:eastAsia="zh-CN"/>
        </w:rPr>
      </w:pPr>
      <w:r>
        <w:rPr>
          <w:rFonts w:ascii="SimSun" w:eastAsia="SimSun" w:hAnsi="SimSun" w:cs="SimSun" w:hint="eastAsia"/>
          <w:i/>
          <w:sz w:val="14"/>
          <w:lang w:val="fr-FR" w:eastAsia="zh-CN"/>
        </w:rPr>
        <w:t>表1</w:t>
      </w:r>
      <w:r>
        <w:rPr>
          <w:rFonts w:ascii="SimSun" w:eastAsia="SimSun" w:hAnsi="SimSun" w:cs="SimSun"/>
          <w:i/>
          <w:sz w:val="14"/>
          <w:lang w:val="fr-FR" w:eastAsia="zh-CN"/>
        </w:rPr>
        <w:t>2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：</w:t>
      </w:r>
      <w:r w:rsidRPr="00CD7261">
        <w:rPr>
          <w:rFonts w:ascii="Verdana" w:hAnsi="Verdana"/>
          <w:i/>
          <w:sz w:val="14"/>
          <w:lang w:val="fr-FR"/>
        </w:rPr>
        <w:t>PCI-DSS-V3.1-Req-10</w:t>
      </w:r>
      <w:r>
        <w:rPr>
          <w:rFonts w:ascii="SimSun" w:eastAsia="SimSun" w:hAnsi="SimSun" w:cs="SimSun" w:hint="eastAsia"/>
          <w:i/>
          <w:sz w:val="14"/>
          <w:lang w:val="fr-FR" w:eastAsia="zh-CN"/>
        </w:rPr>
        <w:t>违规</w:t>
      </w:r>
    </w:p>
    <w:p w14:paraId="15C33737" w14:textId="1D6A3430" w:rsidR="00AD44F0" w:rsidRPr="00CD7261" w:rsidRDefault="00AD44F0">
      <w:pPr>
        <w:spacing w:after="0" w:line="240" w:lineRule="auto"/>
        <w:ind w:left="0"/>
        <w:jc w:val="left"/>
        <w:rPr>
          <w:rFonts w:asciiTheme="minorHAnsi" w:eastAsia="Perpetua" w:hAnsiTheme="minorHAnsi" w:cstheme="minorHAnsi"/>
          <w:color w:val="000000"/>
          <w:sz w:val="20"/>
          <w:lang w:val="fr-FR" w:eastAsia="en-US"/>
        </w:rPr>
      </w:pPr>
      <w:r w:rsidRPr="00CD7261">
        <w:rPr>
          <w:rFonts w:asciiTheme="minorHAnsi" w:eastAsia="Perpetua" w:hAnsiTheme="minorHAnsi" w:cstheme="minorHAnsi"/>
          <w:color w:val="000000"/>
          <w:sz w:val="20"/>
          <w:lang w:val="fr-FR" w:eastAsia="en-US"/>
        </w:rPr>
        <w:br w:type="page"/>
      </w:r>
    </w:p>
    <w:p w14:paraId="61051B28" w14:textId="304A4DED" w:rsidR="00CA74F4" w:rsidRDefault="00E244D6" w:rsidP="002638B2">
      <w:pPr>
        <w:pStyle w:val="Heading1"/>
        <w:ind w:right="657"/>
      </w:pPr>
      <w:bookmarkStart w:id="82" w:name="_Hlk12290823"/>
      <w:bookmarkStart w:id="83" w:name="_Toc12346508"/>
      <w:bookmarkStart w:id="84" w:name="_Toc12346553"/>
      <w:bookmarkStart w:id="85" w:name="_Toc12440475"/>
      <w:bookmarkStart w:id="86" w:name="_Toc12441082"/>
      <w:bookmarkStart w:id="87" w:name="_Toc12442740"/>
      <w:r>
        <w:rPr>
          <w:rFonts w:hint="eastAsia"/>
          <w:lang w:eastAsia="zh-CN"/>
        </w:rPr>
        <w:lastRenderedPageBreak/>
        <w:t>附件</w:t>
      </w:r>
      <w:bookmarkEnd w:id="82"/>
      <w:bookmarkEnd w:id="83"/>
      <w:bookmarkEnd w:id="84"/>
      <w:bookmarkEnd w:id="85"/>
      <w:bookmarkEnd w:id="86"/>
      <w:bookmarkEnd w:id="87"/>
    </w:p>
    <w:p w14:paraId="48916227" w14:textId="7BDD4784" w:rsidR="00010552" w:rsidRDefault="00E244D6" w:rsidP="002638B2">
      <w:pPr>
        <w:pStyle w:val="Heading2"/>
        <w:spacing w:after="0"/>
        <w:ind w:left="540" w:right="657" w:hanging="540"/>
        <w:rPr>
          <w:lang w:val="en-US"/>
        </w:rPr>
      </w:pPr>
      <w:bookmarkStart w:id="88" w:name="_Hlk12290829"/>
      <w:bookmarkStart w:id="89" w:name="_Toc12346509"/>
      <w:bookmarkStart w:id="90" w:name="_Toc12346554"/>
      <w:bookmarkStart w:id="91" w:name="_Toc12440476"/>
      <w:bookmarkStart w:id="92" w:name="_Toc12441083"/>
      <w:bookmarkStart w:id="93" w:name="_Toc12442741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88"/>
      <w:bookmarkEnd w:id="89"/>
      <w:bookmarkEnd w:id="90"/>
      <w:bookmarkEnd w:id="91"/>
      <w:bookmarkEnd w:id="92"/>
      <w:bookmarkEnd w:id="93"/>
    </w:p>
    <w:p w14:paraId="02E5D6AD" w14:textId="46696B83" w:rsidR="00010552" w:rsidRDefault="00010552" w:rsidP="00010552">
      <w:pPr>
        <w:ind w:right="657"/>
      </w:pPr>
    </w:p>
    <w:p w14:paraId="5F0202AC" w14:textId="77777777" w:rsidR="00D72AE7" w:rsidRDefault="00D72AE7" w:rsidP="00D72AE7">
      <w:pPr>
        <w:ind w:right="657"/>
        <w:rPr>
          <w:lang w:eastAsia="zh-CN"/>
        </w:rPr>
      </w:pPr>
      <w:bookmarkStart w:id="94" w:name="_Hlk12290837"/>
      <w:bookmarkStart w:id="95" w:name="_Toc12346510"/>
      <w:bookmarkStart w:id="96" w:name="_Toc12346555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94"/>
    <w:p w14:paraId="29B8881C" w14:textId="77777777" w:rsidR="00F6487D" w:rsidRPr="00AB5CD1" w:rsidRDefault="00F6487D" w:rsidP="00F6487D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proofErr w:type="spellStart"/>
      <w:r w:rsidRPr="00AB5CD1">
        <w:rPr>
          <w:rFonts w:hint="eastAsia"/>
        </w:rPr>
        <w:t>软件智能</w:t>
      </w:r>
      <w:proofErr w:type="spellEnd"/>
      <w:r>
        <w:rPr>
          <w:rFonts w:hint="eastAsia"/>
          <w:lang w:eastAsia="zh-CN"/>
        </w:rPr>
        <w:t>更多</w:t>
      </w:r>
      <w:proofErr w:type="spellStart"/>
      <w:r w:rsidRPr="00AB5CD1">
        <w:rPr>
          <w:rFonts w:hint="eastAsia"/>
        </w:rPr>
        <w:t>相关信息</w:t>
      </w:r>
      <w:proofErr w:type="spellEnd"/>
      <w:r>
        <w:rPr>
          <w:rFonts w:hint="eastAsia"/>
          <w:lang w:eastAsia="zh-CN"/>
        </w:rPr>
        <w:t>，请</w:t>
      </w:r>
      <w:proofErr w:type="spellStart"/>
      <w:r w:rsidRPr="00AB5CD1">
        <w:rPr>
          <w:rFonts w:hint="eastAsia"/>
        </w:rPr>
        <w:t>访问</w:t>
      </w:r>
      <w:proofErr w:type="spellEnd"/>
      <w:r>
        <w:fldChar w:fldCharType="begin"/>
      </w:r>
      <w:r>
        <w:instrText>HYPERLINK "https://www.castsoftware.com/software-intelligence"</w:instrText>
      </w:r>
      <w:r>
        <w:fldChar w:fldCharType="separate"/>
      </w:r>
      <w:r w:rsidRPr="00577D6E">
        <w:rPr>
          <w:rStyle w:val="Hyperlink"/>
        </w:rPr>
        <w:t>https://www.castsoftware.com/software-intelligence</w:t>
      </w:r>
      <w:r>
        <w:fldChar w:fldCharType="end"/>
      </w:r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1BEFAC18" w14:textId="35B39D2A" w:rsidR="00690F72" w:rsidRDefault="00E244D6" w:rsidP="002638B2">
      <w:pPr>
        <w:pStyle w:val="Heading2"/>
        <w:spacing w:after="0"/>
        <w:ind w:left="540" w:right="657" w:hanging="540"/>
      </w:pPr>
      <w:bookmarkStart w:id="97" w:name="_Toc12440477"/>
      <w:bookmarkStart w:id="98" w:name="_Toc12441084"/>
      <w:bookmarkStart w:id="99" w:name="_Toc12442742"/>
      <w:r>
        <w:rPr>
          <w:rFonts w:hint="eastAsia"/>
          <w:lang w:val="en-US" w:eastAsia="zh-CN"/>
        </w:rPr>
        <w:t>工作原理</w:t>
      </w:r>
      <w:bookmarkEnd w:id="95"/>
      <w:bookmarkEnd w:id="96"/>
      <w:bookmarkEnd w:id="97"/>
      <w:bookmarkEnd w:id="98"/>
      <w:bookmarkEnd w:id="99"/>
    </w:p>
    <w:p w14:paraId="31D9363B" w14:textId="77777777" w:rsidR="00513557" w:rsidRDefault="00513557" w:rsidP="002638B2">
      <w:pPr>
        <w:ind w:right="657"/>
      </w:pPr>
    </w:p>
    <w:p w14:paraId="5F7AD22A" w14:textId="4EB7E593" w:rsidR="00002AC0" w:rsidRDefault="00E27EE9" w:rsidP="00002AC0">
      <w:pPr>
        <w:ind w:right="657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B29E7F7" wp14:editId="3328A5C5">
            <wp:simplePos x="0" y="0"/>
            <wp:positionH relativeFrom="margin">
              <wp:posOffset>-455762</wp:posOffset>
            </wp:positionH>
            <wp:positionV relativeFrom="paragraph">
              <wp:posOffset>813495</wp:posOffset>
            </wp:positionV>
            <wp:extent cx="636905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14" y="21465"/>
                <wp:lineTo x="21514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AC0" w:rsidRPr="00FB2FEC">
        <w:rPr>
          <w:rFonts w:hint="eastAsia"/>
        </w:rPr>
        <w:t>CAST</w:t>
      </w:r>
      <w:proofErr w:type="spellStart"/>
      <w:r w:rsidR="00002AC0" w:rsidRPr="00FB2FEC">
        <w:rPr>
          <w:rFonts w:hint="eastAsia"/>
        </w:rPr>
        <w:t>可连接至所有主要的</w:t>
      </w:r>
      <w:proofErr w:type="spellEnd"/>
      <w:r w:rsidR="00002AC0" w:rsidRPr="00FB2FEC">
        <w:rPr>
          <w:rFonts w:hint="eastAsia"/>
        </w:rPr>
        <w:t>SCM</w:t>
      </w:r>
      <w:r w:rsidR="00002AC0" w:rsidRPr="00FB2FEC">
        <w:rPr>
          <w:rFonts w:hint="eastAsia"/>
        </w:rPr>
        <w:t>（</w:t>
      </w:r>
      <w:proofErr w:type="spellStart"/>
      <w:r w:rsidR="00002AC0" w:rsidRPr="00FB2FEC">
        <w:rPr>
          <w:rFonts w:hint="eastAsia"/>
        </w:rPr>
        <w:t>源代码管理）系统，支持不同语言的源代码</w:t>
      </w:r>
      <w:proofErr w:type="spellEnd"/>
      <w:r w:rsidR="00002AC0">
        <w:rPr>
          <w:rFonts w:hint="eastAsia"/>
          <w:lang w:eastAsia="zh-CN"/>
        </w:rPr>
        <w:t>扫描分析</w:t>
      </w:r>
      <w:r w:rsidR="00002AC0" w:rsidRPr="00FB2FEC">
        <w:rPr>
          <w:rFonts w:hint="eastAsia"/>
        </w:rPr>
        <w:t>。</w:t>
      </w:r>
      <w:proofErr w:type="spellStart"/>
      <w:r w:rsidR="00002AC0" w:rsidRPr="00FB2FEC">
        <w:rPr>
          <w:rFonts w:hint="eastAsia"/>
        </w:rPr>
        <w:t>源代码作为元数据处理并存储在</w:t>
      </w:r>
      <w:proofErr w:type="spellEnd"/>
      <w:r w:rsidR="00002AC0" w:rsidRPr="00FB2FEC">
        <w:rPr>
          <w:rFonts w:hint="eastAsia"/>
        </w:rPr>
        <w:t>CAST</w:t>
      </w:r>
      <w:proofErr w:type="spellStart"/>
      <w:r w:rsidR="00002AC0" w:rsidRPr="00FB2FEC">
        <w:rPr>
          <w:rFonts w:hint="eastAsia"/>
        </w:rPr>
        <w:t>知识库中</w:t>
      </w:r>
      <w:proofErr w:type="spellEnd"/>
      <w:r w:rsidR="00002AC0" w:rsidRPr="00FB2FEC">
        <w:rPr>
          <w:rFonts w:hint="eastAsia"/>
        </w:rPr>
        <w:t>——</w:t>
      </w:r>
      <w:proofErr w:type="spellStart"/>
      <w:r w:rsidR="00002AC0" w:rsidRPr="00FB2FEC">
        <w:rPr>
          <w:rFonts w:hint="eastAsia"/>
        </w:rPr>
        <w:t>构成</w:t>
      </w:r>
      <w:proofErr w:type="spellEnd"/>
      <w:r w:rsidR="00002AC0" w:rsidRPr="00FB2FEC">
        <w:rPr>
          <w:rFonts w:hint="eastAsia"/>
        </w:rPr>
        <w:t>CAST AIP</w:t>
      </w:r>
      <w:proofErr w:type="spellStart"/>
      <w:r w:rsidR="00002AC0" w:rsidRPr="00FB2FEC">
        <w:rPr>
          <w:rFonts w:hint="eastAsia"/>
        </w:rPr>
        <w:t>分析与生成信息的基础</w:t>
      </w:r>
      <w:proofErr w:type="spellEnd"/>
      <w:r w:rsidR="00002AC0" w:rsidRPr="00FB2FEC">
        <w:rPr>
          <w:rFonts w:hint="eastAsia"/>
        </w:rPr>
        <w:t>。</w:t>
      </w:r>
      <w:r w:rsidR="00002AC0" w:rsidRPr="00FB2FEC">
        <w:rPr>
          <w:rFonts w:hint="eastAsia"/>
        </w:rPr>
        <w:t>CAST</w:t>
      </w:r>
      <w:r w:rsidR="00002AC0">
        <w:rPr>
          <w:rFonts w:hint="eastAsia"/>
          <w:lang w:eastAsia="zh-CN"/>
        </w:rPr>
        <w:t>扫描</w:t>
      </w:r>
      <w:proofErr w:type="spellStart"/>
      <w:r w:rsidR="00002AC0" w:rsidRPr="00FB2FEC">
        <w:rPr>
          <w:rFonts w:hint="eastAsia"/>
        </w:rPr>
        <w:t>分析整个应用</w:t>
      </w:r>
      <w:proofErr w:type="spellEnd"/>
      <w:r w:rsidR="00002AC0" w:rsidRPr="00FB2FEC">
        <w:rPr>
          <w:rFonts w:hint="eastAsia"/>
        </w:rPr>
        <w:t>——</w:t>
      </w:r>
      <w:proofErr w:type="spellStart"/>
      <w:r w:rsidR="00002AC0" w:rsidRPr="00FB2FEC">
        <w:rPr>
          <w:rFonts w:hint="eastAsia"/>
        </w:rPr>
        <w:t>包括</w:t>
      </w:r>
      <w:proofErr w:type="spellEnd"/>
      <w:r w:rsidR="00002AC0">
        <w:rPr>
          <w:rFonts w:hint="eastAsia"/>
          <w:lang w:eastAsia="zh-CN"/>
        </w:rPr>
        <w:t>传统</w:t>
      </w:r>
      <w:proofErr w:type="spellStart"/>
      <w:r w:rsidR="00002AC0" w:rsidRPr="00FB2FEC">
        <w:rPr>
          <w:rFonts w:hint="eastAsia"/>
        </w:rPr>
        <w:t>组件、应用定制</w:t>
      </w:r>
      <w:proofErr w:type="spellEnd"/>
      <w:r w:rsidR="00002AC0">
        <w:rPr>
          <w:rFonts w:hint="eastAsia"/>
          <w:lang w:eastAsia="zh-CN"/>
        </w:rPr>
        <w:t>包</w:t>
      </w:r>
      <w:r w:rsidR="00002AC0" w:rsidRPr="00FB2FEC">
        <w:rPr>
          <w:rFonts w:hint="eastAsia"/>
        </w:rPr>
        <w:t>和</w:t>
      </w:r>
      <w:r w:rsidR="00002AC0">
        <w:rPr>
          <w:rFonts w:hint="eastAsia"/>
          <w:lang w:eastAsia="zh-CN"/>
        </w:rPr>
        <w:t>各种</w:t>
      </w:r>
      <w:proofErr w:type="spellStart"/>
      <w:r w:rsidR="00002AC0" w:rsidRPr="00FB2FEC">
        <w:rPr>
          <w:rFonts w:hint="eastAsia"/>
        </w:rPr>
        <w:t>现代分布式技术环境。来自第三方代码分析器的数据</w:t>
      </w:r>
      <w:proofErr w:type="spellEnd"/>
      <w:r w:rsidR="00002AC0">
        <w:rPr>
          <w:rFonts w:hint="eastAsia"/>
          <w:lang w:eastAsia="zh-CN"/>
        </w:rPr>
        <w:t>也</w:t>
      </w:r>
      <w:proofErr w:type="spellStart"/>
      <w:r w:rsidR="00002AC0" w:rsidRPr="00FB2FEC">
        <w:rPr>
          <w:rFonts w:hint="eastAsia"/>
        </w:rPr>
        <w:t>可集成到</w:t>
      </w:r>
      <w:proofErr w:type="spellEnd"/>
      <w:r w:rsidR="00002AC0" w:rsidRPr="00FB2FEC">
        <w:rPr>
          <w:rFonts w:hint="eastAsia"/>
        </w:rPr>
        <w:t>CAST</w:t>
      </w:r>
      <w:proofErr w:type="spellStart"/>
      <w:r w:rsidR="00002AC0" w:rsidRPr="00FB2FEC">
        <w:rPr>
          <w:rFonts w:hint="eastAsia"/>
        </w:rPr>
        <w:t>知识库中，并在</w:t>
      </w:r>
      <w:proofErr w:type="spellEnd"/>
      <w:r w:rsidR="00002AC0" w:rsidRPr="00FB2FEC">
        <w:rPr>
          <w:rFonts w:hint="eastAsia"/>
        </w:rPr>
        <w:t>AIP</w:t>
      </w:r>
      <w:proofErr w:type="spellStart"/>
      <w:r w:rsidR="00002AC0" w:rsidRPr="00FB2FEC">
        <w:rPr>
          <w:rFonts w:hint="eastAsia"/>
        </w:rPr>
        <w:t>仪表盘中</w:t>
      </w:r>
      <w:proofErr w:type="spellEnd"/>
      <w:r w:rsidR="00002AC0">
        <w:rPr>
          <w:rFonts w:hint="eastAsia"/>
          <w:lang w:eastAsia="zh-CN"/>
        </w:rPr>
        <w:t>集中显示</w:t>
      </w:r>
      <w:r w:rsidR="00002AC0" w:rsidRPr="00FB2FEC">
        <w:rPr>
          <w:rFonts w:hint="eastAsia"/>
        </w:rPr>
        <w:t>。</w:t>
      </w:r>
      <w:r w:rsidR="00002AC0" w:rsidRPr="00FB2FEC">
        <w:rPr>
          <w:rFonts w:hint="eastAsia"/>
        </w:rPr>
        <w:t xml:space="preserve"> </w:t>
      </w:r>
    </w:p>
    <w:p w14:paraId="481038EA" w14:textId="4EAEDB54" w:rsidR="00E244D6" w:rsidRDefault="00E244D6" w:rsidP="002638B2">
      <w:pPr>
        <w:ind w:right="657"/>
      </w:pPr>
    </w:p>
    <w:p w14:paraId="08B9893B" w14:textId="2D41C1E3" w:rsidR="00513557" w:rsidRDefault="00513557" w:rsidP="002638B2">
      <w:pPr>
        <w:ind w:right="657"/>
        <w:rPr>
          <w:rFonts w:cs="Arial"/>
        </w:rPr>
      </w:pPr>
    </w:p>
    <w:p w14:paraId="2DC980E8" w14:textId="1FC7BD57" w:rsidR="00513557" w:rsidRDefault="00513557" w:rsidP="002638B2">
      <w:pPr>
        <w:ind w:right="657"/>
        <w:rPr>
          <w:rFonts w:cs="Arial"/>
        </w:rPr>
      </w:pPr>
    </w:p>
    <w:p w14:paraId="11C52894" w14:textId="1B49163C" w:rsidR="00690F72" w:rsidRPr="00690F72" w:rsidRDefault="00690F72" w:rsidP="002638B2">
      <w:pPr>
        <w:ind w:right="657"/>
        <w:rPr>
          <w:rFonts w:cs="Arial"/>
        </w:rPr>
      </w:pPr>
    </w:p>
    <w:sectPr w:rsidR="00690F72" w:rsidRPr="00690F72" w:rsidSect="0082759C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D156" w14:textId="77777777" w:rsidR="001307A4" w:rsidRDefault="001307A4">
      <w:r>
        <w:separator/>
      </w:r>
    </w:p>
  </w:endnote>
  <w:endnote w:type="continuationSeparator" w:id="0">
    <w:p w14:paraId="64FF9728" w14:textId="77777777" w:rsidR="001307A4" w:rsidRDefault="0013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B545A6" w:rsidRDefault="00B545A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43AA0A08" w:rsidR="00B545A6" w:rsidRDefault="00A32A16">
    <w:pPr>
      <w:pStyle w:val="Footer"/>
    </w:pPr>
    <w:r>
      <w:rPr>
        <w:noProof/>
      </w:rPr>
      <w:drawing>
        <wp:inline distT="0" distB="0" distL="0" distR="0" wp14:anchorId="6D4FAA9F" wp14:editId="5D80A2B4">
          <wp:extent cx="755441" cy="266400"/>
          <wp:effectExtent l="0" t="0" r="0" b="0"/>
          <wp:docPr id="17691594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45A6">
      <w:tab/>
    </w:r>
    <w:r w:rsidR="00B545A6">
      <w:tab/>
    </w:r>
    <w:r w:rsidR="00B545A6">
      <w:tab/>
    </w:r>
    <w:r w:rsidR="00B545A6">
      <w:tab/>
    </w:r>
    <w:r w:rsidR="00B545A6">
      <w:tab/>
    </w:r>
    <w:r w:rsidR="00B545A6">
      <w:tab/>
    </w:r>
    <w:r w:rsidR="00B545A6">
      <w:tab/>
    </w:r>
    <w:r w:rsidR="00B545A6">
      <w:tab/>
    </w:r>
    <w:r w:rsidR="00B545A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B545A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B545A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B545A6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="00B545A6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B545A6" w:rsidRPr="009310DE">
      <w:rPr>
        <w:color w:val="404040" w:themeColor="text1" w:themeTint="BF"/>
        <w:sz w:val="22"/>
      </w:rPr>
      <w:t xml:space="preserve"> </w:t>
    </w:r>
  </w:p>
  <w:p w14:paraId="4EF504CA" w14:textId="77777777" w:rsidR="00B545A6" w:rsidRDefault="00B54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6F70" w14:textId="77777777" w:rsidR="001307A4" w:rsidRDefault="001307A4">
      <w:r>
        <w:separator/>
      </w:r>
    </w:p>
  </w:footnote>
  <w:footnote w:type="continuationSeparator" w:id="0">
    <w:p w14:paraId="0795AC4C" w14:textId="77777777" w:rsidR="001307A4" w:rsidRDefault="00130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0342BC6" w:rsidR="00B545A6" w:rsidRPr="00501CAD" w:rsidRDefault="00B545A6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PCI DSS V3.1</w:t>
    </w:r>
  </w:p>
  <w:p w14:paraId="09BF77A7" w14:textId="77777777" w:rsidR="00B545A6" w:rsidRPr="00501CAD" w:rsidRDefault="00B54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B545A6" w:rsidRDefault="00B545A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937543">
    <w:abstractNumId w:val="2"/>
  </w:num>
  <w:num w:numId="2" w16cid:durableId="1762142574">
    <w:abstractNumId w:val="11"/>
  </w:num>
  <w:num w:numId="3" w16cid:durableId="2043240406">
    <w:abstractNumId w:val="13"/>
  </w:num>
  <w:num w:numId="4" w16cid:durableId="1651597657">
    <w:abstractNumId w:val="8"/>
  </w:num>
  <w:num w:numId="5" w16cid:durableId="1674331690">
    <w:abstractNumId w:val="1"/>
  </w:num>
  <w:num w:numId="6" w16cid:durableId="1538660526">
    <w:abstractNumId w:val="0"/>
  </w:num>
  <w:num w:numId="7" w16cid:durableId="470563736">
    <w:abstractNumId w:val="16"/>
  </w:num>
  <w:num w:numId="8" w16cid:durableId="1996645204">
    <w:abstractNumId w:val="18"/>
  </w:num>
  <w:num w:numId="9" w16cid:durableId="775253320">
    <w:abstractNumId w:val="12"/>
  </w:num>
  <w:num w:numId="10" w16cid:durableId="1957560873">
    <w:abstractNumId w:val="5"/>
  </w:num>
  <w:num w:numId="11" w16cid:durableId="502939792">
    <w:abstractNumId w:val="20"/>
  </w:num>
  <w:num w:numId="12" w16cid:durableId="669716924">
    <w:abstractNumId w:val="17"/>
  </w:num>
  <w:num w:numId="13" w16cid:durableId="1989094941">
    <w:abstractNumId w:val="21"/>
  </w:num>
  <w:num w:numId="14" w16cid:durableId="1017540940">
    <w:abstractNumId w:val="14"/>
  </w:num>
  <w:num w:numId="15" w16cid:durableId="112555452">
    <w:abstractNumId w:val="4"/>
  </w:num>
  <w:num w:numId="16" w16cid:durableId="1070663802">
    <w:abstractNumId w:val="6"/>
  </w:num>
  <w:num w:numId="17" w16cid:durableId="1108811710">
    <w:abstractNumId w:val="15"/>
  </w:num>
  <w:num w:numId="18" w16cid:durableId="388194742">
    <w:abstractNumId w:val="7"/>
  </w:num>
  <w:num w:numId="19" w16cid:durableId="1850363557">
    <w:abstractNumId w:val="3"/>
  </w:num>
  <w:num w:numId="20" w16cid:durableId="1933005329">
    <w:abstractNumId w:val="10"/>
  </w:num>
  <w:num w:numId="21" w16cid:durableId="1268930830">
    <w:abstractNumId w:val="2"/>
  </w:num>
  <w:num w:numId="22" w16cid:durableId="1996949924">
    <w:abstractNumId w:val="19"/>
  </w:num>
  <w:num w:numId="23" w16cid:durableId="717127549">
    <w:abstractNumId w:val="2"/>
  </w:num>
  <w:num w:numId="24" w16cid:durableId="1589461487">
    <w:abstractNumId w:val="2"/>
  </w:num>
  <w:num w:numId="25" w16cid:durableId="1788309354">
    <w:abstractNumId w:val="2"/>
  </w:num>
  <w:num w:numId="26" w16cid:durableId="1002467052">
    <w:abstractNumId w:val="2"/>
  </w:num>
  <w:num w:numId="27" w16cid:durableId="1318266242">
    <w:abstractNumId w:val="2"/>
  </w:num>
  <w:num w:numId="28" w16cid:durableId="969478262">
    <w:abstractNumId w:val="2"/>
  </w:num>
  <w:num w:numId="29" w16cid:durableId="2136212459">
    <w:abstractNumId w:val="2"/>
  </w:num>
  <w:num w:numId="30" w16cid:durableId="1910769640">
    <w:abstractNumId w:val="2"/>
  </w:num>
  <w:num w:numId="31" w16cid:durableId="1745031532">
    <w:abstractNumId w:val="2"/>
  </w:num>
  <w:num w:numId="32" w16cid:durableId="193271539">
    <w:abstractNumId w:val="2"/>
  </w:num>
  <w:num w:numId="33" w16cid:durableId="1846288440">
    <w:abstractNumId w:val="2"/>
  </w:num>
  <w:num w:numId="34" w16cid:durableId="305553117">
    <w:abstractNumId w:val="2"/>
  </w:num>
  <w:num w:numId="35" w16cid:durableId="1739595462">
    <w:abstractNumId w:val="2"/>
  </w:num>
  <w:num w:numId="36" w16cid:durableId="1311907887">
    <w:abstractNumId w:val="2"/>
  </w:num>
  <w:num w:numId="37" w16cid:durableId="421491407">
    <w:abstractNumId w:val="2"/>
  </w:num>
  <w:num w:numId="38" w16cid:durableId="1744789537">
    <w:abstractNumId w:val="2"/>
  </w:num>
  <w:num w:numId="39" w16cid:durableId="1483541745">
    <w:abstractNumId w:val="2"/>
  </w:num>
  <w:num w:numId="40" w16cid:durableId="339355988">
    <w:abstractNumId w:val="2"/>
  </w:num>
  <w:num w:numId="41" w16cid:durableId="1811553630">
    <w:abstractNumId w:val="2"/>
  </w:num>
  <w:num w:numId="42" w16cid:durableId="173501383">
    <w:abstractNumId w:val="2"/>
  </w:num>
  <w:num w:numId="43" w16cid:durableId="255142105">
    <w:abstractNumId w:val="9"/>
  </w:num>
  <w:num w:numId="44" w16cid:durableId="155582755">
    <w:abstractNumId w:val="2"/>
  </w:num>
  <w:num w:numId="45" w16cid:durableId="1718314460">
    <w:abstractNumId w:val="2"/>
  </w:num>
  <w:num w:numId="46" w16cid:durableId="552813315">
    <w:abstractNumId w:val="2"/>
  </w:num>
  <w:num w:numId="47" w16cid:durableId="172420828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AC0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85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1"/>
    <w:rsid w:val="00031619"/>
    <w:rsid w:val="0003223B"/>
    <w:rsid w:val="00032778"/>
    <w:rsid w:val="00032FB0"/>
    <w:rsid w:val="00033348"/>
    <w:rsid w:val="00033AA2"/>
    <w:rsid w:val="00033E61"/>
    <w:rsid w:val="00034128"/>
    <w:rsid w:val="000348F0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38F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009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360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07A4"/>
    <w:rsid w:val="0013169A"/>
    <w:rsid w:val="001321EF"/>
    <w:rsid w:val="00132E3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DFC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A7F"/>
    <w:rsid w:val="00175D58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8C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6A13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4E9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E5779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28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76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31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66D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94D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1385"/>
    <w:rsid w:val="003B300F"/>
    <w:rsid w:val="003B33F2"/>
    <w:rsid w:val="003B357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0F0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13A9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00B"/>
    <w:rsid w:val="00491426"/>
    <w:rsid w:val="0049207D"/>
    <w:rsid w:val="004927CD"/>
    <w:rsid w:val="00492B56"/>
    <w:rsid w:val="00493E2F"/>
    <w:rsid w:val="00494662"/>
    <w:rsid w:val="00494E1B"/>
    <w:rsid w:val="00496E95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C7C51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07391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B04"/>
    <w:rsid w:val="00570E64"/>
    <w:rsid w:val="00574032"/>
    <w:rsid w:val="005746B8"/>
    <w:rsid w:val="005761DD"/>
    <w:rsid w:val="00576961"/>
    <w:rsid w:val="005773E4"/>
    <w:rsid w:val="00577B66"/>
    <w:rsid w:val="00577EDD"/>
    <w:rsid w:val="00580494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463"/>
    <w:rsid w:val="005B3A94"/>
    <w:rsid w:val="005B654E"/>
    <w:rsid w:val="005B7951"/>
    <w:rsid w:val="005B7B6F"/>
    <w:rsid w:val="005C0489"/>
    <w:rsid w:val="005C102C"/>
    <w:rsid w:val="005C1497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3B09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7B9"/>
    <w:rsid w:val="00642BE2"/>
    <w:rsid w:val="00642CE3"/>
    <w:rsid w:val="006445F6"/>
    <w:rsid w:val="0064468B"/>
    <w:rsid w:val="00644F07"/>
    <w:rsid w:val="006462D1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3C1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D08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05C0B"/>
    <w:rsid w:val="007105C2"/>
    <w:rsid w:val="00710C9E"/>
    <w:rsid w:val="00710FF1"/>
    <w:rsid w:val="00712312"/>
    <w:rsid w:val="00713099"/>
    <w:rsid w:val="007134A3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65CD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0E48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A06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A72AC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185C"/>
    <w:rsid w:val="00962C80"/>
    <w:rsid w:val="00963F67"/>
    <w:rsid w:val="009640A0"/>
    <w:rsid w:val="00964304"/>
    <w:rsid w:val="0096450C"/>
    <w:rsid w:val="009659B5"/>
    <w:rsid w:val="00966185"/>
    <w:rsid w:val="00967020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E53"/>
    <w:rsid w:val="009A1F0D"/>
    <w:rsid w:val="009A2C78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4371"/>
    <w:rsid w:val="009B530C"/>
    <w:rsid w:val="009B5957"/>
    <w:rsid w:val="009B5B5B"/>
    <w:rsid w:val="009B6686"/>
    <w:rsid w:val="009B66BC"/>
    <w:rsid w:val="009B70F3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3A06"/>
    <w:rsid w:val="00A03AD1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2A16"/>
    <w:rsid w:val="00A333A3"/>
    <w:rsid w:val="00A33977"/>
    <w:rsid w:val="00A34056"/>
    <w:rsid w:val="00A343E4"/>
    <w:rsid w:val="00A34BB8"/>
    <w:rsid w:val="00A351F8"/>
    <w:rsid w:val="00A359B0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5FD1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64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AA5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B2A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45A6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3A81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251B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4EAD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2EA6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048B"/>
    <w:rsid w:val="00CD1A99"/>
    <w:rsid w:val="00CD20CB"/>
    <w:rsid w:val="00CD21D0"/>
    <w:rsid w:val="00CD2AFB"/>
    <w:rsid w:val="00CD43BB"/>
    <w:rsid w:val="00CD5066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10D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64"/>
    <w:rsid w:val="00CF2EDF"/>
    <w:rsid w:val="00CF3F73"/>
    <w:rsid w:val="00CF4297"/>
    <w:rsid w:val="00CF4D47"/>
    <w:rsid w:val="00CF4D82"/>
    <w:rsid w:val="00CF5F86"/>
    <w:rsid w:val="00CF6142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35D"/>
    <w:rsid w:val="00D279C6"/>
    <w:rsid w:val="00D3051E"/>
    <w:rsid w:val="00D3121E"/>
    <w:rsid w:val="00D31701"/>
    <w:rsid w:val="00D31D84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130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2AE7"/>
    <w:rsid w:val="00D74141"/>
    <w:rsid w:val="00D76926"/>
    <w:rsid w:val="00D772A2"/>
    <w:rsid w:val="00D80149"/>
    <w:rsid w:val="00D807C2"/>
    <w:rsid w:val="00D81F98"/>
    <w:rsid w:val="00D8280A"/>
    <w:rsid w:val="00D8443E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AA3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DF7744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2D7B"/>
    <w:rsid w:val="00E23653"/>
    <w:rsid w:val="00E23A5F"/>
    <w:rsid w:val="00E244D6"/>
    <w:rsid w:val="00E2450E"/>
    <w:rsid w:val="00E25182"/>
    <w:rsid w:val="00E253BC"/>
    <w:rsid w:val="00E26253"/>
    <w:rsid w:val="00E27EE9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B7A28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8E6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259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87D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5128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5F62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0080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A194D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3A194D"/>
    <w:pPr>
      <w:keepNext/>
      <w:numPr>
        <w:ilvl w:val="1"/>
        <w:numId w:val="1"/>
      </w:numPr>
      <w:pBdr>
        <w:bottom w:val="single" w:sz="4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3A194D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3A194D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A194D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346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14ED0-8AB8-43D5-B705-933ABB11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151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84</cp:revision>
  <cp:lastPrinted>2014-04-04T13:22:00Z</cp:lastPrinted>
  <dcterms:created xsi:type="dcterms:W3CDTF">2018-11-26T19:13:00Z</dcterms:created>
  <dcterms:modified xsi:type="dcterms:W3CDTF">2025-03-07T08:39:00Z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