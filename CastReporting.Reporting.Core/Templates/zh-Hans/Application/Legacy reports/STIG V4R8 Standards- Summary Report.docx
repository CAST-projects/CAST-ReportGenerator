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22A7B0B7" w:rsidR="00CB4A2C" w:rsidRDefault="00893DC3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2032" behindDoc="1" locked="0" layoutInCell="1" allowOverlap="1" wp14:anchorId="16331A26" wp14:editId="463737F5">
                    <wp:simplePos x="0" y="0"/>
                    <wp:positionH relativeFrom="page">
                      <wp:posOffset>257175</wp:posOffset>
                    </wp:positionH>
                    <wp:positionV relativeFrom="page">
                      <wp:align>center</wp:align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0BB21" w14:textId="77777777" w:rsidR="00893DC3" w:rsidRDefault="00893DC3" w:rsidP="00893DC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331A26" id="Group 11" o:spid="_x0000_s1026" style="position:absolute;margin-left:20.25pt;margin-top:0;width:172.8pt;height:718.55pt;z-index:-251624448;mso-width-percent:330;mso-height-percent:950;mso-position-horizontal-relative:page;mso-position-vertical:center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40D0BB21" w14:textId="77777777" w:rsidR="00893DC3" w:rsidRDefault="00893DC3" w:rsidP="00893DC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906B6">
            <w:rPr>
              <w:rFonts w:asciiTheme="minorHAnsi" w:hAnsiTheme="minorHAnsi"/>
              <w:b/>
              <w:bCs w:val="0"/>
              <w:i/>
              <w:noProof/>
              <w:sz w:val="22"/>
            </w:rPr>
            <w:drawing>
              <wp:anchor distT="0" distB="0" distL="114300" distR="114300" simplePos="0" relativeHeight="251689984" behindDoc="0" locked="0" layoutInCell="1" allowOverlap="1" wp14:anchorId="31FEC802" wp14:editId="29FEFAB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2BBB05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6CD8E5A2" w:rsidR="00C973B1" w:rsidRPr="004F6CE7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E0A96" w:rsidRPr="004F6CE7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973B1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973B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4665" w14:textId="6CD8E5A2" w:rsidR="00C973B1" w:rsidRPr="004F6CE7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E0A96" w:rsidRPr="004F6CE7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973B1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973B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5A07FAED" w:rsidR="00CA74F4" w:rsidRDefault="00CA74F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480E39AF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241801EA" w:rsidR="00CA74F4" w:rsidRPr="00CA74F4" w:rsidRDefault="00C973B1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200FDEA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1463040</wp:posOffset>
                    </wp:positionV>
                    <wp:extent cx="4853940" cy="2575560"/>
                    <wp:effectExtent l="0" t="0" r="381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394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45797" w14:textId="2940BED4" w:rsidR="007E0A96" w:rsidRPr="00FB1332" w:rsidRDefault="007E0A96" w:rsidP="007E0A96">
                                <w:pPr>
                                  <w:ind w:left="0" w:right="2178"/>
                                  <w:jc w:val="left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</w:pPr>
                                <w:proofErr w:type="spellStart"/>
                                <w:proofErr w:type="gramStart"/>
                                <w:r w:rsidRPr="00FB1332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</w:rPr>
                                  <w:t>应用安全与开发</w:t>
                                </w:r>
                                <w:proofErr w:type="spellEnd"/>
                                <w:r w:rsidR="00686AA6" w:rsidRPr="00FB1332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  <w:t>的</w:t>
                                </w:r>
                                <w:proofErr w:type="gramEnd"/>
                              </w:p>
                              <w:p w14:paraId="50FD87B7" w14:textId="33E59FC3" w:rsidR="00C973B1" w:rsidRPr="00FB1332" w:rsidRDefault="00686AA6" w:rsidP="007E0A96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32"/>
                                  </w:rPr>
                                </w:pPr>
                                <w:r w:rsidRPr="00FB1332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  <w:t>安全</w:t>
                                </w:r>
                                <w:proofErr w:type="spellStart"/>
                                <w:r w:rsidR="007E0A96" w:rsidRPr="00FB1332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</w:rPr>
                                  <w:t>技术实施指南</w:t>
                                </w:r>
                                <w:proofErr w:type="spellEnd"/>
                              </w:p>
                              <w:p w14:paraId="7292F85A" w14:textId="548CAE8F" w:rsidR="009F58D1" w:rsidRPr="00FB1332" w:rsidRDefault="009F58D1" w:rsidP="00C973B1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0"/>
                                  </w:rPr>
                                </w:pPr>
                                <w:r w:rsidRPr="00FB1332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0"/>
                                  </w:rPr>
                                  <w:t>STIG Ver 4 Release 8</w:t>
                                </w:r>
                              </w:p>
                              <w:p w14:paraId="5709D450" w14:textId="1633BDDC" w:rsidR="00C973B1" w:rsidRPr="00FB1332" w:rsidRDefault="007E0A96" w:rsidP="00C973B1">
                                <w:pPr>
                                  <w:ind w:left="0" w:right="2178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44"/>
                                    <w:lang w:eastAsia="zh-CN"/>
                                  </w:rPr>
                                </w:pPr>
                                <w:r w:rsidRPr="00FB1332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44"/>
                                    <w:lang w:eastAsia="zh-CN"/>
                                  </w:rPr>
                                  <w:t>总结报告</w:t>
                                </w:r>
                              </w:p>
                              <w:p w14:paraId="12F7D08E" w14:textId="29150270" w:rsidR="009F58D1" w:rsidRDefault="009F58D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F22DA61" w14:textId="6831DF3A" w:rsidR="00C973B1" w:rsidRDefault="007E0A96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="00C973B1"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 w:rsidR="00C973B1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="00C973B1"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6720827E" w14:textId="2ED3923D" w:rsidR="00C973B1" w:rsidRDefault="008409BD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</w:t>
                                </w:r>
                                <w:r w:rsidR="007E0A9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C973B1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</w:p>
                              <w:p w14:paraId="67411AB9" w14:textId="5D85A58A" w:rsidR="00C973B1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</w:p>
                              <w:p w14:paraId="653B1202" w14:textId="77777777" w:rsidR="00C973B1" w:rsidRPr="00CA74F4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973B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973B1" w:rsidRPr="00B1237A" w:rsidRDefault="00C973B1" w:rsidP="00C973B1">
                                      <w:pPr>
                                        <w:ind w:left="0" w:right="2178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973B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973B1" w:rsidRPr="00B1237A" w:rsidRDefault="00C973B1" w:rsidP="00C973B1">
                                      <w:pPr>
                                        <w:spacing w:after="0" w:line="240" w:lineRule="auto"/>
                                        <w:ind w:left="0" w:right="2178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973B1" w:rsidRDefault="00C973B1" w:rsidP="00C973B1">
                                <w:pPr>
                                  <w:spacing w:before="120"/>
                                  <w:ind w:right="2178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19.6pt;margin-top:115.2pt;width:382.2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" filled="f" stroked="f" strokeweight=".5pt">
                    <v:textbox inset="0,0,0,0">
                      <w:txbxContent>
                        <w:p w14:paraId="1C945797" w14:textId="2940BED4" w:rsidR="007E0A96" w:rsidRPr="00FB1332" w:rsidRDefault="007E0A96" w:rsidP="007E0A96">
                          <w:pPr>
                            <w:ind w:left="0" w:right="2178"/>
                            <w:jc w:val="left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32"/>
                              <w:lang w:eastAsia="zh-CN"/>
                            </w:rPr>
                          </w:pPr>
                          <w:proofErr w:type="spellStart"/>
                          <w:proofErr w:type="gramStart"/>
                          <w:r w:rsidRPr="00FB1332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</w:rPr>
                            <w:t>应用安全与开发</w:t>
                          </w:r>
                          <w:proofErr w:type="spellEnd"/>
                          <w:r w:rsidR="00686AA6" w:rsidRPr="00FB1332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  <w:lang w:eastAsia="zh-CN"/>
                            </w:rPr>
                            <w:t>的</w:t>
                          </w:r>
                          <w:proofErr w:type="gramEnd"/>
                        </w:p>
                        <w:p w14:paraId="50FD87B7" w14:textId="33E59FC3" w:rsidR="00C973B1" w:rsidRPr="00FB1332" w:rsidRDefault="00686AA6" w:rsidP="007E0A96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32"/>
                            </w:rPr>
                          </w:pPr>
                          <w:r w:rsidRPr="00FB1332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  <w:lang w:eastAsia="zh-CN"/>
                            </w:rPr>
                            <w:t>安全</w:t>
                          </w:r>
                          <w:proofErr w:type="spellStart"/>
                          <w:r w:rsidR="007E0A96" w:rsidRPr="00FB1332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</w:rPr>
                            <w:t>技术实施指南</w:t>
                          </w:r>
                          <w:proofErr w:type="spellEnd"/>
                        </w:p>
                        <w:p w14:paraId="7292F85A" w14:textId="548CAE8F" w:rsidR="009F58D1" w:rsidRPr="00FB1332" w:rsidRDefault="009F58D1" w:rsidP="00C973B1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0"/>
                            </w:rPr>
                          </w:pPr>
                          <w:r w:rsidRPr="00FB1332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0"/>
                            </w:rPr>
                            <w:t>STIG Ver 4 Release 8</w:t>
                          </w:r>
                        </w:p>
                        <w:p w14:paraId="5709D450" w14:textId="1633BDDC" w:rsidR="00C973B1" w:rsidRPr="00FB1332" w:rsidRDefault="007E0A96" w:rsidP="00C973B1">
                          <w:pPr>
                            <w:ind w:left="0" w:right="2178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44"/>
                              <w:lang w:eastAsia="zh-CN"/>
                            </w:rPr>
                          </w:pPr>
                          <w:r w:rsidRPr="00FB1332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44"/>
                              <w:lang w:eastAsia="zh-CN"/>
                            </w:rPr>
                            <w:t>总结报告</w:t>
                          </w:r>
                        </w:p>
                        <w:p w14:paraId="12F7D08E" w14:textId="29150270" w:rsidR="009F58D1" w:rsidRDefault="009F58D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F22DA61" w14:textId="6831DF3A" w:rsidR="00C973B1" w:rsidRDefault="007E0A96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="00C973B1"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 w:rsidR="00C973B1"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="00C973B1"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</w:p>
                        <w:p w14:paraId="6720827E" w14:textId="2ED3923D" w:rsidR="00C973B1" w:rsidRDefault="008409BD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</w:t>
                          </w:r>
                          <w:r w:rsidR="007E0A9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C973B1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</w:p>
                        <w:p w14:paraId="67411AB9" w14:textId="5D85A58A" w:rsidR="00C973B1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</w:p>
                        <w:p w14:paraId="653B1202" w14:textId="77777777" w:rsidR="00C973B1" w:rsidRPr="00CA74F4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973B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973B1" w:rsidRPr="00B1237A" w:rsidRDefault="00C973B1" w:rsidP="00C973B1">
                                <w:pPr>
                                  <w:ind w:left="0" w:right="2178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973B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973B1" w:rsidRPr="00B1237A" w:rsidRDefault="00C973B1" w:rsidP="00C973B1">
                                <w:pPr>
                                  <w:spacing w:after="0" w:line="240" w:lineRule="auto"/>
                                  <w:ind w:left="0" w:right="2178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973B1" w:rsidRDefault="00C973B1" w:rsidP="00C973B1">
                          <w:pPr>
                            <w:spacing w:before="120"/>
                            <w:ind w:right="2178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78328959" w:rsidR="00CA74F4" w:rsidRPr="00CA74F4" w:rsidRDefault="007E0A9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21F5E5A2" wp14:editId="6ADB1801">
                    <wp:simplePos x="0" y="0"/>
                    <wp:positionH relativeFrom="column">
                      <wp:posOffset>-795130</wp:posOffset>
                    </wp:positionH>
                    <wp:positionV relativeFrom="paragraph">
                      <wp:posOffset>286246</wp:posOffset>
                    </wp:positionV>
                    <wp:extent cx="3188473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88473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81D2A" w14:textId="77777777" w:rsidR="007E0A96" w:rsidRPr="00F3760D" w:rsidRDefault="007E0A96" w:rsidP="007E0A96">
                                <w:pPr>
                                  <w:ind w:left="180"/>
                                  <w:jc w:val="left"/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星期</w:t>
                                </w:r>
                                <w:r w:rsidRPr="00C0579E"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C0579E">
                                  <w:rPr>
                                    <w:rFonts w:ascii="SimSun" w:eastAsia="SimSun" w:hAnsi="SimSun" w:cs="SimSun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F3760D"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 xml:space="preserve">     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年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</w:t>
                                </w:r>
                              </w:p>
                              <w:p w14:paraId="0F03929A" w14:textId="77777777" w:rsidR="007E0A96" w:rsidRPr="00F3760D" w:rsidRDefault="007E0A96" w:rsidP="007E0A9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1F5E5A2" id="Text Box 4" o:spid="_x0000_s1057" type="#_x0000_t202" alt="TEXT;TODAY_DATE" style="position:absolute;left:0;text-align:left;margin-left:-62.6pt;margin-top:22.55pt;width:251.05pt;height:3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" filled="f" stroked="f" strokeweight=".5pt">
                    <v:textbox>
                      <w:txbxContent>
                        <w:p w14:paraId="04781D2A" w14:textId="77777777" w:rsidR="007E0A96" w:rsidRPr="00F3760D" w:rsidRDefault="007E0A96" w:rsidP="007E0A96">
                          <w:pPr>
                            <w:ind w:left="180"/>
                            <w:jc w:val="left"/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星期</w:t>
                          </w:r>
                          <w:r w:rsidRPr="00C0579E"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C0579E">
                            <w:rPr>
                              <w:rFonts w:ascii="SimSun" w:eastAsia="SimSun" w:hAnsi="SimSun" w:cs="SimSun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F3760D"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 xml:space="preserve">     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年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月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 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</w:t>
                          </w:r>
                        </w:p>
                        <w:p w14:paraId="0F03929A" w14:textId="77777777" w:rsidR="007E0A96" w:rsidRPr="00F3760D" w:rsidRDefault="007E0A96" w:rsidP="007E0A96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F51979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FC31B92" w:rsidR="00CA74F4" w:rsidRPr="00CA74F4" w:rsidRDefault="007E0A9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b/>
              <w:noProof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1D73EB3" wp14:editId="45C3D652">
                    <wp:simplePos x="0" y="0"/>
                    <wp:positionH relativeFrom="column">
                      <wp:posOffset>2648585</wp:posOffset>
                    </wp:positionH>
                    <wp:positionV relativeFrom="paragraph">
                      <wp:posOffset>226999</wp:posOffset>
                    </wp:positionV>
                    <wp:extent cx="1914525" cy="285750"/>
                    <wp:effectExtent l="0" t="0" r="0" b="0"/>
                    <wp:wrapNone/>
                    <wp:docPr id="3" name="Text Box 3" descr="TEXT;APPLICATION_NAM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A7580" w14:textId="03D7BF71" w:rsidR="00C973B1" w:rsidRPr="00F3760D" w:rsidRDefault="007E0A96" w:rsidP="00324305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bookmarkStart w:id="0" w:name="_Hlk12295223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73EB3" id="Text Box 3" o:spid="_x0000_s1058" type="#_x0000_t202" alt="TEXT;APPLICATION_NAME" style="position:absolute;left:0;text-align:left;margin-left:208.55pt;margin-top:17.85pt;width:15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" filled="f" stroked="f" strokeweight=".5pt">
                    <v:textbox>
                      <w:txbxContent>
                        <w:p w14:paraId="350A7580" w14:textId="03D7BF71" w:rsidR="00C973B1" w:rsidRPr="00F3760D" w:rsidRDefault="007E0A96" w:rsidP="00324305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bookmarkStart w:id="1" w:name="_Hlk12295223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2DC9C3" w14:textId="3B057C64" w:rsidR="00CA74F4" w:rsidRPr="00CA74F4" w:rsidRDefault="007E0A9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Franklin Gothic Book" w:eastAsia="Perpetua" w:hAnsi="Franklin Gothic Book"/>
              <w:noProof/>
              <w:spacing w:val="2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A09EFF7" wp14:editId="0501F244">
                    <wp:simplePos x="0" y="0"/>
                    <wp:positionH relativeFrom="column">
                      <wp:posOffset>2648585</wp:posOffset>
                    </wp:positionH>
                    <wp:positionV relativeFrom="paragraph">
                      <wp:posOffset>246380</wp:posOffset>
                    </wp:positionV>
                    <wp:extent cx="2171700" cy="304800"/>
                    <wp:effectExtent l="0" t="0" r="0" b="0"/>
                    <wp:wrapNone/>
                    <wp:docPr id="31" name="Text Box 31" descr="TEXT;LAST_SNAPSHO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93C76" w14:textId="271F8BD0" w:rsidR="00C973B1" w:rsidRPr="00BA40D5" w:rsidRDefault="007E0A96" w:rsidP="00BA40D5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bookmarkStart w:id="2" w:name="_Hlk12295227"/>
                                <w:bookmarkStart w:id="3" w:name="_Hlk12295228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  <w:bookmarkEnd w:id="2"/>
                                <w:bookmarkEnd w:id="3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9EFF7" id="Text Box 31" o:spid="_x0000_s1059" type="#_x0000_t202" alt="TEXT;LAST_SNAPSHOT_VERSION" style="position:absolute;left:0;text-align:left;margin-left:208.55pt;margin-top:19.4pt;width:17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" filled="f" stroked="f" strokeweight=".5pt">
                    <v:textbox>
                      <w:txbxContent>
                        <w:p w14:paraId="57193C76" w14:textId="271F8BD0" w:rsidR="00C973B1" w:rsidRPr="00BA40D5" w:rsidRDefault="007E0A96" w:rsidP="00BA40D5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bookmarkStart w:id="4" w:name="_Hlk12295227"/>
                          <w:bookmarkStart w:id="5" w:name="_Hlk12295228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  <w:bookmarkEnd w:id="4"/>
                          <w:bookmarkEnd w:id="5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A1FDAE" w14:textId="4C70EC8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232DB98D" w:rsidR="00CA74F4" w:rsidRPr="00CA74F4" w:rsidRDefault="007E0A9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Corbel" w:eastAsia="Corbel" w:hAnsi="Corbel" w:cs="Corbel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366FBCA5" wp14:editId="10417B51">
                    <wp:simplePos x="0" y="0"/>
                    <wp:positionH relativeFrom="column">
                      <wp:posOffset>2647646</wp:posOffset>
                    </wp:positionH>
                    <wp:positionV relativeFrom="paragraph">
                      <wp:posOffset>12065</wp:posOffset>
                    </wp:positionV>
                    <wp:extent cx="1981200" cy="295275"/>
                    <wp:effectExtent l="0" t="0" r="0" b="0"/>
                    <wp:wrapTight wrapText="bothSides">
                      <wp:wrapPolygon edited="0">
                        <wp:start x="623" y="0"/>
                        <wp:lineTo x="623" y="19510"/>
                        <wp:lineTo x="20977" y="19510"/>
                        <wp:lineTo x="20977" y="0"/>
                        <wp:lineTo x="623" y="0"/>
                      </wp:wrapPolygon>
                    </wp:wrapTight>
                    <wp:docPr id="9" name="Text Box 9" descr="TEXT;CAS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76419" w14:textId="0C9FC893" w:rsidR="00C973B1" w:rsidRPr="00F3760D" w:rsidRDefault="007E0A96" w:rsidP="00F3760D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bookmarkStart w:id="6" w:name="_Hlk12295232"/>
                                <w:bookmarkStart w:id="7" w:name="_Hlk12295233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版本</w:t>
                                </w:r>
                                <w:bookmarkEnd w:id="6"/>
                                <w:bookmarkEnd w:id="7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6FBCA5" id="Text Box 9" o:spid="_x0000_s1060" type="#_x0000_t202" alt="TEXT;CAST_VERSION" style="position:absolute;left:0;text-align:left;margin-left:208.5pt;margin-top:.95pt;width:156pt;height:23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" filled="f" stroked="f" strokeweight=".5pt">
                    <v:textbox>
                      <w:txbxContent>
                        <w:p w14:paraId="5C676419" w14:textId="0C9FC893" w:rsidR="00C973B1" w:rsidRPr="00F3760D" w:rsidRDefault="007E0A96" w:rsidP="00F3760D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</w:pPr>
                          <w:bookmarkStart w:id="8" w:name="_Hlk12295232"/>
                          <w:bookmarkStart w:id="9" w:name="_Hlk12295233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版本</w:t>
                          </w:r>
                          <w:bookmarkEnd w:id="8"/>
                          <w:bookmarkEnd w:id="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10" w:name="Adresses"/>
      <w:bookmarkEnd w:id="1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6A1A52A1" w:rsidR="00C9214B" w:rsidRPr="00015B29" w:rsidRDefault="00CA74F4" w:rsidP="00020F50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ind w:left="357" w:right="657"/>
      </w:pPr>
      <w:r w:rsidRPr="00015B29">
        <w:lastRenderedPageBreak/>
        <w:tab/>
      </w:r>
      <w:bookmarkStart w:id="11" w:name="_Toc12441703"/>
      <w:r w:rsidR="00360880">
        <w:rPr>
          <w:rFonts w:hint="eastAsia"/>
          <w:lang w:eastAsia="zh-CN"/>
        </w:rPr>
        <w:t>目录</w:t>
      </w:r>
      <w:bookmarkEnd w:id="11"/>
      <w:r w:rsidR="00020F50">
        <w:tab/>
      </w:r>
    </w:p>
    <w:p w14:paraId="5B36B68F" w14:textId="6B183F94" w:rsidR="002B0983" w:rsidRPr="00FB1332" w:rsidRDefault="00C9214B">
      <w:pPr>
        <w:pStyle w:val="TOC1"/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FB1332">
        <w:rPr>
          <w:rFonts w:asciiTheme="majorHAnsi" w:hAnsiTheme="majorHAnsi"/>
          <w:b w:val="0"/>
          <w:color w:val="624ABB"/>
          <w:sz w:val="22"/>
          <w:szCs w:val="16"/>
        </w:rPr>
        <w:fldChar w:fldCharType="begin"/>
      </w:r>
      <w:r w:rsidRPr="00FB1332">
        <w:rPr>
          <w:rFonts w:asciiTheme="majorHAnsi" w:hAnsiTheme="majorHAnsi"/>
          <w:b w:val="0"/>
          <w:color w:val="624ABB"/>
          <w:sz w:val="22"/>
          <w:szCs w:val="16"/>
        </w:rPr>
        <w:instrText xml:space="preserve"> TOC \o "1-4" </w:instrText>
      </w:r>
      <w:r w:rsidRPr="00FB1332">
        <w:rPr>
          <w:rFonts w:asciiTheme="majorHAnsi" w:hAnsiTheme="majorHAnsi"/>
          <w:b w:val="0"/>
          <w:color w:val="624ABB"/>
          <w:sz w:val="22"/>
          <w:szCs w:val="16"/>
        </w:rPr>
        <w:fldChar w:fldCharType="separate"/>
      </w:r>
      <w:r w:rsidR="002B0983" w:rsidRPr="00FB1332">
        <w:rPr>
          <w:rFonts w:hint="eastAsia"/>
          <w:b w:val="0"/>
          <w:noProof/>
          <w:color w:val="624ABB"/>
          <w:lang w:eastAsia="zh-CN"/>
        </w:rPr>
        <w:t>目录</w:t>
      </w:r>
      <w:r w:rsidR="002B0983" w:rsidRPr="00FB1332">
        <w:rPr>
          <w:b w:val="0"/>
          <w:noProof/>
          <w:color w:val="624ABB"/>
        </w:rPr>
        <w:tab/>
      </w:r>
      <w:r w:rsidR="002B0983" w:rsidRPr="00FB1332">
        <w:rPr>
          <w:b w:val="0"/>
          <w:noProof/>
          <w:color w:val="624ABB"/>
        </w:rPr>
        <w:fldChar w:fldCharType="begin"/>
      </w:r>
      <w:r w:rsidR="002B0983" w:rsidRPr="00FB1332">
        <w:rPr>
          <w:b w:val="0"/>
          <w:noProof/>
          <w:color w:val="624ABB"/>
        </w:rPr>
        <w:instrText xml:space="preserve"> PAGEREF _Toc12441703 \h </w:instrText>
      </w:r>
      <w:r w:rsidR="002B0983" w:rsidRPr="00FB1332">
        <w:rPr>
          <w:b w:val="0"/>
          <w:noProof/>
          <w:color w:val="624ABB"/>
        </w:rPr>
      </w:r>
      <w:r w:rsidR="002B0983" w:rsidRPr="00FB1332">
        <w:rPr>
          <w:b w:val="0"/>
          <w:noProof/>
          <w:color w:val="624ABB"/>
        </w:rPr>
        <w:fldChar w:fldCharType="separate"/>
      </w:r>
      <w:r w:rsidR="00842212" w:rsidRPr="00FB1332">
        <w:rPr>
          <w:b w:val="0"/>
          <w:noProof/>
          <w:color w:val="624ABB"/>
        </w:rPr>
        <w:t>2</w:t>
      </w:r>
      <w:r w:rsidR="002B0983" w:rsidRPr="00FB1332">
        <w:rPr>
          <w:b w:val="0"/>
          <w:noProof/>
          <w:color w:val="624ABB"/>
        </w:rPr>
        <w:fldChar w:fldCharType="end"/>
      </w:r>
    </w:p>
    <w:p w14:paraId="5D067812" w14:textId="281506D1" w:rsidR="002B0983" w:rsidRPr="00FB1332" w:rsidRDefault="002B0983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FB1332">
        <w:rPr>
          <w:b w:val="0"/>
          <w:noProof/>
          <w:color w:val="624ABB"/>
        </w:rPr>
        <w:t>1.</w:t>
      </w:r>
      <w:r w:rsidRPr="00FB1332"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hint="eastAsia"/>
          <w:b w:val="0"/>
          <w:noProof/>
          <w:color w:val="624ABB"/>
          <w:lang w:eastAsia="zh-CN"/>
        </w:rPr>
        <w:t>简介</w:t>
      </w:r>
      <w:r w:rsidRPr="00FB1332">
        <w:rPr>
          <w:b w:val="0"/>
          <w:noProof/>
          <w:color w:val="624ABB"/>
        </w:rPr>
        <w:tab/>
      </w:r>
      <w:r w:rsidRPr="00FB1332">
        <w:rPr>
          <w:b w:val="0"/>
          <w:noProof/>
          <w:color w:val="624ABB"/>
        </w:rPr>
        <w:fldChar w:fldCharType="begin"/>
      </w:r>
      <w:r w:rsidRPr="00FB1332">
        <w:rPr>
          <w:b w:val="0"/>
          <w:noProof/>
          <w:color w:val="624ABB"/>
        </w:rPr>
        <w:instrText xml:space="preserve"> PAGEREF _Toc12441704 \h </w:instrText>
      </w:r>
      <w:r w:rsidRPr="00FB1332">
        <w:rPr>
          <w:b w:val="0"/>
          <w:noProof/>
          <w:color w:val="624ABB"/>
        </w:rPr>
      </w:r>
      <w:r w:rsidRPr="00FB1332">
        <w:rPr>
          <w:b w:val="0"/>
          <w:noProof/>
          <w:color w:val="624ABB"/>
        </w:rPr>
        <w:fldChar w:fldCharType="separate"/>
      </w:r>
      <w:r w:rsidR="00842212" w:rsidRPr="00FB1332">
        <w:rPr>
          <w:b w:val="0"/>
          <w:noProof/>
          <w:color w:val="624ABB"/>
        </w:rPr>
        <w:t>3</w:t>
      </w:r>
      <w:r w:rsidRPr="00FB1332">
        <w:rPr>
          <w:b w:val="0"/>
          <w:noProof/>
          <w:color w:val="624ABB"/>
        </w:rPr>
        <w:fldChar w:fldCharType="end"/>
      </w:r>
    </w:p>
    <w:p w14:paraId="5C39287F" w14:textId="7BAADDDF" w:rsidR="002B0983" w:rsidRPr="00FB133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FB1332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FB1332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hint="eastAsia"/>
          <w:noProof/>
          <w:color w:val="624ABB"/>
          <w:lang w:eastAsia="zh-CN"/>
        </w:rPr>
        <w:t>应用特征</w:t>
      </w:r>
      <w:r w:rsidRPr="00FB1332">
        <w:rPr>
          <w:noProof/>
          <w:color w:val="624ABB"/>
        </w:rPr>
        <w:tab/>
      </w:r>
      <w:r w:rsidRPr="00FB1332">
        <w:rPr>
          <w:noProof/>
          <w:color w:val="624ABB"/>
        </w:rPr>
        <w:fldChar w:fldCharType="begin"/>
      </w:r>
      <w:r w:rsidRPr="00FB1332">
        <w:rPr>
          <w:noProof/>
          <w:color w:val="624ABB"/>
        </w:rPr>
        <w:instrText xml:space="preserve"> PAGEREF _Toc12441705 \h </w:instrText>
      </w:r>
      <w:r w:rsidRPr="00FB1332">
        <w:rPr>
          <w:noProof/>
          <w:color w:val="624ABB"/>
        </w:rPr>
      </w:r>
      <w:r w:rsidRPr="00FB1332">
        <w:rPr>
          <w:noProof/>
          <w:color w:val="624ABB"/>
        </w:rPr>
        <w:fldChar w:fldCharType="separate"/>
      </w:r>
      <w:r w:rsidR="00842212" w:rsidRPr="00FB1332">
        <w:rPr>
          <w:noProof/>
          <w:color w:val="624ABB"/>
        </w:rPr>
        <w:t>3</w:t>
      </w:r>
      <w:r w:rsidRPr="00FB1332">
        <w:rPr>
          <w:noProof/>
          <w:color w:val="624ABB"/>
        </w:rPr>
        <w:fldChar w:fldCharType="end"/>
      </w:r>
    </w:p>
    <w:p w14:paraId="17D387CD" w14:textId="7D4774A1" w:rsidR="002B0983" w:rsidRPr="00FB1332" w:rsidRDefault="002B0983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FB1332">
        <w:rPr>
          <w:rFonts w:asciiTheme="minorHAnsi" w:hAnsiTheme="minorHAnsi"/>
          <w:b w:val="0"/>
          <w:noProof/>
          <w:color w:val="624ABB"/>
        </w:rPr>
        <w:t>2.</w:t>
      </w:r>
      <w:r w:rsidRPr="00FB1332"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hint="eastAsia"/>
          <w:b w:val="0"/>
          <w:noProof/>
          <w:color w:val="624ABB"/>
          <w:lang w:eastAsia="zh-CN"/>
        </w:rPr>
        <w:t>安全概述</w:t>
      </w:r>
      <w:r w:rsidRPr="00FB1332">
        <w:rPr>
          <w:b w:val="0"/>
          <w:noProof/>
          <w:color w:val="624ABB"/>
        </w:rPr>
        <w:tab/>
      </w:r>
      <w:r w:rsidRPr="00FB1332">
        <w:rPr>
          <w:b w:val="0"/>
          <w:noProof/>
          <w:color w:val="624ABB"/>
        </w:rPr>
        <w:fldChar w:fldCharType="begin"/>
      </w:r>
      <w:r w:rsidRPr="00FB1332">
        <w:rPr>
          <w:b w:val="0"/>
          <w:noProof/>
          <w:color w:val="624ABB"/>
        </w:rPr>
        <w:instrText xml:space="preserve"> PAGEREF _Toc12441706 \h </w:instrText>
      </w:r>
      <w:r w:rsidRPr="00FB1332">
        <w:rPr>
          <w:b w:val="0"/>
          <w:noProof/>
          <w:color w:val="624ABB"/>
        </w:rPr>
      </w:r>
      <w:r w:rsidRPr="00FB1332">
        <w:rPr>
          <w:b w:val="0"/>
          <w:noProof/>
          <w:color w:val="624ABB"/>
        </w:rPr>
        <w:fldChar w:fldCharType="separate"/>
      </w:r>
      <w:r w:rsidR="00842212" w:rsidRPr="00FB1332">
        <w:rPr>
          <w:b w:val="0"/>
          <w:noProof/>
          <w:color w:val="624ABB"/>
        </w:rPr>
        <w:t>4</w:t>
      </w:r>
      <w:r w:rsidRPr="00FB1332">
        <w:rPr>
          <w:b w:val="0"/>
          <w:noProof/>
          <w:color w:val="624ABB"/>
        </w:rPr>
        <w:fldChar w:fldCharType="end"/>
      </w:r>
    </w:p>
    <w:p w14:paraId="290D7A06" w14:textId="2092D51F" w:rsidR="002B0983" w:rsidRPr="00FB1332" w:rsidRDefault="002B0983">
      <w:pPr>
        <w:pStyle w:val="TOC2"/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FB1332">
        <w:rPr>
          <w:rFonts w:eastAsia="Calibri"/>
          <w:noProof/>
          <w:color w:val="624ABB"/>
          <w:lang w:val="fr-FR"/>
        </w:rPr>
        <w:t>STIG Ver 4 Release 8 Overview for ASD</w:t>
      </w:r>
      <w:r w:rsidRPr="00FB1332">
        <w:rPr>
          <w:noProof/>
          <w:color w:val="624ABB"/>
        </w:rPr>
        <w:tab/>
      </w:r>
      <w:r w:rsidRPr="00FB1332">
        <w:rPr>
          <w:noProof/>
          <w:color w:val="624ABB"/>
        </w:rPr>
        <w:fldChar w:fldCharType="begin"/>
      </w:r>
      <w:r w:rsidRPr="00FB1332">
        <w:rPr>
          <w:noProof/>
          <w:color w:val="624ABB"/>
        </w:rPr>
        <w:instrText xml:space="preserve"> PAGEREF _Toc12441707 \h </w:instrText>
      </w:r>
      <w:r w:rsidRPr="00FB1332">
        <w:rPr>
          <w:noProof/>
          <w:color w:val="624ABB"/>
        </w:rPr>
      </w:r>
      <w:r w:rsidRPr="00FB1332">
        <w:rPr>
          <w:noProof/>
          <w:color w:val="624ABB"/>
        </w:rPr>
        <w:fldChar w:fldCharType="separate"/>
      </w:r>
      <w:r w:rsidR="00842212" w:rsidRPr="00FB1332">
        <w:rPr>
          <w:noProof/>
          <w:color w:val="624ABB"/>
        </w:rPr>
        <w:t>4</w:t>
      </w:r>
      <w:r w:rsidRPr="00FB1332">
        <w:rPr>
          <w:noProof/>
          <w:color w:val="624ABB"/>
        </w:rPr>
        <w:fldChar w:fldCharType="end"/>
      </w:r>
    </w:p>
    <w:p w14:paraId="050EF4A7" w14:textId="6B635E8F" w:rsidR="002B0983" w:rsidRPr="00FB133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FB1332">
        <w:rPr>
          <w:rFonts w:asciiTheme="minorHAnsi" w:eastAsia="Calibr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FB1332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eastAsia="Calibri"/>
          <w:noProof/>
          <w:color w:val="624ABB"/>
        </w:rPr>
        <w:t>STIG Ver 4 Release 8 CAT I</w:t>
      </w:r>
      <w:r w:rsidRPr="00FB1332">
        <w:rPr>
          <w:noProof/>
          <w:color w:val="624ABB"/>
        </w:rPr>
        <w:tab/>
      </w:r>
      <w:r w:rsidRPr="00FB1332">
        <w:rPr>
          <w:noProof/>
          <w:color w:val="624ABB"/>
        </w:rPr>
        <w:fldChar w:fldCharType="begin"/>
      </w:r>
      <w:r w:rsidRPr="00FB1332">
        <w:rPr>
          <w:noProof/>
          <w:color w:val="624ABB"/>
        </w:rPr>
        <w:instrText xml:space="preserve"> PAGEREF _Toc12441708 \h </w:instrText>
      </w:r>
      <w:r w:rsidRPr="00FB1332">
        <w:rPr>
          <w:noProof/>
          <w:color w:val="624ABB"/>
        </w:rPr>
      </w:r>
      <w:r w:rsidRPr="00FB1332">
        <w:rPr>
          <w:noProof/>
          <w:color w:val="624ABB"/>
        </w:rPr>
        <w:fldChar w:fldCharType="separate"/>
      </w:r>
      <w:r w:rsidR="00842212" w:rsidRPr="00FB1332">
        <w:rPr>
          <w:noProof/>
          <w:color w:val="624ABB"/>
        </w:rPr>
        <w:t>5</w:t>
      </w:r>
      <w:r w:rsidRPr="00FB1332">
        <w:rPr>
          <w:noProof/>
          <w:color w:val="624ABB"/>
        </w:rPr>
        <w:fldChar w:fldCharType="end"/>
      </w:r>
    </w:p>
    <w:p w14:paraId="29CC4E30" w14:textId="60E65E43" w:rsidR="002B0983" w:rsidRPr="00FB133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FB1332">
        <w:rPr>
          <w:rFonts w:asciiTheme="minorHAnsi" w:eastAsia="Calibr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FB1332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eastAsia="Calibri"/>
          <w:noProof/>
          <w:color w:val="624ABB"/>
        </w:rPr>
        <w:t>STIG Ver 4 Release 8 CAT II</w:t>
      </w:r>
      <w:r w:rsidRPr="00FB1332">
        <w:rPr>
          <w:noProof/>
          <w:color w:val="624ABB"/>
        </w:rPr>
        <w:tab/>
      </w:r>
      <w:r w:rsidRPr="00FB1332">
        <w:rPr>
          <w:noProof/>
          <w:color w:val="624ABB"/>
        </w:rPr>
        <w:fldChar w:fldCharType="begin"/>
      </w:r>
      <w:r w:rsidRPr="00FB1332">
        <w:rPr>
          <w:noProof/>
          <w:color w:val="624ABB"/>
        </w:rPr>
        <w:instrText xml:space="preserve"> PAGEREF _Toc12441709 \h </w:instrText>
      </w:r>
      <w:r w:rsidRPr="00FB1332">
        <w:rPr>
          <w:noProof/>
          <w:color w:val="624ABB"/>
        </w:rPr>
      </w:r>
      <w:r w:rsidRPr="00FB1332">
        <w:rPr>
          <w:noProof/>
          <w:color w:val="624ABB"/>
        </w:rPr>
        <w:fldChar w:fldCharType="separate"/>
      </w:r>
      <w:r w:rsidR="00842212" w:rsidRPr="00FB1332">
        <w:rPr>
          <w:noProof/>
          <w:color w:val="624ABB"/>
        </w:rPr>
        <w:t>6</w:t>
      </w:r>
      <w:r w:rsidRPr="00FB1332">
        <w:rPr>
          <w:noProof/>
          <w:color w:val="624ABB"/>
        </w:rPr>
        <w:fldChar w:fldCharType="end"/>
      </w:r>
    </w:p>
    <w:p w14:paraId="1DE03EA9" w14:textId="2622CE9D" w:rsidR="002B0983" w:rsidRPr="00FB133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FB1332">
        <w:rPr>
          <w:rFonts w:asciiTheme="minorHAnsi" w:eastAsia="Calibr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FB1332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eastAsia="Calibri"/>
          <w:noProof/>
          <w:color w:val="624ABB"/>
        </w:rPr>
        <w:t>STIG Ver 4 Release 8 CAT III</w:t>
      </w:r>
      <w:r w:rsidRPr="00FB1332">
        <w:rPr>
          <w:noProof/>
          <w:color w:val="624ABB"/>
        </w:rPr>
        <w:tab/>
      </w:r>
      <w:r w:rsidRPr="00FB1332">
        <w:rPr>
          <w:noProof/>
          <w:color w:val="624ABB"/>
        </w:rPr>
        <w:fldChar w:fldCharType="begin"/>
      </w:r>
      <w:r w:rsidRPr="00FB1332">
        <w:rPr>
          <w:noProof/>
          <w:color w:val="624ABB"/>
        </w:rPr>
        <w:instrText xml:space="preserve"> PAGEREF _Toc12441710 \h </w:instrText>
      </w:r>
      <w:r w:rsidRPr="00FB1332">
        <w:rPr>
          <w:noProof/>
          <w:color w:val="624ABB"/>
        </w:rPr>
      </w:r>
      <w:r w:rsidRPr="00FB1332">
        <w:rPr>
          <w:noProof/>
          <w:color w:val="624ABB"/>
        </w:rPr>
        <w:fldChar w:fldCharType="separate"/>
      </w:r>
      <w:r w:rsidR="00842212" w:rsidRPr="00FB1332">
        <w:rPr>
          <w:noProof/>
          <w:color w:val="624ABB"/>
        </w:rPr>
        <w:t>7</w:t>
      </w:r>
      <w:r w:rsidRPr="00FB1332">
        <w:rPr>
          <w:noProof/>
          <w:color w:val="624ABB"/>
        </w:rPr>
        <w:fldChar w:fldCharType="end"/>
      </w:r>
    </w:p>
    <w:p w14:paraId="3ED0AE37" w14:textId="2EFB9B7F" w:rsidR="002B0983" w:rsidRPr="00FB1332" w:rsidRDefault="002B0983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FB1332">
        <w:rPr>
          <w:b w:val="0"/>
          <w:noProof/>
          <w:color w:val="624ABB"/>
        </w:rPr>
        <w:t>3.</w:t>
      </w:r>
      <w:r w:rsidRPr="00FB1332"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hint="eastAsia"/>
          <w:b w:val="0"/>
          <w:noProof/>
          <w:color w:val="624ABB"/>
          <w:lang w:eastAsia="zh-CN"/>
        </w:rPr>
        <w:t>附件</w:t>
      </w:r>
      <w:r w:rsidRPr="00FB1332">
        <w:rPr>
          <w:b w:val="0"/>
          <w:noProof/>
          <w:color w:val="624ABB"/>
        </w:rPr>
        <w:tab/>
      </w:r>
      <w:r w:rsidRPr="00FB1332">
        <w:rPr>
          <w:b w:val="0"/>
          <w:noProof/>
          <w:color w:val="624ABB"/>
        </w:rPr>
        <w:fldChar w:fldCharType="begin"/>
      </w:r>
      <w:r w:rsidRPr="00FB1332">
        <w:rPr>
          <w:b w:val="0"/>
          <w:noProof/>
          <w:color w:val="624ABB"/>
        </w:rPr>
        <w:instrText xml:space="preserve"> PAGEREF _Toc12441711 \h </w:instrText>
      </w:r>
      <w:r w:rsidRPr="00FB1332">
        <w:rPr>
          <w:b w:val="0"/>
          <w:noProof/>
          <w:color w:val="624ABB"/>
        </w:rPr>
      </w:r>
      <w:r w:rsidRPr="00FB1332">
        <w:rPr>
          <w:b w:val="0"/>
          <w:noProof/>
          <w:color w:val="624ABB"/>
        </w:rPr>
        <w:fldChar w:fldCharType="separate"/>
      </w:r>
      <w:r w:rsidR="00842212" w:rsidRPr="00FB1332">
        <w:rPr>
          <w:b w:val="0"/>
          <w:noProof/>
          <w:color w:val="624ABB"/>
        </w:rPr>
        <w:t>8</w:t>
      </w:r>
      <w:r w:rsidRPr="00FB1332">
        <w:rPr>
          <w:b w:val="0"/>
          <w:noProof/>
          <w:color w:val="624ABB"/>
        </w:rPr>
        <w:fldChar w:fldCharType="end"/>
      </w:r>
    </w:p>
    <w:p w14:paraId="66B83F22" w14:textId="77811296" w:rsidR="002B0983" w:rsidRPr="00FB133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FB1332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FB1332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hint="eastAsia"/>
          <w:noProof/>
          <w:color w:val="624ABB"/>
          <w:lang w:eastAsia="zh-CN"/>
        </w:rPr>
        <w:t>关于</w:t>
      </w:r>
      <w:r w:rsidRPr="00FB1332">
        <w:rPr>
          <w:noProof/>
          <w:color w:val="624ABB"/>
          <w:lang w:eastAsia="zh-CN"/>
        </w:rPr>
        <w:t>CAST</w:t>
      </w:r>
      <w:r w:rsidRPr="00FB1332">
        <w:rPr>
          <w:rFonts w:hint="eastAsia"/>
          <w:noProof/>
          <w:color w:val="624ABB"/>
          <w:lang w:eastAsia="zh-CN"/>
        </w:rPr>
        <w:t>软件智能</w:t>
      </w:r>
      <w:r w:rsidRPr="00FB1332">
        <w:rPr>
          <w:noProof/>
          <w:color w:val="624ABB"/>
        </w:rPr>
        <w:tab/>
      </w:r>
      <w:r w:rsidRPr="00FB1332">
        <w:rPr>
          <w:noProof/>
          <w:color w:val="624ABB"/>
        </w:rPr>
        <w:fldChar w:fldCharType="begin"/>
      </w:r>
      <w:r w:rsidRPr="00FB1332">
        <w:rPr>
          <w:noProof/>
          <w:color w:val="624ABB"/>
        </w:rPr>
        <w:instrText xml:space="preserve"> PAGEREF _Toc12441712 \h </w:instrText>
      </w:r>
      <w:r w:rsidRPr="00FB1332">
        <w:rPr>
          <w:noProof/>
          <w:color w:val="624ABB"/>
        </w:rPr>
      </w:r>
      <w:r w:rsidRPr="00FB1332">
        <w:rPr>
          <w:noProof/>
          <w:color w:val="624ABB"/>
        </w:rPr>
        <w:fldChar w:fldCharType="separate"/>
      </w:r>
      <w:r w:rsidR="00842212" w:rsidRPr="00FB1332">
        <w:rPr>
          <w:noProof/>
          <w:color w:val="624ABB"/>
        </w:rPr>
        <w:t>8</w:t>
      </w:r>
      <w:r w:rsidRPr="00FB1332">
        <w:rPr>
          <w:noProof/>
          <w:color w:val="624ABB"/>
        </w:rPr>
        <w:fldChar w:fldCharType="end"/>
      </w:r>
    </w:p>
    <w:p w14:paraId="455ADC4F" w14:textId="44A48685" w:rsidR="002B0983" w:rsidRPr="00FB133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FB1332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FB1332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FB1332">
        <w:rPr>
          <w:rFonts w:hint="eastAsia"/>
          <w:noProof/>
          <w:color w:val="624ABB"/>
          <w:lang w:eastAsia="zh-CN"/>
        </w:rPr>
        <w:t>关于</w:t>
      </w:r>
      <w:r w:rsidRPr="00FB1332">
        <w:rPr>
          <w:noProof/>
          <w:color w:val="624ABB"/>
          <w:lang w:eastAsia="zh-CN"/>
        </w:rPr>
        <w:t>CAST</w:t>
      </w:r>
      <w:r w:rsidRPr="00FB1332">
        <w:rPr>
          <w:rFonts w:hint="eastAsia"/>
          <w:noProof/>
          <w:color w:val="624ABB"/>
          <w:lang w:eastAsia="zh-CN"/>
        </w:rPr>
        <w:t>安全</w:t>
      </w:r>
      <w:r w:rsidRPr="00FB1332">
        <w:rPr>
          <w:noProof/>
          <w:color w:val="624ABB"/>
        </w:rPr>
        <w:tab/>
      </w:r>
      <w:r w:rsidRPr="00FB1332">
        <w:rPr>
          <w:noProof/>
          <w:color w:val="624ABB"/>
        </w:rPr>
        <w:fldChar w:fldCharType="begin"/>
      </w:r>
      <w:r w:rsidRPr="00FB1332">
        <w:rPr>
          <w:noProof/>
          <w:color w:val="624ABB"/>
        </w:rPr>
        <w:instrText xml:space="preserve"> PAGEREF _Toc12441713 \h </w:instrText>
      </w:r>
      <w:r w:rsidRPr="00FB1332">
        <w:rPr>
          <w:noProof/>
          <w:color w:val="624ABB"/>
        </w:rPr>
      </w:r>
      <w:r w:rsidRPr="00FB1332">
        <w:rPr>
          <w:noProof/>
          <w:color w:val="624ABB"/>
        </w:rPr>
        <w:fldChar w:fldCharType="separate"/>
      </w:r>
      <w:r w:rsidR="00842212" w:rsidRPr="00FB1332">
        <w:rPr>
          <w:noProof/>
          <w:color w:val="624ABB"/>
        </w:rPr>
        <w:t>8</w:t>
      </w:r>
      <w:r w:rsidRPr="00FB1332">
        <w:rPr>
          <w:noProof/>
          <w:color w:val="624ABB"/>
        </w:rPr>
        <w:fldChar w:fldCharType="end"/>
      </w:r>
    </w:p>
    <w:p w14:paraId="31007FBA" w14:textId="2E284DA0" w:rsidR="00C9214B" w:rsidRPr="00B1237A" w:rsidRDefault="00C9214B" w:rsidP="002638B2">
      <w:pPr>
        <w:ind w:left="0" w:right="657"/>
        <w:rPr>
          <w:sz w:val="16"/>
          <w:szCs w:val="16"/>
        </w:rPr>
      </w:pPr>
      <w:r w:rsidRPr="00FB1332">
        <w:rPr>
          <w:rFonts w:asciiTheme="majorHAnsi" w:hAnsiTheme="majorHAnsi"/>
          <w:color w:val="624ABB"/>
          <w:sz w:val="22"/>
          <w:szCs w:val="16"/>
        </w:rPr>
        <w:fldChar w:fldCharType="end"/>
      </w:r>
    </w:p>
    <w:p w14:paraId="7B30C6D4" w14:textId="6880A308" w:rsidR="00874417" w:rsidRPr="00B1237A" w:rsidRDefault="00501474" w:rsidP="002638B2">
      <w:pPr>
        <w:pStyle w:val="Heading1"/>
        <w:ind w:right="657"/>
      </w:pPr>
      <w:bookmarkStart w:id="12" w:name="_Toc12441704"/>
      <w:bookmarkStart w:id="13" w:name="_Hlk12346516"/>
      <w:r>
        <w:rPr>
          <w:rFonts w:hint="eastAsia"/>
          <w:lang w:eastAsia="zh-CN"/>
        </w:rPr>
        <w:lastRenderedPageBreak/>
        <w:t>简介</w:t>
      </w:r>
      <w:bookmarkEnd w:id="12"/>
    </w:p>
    <w:p w14:paraId="0F9E79EC" w14:textId="5C8B634F" w:rsidR="008A5FE6" w:rsidRDefault="008A5FE6" w:rsidP="008A5FE6">
      <w:pPr>
        <w:spacing w:after="0" w:line="240" w:lineRule="auto"/>
        <w:ind w:right="657"/>
      </w:pPr>
      <w:bookmarkStart w:id="14" w:name="_Hlk530663297"/>
      <w:bookmarkEnd w:id="13"/>
    </w:p>
    <w:p w14:paraId="6A6DC582" w14:textId="42774A03" w:rsidR="00286C8A" w:rsidRDefault="00286C8A" w:rsidP="008A5FE6">
      <w:pPr>
        <w:spacing w:after="0" w:line="240" w:lineRule="auto"/>
        <w:ind w:right="657"/>
      </w:pPr>
      <w:bookmarkStart w:id="15" w:name="_Hlk12295304"/>
      <w:proofErr w:type="spellStart"/>
      <w:proofErr w:type="gramStart"/>
      <w:r w:rsidRPr="00286C8A">
        <w:rPr>
          <w:rFonts w:hint="eastAsia"/>
        </w:rPr>
        <w:t>此评估旨在确定应用的安全状况</w:t>
      </w:r>
      <w:proofErr w:type="gramEnd"/>
      <w:r w:rsidRPr="00286C8A">
        <w:rPr>
          <w:rFonts w:hint="eastAsia"/>
        </w:rPr>
        <w:t>，并确定</w:t>
      </w:r>
      <w:proofErr w:type="spellEnd"/>
      <w:r>
        <w:rPr>
          <w:rFonts w:hint="eastAsia"/>
          <w:lang w:eastAsia="zh-CN"/>
        </w:rPr>
        <w:t>造成</w:t>
      </w:r>
      <w:proofErr w:type="spellStart"/>
      <w:r w:rsidRPr="00286C8A">
        <w:rPr>
          <w:rFonts w:hint="eastAsia"/>
        </w:rPr>
        <w:t>当前安全问题的根本原因以及</w:t>
      </w:r>
      <w:proofErr w:type="spellEnd"/>
      <w:r>
        <w:rPr>
          <w:rFonts w:hint="eastAsia"/>
          <w:lang w:eastAsia="zh-CN"/>
        </w:rPr>
        <w:t>未来应用退化</w:t>
      </w:r>
      <w:proofErr w:type="spellStart"/>
      <w:r w:rsidRPr="00286C8A">
        <w:rPr>
          <w:rFonts w:hint="eastAsia"/>
        </w:rPr>
        <w:t>的风险。此评估使用</w:t>
      </w:r>
      <w:proofErr w:type="spellEnd"/>
      <w:r w:rsidRPr="00286C8A">
        <w:rPr>
          <w:rFonts w:hint="eastAsia"/>
        </w:rPr>
        <w:t>CAST</w:t>
      </w:r>
      <w:proofErr w:type="spellStart"/>
      <w:r w:rsidRPr="00286C8A">
        <w:rPr>
          <w:rFonts w:hint="eastAsia"/>
        </w:rPr>
        <w:t>应用智能平台</w:t>
      </w:r>
      <w:proofErr w:type="spellEnd"/>
      <w:r w:rsidRPr="00286C8A">
        <w:rPr>
          <w:rFonts w:hint="eastAsia"/>
        </w:rPr>
        <w:t>（</w:t>
      </w:r>
      <w:r w:rsidRPr="00286C8A">
        <w:rPr>
          <w:rFonts w:hint="eastAsia"/>
        </w:rPr>
        <w:t>AIP</w:t>
      </w:r>
      <w:r w:rsidRPr="00286C8A">
        <w:rPr>
          <w:rFonts w:hint="eastAsia"/>
        </w:rPr>
        <w:t>）</w:t>
      </w:r>
      <w:proofErr w:type="spellStart"/>
      <w:r w:rsidRPr="00286C8A">
        <w:rPr>
          <w:rFonts w:hint="eastAsia"/>
        </w:rPr>
        <w:t>根据</w:t>
      </w:r>
      <w:proofErr w:type="spellEnd"/>
      <w:r w:rsidR="00943506">
        <w:rPr>
          <w:rFonts w:hint="eastAsia"/>
          <w:lang w:eastAsia="zh-CN"/>
        </w:rPr>
        <w:t>“</w:t>
      </w:r>
      <w:r w:rsidR="00943506">
        <w:t>STIG</w:t>
      </w:r>
      <w:proofErr w:type="spellStart"/>
      <w:r w:rsidR="00943506" w:rsidRPr="00286C8A">
        <w:rPr>
          <w:rFonts w:hint="eastAsia"/>
        </w:rPr>
        <w:t>标准</w:t>
      </w:r>
      <w:proofErr w:type="spellEnd"/>
      <w:r w:rsidR="00943506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自动扫描应用</w:t>
      </w:r>
      <w:r w:rsidR="00B85A2A">
        <w:rPr>
          <w:rFonts w:hint="eastAsia"/>
          <w:lang w:eastAsia="zh-CN"/>
        </w:rPr>
        <w:t>介质</w:t>
      </w:r>
      <w:r w:rsidRPr="00286C8A">
        <w:rPr>
          <w:rFonts w:hint="eastAsia"/>
        </w:rPr>
        <w:t>，</w:t>
      </w:r>
      <w:proofErr w:type="spellStart"/>
      <w:r w:rsidRPr="00286C8A">
        <w:rPr>
          <w:rFonts w:hint="eastAsia"/>
        </w:rPr>
        <w:t>审查</w:t>
      </w:r>
      <w:proofErr w:type="spellEnd"/>
      <w:r>
        <w:rPr>
          <w:rFonts w:hint="eastAsia"/>
          <w:lang w:eastAsia="zh-CN"/>
        </w:rPr>
        <w:t>架构</w:t>
      </w:r>
      <w:r w:rsidRPr="00286C8A">
        <w:rPr>
          <w:rFonts w:hint="eastAsia"/>
        </w:rPr>
        <w:t>、</w:t>
      </w:r>
      <w:proofErr w:type="spellStart"/>
      <w:r w:rsidRPr="00286C8A">
        <w:rPr>
          <w:rFonts w:hint="eastAsia"/>
        </w:rPr>
        <w:t>设计和代码</w:t>
      </w:r>
      <w:proofErr w:type="spellEnd"/>
      <w:r w:rsidRPr="00286C8A">
        <w:rPr>
          <w:rFonts w:hint="eastAsia"/>
        </w:rPr>
        <w:t>。</w:t>
      </w:r>
    </w:p>
    <w:p w14:paraId="23D31FF6" w14:textId="77777777" w:rsidR="00286C8A" w:rsidRDefault="00286C8A" w:rsidP="008A5FE6">
      <w:pPr>
        <w:spacing w:after="0" w:line="240" w:lineRule="auto"/>
        <w:ind w:right="657"/>
      </w:pPr>
    </w:p>
    <w:p w14:paraId="5FBFB3EA" w14:textId="59D85E9E" w:rsidR="00286C8A" w:rsidRDefault="00286C8A" w:rsidP="00286C8A">
      <w:pPr>
        <w:spacing w:after="0" w:line="240" w:lineRule="auto"/>
        <w:ind w:right="657"/>
      </w:pPr>
      <w:bookmarkStart w:id="16" w:name="_Hlk12295320"/>
      <w:bookmarkEnd w:id="14"/>
      <w:bookmarkEnd w:id="15"/>
      <w:r w:rsidRPr="009B70F3">
        <w:rPr>
          <w:rFonts w:hint="eastAsia"/>
        </w:rPr>
        <w:t>CAST AIP</w:t>
      </w:r>
      <w:r>
        <w:rPr>
          <w:rFonts w:hint="eastAsia"/>
          <w:lang w:eastAsia="zh-CN"/>
        </w:rPr>
        <w:t>采用的质量规则来自</w:t>
      </w:r>
      <w:proofErr w:type="spellStart"/>
      <w:r w:rsidR="00B85A2A" w:rsidRPr="003B6C58">
        <w:rPr>
          <w:rFonts w:hint="eastAsia"/>
        </w:rPr>
        <w:t>行业</w:t>
      </w:r>
      <w:proofErr w:type="spellEnd"/>
      <w:r w:rsidR="00B85A2A">
        <w:rPr>
          <w:rFonts w:hint="eastAsia"/>
          <w:lang w:eastAsia="zh-CN"/>
        </w:rPr>
        <w:t>流行的通用</w:t>
      </w:r>
      <w:proofErr w:type="spellStart"/>
      <w:r w:rsidR="00B85A2A" w:rsidRPr="003B6C58">
        <w:rPr>
          <w:rFonts w:hint="eastAsia"/>
        </w:rPr>
        <w:t>标准</w:t>
      </w:r>
      <w:proofErr w:type="spellEnd"/>
      <w:r w:rsidRPr="009B70F3">
        <w:rPr>
          <w:rFonts w:hint="eastAsia"/>
        </w:rPr>
        <w:t>（</w:t>
      </w:r>
      <w:r w:rsidRPr="009B70F3">
        <w:rPr>
          <w:rFonts w:hint="eastAsia"/>
        </w:rPr>
        <w:t>OWASP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CWE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CISQ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STIG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PCI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NIST</w:t>
      </w:r>
      <w:r w:rsidRPr="009B70F3">
        <w:rPr>
          <w:rFonts w:hint="eastAsia"/>
        </w:rPr>
        <w:t>）。</w:t>
      </w:r>
      <w:r w:rsidRPr="009B70F3">
        <w:rPr>
          <w:rFonts w:hint="eastAsia"/>
        </w:rPr>
        <w:t>CAST</w:t>
      </w:r>
      <w:proofErr w:type="spellStart"/>
      <w:r w:rsidRPr="009B70F3">
        <w:rPr>
          <w:rFonts w:hint="eastAsia"/>
        </w:rPr>
        <w:t>具有执行数据流和系统级分析（从表示层到数据库层）的独特能力，提供最准确的安全性发现，减少误报</w:t>
      </w:r>
      <w:proofErr w:type="spellEnd"/>
      <w:r w:rsidRPr="009B70F3">
        <w:rPr>
          <w:rFonts w:hint="eastAsia"/>
        </w:rPr>
        <w:t>。</w:t>
      </w:r>
    </w:p>
    <w:p w14:paraId="120AFFF5" w14:textId="11D6432D" w:rsidR="00874417" w:rsidRPr="00592C0F" w:rsidRDefault="00286C8A" w:rsidP="002638B2">
      <w:pPr>
        <w:pStyle w:val="Heading2"/>
        <w:spacing w:after="0"/>
        <w:ind w:left="540" w:right="657" w:hanging="540"/>
        <w:rPr>
          <w:lang w:val="en-US"/>
        </w:rPr>
      </w:pPr>
      <w:bookmarkStart w:id="17" w:name="_Toc12441705"/>
      <w:bookmarkStart w:id="18" w:name="_Hlk12295341"/>
      <w:bookmarkEnd w:id="16"/>
      <w:r>
        <w:rPr>
          <w:rFonts w:hint="eastAsia"/>
          <w:lang w:val="en-US" w:eastAsia="zh-CN"/>
        </w:rPr>
        <w:t>应用特征</w:t>
      </w:r>
      <w:bookmarkEnd w:id="17"/>
    </w:p>
    <w:bookmarkEnd w:id="18"/>
    <w:p w14:paraId="4B0A16FF" w14:textId="77777777" w:rsidR="00C60C03" w:rsidRDefault="00C60C03" w:rsidP="002638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477A7D06" w14:textId="77777777" w:rsidR="00B85A2A" w:rsidRDefault="00B85A2A" w:rsidP="00B85A2A">
      <w:pPr>
        <w:ind w:right="657"/>
      </w:pPr>
      <w:proofErr w:type="spellStart"/>
      <w:proofErr w:type="gramStart"/>
      <w:r w:rsidRPr="00B017C3">
        <w:rPr>
          <w:rFonts w:hint="eastAsia"/>
        </w:rPr>
        <w:t>此评估</w:t>
      </w:r>
      <w:proofErr w:type="spellEnd"/>
      <w:r>
        <w:rPr>
          <w:rFonts w:hint="eastAsia"/>
          <w:lang w:eastAsia="zh-CN"/>
        </w:rPr>
        <w:t>重点</w:t>
      </w:r>
      <w:proofErr w:type="spellStart"/>
      <w:r w:rsidRPr="00B017C3">
        <w:rPr>
          <w:rFonts w:hint="eastAsia"/>
        </w:rPr>
        <w:t>关注所述应用</w:t>
      </w:r>
      <w:proofErr w:type="gramEnd"/>
      <w:r w:rsidRPr="00B017C3">
        <w:rPr>
          <w:rFonts w:hint="eastAsia"/>
        </w:rPr>
        <w:t>（用户界面</w:t>
      </w:r>
      <w:proofErr w:type="spellEnd"/>
      <w:r>
        <w:rPr>
          <w:rFonts w:hint="eastAsia"/>
          <w:lang w:eastAsia="zh-CN"/>
        </w:rPr>
        <w:t>到数据库</w:t>
      </w:r>
      <w:r w:rsidRPr="00B017C3">
        <w:rPr>
          <w:rFonts w:hint="eastAsia"/>
        </w:rPr>
        <w:t>）</w:t>
      </w:r>
      <w:proofErr w:type="spellStart"/>
      <w:r w:rsidRPr="00B017C3">
        <w:rPr>
          <w:rFonts w:hint="eastAsia"/>
        </w:rPr>
        <w:t>的技术实现，而不</w:t>
      </w:r>
      <w:proofErr w:type="spellEnd"/>
      <w:r>
        <w:rPr>
          <w:rFonts w:hint="eastAsia"/>
          <w:lang w:eastAsia="zh-CN"/>
        </w:rPr>
        <w:t>分析业务</w:t>
      </w:r>
      <w:proofErr w:type="spellStart"/>
      <w:r w:rsidRPr="00B017C3">
        <w:rPr>
          <w:rFonts w:hint="eastAsia"/>
        </w:rPr>
        <w:t>功能</w:t>
      </w:r>
      <w:proofErr w:type="spellEnd"/>
      <w:r w:rsidRPr="00B017C3">
        <w:rPr>
          <w:rFonts w:hint="eastAsia"/>
        </w:rPr>
        <w:t>。</w:t>
      </w:r>
    </w:p>
    <w:p w14:paraId="57607990" w14:textId="77777777" w:rsidR="007B070B" w:rsidRDefault="007B070B" w:rsidP="002638B2">
      <w:pPr>
        <w:ind w:right="657"/>
      </w:pPr>
    </w:p>
    <w:p w14:paraId="2B2460C1" w14:textId="77777777" w:rsidR="007B070B" w:rsidRDefault="00015B29" w:rsidP="002638B2">
      <w:pPr>
        <w:ind w:left="3120" w:right="657" w:firstLine="425"/>
        <w:rPr>
          <w:rFonts w:asciiTheme="minorHAnsi" w:hAnsiTheme="minorHAnsi"/>
          <w:noProof/>
          <w:sz w:val="22"/>
        </w:rPr>
      </w:pPr>
      <w:r>
        <w:rPr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773E4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Value</w:t>
            </w:r>
          </w:p>
        </w:tc>
      </w:tr>
      <w:tr w:rsidR="002638B2" w:rsidRPr="005773E4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504</w:t>
            </w:r>
          </w:p>
        </w:tc>
      </w:tr>
      <w:tr w:rsidR="002638B2" w:rsidRPr="005773E4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6,586</w:t>
            </w:r>
          </w:p>
        </w:tc>
      </w:tr>
      <w:tr w:rsidR="002638B2" w:rsidRPr="005773E4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593</w:t>
            </w:r>
          </w:p>
        </w:tc>
      </w:tr>
      <w:tr w:rsidR="002638B2" w:rsidRPr="005773E4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0</w:t>
            </w:r>
          </w:p>
        </w:tc>
      </w:tr>
      <w:tr w:rsidR="002638B2" w:rsidRPr="005773E4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119</w:t>
            </w:r>
          </w:p>
        </w:tc>
      </w:tr>
    </w:tbl>
    <w:p w14:paraId="7E9A3AD1" w14:textId="3BD9D749" w:rsidR="002638B2" w:rsidRDefault="00317C8E" w:rsidP="00317C8E">
      <w:pPr>
        <w:spacing w:after="0" w:line="240" w:lineRule="auto"/>
        <w:ind w:right="657"/>
        <w:rPr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28866E9A" wp14:editId="484DE3C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1A5BEC" w14:textId="62403071" w:rsidR="00F3760D" w:rsidRPr="00286C8A" w:rsidRDefault="00286C8A" w:rsidP="00286C8A">
      <w:pPr>
        <w:ind w:right="657"/>
        <w:jc w:val="left"/>
        <w:rPr>
          <w:rFonts w:asciiTheme="minorHAnsi" w:hAnsiTheme="minorHAnsi"/>
          <w:noProof/>
          <w:sz w:val="22"/>
          <w:lang w:eastAsia="zh-CN"/>
        </w:rPr>
      </w:pPr>
      <w:bookmarkStart w:id="19" w:name="_Hlk12295378"/>
      <w:r>
        <w:rPr>
          <w:rFonts w:hint="eastAsia"/>
          <w:i/>
          <w:sz w:val="14"/>
          <w:lang w:eastAsia="zh-CN"/>
        </w:rPr>
        <w:t>图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：应用技术特征</w:t>
      </w:r>
      <w:r>
        <w:rPr>
          <w:rFonts w:hint="eastAsia"/>
          <w:i/>
          <w:sz w:val="14"/>
          <w:lang w:eastAsia="zh-CN"/>
        </w:rPr>
        <w:t xml:space="preserve"> </w:t>
      </w:r>
      <w:r>
        <w:rPr>
          <w:i/>
          <w:sz w:val="14"/>
          <w:lang w:eastAsia="zh-CN"/>
        </w:rPr>
        <w:t xml:space="preserve">                                                                                   </w:t>
      </w: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</w:t>
      </w:r>
      <w:r w:rsidR="00B85A2A">
        <w:rPr>
          <w:rFonts w:hint="eastAsia"/>
          <w:i/>
          <w:sz w:val="14"/>
          <w:lang w:eastAsia="zh-CN"/>
        </w:rPr>
        <w:t>规模</w:t>
      </w:r>
      <w:r>
        <w:rPr>
          <w:rFonts w:hint="eastAsia"/>
          <w:i/>
          <w:sz w:val="14"/>
          <w:lang w:eastAsia="zh-CN"/>
        </w:rPr>
        <w:t>特征</w:t>
      </w:r>
      <w:r w:rsidR="00F3760D">
        <w:t xml:space="preserve"> </w:t>
      </w:r>
    </w:p>
    <w:bookmarkEnd w:id="19"/>
    <w:p w14:paraId="3D45679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2AA4EE0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4CE71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5499DE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43B137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796580D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60C60B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3E737B3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850CB7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E9A23E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A5FBA3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578C34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E7493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7F08A1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1EE564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F714F18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8F40902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8F82B0A" w14:textId="0D9DC457" w:rsidR="00F3760D" w:rsidRPr="00F3760D" w:rsidRDefault="00F3760D" w:rsidP="002638B2">
      <w:pPr>
        <w:spacing w:after="0" w:line="240" w:lineRule="auto"/>
        <w:ind w:left="0" w:right="657"/>
        <w:jc w:val="left"/>
      </w:pPr>
    </w:p>
    <w:p w14:paraId="6484D866" w14:textId="738D473F" w:rsidR="004708D5" w:rsidRPr="005773E4" w:rsidRDefault="00286C8A" w:rsidP="002638B2">
      <w:pPr>
        <w:pStyle w:val="Heading1"/>
        <w:ind w:right="657"/>
        <w:rPr>
          <w:rFonts w:asciiTheme="minorHAnsi" w:hAnsiTheme="minorHAnsi"/>
          <w:noProof/>
          <w:sz w:val="22"/>
        </w:rPr>
      </w:pPr>
      <w:bookmarkStart w:id="20" w:name="_Toc12441706"/>
      <w:r>
        <w:rPr>
          <w:rFonts w:hint="eastAsia"/>
          <w:lang w:eastAsia="zh-CN"/>
        </w:rPr>
        <w:lastRenderedPageBreak/>
        <w:t>安全</w:t>
      </w:r>
      <w:r w:rsidR="00D85B98">
        <w:rPr>
          <w:rFonts w:hint="eastAsia"/>
          <w:lang w:eastAsia="zh-CN"/>
        </w:rPr>
        <w:t>概述</w:t>
      </w:r>
      <w:bookmarkEnd w:id="20"/>
    </w:p>
    <w:p w14:paraId="28B056C6" w14:textId="275C298B" w:rsidR="00286C8A" w:rsidRPr="00CE440F" w:rsidRDefault="00286C8A" w:rsidP="002638B2">
      <w:pPr>
        <w:ind w:left="0" w:right="657"/>
        <w:jc w:val="left"/>
        <w:rPr>
          <w:noProof/>
          <w:szCs w:val="18"/>
        </w:rPr>
      </w:pPr>
      <w:bookmarkStart w:id="21" w:name="_Hlk12295426"/>
      <w:r w:rsidRPr="00286C8A">
        <w:rPr>
          <w:rFonts w:hint="eastAsia"/>
          <w:noProof/>
          <w:szCs w:val="18"/>
        </w:rPr>
        <w:t>本节总结了</w:t>
      </w:r>
      <w:r w:rsidRPr="00286C8A">
        <w:rPr>
          <w:rFonts w:hint="eastAsia"/>
          <w:noProof/>
          <w:szCs w:val="18"/>
        </w:rPr>
        <w:t>CAST AIP</w:t>
      </w:r>
      <w:r w:rsidR="006D401C">
        <w:rPr>
          <w:rFonts w:hint="eastAsia"/>
          <w:noProof/>
          <w:szCs w:val="18"/>
          <w:lang w:eastAsia="zh-CN"/>
        </w:rPr>
        <w:t>依据</w:t>
      </w:r>
      <w:r w:rsidR="006D401C">
        <w:rPr>
          <w:rFonts w:hint="eastAsia"/>
          <w:noProof/>
          <w:szCs w:val="18"/>
          <w:lang w:eastAsia="zh-CN"/>
        </w:rPr>
        <w:t xml:space="preserve"> </w:t>
      </w:r>
      <w:r>
        <w:rPr>
          <w:rFonts w:hint="eastAsia"/>
          <w:noProof/>
          <w:szCs w:val="18"/>
          <w:lang w:eastAsia="zh-CN"/>
        </w:rPr>
        <w:t>“</w:t>
      </w:r>
      <w:r w:rsidRPr="00286C8A">
        <w:rPr>
          <w:rFonts w:hint="eastAsia"/>
          <w:noProof/>
          <w:szCs w:val="18"/>
        </w:rPr>
        <w:t>应用安全</w:t>
      </w:r>
      <w:r w:rsidR="00686AA6">
        <w:rPr>
          <w:rFonts w:hint="eastAsia"/>
          <w:noProof/>
          <w:szCs w:val="18"/>
          <w:lang w:eastAsia="zh-CN"/>
        </w:rPr>
        <w:t>与</w:t>
      </w:r>
      <w:r w:rsidRPr="00286C8A">
        <w:rPr>
          <w:rFonts w:hint="eastAsia"/>
          <w:noProof/>
          <w:szCs w:val="18"/>
        </w:rPr>
        <w:t>开发（</w:t>
      </w:r>
      <w:r w:rsidRPr="00286C8A">
        <w:rPr>
          <w:rFonts w:hint="eastAsia"/>
          <w:noProof/>
          <w:szCs w:val="18"/>
        </w:rPr>
        <w:t>ASD</w:t>
      </w:r>
      <w:r w:rsidRPr="00286C8A">
        <w:rPr>
          <w:rFonts w:hint="eastAsia"/>
          <w:noProof/>
          <w:szCs w:val="18"/>
        </w:rPr>
        <w:t>）安全技术实施指南</w:t>
      </w:r>
      <w:r w:rsidR="002A6004">
        <w:rPr>
          <w:rFonts w:hint="eastAsia"/>
          <w:noProof/>
          <w:szCs w:val="18"/>
          <w:lang w:eastAsia="zh-CN"/>
        </w:rPr>
        <w:t>（</w:t>
      </w:r>
      <w:r w:rsidR="002A6004">
        <w:rPr>
          <w:rFonts w:hint="eastAsia"/>
          <w:noProof/>
          <w:szCs w:val="18"/>
          <w:lang w:eastAsia="zh-CN"/>
        </w:rPr>
        <w:t>STIG</w:t>
      </w:r>
      <w:r w:rsidR="002A6004">
        <w:rPr>
          <w:rFonts w:hint="eastAsia"/>
          <w:noProof/>
          <w:szCs w:val="18"/>
          <w:lang w:eastAsia="zh-CN"/>
        </w:rPr>
        <w:t>）</w:t>
      </w:r>
      <w:r>
        <w:rPr>
          <w:rFonts w:hint="eastAsia"/>
          <w:noProof/>
          <w:szCs w:val="18"/>
          <w:lang w:eastAsia="zh-CN"/>
        </w:rPr>
        <w:t>”</w:t>
      </w:r>
      <w:r w:rsidRPr="00286C8A">
        <w:rPr>
          <w:rFonts w:hint="eastAsia"/>
          <w:noProof/>
          <w:szCs w:val="18"/>
        </w:rPr>
        <w:t>进行结构质量分析和测量</w:t>
      </w:r>
      <w:r w:rsidR="009E2F05">
        <w:rPr>
          <w:rFonts w:hint="eastAsia"/>
          <w:noProof/>
          <w:szCs w:val="18"/>
          <w:lang w:eastAsia="zh-CN"/>
        </w:rPr>
        <w:t>所识别的</w:t>
      </w:r>
      <w:r w:rsidRPr="00286C8A">
        <w:rPr>
          <w:rFonts w:hint="eastAsia"/>
          <w:noProof/>
          <w:szCs w:val="18"/>
        </w:rPr>
        <w:t>最严重的安全漏洞。</w:t>
      </w:r>
    </w:p>
    <w:bookmarkEnd w:id="21"/>
    <w:p w14:paraId="44C010E3" w14:textId="77777777" w:rsidR="007A4206" w:rsidRDefault="007A4206" w:rsidP="002638B2">
      <w:pPr>
        <w:ind w:left="0" w:right="657"/>
        <w:jc w:val="left"/>
      </w:pPr>
    </w:p>
    <w:p w14:paraId="6019AE17" w14:textId="53C5E16C" w:rsidR="007A4206" w:rsidRDefault="007A4206" w:rsidP="002638B2">
      <w:pPr>
        <w:ind w:left="0" w:right="657"/>
        <w:jc w:val="left"/>
      </w:pPr>
      <w:bookmarkStart w:id="22" w:name="_Hlk12295442"/>
      <w:r w:rsidRPr="002A6004">
        <w:rPr>
          <w:rFonts w:hint="eastAsia"/>
          <w:lang w:eastAsia="zh-CN"/>
        </w:rPr>
        <w:t>由</w:t>
      </w:r>
      <w:r w:rsidR="002A6004" w:rsidRPr="002A6004">
        <w:rPr>
          <w:rFonts w:hint="eastAsia"/>
          <w:lang w:eastAsia="zh-CN"/>
        </w:rPr>
        <w:t>国防信息系统局</w:t>
      </w:r>
      <w:r w:rsidR="00286C8A" w:rsidRPr="002A6004">
        <w:rPr>
          <w:rFonts w:hint="eastAsia"/>
        </w:rPr>
        <w:t>（</w:t>
      </w:r>
      <w:r w:rsidR="00286C8A" w:rsidRPr="002A6004">
        <w:rPr>
          <w:rFonts w:hint="eastAsia"/>
        </w:rPr>
        <w:t>DISA</w:t>
      </w:r>
      <w:r w:rsidR="00286C8A" w:rsidRPr="002A6004">
        <w:rPr>
          <w:rFonts w:hint="eastAsia"/>
        </w:rPr>
        <w:t>）</w:t>
      </w:r>
      <w:r w:rsidRPr="002A6004">
        <w:rPr>
          <w:rFonts w:hint="eastAsia"/>
          <w:lang w:eastAsia="zh-CN"/>
        </w:rPr>
        <w:t>开发并</w:t>
      </w:r>
      <w:proofErr w:type="spellStart"/>
      <w:r w:rsidRPr="002A6004">
        <w:rPr>
          <w:rFonts w:hint="eastAsia"/>
        </w:rPr>
        <w:t>维护</w:t>
      </w:r>
      <w:proofErr w:type="spellEnd"/>
      <w:r w:rsidR="00585A62" w:rsidRPr="002A6004">
        <w:rPr>
          <w:rFonts w:hint="eastAsia"/>
          <w:lang w:eastAsia="zh-CN"/>
        </w:rPr>
        <w:t>：</w:t>
      </w:r>
      <w:proofErr w:type="spellStart"/>
      <w:r w:rsidR="00286C8A" w:rsidRPr="002A6004">
        <w:rPr>
          <w:rFonts w:hint="eastAsia"/>
        </w:rPr>
        <w:t>控制相关</w:t>
      </w:r>
      <w:proofErr w:type="spellEnd"/>
      <w:r w:rsidRPr="002A6004">
        <w:rPr>
          <w:rFonts w:hint="eastAsia"/>
          <w:lang w:eastAsia="zh-CN"/>
        </w:rPr>
        <w:t>的</w:t>
      </w:r>
      <w:proofErr w:type="spellStart"/>
      <w:r w:rsidR="00286C8A" w:rsidRPr="002A6004">
        <w:rPr>
          <w:rFonts w:hint="eastAsia"/>
        </w:rPr>
        <w:t>标识符</w:t>
      </w:r>
      <w:proofErr w:type="spellEnd"/>
      <w:r w:rsidR="00286C8A" w:rsidRPr="002A6004">
        <w:rPr>
          <w:rFonts w:hint="eastAsia"/>
        </w:rPr>
        <w:t>（</w:t>
      </w:r>
      <w:r w:rsidR="00286C8A" w:rsidRPr="002A6004">
        <w:rPr>
          <w:rFonts w:hint="eastAsia"/>
        </w:rPr>
        <w:t>CCI</w:t>
      </w:r>
      <w:r w:rsidR="00286C8A" w:rsidRPr="002A6004">
        <w:rPr>
          <w:rFonts w:hint="eastAsia"/>
        </w:rPr>
        <w:t>）、</w:t>
      </w:r>
      <w:proofErr w:type="spellStart"/>
      <w:r w:rsidR="00286C8A" w:rsidRPr="002A6004">
        <w:rPr>
          <w:rFonts w:hint="eastAsia"/>
        </w:rPr>
        <w:t>安全需求指南</w:t>
      </w:r>
      <w:proofErr w:type="spellEnd"/>
      <w:r w:rsidR="00286C8A" w:rsidRPr="002A6004">
        <w:rPr>
          <w:rFonts w:hint="eastAsia"/>
        </w:rPr>
        <w:t>（</w:t>
      </w:r>
      <w:r w:rsidR="00286C8A" w:rsidRPr="002A6004">
        <w:rPr>
          <w:rFonts w:hint="eastAsia"/>
        </w:rPr>
        <w:t>SRG</w:t>
      </w:r>
      <w:r w:rsidR="00286C8A" w:rsidRPr="002A6004">
        <w:rPr>
          <w:rFonts w:hint="eastAsia"/>
        </w:rPr>
        <w:t>）、</w:t>
      </w:r>
      <w:proofErr w:type="spellStart"/>
      <w:r w:rsidR="00286C8A" w:rsidRPr="002A6004">
        <w:rPr>
          <w:rFonts w:hint="eastAsia"/>
        </w:rPr>
        <w:t>安全技术实施指南</w:t>
      </w:r>
      <w:proofErr w:type="spellEnd"/>
      <w:r w:rsidR="00286C8A" w:rsidRPr="002A6004">
        <w:rPr>
          <w:rFonts w:hint="eastAsia"/>
        </w:rPr>
        <w:t>（</w:t>
      </w:r>
      <w:r w:rsidR="00286C8A" w:rsidRPr="002A6004">
        <w:rPr>
          <w:rFonts w:hint="eastAsia"/>
        </w:rPr>
        <w:t>STIG</w:t>
      </w:r>
      <w:r w:rsidR="00286C8A" w:rsidRPr="002A6004">
        <w:rPr>
          <w:rFonts w:hint="eastAsia"/>
        </w:rPr>
        <w:t>）</w:t>
      </w:r>
      <w:r w:rsidRPr="002A6004">
        <w:rPr>
          <w:rFonts w:hint="eastAsia"/>
          <w:lang w:eastAsia="zh-CN"/>
        </w:rPr>
        <w:t>、</w:t>
      </w:r>
      <w:r w:rsidR="00585A62" w:rsidRPr="002A6004">
        <w:rPr>
          <w:rFonts w:hint="eastAsia"/>
          <w:lang w:eastAsia="zh-CN"/>
        </w:rPr>
        <w:t>以及</w:t>
      </w:r>
      <w:proofErr w:type="spellStart"/>
      <w:r w:rsidR="00286C8A" w:rsidRPr="002A6004">
        <w:rPr>
          <w:rFonts w:hint="eastAsia"/>
        </w:rPr>
        <w:t>移动代码风险类别和使用指南</w:t>
      </w:r>
      <w:proofErr w:type="spellEnd"/>
      <w:r w:rsidR="00585A62" w:rsidRPr="002A6004">
        <w:rPr>
          <w:rFonts w:hint="eastAsia"/>
          <w:lang w:eastAsia="zh-CN"/>
        </w:rPr>
        <w:t>。</w:t>
      </w:r>
      <w:r w:rsidR="008C3D6E" w:rsidRPr="002A6004">
        <w:rPr>
          <w:rFonts w:hint="eastAsia"/>
          <w:lang w:eastAsia="zh-CN"/>
        </w:rPr>
        <w:t>以上</w:t>
      </w:r>
      <w:proofErr w:type="spellStart"/>
      <w:r w:rsidRPr="002A6004">
        <w:rPr>
          <w:rFonts w:hint="eastAsia"/>
        </w:rPr>
        <w:t>指南</w:t>
      </w:r>
      <w:proofErr w:type="spellEnd"/>
      <w:r w:rsidR="00585A62" w:rsidRPr="002A6004">
        <w:rPr>
          <w:rFonts w:hint="eastAsia"/>
          <w:lang w:eastAsia="zh-CN"/>
        </w:rPr>
        <w:t>执行</w:t>
      </w:r>
      <w:proofErr w:type="spellStart"/>
      <w:r w:rsidRPr="002A6004">
        <w:rPr>
          <w:rFonts w:hint="eastAsia"/>
        </w:rPr>
        <w:t>并符合国防部网络安全政策、标准、架构、安全控制和验证程序</w:t>
      </w:r>
      <w:proofErr w:type="spellEnd"/>
      <w:r w:rsidRPr="002A6004">
        <w:rPr>
          <w:rFonts w:hint="eastAsia"/>
        </w:rPr>
        <w:t>。</w:t>
      </w:r>
    </w:p>
    <w:bookmarkEnd w:id="22"/>
    <w:p w14:paraId="16F8C910" w14:textId="77777777" w:rsidR="007A4206" w:rsidRDefault="007A4206" w:rsidP="002638B2">
      <w:pPr>
        <w:ind w:left="0" w:right="657"/>
        <w:jc w:val="left"/>
      </w:pPr>
    </w:p>
    <w:p w14:paraId="37AAC6BC" w14:textId="724D24A3" w:rsidR="007A4206" w:rsidRPr="008C3D6E" w:rsidRDefault="007A4206" w:rsidP="002638B2">
      <w:pPr>
        <w:ind w:left="0" w:right="657"/>
        <w:jc w:val="left"/>
        <w:rPr>
          <w:lang w:val="fr-FR"/>
        </w:rPr>
      </w:pPr>
      <w:bookmarkStart w:id="23" w:name="_Hlk12295480"/>
      <w:r>
        <w:t>STIG</w:t>
      </w:r>
      <w:r w:rsidR="00585A62">
        <w:rPr>
          <w:rFonts w:hint="eastAsia"/>
          <w:lang w:eastAsia="zh-CN"/>
        </w:rPr>
        <w:t>的发布</w:t>
      </w:r>
      <w:proofErr w:type="spellStart"/>
      <w:r w:rsidRPr="007A4206">
        <w:rPr>
          <w:rFonts w:hint="eastAsia"/>
        </w:rPr>
        <w:t>和参考：</w:t>
      </w:r>
      <w:proofErr w:type="gramStart"/>
      <w:r w:rsidRPr="007A4206">
        <w:rPr>
          <w:rFonts w:hint="eastAsia"/>
        </w:rPr>
        <w:t>国防部和联邦政府计算环境</w:t>
      </w:r>
      <w:proofErr w:type="spellEnd"/>
      <w:r w:rsidR="008C3D6E">
        <w:rPr>
          <w:rFonts w:hint="eastAsia"/>
          <w:lang w:eastAsia="zh-CN"/>
        </w:rPr>
        <w:t>内</w:t>
      </w:r>
      <w:proofErr w:type="spellStart"/>
      <w:r w:rsidRPr="007A4206">
        <w:rPr>
          <w:rFonts w:hint="eastAsia"/>
        </w:rPr>
        <w:t>的各方可从</w:t>
      </w:r>
      <w:proofErr w:type="spellEnd"/>
      <w:r>
        <w:rPr>
          <w:rFonts w:hint="eastAsia"/>
          <w:lang w:eastAsia="zh-CN"/>
        </w:rPr>
        <w:t>“</w:t>
      </w:r>
      <w:proofErr w:type="spellStart"/>
      <w:proofErr w:type="gramEnd"/>
      <w:r w:rsidRPr="007A4206">
        <w:rPr>
          <w:rFonts w:hint="eastAsia"/>
        </w:rPr>
        <w:t>信息保障支持环境</w:t>
      </w:r>
      <w:proofErr w:type="spellEnd"/>
      <w:r>
        <w:rPr>
          <w:rFonts w:hint="eastAsia"/>
          <w:lang w:eastAsia="zh-CN"/>
        </w:rPr>
        <w:t>”</w:t>
      </w:r>
      <w:r w:rsidRPr="007A4206">
        <w:rPr>
          <w:rFonts w:hint="eastAsia"/>
        </w:rPr>
        <w:t>（</w:t>
      </w:r>
      <w:r w:rsidRPr="007A4206">
        <w:rPr>
          <w:rFonts w:hint="eastAsia"/>
        </w:rPr>
        <w:t>IASE</w:t>
      </w:r>
      <w:r w:rsidRPr="007A4206">
        <w:rPr>
          <w:rFonts w:hint="eastAsia"/>
        </w:rPr>
        <w:t>）</w:t>
      </w:r>
      <w:proofErr w:type="spellStart"/>
      <w:r w:rsidRPr="007A4206">
        <w:rPr>
          <w:rFonts w:hint="eastAsia"/>
        </w:rPr>
        <w:t>网站获取适用的</w:t>
      </w:r>
      <w:r w:rsidR="000D68AA" w:rsidRPr="00286C8A">
        <w:rPr>
          <w:rFonts w:hint="eastAsia"/>
          <w:noProof/>
          <w:szCs w:val="18"/>
        </w:rPr>
        <w:t>安全技术实施指南</w:t>
      </w:r>
      <w:proofErr w:type="spellEnd"/>
      <w:r w:rsidR="000D68AA">
        <w:rPr>
          <w:rFonts w:hint="eastAsia"/>
          <w:noProof/>
          <w:szCs w:val="18"/>
          <w:lang w:eastAsia="zh-CN"/>
        </w:rPr>
        <w:t>（</w:t>
      </w:r>
      <w:r w:rsidR="000D68AA">
        <w:t>STIG</w:t>
      </w:r>
      <w:r w:rsidR="000D68AA">
        <w:rPr>
          <w:rFonts w:hint="eastAsia"/>
          <w:noProof/>
          <w:szCs w:val="18"/>
          <w:lang w:eastAsia="zh-CN"/>
        </w:rPr>
        <w:t>）</w:t>
      </w:r>
      <w:r w:rsidRPr="007A4206">
        <w:rPr>
          <w:rFonts w:hint="eastAsia"/>
        </w:rPr>
        <w:t>。</w:t>
      </w:r>
      <w:proofErr w:type="spellStart"/>
      <w:r w:rsidRPr="007A4206">
        <w:rPr>
          <w:rFonts w:hint="eastAsia"/>
        </w:rPr>
        <w:t>此网站包含</w:t>
      </w:r>
      <w:proofErr w:type="spellEnd"/>
      <w:r w:rsidR="003C46C7">
        <w:rPr>
          <w:rFonts w:hint="eastAsia"/>
          <w:lang w:eastAsia="zh-CN"/>
        </w:rPr>
        <w:t>所有</w:t>
      </w:r>
      <w:r>
        <w:t>STIG</w:t>
      </w:r>
      <w:r w:rsidRPr="007A4206">
        <w:rPr>
          <w:rFonts w:hint="eastAsia"/>
        </w:rPr>
        <w:t>、</w:t>
      </w:r>
      <w:r w:rsidRPr="009F58D1">
        <w:t>SRG</w:t>
      </w:r>
      <w:proofErr w:type="spellStart"/>
      <w:r w:rsidRPr="007A4206">
        <w:rPr>
          <w:rFonts w:hint="eastAsia"/>
        </w:rPr>
        <w:t>和其他相关</w:t>
      </w:r>
      <w:proofErr w:type="spellEnd"/>
      <w:r w:rsidR="003C46C7">
        <w:rPr>
          <w:rFonts w:hint="eastAsia"/>
          <w:lang w:eastAsia="zh-CN"/>
        </w:rPr>
        <w:t>的</w:t>
      </w:r>
      <w:proofErr w:type="spellStart"/>
      <w:r w:rsidRPr="007A4206">
        <w:rPr>
          <w:rFonts w:hint="eastAsia"/>
        </w:rPr>
        <w:t>安全信息的最新副本。有关更多详细信息</w:t>
      </w:r>
      <w:r w:rsidRPr="008C3D6E">
        <w:rPr>
          <w:rFonts w:hint="eastAsia"/>
          <w:lang w:val="fr-FR"/>
        </w:rPr>
        <w:t>，</w:t>
      </w:r>
      <w:r w:rsidRPr="007A4206">
        <w:rPr>
          <w:rFonts w:hint="eastAsia"/>
        </w:rPr>
        <w:t>请</w:t>
      </w:r>
      <w:proofErr w:type="spellEnd"/>
      <w:r w:rsidR="003C46C7">
        <w:rPr>
          <w:rFonts w:hint="eastAsia"/>
          <w:lang w:eastAsia="zh-CN"/>
        </w:rPr>
        <w:t>点</w:t>
      </w:r>
      <w:proofErr w:type="spellStart"/>
      <w:r w:rsidRPr="007A4206">
        <w:rPr>
          <w:rFonts w:hint="eastAsia"/>
        </w:rPr>
        <w:t>击</w:t>
      </w:r>
      <w:hyperlink r:id="rId12" w:history="1">
        <w:r w:rsidRPr="008C3D6E">
          <w:rPr>
            <w:rStyle w:val="Hyperlink"/>
            <w:szCs w:val="18"/>
            <w:lang w:val="fr-FR"/>
          </w:rPr>
          <w:t>STIG</w:t>
        </w:r>
        <w:proofErr w:type="spellEnd"/>
      </w:hyperlink>
      <w:r w:rsidRPr="007A4206">
        <w:rPr>
          <w:rFonts w:hint="eastAsia"/>
        </w:rPr>
        <w:t>。</w:t>
      </w:r>
    </w:p>
    <w:p w14:paraId="4D6664C1" w14:textId="1C9F9360" w:rsidR="000B1DF2" w:rsidRPr="00212651" w:rsidRDefault="009F58D1" w:rsidP="009C0984">
      <w:pPr>
        <w:pStyle w:val="Heading2"/>
        <w:numPr>
          <w:ilvl w:val="0"/>
          <w:numId w:val="0"/>
        </w:numPr>
        <w:spacing w:after="0"/>
        <w:ind w:right="657"/>
        <w:rPr>
          <w:rFonts w:eastAsia="Calibri"/>
        </w:rPr>
      </w:pPr>
      <w:bookmarkStart w:id="24" w:name="_Toc12441707"/>
      <w:bookmarkEnd w:id="23"/>
      <w:r w:rsidRPr="008C3D6E">
        <w:rPr>
          <w:rFonts w:eastAsia="Calibri"/>
          <w:lang w:val="fr-FR"/>
        </w:rPr>
        <w:t xml:space="preserve">STIG Ver 4 Release 8 </w:t>
      </w:r>
      <w:proofErr w:type="spellStart"/>
      <w:r w:rsidRPr="008C3D6E">
        <w:rPr>
          <w:rFonts w:eastAsia="Calibri"/>
          <w:lang w:val="fr-FR"/>
        </w:rPr>
        <w:t>Overview</w:t>
      </w:r>
      <w:proofErr w:type="spellEnd"/>
      <w:r w:rsidRPr="008C3D6E">
        <w:rPr>
          <w:rFonts w:eastAsia="Calibri"/>
          <w:lang w:val="fr-FR"/>
        </w:rPr>
        <w:t xml:space="preserve"> for ASD</w:t>
      </w:r>
      <w:bookmarkEnd w:id="24"/>
    </w:p>
    <w:p w14:paraId="16D19AB1" w14:textId="77777777" w:rsidR="005E7FD2" w:rsidRDefault="005E7FD2" w:rsidP="002638B2">
      <w:pPr>
        <w:pStyle w:val="BodyContent"/>
        <w:ind w:right="657"/>
        <w:rPr>
          <w:rFonts w:ascii="Verdana" w:hAnsi="Verdana" w:cstheme="minorHAnsi"/>
          <w:sz w:val="20"/>
          <w:szCs w:val="20"/>
          <w:lang w:val="fr-FR"/>
        </w:rPr>
      </w:pPr>
      <w:bookmarkStart w:id="25" w:name="_Hlk12295520"/>
    </w:p>
    <w:p w14:paraId="55602F23" w14:textId="52CCD343" w:rsidR="008E17B3" w:rsidRPr="008C3D6E" w:rsidRDefault="008E17B3" w:rsidP="002638B2">
      <w:pPr>
        <w:pStyle w:val="BodyContent"/>
        <w:ind w:right="657"/>
        <w:rPr>
          <w:rFonts w:ascii="Verdana" w:hAnsi="Verdana" w:cstheme="minorHAnsi"/>
          <w:sz w:val="20"/>
          <w:szCs w:val="20"/>
          <w:lang w:val="fr-FR" w:eastAsia="zh-CN"/>
        </w:rPr>
      </w:pPr>
      <w:r w:rsidRPr="008C3D6E">
        <w:rPr>
          <w:rFonts w:ascii="Verdana" w:hAnsi="Verdana" w:cstheme="minorHAnsi"/>
          <w:sz w:val="20"/>
          <w:szCs w:val="20"/>
          <w:lang w:val="fr-FR" w:eastAsia="zh-CN"/>
        </w:rPr>
        <w:t>ASD STIG V4R8</w:t>
      </w:r>
      <w:r w:rsidRPr="008E17B3">
        <w:rPr>
          <w:rFonts w:ascii="SimSun" w:eastAsia="SimSun" w:hAnsi="SimSun" w:cs="SimSun" w:hint="eastAsia"/>
          <w:sz w:val="20"/>
          <w:szCs w:val="20"/>
          <w:lang w:eastAsia="zh-CN"/>
        </w:rPr>
        <w:t>下</w:t>
      </w:r>
      <w:r w:rsidRPr="00806855">
        <w:rPr>
          <w:rFonts w:ascii="Verdana" w:hAnsi="Verdana" w:cstheme="minorHAnsi" w:hint="eastAsia"/>
          <w:sz w:val="20"/>
          <w:szCs w:val="20"/>
          <w:lang w:val="fr-FR" w:eastAsia="zh-CN"/>
        </w:rPr>
        <w:t>CAST</w:t>
      </w:r>
      <w:r w:rsidR="00A30AAC" w:rsidRPr="008E17B3">
        <w:rPr>
          <w:rFonts w:ascii="SimSun" w:eastAsia="SimSun" w:hAnsi="SimSun" w:cs="SimSun" w:hint="eastAsia"/>
          <w:sz w:val="20"/>
          <w:szCs w:val="20"/>
          <w:lang w:eastAsia="zh-CN"/>
        </w:rPr>
        <w:t>的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适用范围</w:t>
      </w:r>
      <w:r w:rsidRPr="008E17B3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p w14:paraId="6D587A5B" w14:textId="6C1E6EE1" w:rsidR="008E17B3" w:rsidRPr="008C3D6E" w:rsidRDefault="008E17B3" w:rsidP="009F58D1">
      <w:pPr>
        <w:ind w:left="0" w:right="657"/>
        <w:jc w:val="left"/>
        <w:rPr>
          <w:b/>
          <w:bCs/>
          <w:sz w:val="23"/>
          <w:szCs w:val="23"/>
          <w:lang w:val="fr-FR"/>
        </w:rPr>
      </w:pPr>
      <w:bookmarkStart w:id="26" w:name="_Hlk12295532"/>
      <w:bookmarkEnd w:id="25"/>
      <w:proofErr w:type="spellStart"/>
      <w:proofErr w:type="gramStart"/>
      <w:r w:rsidRPr="008E17B3">
        <w:rPr>
          <w:rFonts w:hint="eastAsia"/>
          <w:b/>
          <w:bCs/>
          <w:sz w:val="23"/>
          <w:szCs w:val="23"/>
        </w:rPr>
        <w:t>漏洞严重性</w:t>
      </w:r>
      <w:proofErr w:type="spellEnd"/>
      <w:r w:rsidR="00806855">
        <w:rPr>
          <w:rFonts w:hint="eastAsia"/>
          <w:b/>
          <w:bCs/>
          <w:sz w:val="23"/>
          <w:szCs w:val="23"/>
          <w:lang w:eastAsia="zh-CN"/>
        </w:rPr>
        <w:t>分类</w:t>
      </w:r>
      <w:r w:rsidRPr="008E17B3">
        <w:rPr>
          <w:rFonts w:hint="eastAsia"/>
          <w:b/>
          <w:bCs/>
          <w:sz w:val="23"/>
          <w:szCs w:val="23"/>
        </w:rPr>
        <w:t>码</w:t>
      </w:r>
      <w:r w:rsidR="00806855">
        <w:rPr>
          <w:rFonts w:hint="eastAsia"/>
          <w:b/>
          <w:bCs/>
          <w:sz w:val="23"/>
          <w:szCs w:val="23"/>
          <w:lang w:eastAsia="zh-CN"/>
        </w:rPr>
        <w:t>的</w:t>
      </w:r>
      <w:proofErr w:type="spellStart"/>
      <w:r w:rsidRPr="008E17B3">
        <w:rPr>
          <w:rFonts w:hint="eastAsia"/>
          <w:b/>
          <w:bCs/>
          <w:sz w:val="23"/>
          <w:szCs w:val="23"/>
        </w:rPr>
        <w:t>定义</w:t>
      </w:r>
      <w:proofErr w:type="spellEnd"/>
      <w:proofErr w:type="gramEnd"/>
    </w:p>
    <w:p w14:paraId="7EB1C33C" w14:textId="5699C381" w:rsidR="008E17B3" w:rsidRDefault="008E17B3" w:rsidP="009F58D1">
      <w:pPr>
        <w:ind w:left="0" w:right="657"/>
        <w:jc w:val="left"/>
        <w:rPr>
          <w:noProof/>
          <w:szCs w:val="18"/>
        </w:rPr>
      </w:pPr>
      <w:bookmarkStart w:id="27" w:name="_Hlk12295539"/>
      <w:bookmarkEnd w:id="26"/>
      <w:r w:rsidRPr="008E17B3">
        <w:rPr>
          <w:rFonts w:hint="eastAsia"/>
          <w:noProof/>
          <w:szCs w:val="18"/>
        </w:rPr>
        <w:t>严重性</w:t>
      </w:r>
      <w:r w:rsidR="00F17716">
        <w:rPr>
          <w:rFonts w:hint="eastAsia"/>
          <w:noProof/>
          <w:szCs w:val="18"/>
          <w:lang w:eastAsia="zh-CN"/>
        </w:rPr>
        <w:t>分类</w:t>
      </w:r>
      <w:r w:rsidRPr="008E17B3">
        <w:rPr>
          <w:rFonts w:hint="eastAsia"/>
          <w:noProof/>
          <w:szCs w:val="18"/>
        </w:rPr>
        <w:t>码（称为</w:t>
      </w:r>
      <w:r w:rsidRPr="008E17B3">
        <w:rPr>
          <w:rFonts w:hint="eastAsia"/>
          <w:noProof/>
          <w:szCs w:val="18"/>
        </w:rPr>
        <w:t>CAT</w:t>
      </w:r>
      <w:r w:rsidRPr="008E17B3">
        <w:rPr>
          <w:rFonts w:hint="eastAsia"/>
          <w:noProof/>
          <w:szCs w:val="18"/>
        </w:rPr>
        <w:t>）是用于评估设施或系统安全状态的漏洞度量。每个</w:t>
      </w:r>
      <w:r w:rsidR="00F17716">
        <w:rPr>
          <w:rFonts w:hint="eastAsia"/>
          <w:noProof/>
          <w:szCs w:val="18"/>
          <w:lang w:eastAsia="zh-CN"/>
        </w:rPr>
        <w:t>具体</w:t>
      </w:r>
      <w:r w:rsidRPr="008E17B3">
        <w:rPr>
          <w:rFonts w:hint="eastAsia"/>
          <w:noProof/>
          <w:szCs w:val="18"/>
        </w:rPr>
        <w:t>安全策略都被分配了一个</w:t>
      </w:r>
      <w:r w:rsidR="00F17716">
        <w:rPr>
          <w:rFonts w:hint="eastAsia"/>
          <w:noProof/>
          <w:szCs w:val="18"/>
          <w:lang w:eastAsia="zh-CN"/>
        </w:rPr>
        <w:t>严重性分类</w:t>
      </w:r>
      <w:r w:rsidRPr="008E17B3">
        <w:rPr>
          <w:rFonts w:hint="eastAsia"/>
          <w:noProof/>
          <w:szCs w:val="18"/>
        </w:rPr>
        <w:t>码：</w:t>
      </w:r>
      <w:r w:rsidR="00BA6D0B"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</w:t>
      </w:r>
      <w:r w:rsidRPr="008E17B3">
        <w:rPr>
          <w:rFonts w:hint="eastAsia"/>
          <w:noProof/>
          <w:szCs w:val="18"/>
        </w:rPr>
        <w:t>、</w:t>
      </w:r>
      <w:r w:rsidR="00BA6D0B"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II</w:t>
      </w:r>
      <w:r w:rsidRPr="008E17B3">
        <w:rPr>
          <w:rFonts w:hint="eastAsia"/>
          <w:noProof/>
          <w:szCs w:val="18"/>
        </w:rPr>
        <w:t>或</w:t>
      </w:r>
      <w:r w:rsidR="00BA6D0B"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III</w:t>
      </w:r>
      <w:r w:rsidRPr="008E17B3">
        <w:rPr>
          <w:rFonts w:hint="eastAsia"/>
          <w:noProof/>
          <w:szCs w:val="18"/>
        </w:rPr>
        <w:t>。</w:t>
      </w:r>
    </w:p>
    <w:p w14:paraId="4A541FA4" w14:textId="57E7F892" w:rsidR="008E17B3" w:rsidRPr="00CE440F" w:rsidRDefault="008E17B3" w:rsidP="009F58D1">
      <w:pPr>
        <w:pStyle w:val="BodyContent"/>
        <w:ind w:right="657"/>
        <w:rPr>
          <w:rFonts w:ascii="Verdana" w:hAnsi="Verdana" w:cstheme="minorHAnsi"/>
          <w:sz w:val="18"/>
          <w:szCs w:val="18"/>
          <w:lang w:eastAsia="zh-CN"/>
        </w:rPr>
      </w:pPr>
      <w:bookmarkStart w:id="28" w:name="_Hlk12295552"/>
      <w:bookmarkEnd w:id="27"/>
      <w:r w:rsidRPr="00CE440F">
        <w:rPr>
          <w:rFonts w:ascii="Verdana" w:hAnsi="Verdana" w:cstheme="minorHAnsi"/>
          <w:sz w:val="18"/>
          <w:szCs w:val="18"/>
          <w:lang w:eastAsia="zh-CN"/>
        </w:rPr>
        <w:t xml:space="preserve">CAT 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I：</w:t>
      </w:r>
      <w:r w:rsidR="000F2D02">
        <w:rPr>
          <w:rFonts w:ascii="SimSun" w:eastAsia="SimSun" w:hAnsi="SimSun" w:cs="SimSun" w:hint="eastAsia"/>
          <w:sz w:val="18"/>
          <w:szCs w:val="18"/>
          <w:lang w:eastAsia="zh-CN"/>
        </w:rPr>
        <w:t>漏洞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一旦被利用，将立即</w:t>
      </w:r>
      <w:r w:rsidR="00A30AAC">
        <w:rPr>
          <w:rFonts w:ascii="SimSun" w:eastAsia="SimSun" w:hAnsi="SimSun" w:cs="SimSun" w:hint="eastAsia"/>
          <w:sz w:val="18"/>
          <w:szCs w:val="18"/>
          <w:lang w:eastAsia="zh-CN"/>
        </w:rPr>
        <w:t>直接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导致机密性、可用性或完整性的损失。</w:t>
      </w:r>
    </w:p>
    <w:p w14:paraId="4662AEB6" w14:textId="54851914" w:rsidR="008E17B3" w:rsidRPr="00CE440F" w:rsidRDefault="008E17B3" w:rsidP="009F58D1">
      <w:pPr>
        <w:pStyle w:val="BodyContent"/>
        <w:ind w:right="657"/>
        <w:rPr>
          <w:rFonts w:ascii="Verdana" w:hAnsi="Verdana" w:cstheme="minorHAnsi"/>
          <w:sz w:val="18"/>
          <w:szCs w:val="18"/>
          <w:lang w:eastAsia="zh-CN"/>
        </w:rPr>
      </w:pPr>
      <w:bookmarkStart w:id="29" w:name="_Hlk12295564"/>
      <w:bookmarkEnd w:id="28"/>
      <w:r w:rsidRPr="00CE440F">
        <w:rPr>
          <w:rFonts w:ascii="Verdana" w:hAnsi="Verdana" w:cstheme="minorHAnsi"/>
          <w:sz w:val="18"/>
          <w:szCs w:val="18"/>
        </w:rPr>
        <w:t xml:space="preserve">CAT 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II</w:t>
      </w:r>
      <w:r>
        <w:rPr>
          <w:rFonts w:ascii="SimSun" w:eastAsia="SimSun" w:hAnsi="SimSun" w:cs="SimSun" w:hint="eastAsia"/>
          <w:sz w:val="18"/>
          <w:szCs w:val="18"/>
          <w:lang w:eastAsia="zh-CN"/>
        </w:rPr>
        <w:t>：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可能导致保密性、可用性或完整性丧失的漏洞。</w:t>
      </w:r>
    </w:p>
    <w:p w14:paraId="00520874" w14:textId="375A4C68" w:rsidR="008E17B3" w:rsidRPr="00CE440F" w:rsidRDefault="008E17B3" w:rsidP="009F58D1">
      <w:pPr>
        <w:pStyle w:val="BodyContent"/>
        <w:ind w:right="657"/>
        <w:rPr>
          <w:rFonts w:ascii="Verdana" w:hAnsi="Verdana" w:cstheme="minorHAnsi"/>
          <w:sz w:val="18"/>
          <w:szCs w:val="18"/>
          <w:lang w:eastAsia="zh-CN"/>
        </w:rPr>
      </w:pPr>
      <w:bookmarkStart w:id="30" w:name="_Hlk12295575"/>
      <w:bookmarkEnd w:id="29"/>
      <w:r w:rsidRPr="00CE440F">
        <w:rPr>
          <w:rFonts w:ascii="Verdana" w:hAnsi="Verdana" w:cstheme="minorHAnsi"/>
          <w:sz w:val="18"/>
          <w:szCs w:val="18"/>
        </w:rPr>
        <w:t xml:space="preserve">CAT </w:t>
      </w:r>
      <w:r w:rsidRPr="008E17B3">
        <w:rPr>
          <w:rFonts w:ascii="Verdana" w:hAnsi="Verdana" w:cstheme="minorHAnsi" w:hint="eastAsia"/>
          <w:sz w:val="18"/>
          <w:szCs w:val="18"/>
          <w:lang w:eastAsia="zh-CN"/>
        </w:rPr>
        <w:t>III</w:t>
      </w:r>
      <w:r>
        <w:rPr>
          <w:rFonts w:ascii="SimSun" w:eastAsia="SimSun" w:hAnsi="SimSun" w:cs="SimSun" w:hint="eastAsia"/>
          <w:sz w:val="18"/>
          <w:szCs w:val="18"/>
          <w:lang w:eastAsia="zh-CN"/>
        </w:rPr>
        <w:t>：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降低保护措施的保密性、可用性或完整性</w:t>
      </w:r>
      <w:r>
        <w:rPr>
          <w:rFonts w:ascii="SimSun" w:eastAsia="SimSun" w:hAnsi="SimSun" w:cs="SimSun" w:hint="eastAsia"/>
          <w:sz w:val="18"/>
          <w:szCs w:val="18"/>
          <w:lang w:eastAsia="zh-CN"/>
        </w:rPr>
        <w:t>的漏洞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STIG-V4R8"/>
      </w:tblPr>
      <w:tblGrid>
        <w:gridCol w:w="4675"/>
        <w:gridCol w:w="1440"/>
        <w:gridCol w:w="1530"/>
        <w:gridCol w:w="1355"/>
      </w:tblGrid>
      <w:tr w:rsidR="00723FC9" w:rsidRPr="00AC5F7C" w14:paraId="36CB903F" w14:textId="77777777" w:rsidTr="004F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bookmarkEnd w:id="30"/>
          <w:p w14:paraId="10C5B227" w14:textId="7555C5CB" w:rsidR="00723FC9" w:rsidRPr="00FC19A1" w:rsidRDefault="00723FC9" w:rsidP="006955B5">
            <w:pPr>
              <w:ind w:left="330" w:right="657"/>
              <w:jc w:val="lef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STIG V4R8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B503BB7" w14:textId="77777777" w:rsidR="00723FC9" w:rsidRPr="00AC5F7C" w:rsidRDefault="00723FC9" w:rsidP="006955B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Vulnerabilities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00FA224" w14:textId="77777777" w:rsidR="00723FC9" w:rsidRPr="00AC5F7C" w:rsidRDefault="00723FC9" w:rsidP="006955B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Vulnerabilities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2CBFD92" w14:textId="77777777" w:rsidR="00723FC9" w:rsidRPr="00934956" w:rsidRDefault="00723FC9" w:rsidP="006955B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Removed </w:t>
            </w:r>
            <w:r>
              <w:rPr>
                <w:rFonts w:ascii="Open Sans" w:hAnsi="Open Sans" w:cs="Open Sans"/>
                <w:b w:val="0"/>
              </w:rPr>
              <w:t>Vulnerabilities</w:t>
            </w:r>
          </w:p>
        </w:tc>
      </w:tr>
      <w:tr w:rsidR="00723FC9" w:rsidRPr="00CA2066" w14:paraId="0F817A49" w14:textId="77777777" w:rsidTr="004F6C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3A69A24B" w14:textId="2195C38C" w:rsidR="00723FC9" w:rsidRPr="007675B2" w:rsidRDefault="00723FC9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183F62F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E8821DF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078835B8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23FC9" w:rsidRPr="00CA2066" w14:paraId="5C27643D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CFCF6" w14:textId="0D190E6E" w:rsidR="00723FC9" w:rsidRPr="007675B2" w:rsidRDefault="00723FC9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Cat2</w:t>
            </w:r>
          </w:p>
        </w:tc>
        <w:tc>
          <w:tcPr>
            <w:tcW w:w="1440" w:type="dxa"/>
          </w:tcPr>
          <w:p w14:paraId="3FC15D48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246CFE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2876444F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23FC9" w:rsidRPr="00CA2066" w14:paraId="4822BF07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3D5452" w14:textId="3F6A8947" w:rsidR="00723FC9" w:rsidRPr="007675B2" w:rsidRDefault="00723FC9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Cat3</w:t>
            </w:r>
          </w:p>
        </w:tc>
        <w:tc>
          <w:tcPr>
            <w:tcW w:w="1440" w:type="dxa"/>
          </w:tcPr>
          <w:p w14:paraId="41D8B7AA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0AC18F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61B06BC1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058D540" w14:textId="53441E23" w:rsidR="00F37376" w:rsidRDefault="00310D04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bookmarkStart w:id="31" w:name="_Hlk12295590"/>
      <w:proofErr w:type="gramStart"/>
      <w:r w:rsidRPr="008C3D6E">
        <w:rPr>
          <w:rFonts w:hint="eastAsia"/>
          <w:i/>
          <w:sz w:val="14"/>
        </w:rPr>
        <w:t>表</w:t>
      </w:r>
      <w:proofErr w:type="gramEnd"/>
      <w:r w:rsidRPr="008C3D6E">
        <w:rPr>
          <w:rFonts w:hint="eastAsia"/>
          <w:i/>
          <w:sz w:val="14"/>
        </w:rPr>
        <w:t>2</w:t>
      </w:r>
      <w:r w:rsidRPr="008C3D6E">
        <w:rPr>
          <w:rFonts w:hint="eastAsia"/>
          <w:i/>
          <w:sz w:val="14"/>
        </w:rPr>
        <w:t>：</w:t>
      </w:r>
      <w:r>
        <w:rPr>
          <w:i/>
          <w:sz w:val="14"/>
        </w:rPr>
        <w:t xml:space="preserve">STIG V4R8 </w:t>
      </w:r>
      <w:proofErr w:type="spellStart"/>
      <w:r>
        <w:rPr>
          <w:rFonts w:hint="eastAsia"/>
          <w:i/>
          <w:sz w:val="14"/>
        </w:rPr>
        <w:t>总结</w:t>
      </w:r>
      <w:bookmarkEnd w:id="31"/>
      <w:proofErr w:type="spellEnd"/>
      <w:r w:rsidR="00F37376">
        <w:rPr>
          <w:rFonts w:eastAsia="Calibri"/>
        </w:rPr>
        <w:br w:type="page"/>
      </w:r>
    </w:p>
    <w:p w14:paraId="523617AA" w14:textId="4D4F901F" w:rsidR="00F772DA" w:rsidRPr="00212651" w:rsidRDefault="00C0306D" w:rsidP="002638B2">
      <w:pPr>
        <w:pStyle w:val="Heading2"/>
        <w:spacing w:after="0"/>
        <w:ind w:left="540" w:right="657" w:hanging="540"/>
        <w:rPr>
          <w:rFonts w:eastAsia="Calibri"/>
        </w:rPr>
      </w:pPr>
      <w:bookmarkStart w:id="32" w:name="_Toc12441708"/>
      <w:r>
        <w:rPr>
          <w:rFonts w:eastAsia="Calibri"/>
          <w:lang w:val="en-US"/>
        </w:rPr>
        <w:lastRenderedPageBreak/>
        <w:t>STIG</w:t>
      </w:r>
      <w:r w:rsidR="007D72C7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Ver 4 Release 8 CAT I</w:t>
      </w:r>
      <w:bookmarkEnd w:id="32"/>
    </w:p>
    <w:p w14:paraId="3260CBA1" w14:textId="77777777" w:rsidR="00611976" w:rsidRDefault="00611976" w:rsidP="002638B2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bookmarkStart w:id="33" w:name="_Hlk12440782"/>
    </w:p>
    <w:p w14:paraId="2EB52A70" w14:textId="703813E9" w:rsidR="00310D04" w:rsidRPr="00CE440F" w:rsidRDefault="00B605B1" w:rsidP="002638B2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</w:t>
      </w:r>
      <w:bookmarkEnd w:id="33"/>
      <w:r w:rsidR="00DE4D6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的</w:t>
      </w:r>
      <w:r w:rsidR="00310D04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310D04" w:rsidRPr="00CE440F">
        <w:rPr>
          <w:rFonts w:ascii="Verdana" w:hAnsi="Verdana" w:cstheme="minorHAnsi"/>
          <w:sz w:val="20"/>
          <w:szCs w:val="20"/>
        </w:rPr>
        <w:t>STIG CAT I</w:t>
      </w:r>
      <w:r w:rsidR="00310D04">
        <w:rPr>
          <w:rFonts w:ascii="Verdana" w:hAnsi="Verdana" w:cstheme="minorHAnsi"/>
          <w:sz w:val="20"/>
          <w:szCs w:val="20"/>
        </w:rPr>
        <w:t xml:space="preserve"> </w:t>
      </w:r>
      <w:r w:rsidR="00310D04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违规”调查结果列表。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1"/>
      </w:tblPr>
      <w:tblGrid>
        <w:gridCol w:w="4675"/>
        <w:gridCol w:w="1350"/>
        <w:gridCol w:w="1530"/>
        <w:gridCol w:w="1445"/>
      </w:tblGrid>
      <w:tr w:rsidR="007023C3" w:rsidRPr="00AC5F7C" w14:paraId="4DD926CE" w14:textId="77777777" w:rsidTr="004F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77777777" w:rsidR="007023C3" w:rsidRPr="00FC19A1" w:rsidRDefault="007023C3" w:rsidP="006955B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77777777" w:rsidR="007023C3" w:rsidRPr="00AC5F7C" w:rsidRDefault="007023C3" w:rsidP="006955B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77777777" w:rsidR="007023C3" w:rsidRPr="00AC5F7C" w:rsidRDefault="007023C3" w:rsidP="006955B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77777777" w:rsidR="007023C3" w:rsidRPr="00934956" w:rsidRDefault="007023C3" w:rsidP="006955B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7023C3" w:rsidRPr="00CA2066" w14:paraId="01B8CD4E" w14:textId="77777777" w:rsidTr="00FB133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EB29118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374FA8B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A9F1491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55AD5117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6E225E1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B7682B8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6B86A60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2756D" w14:textId="10792A48" w:rsidR="00666352" w:rsidRDefault="00666352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020FBCBB" w14:textId="57BB67FD" w:rsidR="00666352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149AE3" w14:textId="54BEF173" w:rsidR="00666352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7514F640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C813" w14:textId="65354CC1" w:rsidR="00666352" w:rsidRDefault="00666352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11405C8B" w14:textId="01DFA0BD" w:rsidR="00666352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4B5FF6E" w14:textId="5EB87238" w:rsidR="00666352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13E7D47E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1BDC0" w14:textId="2E244109" w:rsidR="00666352" w:rsidRDefault="00666352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B0972C6" w14:textId="0AA8F6FC" w:rsidR="00666352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3FA69E" w14:textId="1B4ABDF3" w:rsidR="00666352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6B624405" w14:textId="619F3DCC" w:rsidR="00F37376" w:rsidRPr="00310D04" w:rsidRDefault="00310D04">
      <w:pPr>
        <w:spacing w:after="0" w:line="240" w:lineRule="auto"/>
        <w:ind w:left="0"/>
        <w:jc w:val="left"/>
        <w:rPr>
          <w:rFonts w:eastAsia="Calibri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3</w:t>
      </w:r>
      <w:r>
        <w:rPr>
          <w:rFonts w:hint="eastAsia"/>
          <w:i/>
          <w:sz w:val="14"/>
          <w:lang w:eastAsia="zh-CN"/>
        </w:rPr>
        <w:t>：</w:t>
      </w:r>
      <w:r w:rsidR="00D25B70">
        <w:rPr>
          <w:rFonts w:eastAsia="Calibri"/>
        </w:rPr>
        <w:t xml:space="preserve"> </w:t>
      </w:r>
      <w:r>
        <w:rPr>
          <w:i/>
          <w:sz w:val="14"/>
        </w:rPr>
        <w:t xml:space="preserve">STIG V4R8 CAT1 </w:t>
      </w:r>
      <w:r>
        <w:rPr>
          <w:rFonts w:hint="eastAsia"/>
          <w:i/>
          <w:sz w:val="14"/>
          <w:lang w:eastAsia="zh-CN"/>
        </w:rPr>
        <w:t>总结</w:t>
      </w:r>
      <w:r w:rsidR="00F37376">
        <w:rPr>
          <w:rFonts w:eastAsia="Calibri"/>
        </w:rPr>
        <w:br w:type="page"/>
      </w:r>
    </w:p>
    <w:p w14:paraId="36AA9625" w14:textId="4DE87F23" w:rsidR="00C0306D" w:rsidRPr="00212651" w:rsidRDefault="00C0306D" w:rsidP="00C0306D">
      <w:pPr>
        <w:pStyle w:val="Heading2"/>
        <w:spacing w:after="0"/>
        <w:ind w:left="540" w:right="657" w:hanging="540"/>
        <w:rPr>
          <w:rFonts w:eastAsia="Calibri"/>
        </w:rPr>
      </w:pPr>
      <w:bookmarkStart w:id="34" w:name="_Toc12441709"/>
      <w:r>
        <w:rPr>
          <w:rFonts w:eastAsia="Calibri"/>
          <w:lang w:val="en-US"/>
        </w:rPr>
        <w:lastRenderedPageBreak/>
        <w:t>STIG Ver 4 Release 8 CAT I</w:t>
      </w:r>
      <w:r w:rsidR="00175F15">
        <w:rPr>
          <w:rFonts w:eastAsia="Calibri"/>
          <w:lang w:val="en-US"/>
        </w:rPr>
        <w:t>I</w:t>
      </w:r>
      <w:bookmarkEnd w:id="34"/>
    </w:p>
    <w:p w14:paraId="494EDDBC" w14:textId="04819D61" w:rsidR="00C0306D" w:rsidRDefault="00C0306D" w:rsidP="00C0306D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28447948" w14:textId="119E209A" w:rsidR="00310D04" w:rsidRPr="00CE440F" w:rsidRDefault="00B605B1" w:rsidP="00C0306D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</w:t>
      </w:r>
      <w:r w:rsidR="00310D04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310D04" w:rsidRPr="00CE440F">
        <w:rPr>
          <w:rFonts w:ascii="Verdana" w:hAnsi="Verdana" w:cstheme="minorHAnsi"/>
          <w:sz w:val="20"/>
          <w:szCs w:val="20"/>
          <w:lang w:eastAsia="zh-CN"/>
        </w:rPr>
        <w:t>STIG CAT II</w:t>
      </w:r>
      <w:r w:rsidR="00310D04">
        <w:rPr>
          <w:rFonts w:ascii="SimSun" w:eastAsia="SimSun" w:hAnsi="SimSun" w:cs="SimSun" w:hint="eastAsia"/>
          <w:sz w:val="20"/>
          <w:szCs w:val="20"/>
          <w:lang w:eastAsia="zh-CN"/>
        </w:rPr>
        <w:t>违规</w:t>
      </w:r>
      <w:r w:rsidR="00310D04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2"/>
      </w:tblPr>
      <w:tblGrid>
        <w:gridCol w:w="4675"/>
        <w:gridCol w:w="1350"/>
        <w:gridCol w:w="1530"/>
        <w:gridCol w:w="1445"/>
      </w:tblGrid>
      <w:tr w:rsidR="00C0306D" w:rsidRPr="00AC5F7C" w14:paraId="6DF45179" w14:textId="77777777" w:rsidTr="004F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9D5C65" w14:textId="77777777" w:rsidR="00C0306D" w:rsidRPr="00FC19A1" w:rsidRDefault="00C0306D" w:rsidP="006955B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CEE8C7F" w14:textId="77777777" w:rsidR="00C0306D" w:rsidRPr="00AC5F7C" w:rsidRDefault="00C0306D" w:rsidP="006955B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690BD14" w14:textId="77777777" w:rsidR="00C0306D" w:rsidRPr="00AC5F7C" w:rsidRDefault="00C0306D" w:rsidP="006955B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9B2730C" w14:textId="77777777" w:rsidR="00C0306D" w:rsidRPr="00934956" w:rsidRDefault="00C0306D" w:rsidP="006955B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C0306D" w:rsidRPr="00CA2066" w14:paraId="30B3CDD6" w14:textId="77777777" w:rsidTr="00FB133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50E67F0D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35A4E55F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2004A93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039B3CF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7929AD43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EC6913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1487F20B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E5D5874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E17266C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760E2FCC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E8CDBD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5429A2CD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5775D3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2501A50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1F9BD968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4CA2EB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2C12C3F3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6F40C0E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7F5991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0E08C332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03A6E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2FE6B05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55C8F96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AFD2F34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6550E9C4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351ED3" w14:textId="77777777" w:rsidR="00C0306D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DEC26F8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79FD948" w14:textId="77777777" w:rsidR="00C0306D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A5F4E6F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1BE5B16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24DE31" w14:textId="77777777" w:rsidR="00C0306D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5D6CDD68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476D64B" w14:textId="77777777" w:rsidR="00C0306D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E07CA38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2D65E113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D41F00" w14:textId="77777777" w:rsidR="00C0306D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B627A1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1B2327" w14:textId="77777777" w:rsidR="00C0306D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4207CF0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21EA53A6" w14:textId="0A457477" w:rsidR="00F37376" w:rsidRDefault="00310D04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proofErr w:type="gramStart"/>
      <w:r w:rsidRPr="00693098">
        <w:rPr>
          <w:rFonts w:hint="eastAsia"/>
          <w:i/>
          <w:sz w:val="14"/>
        </w:rPr>
        <w:t>表</w:t>
      </w:r>
      <w:proofErr w:type="gramEnd"/>
      <w:r w:rsidRPr="00693098">
        <w:rPr>
          <w:rFonts w:hint="eastAsia"/>
          <w:i/>
          <w:sz w:val="14"/>
        </w:rPr>
        <w:t>4</w:t>
      </w:r>
      <w:r w:rsidRPr="00693098">
        <w:rPr>
          <w:rFonts w:hint="eastAsia"/>
          <w:i/>
          <w:sz w:val="14"/>
        </w:rPr>
        <w:t>：</w:t>
      </w:r>
      <w:r w:rsidR="00693098">
        <w:rPr>
          <w:i/>
          <w:sz w:val="14"/>
        </w:rPr>
        <w:t xml:space="preserve">STIG V4R8 CAT2 </w:t>
      </w:r>
      <w:r w:rsidR="00693098">
        <w:rPr>
          <w:rFonts w:hint="eastAsia"/>
          <w:i/>
          <w:sz w:val="14"/>
          <w:lang w:eastAsia="zh-CN"/>
        </w:rPr>
        <w:t>总结</w:t>
      </w:r>
      <w:r w:rsidR="00F37376">
        <w:rPr>
          <w:rFonts w:eastAsia="Calibri"/>
        </w:rPr>
        <w:br w:type="page"/>
      </w:r>
    </w:p>
    <w:p w14:paraId="5DC1B489" w14:textId="7A441BC5" w:rsidR="00076620" w:rsidRPr="00212651" w:rsidRDefault="00076620" w:rsidP="00076620">
      <w:pPr>
        <w:pStyle w:val="Heading2"/>
        <w:spacing w:after="0"/>
        <w:ind w:left="540" w:right="657" w:hanging="540"/>
        <w:rPr>
          <w:rFonts w:eastAsia="Calibri"/>
        </w:rPr>
      </w:pPr>
      <w:bookmarkStart w:id="35" w:name="_Toc12441710"/>
      <w:r>
        <w:rPr>
          <w:rFonts w:eastAsia="Calibri"/>
          <w:lang w:val="en-US"/>
        </w:rPr>
        <w:lastRenderedPageBreak/>
        <w:t>STIG Ver 4 Release 8 CAT III</w:t>
      </w:r>
      <w:bookmarkEnd w:id="35"/>
    </w:p>
    <w:p w14:paraId="6B37E3CD" w14:textId="12ADF646" w:rsidR="00076620" w:rsidRDefault="00076620" w:rsidP="00076620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6656AA77" w14:textId="040E0828" w:rsidR="00E44537" w:rsidRPr="00CE440F" w:rsidRDefault="00B605B1" w:rsidP="00076620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</w:t>
      </w:r>
      <w:r w:rsidR="00F722F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的</w:t>
      </w:r>
      <w:r w:rsidR="00E4453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E44537" w:rsidRPr="00CE440F">
        <w:rPr>
          <w:rFonts w:ascii="Verdana" w:hAnsi="Verdana" w:cstheme="minorHAnsi"/>
          <w:sz w:val="20"/>
          <w:szCs w:val="20"/>
          <w:lang w:eastAsia="zh-CN"/>
        </w:rPr>
        <w:t>STIG CAT III</w:t>
      </w:r>
      <w:r w:rsidR="00E44537">
        <w:rPr>
          <w:rFonts w:ascii="SimSun" w:eastAsia="SimSun" w:hAnsi="SimSun" w:cs="SimSun" w:hint="eastAsia"/>
          <w:sz w:val="20"/>
          <w:szCs w:val="20"/>
          <w:lang w:eastAsia="zh-CN"/>
        </w:rPr>
        <w:t>违规</w:t>
      </w:r>
      <w:r w:rsidR="00E4453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3"/>
      </w:tblPr>
      <w:tblGrid>
        <w:gridCol w:w="4675"/>
        <w:gridCol w:w="1350"/>
        <w:gridCol w:w="1530"/>
        <w:gridCol w:w="1445"/>
      </w:tblGrid>
      <w:tr w:rsidR="00076620" w:rsidRPr="00AC5F7C" w14:paraId="7D6C19EC" w14:textId="77777777" w:rsidTr="004F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2B2F39" w14:textId="77777777" w:rsidR="00076620" w:rsidRPr="00FC19A1" w:rsidRDefault="00076620" w:rsidP="006955B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5BF925F" w14:textId="77777777" w:rsidR="00076620" w:rsidRPr="00AC5F7C" w:rsidRDefault="00076620" w:rsidP="006955B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15F193B" w14:textId="77777777" w:rsidR="00076620" w:rsidRPr="00AC5F7C" w:rsidRDefault="00076620" w:rsidP="006955B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57DAA8" w14:textId="77777777" w:rsidR="00076620" w:rsidRPr="00934956" w:rsidRDefault="00076620" w:rsidP="006955B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076620" w:rsidRPr="00CA2066" w14:paraId="7134BF4B" w14:textId="77777777" w:rsidTr="00FB133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372B6A19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17920233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76B0C15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0BB6C41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133CE9C5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9B9D9B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FF9F270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D69632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4CB808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504D808F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0DC65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2773E084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378E8EB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08C455A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31378CF5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9D952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42303CB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E5556E4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AF341FF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76E1794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276B1F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2454F1D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7F8F6FB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527E74E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20FD2BB9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F729E8" w14:textId="77777777" w:rsidR="00076620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1F0F8645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19EC881" w14:textId="77777777" w:rsidR="00076620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37EC29F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6373166D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832981" w14:textId="77777777" w:rsidR="00076620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61DC16C6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3628CC2" w14:textId="77777777" w:rsidR="00076620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6BEDEB9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3687D66A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04EC7" w14:textId="77777777" w:rsidR="00076620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4B19CF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9FB27" w14:textId="77777777" w:rsidR="00076620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E950904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2A249FE" w14:textId="73EF1819" w:rsidR="00C70825" w:rsidRDefault="00E44537">
      <w:pPr>
        <w:spacing w:after="0" w:line="240" w:lineRule="auto"/>
        <w:ind w:left="0"/>
        <w:jc w:val="left"/>
        <w:rPr>
          <w:rFonts w:asciiTheme="minorHAnsi" w:eastAsia="Calibri" w:hAnsiTheme="minorHAnsi" w:cstheme="minorHAnsi"/>
          <w:color w:val="336699"/>
          <w:sz w:val="20"/>
          <w:szCs w:val="16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5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STIG V4R8 CAT3</w:t>
      </w:r>
      <w:r>
        <w:rPr>
          <w:rFonts w:hint="eastAsia"/>
          <w:i/>
          <w:sz w:val="14"/>
          <w:lang w:eastAsia="zh-CN"/>
        </w:rPr>
        <w:t>总结</w:t>
      </w:r>
      <w:r w:rsidR="00D25B70">
        <w:rPr>
          <w:rFonts w:eastAsia="Calibri"/>
        </w:rPr>
        <w:t xml:space="preserve"> </w:t>
      </w:r>
      <w:r w:rsidR="00C70825">
        <w:rPr>
          <w:rFonts w:asciiTheme="minorHAnsi" w:eastAsia="Calibri" w:hAnsiTheme="minorHAnsi" w:cstheme="minorHAnsi"/>
          <w:b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1051B28" w14:textId="0C14E65D" w:rsidR="00CA74F4" w:rsidRDefault="00AB5CD1" w:rsidP="002638B2">
      <w:pPr>
        <w:pStyle w:val="Heading1"/>
        <w:ind w:right="657"/>
      </w:pPr>
      <w:bookmarkStart w:id="36" w:name="_Toc12441711"/>
      <w:r>
        <w:rPr>
          <w:rFonts w:hint="eastAsia"/>
          <w:lang w:eastAsia="zh-CN"/>
        </w:rPr>
        <w:lastRenderedPageBreak/>
        <w:t>附件</w:t>
      </w:r>
      <w:bookmarkEnd w:id="36"/>
    </w:p>
    <w:p w14:paraId="48916227" w14:textId="50AD798D" w:rsidR="00010552" w:rsidRDefault="00AB5CD1" w:rsidP="002638B2">
      <w:pPr>
        <w:pStyle w:val="Heading2"/>
        <w:spacing w:after="0"/>
        <w:ind w:left="540" w:right="657" w:hanging="540"/>
        <w:rPr>
          <w:lang w:val="en-US"/>
        </w:rPr>
      </w:pPr>
      <w:bookmarkStart w:id="37" w:name="_Toc12441712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软件智能</w:t>
      </w:r>
      <w:bookmarkEnd w:id="37"/>
    </w:p>
    <w:p w14:paraId="2172672E" w14:textId="0A5A74CC" w:rsidR="00F37376" w:rsidRDefault="00F37376" w:rsidP="00F37376">
      <w:pPr>
        <w:ind w:right="657"/>
      </w:pPr>
    </w:p>
    <w:p w14:paraId="04F0253E" w14:textId="16DD6749" w:rsidR="00DE4D61" w:rsidRDefault="00DE4D61" w:rsidP="00CC3762">
      <w:pPr>
        <w:ind w:right="657"/>
        <w:rPr>
          <w:lang w:eastAsia="zh-CN"/>
        </w:rPr>
      </w:pPr>
      <w:bookmarkStart w:id="38" w:name="_Hlk12290837"/>
      <w:bookmarkStart w:id="39" w:name="_Hlk12440823"/>
      <w:r>
        <w:rPr>
          <w:rFonts w:hint="eastAsia"/>
          <w:lang w:eastAsia="zh-CN"/>
        </w:rPr>
        <w:t>软件智能通过系统分析数据库结构、软件框架和源代码，帮助团队更好地沟通、决策及驱动团队，保护企业和品牌，不断提高安全性和可靠性，更好地理解关键系统的复杂性。众多</w:t>
      </w:r>
      <w:r w:rsidR="001865CE">
        <w:rPr>
          <w:rFonts w:hint="eastAsia"/>
          <w:lang w:eastAsia="zh-CN"/>
        </w:rPr>
        <w:t>企业</w:t>
      </w:r>
      <w:r w:rsidRPr="00AB5CD1">
        <w:rPr>
          <w:rFonts w:hint="eastAsia"/>
          <w:lang w:eastAsia="zh-CN"/>
        </w:rPr>
        <w:t>依靠</w:t>
      </w:r>
      <w:r w:rsidRPr="00AB5CD1">
        <w:rPr>
          <w:rFonts w:hint="eastAsia"/>
          <w:lang w:eastAsia="zh-CN"/>
        </w:rPr>
        <w:t>CAST</w:t>
      </w:r>
      <w:r w:rsidRPr="00AB5CD1">
        <w:rPr>
          <w:rFonts w:hint="eastAsia"/>
          <w:lang w:eastAsia="zh-CN"/>
        </w:rPr>
        <w:t>软件智能提高最终用户满意度</w:t>
      </w:r>
      <w:r>
        <w:rPr>
          <w:rFonts w:hint="eastAsia"/>
          <w:lang w:eastAsia="zh-CN"/>
        </w:rPr>
        <w:t>，加快</w:t>
      </w:r>
      <w:r w:rsidRPr="00AB5CD1">
        <w:rPr>
          <w:rFonts w:hint="eastAsia"/>
          <w:lang w:eastAsia="zh-CN"/>
        </w:rPr>
        <w:t>上市时间，防止业务中断并降低成本，克服</w:t>
      </w:r>
      <w:r>
        <w:rPr>
          <w:rFonts w:hint="eastAsia"/>
          <w:lang w:eastAsia="zh-CN"/>
        </w:rPr>
        <w:t>现有</w:t>
      </w:r>
      <w:r w:rsidRPr="00AB5CD1">
        <w:rPr>
          <w:rFonts w:hint="eastAsia"/>
          <w:lang w:eastAsia="zh-CN"/>
        </w:rPr>
        <w:t>障碍</w:t>
      </w:r>
      <w:r>
        <w:rPr>
          <w:rFonts w:hint="eastAsia"/>
          <w:lang w:eastAsia="zh-CN"/>
        </w:rPr>
        <w:t>，成功</w:t>
      </w:r>
      <w:r w:rsidRPr="00AB5CD1">
        <w:rPr>
          <w:rFonts w:hint="eastAsia"/>
          <w:lang w:eastAsia="zh-CN"/>
        </w:rPr>
        <w:t>应对创新</w:t>
      </w:r>
      <w:r>
        <w:rPr>
          <w:rFonts w:hint="eastAsia"/>
          <w:lang w:eastAsia="zh-CN"/>
        </w:rPr>
        <w:t>挑战</w:t>
      </w:r>
      <w:r w:rsidRPr="00AB5CD1">
        <w:rPr>
          <w:rFonts w:hint="eastAsia"/>
          <w:lang w:eastAsia="zh-CN"/>
        </w:rPr>
        <w:t>。</w:t>
      </w:r>
    </w:p>
    <w:bookmarkEnd w:id="38"/>
    <w:p w14:paraId="0BD17226" w14:textId="77777777" w:rsidR="00DE4D61" w:rsidRPr="00AB5CD1" w:rsidRDefault="00DE4D61" w:rsidP="00DE4D61">
      <w:pPr>
        <w:ind w:right="657"/>
      </w:pPr>
      <w:r>
        <w:rPr>
          <w:rFonts w:hint="eastAsia"/>
          <w:lang w:eastAsia="zh-CN"/>
        </w:rPr>
        <w:t>关于</w:t>
      </w:r>
      <w:r w:rsidRPr="00AB5CD1">
        <w:rPr>
          <w:rFonts w:hint="eastAsia"/>
        </w:rPr>
        <w:t>CAST</w:t>
      </w:r>
      <w:proofErr w:type="spellStart"/>
      <w:r w:rsidRPr="00AB5CD1">
        <w:rPr>
          <w:rFonts w:hint="eastAsia"/>
        </w:rPr>
        <w:t>软件智能</w:t>
      </w:r>
      <w:proofErr w:type="spellEnd"/>
      <w:r>
        <w:rPr>
          <w:rFonts w:hint="eastAsia"/>
          <w:lang w:eastAsia="zh-CN"/>
        </w:rPr>
        <w:t>更多</w:t>
      </w:r>
      <w:proofErr w:type="spellStart"/>
      <w:r w:rsidRPr="00AB5CD1">
        <w:rPr>
          <w:rFonts w:hint="eastAsia"/>
        </w:rPr>
        <w:t>相关信息</w:t>
      </w:r>
      <w:proofErr w:type="spellEnd"/>
      <w:r>
        <w:rPr>
          <w:rFonts w:hint="eastAsia"/>
          <w:lang w:eastAsia="zh-CN"/>
        </w:rPr>
        <w:t>，请</w:t>
      </w:r>
      <w:proofErr w:type="spellStart"/>
      <w:r w:rsidRPr="00AB5CD1">
        <w:rPr>
          <w:rFonts w:hint="eastAsia"/>
        </w:rPr>
        <w:t>访问</w:t>
      </w:r>
      <w:proofErr w:type="spellEnd"/>
      <w:r>
        <w:fldChar w:fldCharType="begin"/>
      </w:r>
      <w:r>
        <w:instrText>HYPERLINK "https://www.castsoftware.com/software-intelligence"</w:instrText>
      </w:r>
      <w:r>
        <w:fldChar w:fldCharType="separate"/>
      </w:r>
      <w:r w:rsidRPr="00577D6E">
        <w:rPr>
          <w:rStyle w:val="Hyperlink"/>
        </w:rPr>
        <w:t>https://www.castsoftware.com/software-intelligence</w:t>
      </w:r>
      <w:r>
        <w:fldChar w:fldCharType="end"/>
      </w:r>
      <w:r>
        <w:rPr>
          <w:rStyle w:val="Hyperlink"/>
        </w:rPr>
        <w:t xml:space="preserve"> </w:t>
      </w:r>
      <w:r>
        <w:rPr>
          <w:rFonts w:hint="eastAsia"/>
          <w:lang w:eastAsia="zh-CN"/>
        </w:rPr>
        <w:t>。</w:t>
      </w:r>
    </w:p>
    <w:bookmarkEnd w:id="39"/>
    <w:p w14:paraId="5CD850AC" w14:textId="77777777" w:rsidR="00AB5CD1" w:rsidRDefault="00AB5CD1" w:rsidP="00F37376">
      <w:pPr>
        <w:ind w:right="657"/>
      </w:pPr>
    </w:p>
    <w:p w14:paraId="330477B9" w14:textId="327991A9" w:rsidR="00E97A1B" w:rsidRDefault="00AB5CD1" w:rsidP="00E97A1B">
      <w:pPr>
        <w:pStyle w:val="Heading2"/>
        <w:tabs>
          <w:tab w:val="clear" w:pos="432"/>
          <w:tab w:val="num" w:pos="-1605"/>
        </w:tabs>
        <w:spacing w:after="0"/>
        <w:ind w:left="540" w:right="657" w:hanging="540"/>
      </w:pPr>
      <w:bookmarkStart w:id="40" w:name="_Toc12441713"/>
      <w:bookmarkStart w:id="41" w:name="_Hlk530668761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安全</w:t>
      </w:r>
      <w:bookmarkEnd w:id="40"/>
    </w:p>
    <w:p w14:paraId="4D71BA44" w14:textId="77777777" w:rsidR="00E97A1B" w:rsidRDefault="00E97A1B" w:rsidP="00E97A1B">
      <w:pPr>
        <w:ind w:right="657"/>
      </w:pPr>
    </w:p>
    <w:p w14:paraId="00B68982" w14:textId="26D1C577" w:rsidR="00621BA1" w:rsidRPr="008C3D6E" w:rsidRDefault="00F13EC2" w:rsidP="00621BA1">
      <w:pPr>
        <w:ind w:right="657"/>
        <w:rPr>
          <w:lang w:val="fr-FR"/>
        </w:rPr>
      </w:pPr>
      <w:bookmarkStart w:id="42" w:name="_Hlk12295812"/>
      <w:r>
        <w:rPr>
          <w:rFonts w:hint="eastAsia"/>
          <w:lang w:eastAsia="zh-CN"/>
        </w:rPr>
        <w:t>为了</w:t>
      </w:r>
      <w:r w:rsidR="00621BA1">
        <w:rPr>
          <w:rFonts w:hint="eastAsia"/>
          <w:lang w:eastAsia="zh-CN"/>
        </w:rPr>
        <w:t>应对</w:t>
      </w:r>
      <w:proofErr w:type="spellStart"/>
      <w:r w:rsidR="00621BA1" w:rsidRPr="00451F02">
        <w:rPr>
          <w:rFonts w:hint="eastAsia"/>
        </w:rPr>
        <w:t>网络风险</w:t>
      </w:r>
      <w:proofErr w:type="spellEnd"/>
      <w:r w:rsidR="00621BA1">
        <w:rPr>
          <w:rFonts w:hint="eastAsia"/>
          <w:lang w:eastAsia="zh-CN"/>
        </w:rPr>
        <w:t>、保障</w:t>
      </w:r>
      <w:proofErr w:type="spellStart"/>
      <w:r w:rsidR="00621BA1" w:rsidRPr="00451F02">
        <w:rPr>
          <w:rFonts w:hint="eastAsia"/>
        </w:rPr>
        <w:t>应用安全</w:t>
      </w:r>
      <w:proofErr w:type="spellEnd"/>
      <w:r w:rsidR="00621BA1">
        <w:rPr>
          <w:rFonts w:hint="eastAsia"/>
          <w:lang w:eastAsia="zh-CN"/>
        </w:rPr>
        <w:t>，</w:t>
      </w:r>
      <w:proofErr w:type="spellStart"/>
      <w:r w:rsidR="00621BA1" w:rsidRPr="00451F02">
        <w:rPr>
          <w:rFonts w:hint="eastAsia"/>
        </w:rPr>
        <w:t>需要</w:t>
      </w:r>
      <w:proofErr w:type="spellEnd"/>
      <w:r w:rsidR="00621BA1">
        <w:rPr>
          <w:rFonts w:hint="eastAsia"/>
          <w:lang w:eastAsia="zh-CN"/>
        </w:rPr>
        <w:t>采取</w:t>
      </w:r>
      <w:proofErr w:type="spellStart"/>
      <w:r w:rsidR="00621BA1" w:rsidRPr="00451F02">
        <w:rPr>
          <w:rFonts w:hint="eastAsia"/>
        </w:rPr>
        <w:t>主动</w:t>
      </w:r>
      <w:proofErr w:type="spellEnd"/>
      <w:r w:rsidR="00E232DC">
        <w:rPr>
          <w:rFonts w:hint="eastAsia"/>
          <w:lang w:eastAsia="zh-CN"/>
        </w:rPr>
        <w:t>的、</w:t>
      </w:r>
      <w:r w:rsidR="00621BA1">
        <w:rPr>
          <w:rFonts w:hint="eastAsia"/>
          <w:lang w:eastAsia="zh-CN"/>
        </w:rPr>
        <w:t>智能的</w:t>
      </w:r>
      <w:r w:rsidR="00E232DC">
        <w:rPr>
          <w:rFonts w:hint="eastAsia"/>
          <w:lang w:eastAsia="zh-CN"/>
        </w:rPr>
        <w:t>方法措施</w:t>
      </w:r>
      <w:r w:rsidR="00621BA1" w:rsidRPr="00451F02">
        <w:rPr>
          <w:rFonts w:hint="eastAsia"/>
        </w:rPr>
        <w:t>。</w:t>
      </w:r>
      <w:r w:rsidR="00621BA1">
        <w:rPr>
          <w:rFonts w:hint="eastAsia"/>
          <w:lang w:eastAsia="zh-CN"/>
        </w:rPr>
        <w:t>CAST</w:t>
      </w:r>
      <w:proofErr w:type="spellStart"/>
      <w:r w:rsidR="00621BA1" w:rsidRPr="00451F02">
        <w:rPr>
          <w:rFonts w:hint="eastAsia"/>
        </w:rPr>
        <w:t>软件智能</w:t>
      </w:r>
      <w:proofErr w:type="spellEnd"/>
      <w:r w:rsidR="00621BA1">
        <w:rPr>
          <w:rFonts w:hint="eastAsia"/>
          <w:lang w:eastAsia="zh-CN"/>
        </w:rPr>
        <w:t>够</w:t>
      </w:r>
      <w:r w:rsidR="006616F7">
        <w:rPr>
          <w:rFonts w:hint="eastAsia"/>
          <w:lang w:eastAsia="zh-CN"/>
        </w:rPr>
        <w:t>在</w:t>
      </w:r>
      <w:r w:rsidR="00621BA1">
        <w:rPr>
          <w:rFonts w:hint="eastAsia"/>
          <w:lang w:eastAsia="zh-CN"/>
        </w:rPr>
        <w:t>开发开始前</w:t>
      </w:r>
      <w:proofErr w:type="spellStart"/>
      <w:r w:rsidR="00621BA1" w:rsidRPr="00451F02">
        <w:rPr>
          <w:rFonts w:hint="eastAsia"/>
        </w:rPr>
        <w:t>洞察安全策略盲点。凭借其独特的数据流和系统级分析能力</w:t>
      </w:r>
      <w:proofErr w:type="spellEnd"/>
      <w:r w:rsidR="00621BA1" w:rsidRPr="00451F02">
        <w:rPr>
          <w:rFonts w:hint="eastAsia"/>
        </w:rPr>
        <w:t>，</w:t>
      </w:r>
      <w:r w:rsidR="00621BA1" w:rsidRPr="00451F02">
        <w:rPr>
          <w:rFonts w:hint="eastAsia"/>
        </w:rPr>
        <w:t>CAST</w:t>
      </w:r>
      <w:proofErr w:type="spellStart"/>
      <w:r w:rsidR="00621BA1" w:rsidRPr="00451F02">
        <w:rPr>
          <w:rFonts w:hint="eastAsia"/>
        </w:rPr>
        <w:t>提供最准确的安全性发现，减少误报。</w:t>
      </w:r>
      <w:r w:rsidR="00621BA1" w:rsidRPr="008C3D6E">
        <w:rPr>
          <w:rFonts w:hint="eastAsia"/>
          <w:lang w:val="fr-FR"/>
        </w:rPr>
        <w:t>CAST</w:t>
      </w:r>
      <w:r w:rsidR="00621BA1" w:rsidRPr="00451F02">
        <w:rPr>
          <w:rFonts w:hint="eastAsia"/>
        </w:rPr>
        <w:t>安全规则</w:t>
      </w:r>
      <w:proofErr w:type="spellEnd"/>
      <w:r w:rsidR="00621BA1">
        <w:rPr>
          <w:rFonts w:hint="eastAsia"/>
          <w:lang w:eastAsia="zh-CN"/>
        </w:rPr>
        <w:t>源自</w:t>
      </w:r>
      <w:proofErr w:type="spellStart"/>
      <w:r w:rsidR="00621BA1" w:rsidRPr="00451F02">
        <w:rPr>
          <w:rFonts w:hint="eastAsia"/>
        </w:rPr>
        <w:t>行业最佳标准</w:t>
      </w:r>
      <w:r w:rsidR="00621BA1" w:rsidRPr="008C3D6E">
        <w:rPr>
          <w:rFonts w:hint="eastAsia"/>
          <w:lang w:val="fr-FR"/>
        </w:rPr>
        <w:t>（</w:t>
      </w:r>
      <w:r w:rsidR="00621BA1" w:rsidRPr="008C3D6E">
        <w:rPr>
          <w:rFonts w:hint="eastAsia"/>
          <w:lang w:val="fr-FR"/>
        </w:rPr>
        <w:t>CISQ</w:t>
      </w:r>
      <w:r w:rsidR="00621BA1" w:rsidRPr="00451F02">
        <w:rPr>
          <w:rFonts w:hint="eastAsia"/>
        </w:rPr>
        <w:t>、</w:t>
      </w:r>
      <w:r w:rsidR="00621BA1" w:rsidRPr="008C3D6E">
        <w:rPr>
          <w:rFonts w:hint="eastAsia"/>
          <w:lang w:val="fr-FR"/>
        </w:rPr>
        <w:t>CWE</w:t>
      </w:r>
      <w:r w:rsidR="00621BA1" w:rsidRPr="00451F02">
        <w:rPr>
          <w:rFonts w:hint="eastAsia"/>
        </w:rPr>
        <w:t>和</w:t>
      </w:r>
      <w:r w:rsidR="00621BA1" w:rsidRPr="008C3D6E">
        <w:rPr>
          <w:rFonts w:hint="eastAsia"/>
          <w:lang w:val="fr-FR"/>
        </w:rPr>
        <w:t>OWASP</w:t>
      </w:r>
      <w:proofErr w:type="spellEnd"/>
      <w:r w:rsidR="00621BA1" w:rsidRPr="008C3D6E">
        <w:rPr>
          <w:rFonts w:hint="eastAsia"/>
          <w:lang w:val="fr-FR"/>
        </w:rPr>
        <w:t>）</w:t>
      </w:r>
      <w:r w:rsidR="00621BA1" w:rsidRPr="00451F02">
        <w:rPr>
          <w:rFonts w:hint="eastAsia"/>
        </w:rPr>
        <w:t>。</w:t>
      </w:r>
    </w:p>
    <w:p w14:paraId="3F90EC4E" w14:textId="01F231A9" w:rsidR="00E97A1B" w:rsidRPr="008C3D6E" w:rsidRDefault="006348EF" w:rsidP="00A02569">
      <w:pPr>
        <w:ind w:right="657"/>
        <w:rPr>
          <w:lang w:val="fr-FR"/>
        </w:rPr>
      </w:pPr>
      <w:r>
        <w:rPr>
          <w:rFonts w:hint="eastAsia"/>
          <w:lang w:eastAsia="zh-CN"/>
        </w:rPr>
        <w:t>了解更多</w:t>
      </w:r>
      <w:r w:rsidRPr="008C3D6E">
        <w:rPr>
          <w:rFonts w:hint="eastAsia"/>
          <w:lang w:val="fr-FR" w:eastAsia="zh-CN"/>
        </w:rPr>
        <w:t>CAST</w:t>
      </w:r>
      <w:r>
        <w:rPr>
          <w:rFonts w:hint="eastAsia"/>
          <w:lang w:eastAsia="zh-CN"/>
        </w:rPr>
        <w:t>安全相关信息</w:t>
      </w:r>
      <w:r w:rsidRPr="008C3D6E">
        <w:rPr>
          <w:rFonts w:hint="eastAsia"/>
          <w:lang w:val="fr-FR" w:eastAsia="zh-CN"/>
        </w:rPr>
        <w:t>，</w:t>
      </w:r>
      <w:r>
        <w:rPr>
          <w:rFonts w:hint="eastAsia"/>
          <w:lang w:eastAsia="zh-CN"/>
        </w:rPr>
        <w:t>请点击</w:t>
      </w:r>
      <w:hyperlink r:id="rId13" w:history="1">
        <w:proofErr w:type="spellStart"/>
        <w:r>
          <w:rPr>
            <w:rStyle w:val="Hyperlink"/>
          </w:rPr>
          <w:t>此处</w:t>
        </w:r>
        <w:proofErr w:type="spellEnd"/>
      </w:hyperlink>
      <w:bookmarkEnd w:id="41"/>
      <w:r w:rsidR="00A02569">
        <w:rPr>
          <w:rFonts w:cs="Arial" w:hint="eastAsia"/>
          <w:lang w:eastAsia="zh-CN"/>
        </w:rPr>
        <w:t>。</w:t>
      </w:r>
    </w:p>
    <w:bookmarkEnd w:id="42"/>
    <w:p w14:paraId="35C64115" w14:textId="77777777" w:rsidR="00E97A1B" w:rsidRPr="008C3D6E" w:rsidRDefault="00E97A1B" w:rsidP="00E97A1B">
      <w:pPr>
        <w:ind w:right="657"/>
        <w:rPr>
          <w:rFonts w:cs="Arial"/>
          <w:lang w:val="fr-FR"/>
        </w:rPr>
      </w:pPr>
    </w:p>
    <w:p w14:paraId="11BB86D1" w14:textId="77777777" w:rsidR="00E97A1B" w:rsidRPr="008C3D6E" w:rsidRDefault="00E97A1B" w:rsidP="00E97A1B">
      <w:pPr>
        <w:ind w:right="657"/>
        <w:rPr>
          <w:rFonts w:cs="Arial"/>
          <w:lang w:val="fr-FR"/>
        </w:rPr>
      </w:pPr>
    </w:p>
    <w:p w14:paraId="2F54E386" w14:textId="77777777" w:rsidR="00E97A1B" w:rsidRPr="008C3D6E" w:rsidRDefault="00E97A1B" w:rsidP="002638B2">
      <w:pPr>
        <w:ind w:right="657"/>
        <w:rPr>
          <w:rFonts w:cs="Arial"/>
          <w:lang w:val="fr-FR"/>
        </w:rPr>
      </w:pPr>
    </w:p>
    <w:sectPr w:rsidR="00E97A1B" w:rsidRPr="008C3D6E" w:rsidSect="00F772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851" w:right="540" w:bottom="1418" w:left="1440" w:header="630" w:footer="312" w:gutter="0"/>
      <w:pgNumType w:start="1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989E7" w14:textId="77777777" w:rsidR="008733FB" w:rsidRDefault="008733FB">
      <w:r>
        <w:separator/>
      </w:r>
    </w:p>
  </w:endnote>
  <w:endnote w:type="continuationSeparator" w:id="0">
    <w:p w14:paraId="288984C6" w14:textId="77777777" w:rsidR="008733FB" w:rsidRDefault="0087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8B992" w14:textId="77777777" w:rsidR="00032317" w:rsidRDefault="00032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C973B1" w:rsidRDefault="00C973B1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3372A354" w:rsidR="00C973B1" w:rsidRDefault="00032317">
    <w:pPr>
      <w:pStyle w:val="Footer"/>
    </w:pPr>
    <w:r>
      <w:rPr>
        <w:noProof/>
      </w:rPr>
      <w:drawing>
        <wp:inline distT="0" distB="0" distL="0" distR="0" wp14:anchorId="4FF09838" wp14:editId="47DC080B">
          <wp:extent cx="755441" cy="266400"/>
          <wp:effectExtent l="0" t="0" r="0" b="0"/>
          <wp:docPr id="1047365154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AD0F3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2</w:t>
    </w:r>
    <w:r w:rsidR="00C973B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973B1" w:rsidRPr="009310DE">
      <w:rPr>
        <w:color w:val="404040" w:themeColor="text1" w:themeTint="BF"/>
        <w:sz w:val="22"/>
      </w:rPr>
      <w:t xml:space="preserve"> </w:t>
    </w:r>
  </w:p>
  <w:p w14:paraId="4EF504CA" w14:textId="77777777" w:rsidR="00C973B1" w:rsidRDefault="00C97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0774F" w14:textId="77777777" w:rsidR="00032317" w:rsidRDefault="00032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EA5C0" w14:textId="77777777" w:rsidR="008733FB" w:rsidRDefault="008733FB">
      <w:r>
        <w:separator/>
      </w:r>
    </w:p>
  </w:footnote>
  <w:footnote w:type="continuationSeparator" w:id="0">
    <w:p w14:paraId="5E3D4328" w14:textId="77777777" w:rsidR="008733FB" w:rsidRDefault="00873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DD3BB" w14:textId="77777777" w:rsidR="00032317" w:rsidRDefault="00032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4F3AED36" w:rsidR="00C973B1" w:rsidRPr="00076620" w:rsidRDefault="00076620" w:rsidP="00874417">
    <w:pPr>
      <w:spacing w:after="0" w:line="240" w:lineRule="auto"/>
      <w:jc w:val="center"/>
      <w:rPr>
        <w:rFonts w:asciiTheme="majorHAnsi" w:hAnsiTheme="majorHAnsi"/>
        <w:noProof/>
        <w:sz w:val="32"/>
        <w:szCs w:val="24"/>
      </w:rPr>
    </w:pPr>
    <w:r w:rsidRPr="00076620">
      <w:rPr>
        <w:rFonts w:asciiTheme="majorHAnsi" w:hAnsiTheme="majorHAnsi"/>
        <w:noProof/>
        <w:sz w:val="24"/>
        <w:szCs w:val="24"/>
      </w:rPr>
      <w:t>STIGuide Ver 4 Release 8</w:t>
    </w:r>
    <w:r w:rsidR="008A5FE6">
      <w:rPr>
        <w:rFonts w:asciiTheme="majorHAnsi" w:hAnsiTheme="majorHAnsi"/>
        <w:noProof/>
        <w:sz w:val="24"/>
        <w:szCs w:val="24"/>
      </w:rPr>
      <w:t xml:space="preserve"> </w:t>
    </w:r>
    <w:r w:rsidR="00BA5382">
      <w:rPr>
        <w:rFonts w:asciiTheme="majorHAnsi" w:hAnsiTheme="majorHAnsi" w:hint="eastAsia"/>
        <w:noProof/>
        <w:sz w:val="24"/>
        <w:szCs w:val="24"/>
        <w:lang w:eastAsia="zh-CN"/>
      </w:rPr>
      <w:t>总结报告</w:t>
    </w:r>
  </w:p>
  <w:p w14:paraId="09BF77A7" w14:textId="77777777" w:rsidR="00C973B1" w:rsidRPr="00501CAD" w:rsidRDefault="00C97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C973B1" w:rsidRDefault="00C973B1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FF285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625169">
    <w:abstractNumId w:val="2"/>
  </w:num>
  <w:num w:numId="2" w16cid:durableId="929772588">
    <w:abstractNumId w:val="11"/>
  </w:num>
  <w:num w:numId="3" w16cid:durableId="795223789">
    <w:abstractNumId w:val="13"/>
  </w:num>
  <w:num w:numId="4" w16cid:durableId="2037929326">
    <w:abstractNumId w:val="8"/>
  </w:num>
  <w:num w:numId="5" w16cid:durableId="4139363">
    <w:abstractNumId w:val="1"/>
  </w:num>
  <w:num w:numId="6" w16cid:durableId="1785925886">
    <w:abstractNumId w:val="0"/>
  </w:num>
  <w:num w:numId="7" w16cid:durableId="1357848796">
    <w:abstractNumId w:val="16"/>
  </w:num>
  <w:num w:numId="8" w16cid:durableId="655230818">
    <w:abstractNumId w:val="18"/>
  </w:num>
  <w:num w:numId="9" w16cid:durableId="792556405">
    <w:abstractNumId w:val="12"/>
  </w:num>
  <w:num w:numId="10" w16cid:durableId="2051224133">
    <w:abstractNumId w:val="5"/>
  </w:num>
  <w:num w:numId="11" w16cid:durableId="554896490">
    <w:abstractNumId w:val="20"/>
  </w:num>
  <w:num w:numId="12" w16cid:durableId="383721985">
    <w:abstractNumId w:val="17"/>
  </w:num>
  <w:num w:numId="13" w16cid:durableId="1849980310">
    <w:abstractNumId w:val="21"/>
  </w:num>
  <w:num w:numId="14" w16cid:durableId="383801175">
    <w:abstractNumId w:val="14"/>
  </w:num>
  <w:num w:numId="15" w16cid:durableId="323973560">
    <w:abstractNumId w:val="4"/>
  </w:num>
  <w:num w:numId="16" w16cid:durableId="239097656">
    <w:abstractNumId w:val="6"/>
  </w:num>
  <w:num w:numId="17" w16cid:durableId="1637904295">
    <w:abstractNumId w:val="15"/>
  </w:num>
  <w:num w:numId="18" w16cid:durableId="1951231651">
    <w:abstractNumId w:val="7"/>
  </w:num>
  <w:num w:numId="19" w16cid:durableId="1886216408">
    <w:abstractNumId w:val="3"/>
  </w:num>
  <w:num w:numId="20" w16cid:durableId="1795976756">
    <w:abstractNumId w:val="10"/>
  </w:num>
  <w:num w:numId="21" w16cid:durableId="893008181">
    <w:abstractNumId w:val="2"/>
  </w:num>
  <w:num w:numId="22" w16cid:durableId="986469953">
    <w:abstractNumId w:val="19"/>
  </w:num>
  <w:num w:numId="23" w16cid:durableId="1361007040">
    <w:abstractNumId w:val="2"/>
  </w:num>
  <w:num w:numId="24" w16cid:durableId="1170681661">
    <w:abstractNumId w:val="2"/>
  </w:num>
  <w:num w:numId="25" w16cid:durableId="1982610708">
    <w:abstractNumId w:val="2"/>
  </w:num>
  <w:num w:numId="26" w16cid:durableId="2084133499">
    <w:abstractNumId w:val="2"/>
  </w:num>
  <w:num w:numId="27" w16cid:durableId="596524264">
    <w:abstractNumId w:val="2"/>
  </w:num>
  <w:num w:numId="28" w16cid:durableId="1903523442">
    <w:abstractNumId w:val="2"/>
  </w:num>
  <w:num w:numId="29" w16cid:durableId="1943877946">
    <w:abstractNumId w:val="2"/>
  </w:num>
  <w:num w:numId="30" w16cid:durableId="295453566">
    <w:abstractNumId w:val="2"/>
  </w:num>
  <w:num w:numId="31" w16cid:durableId="1830513608">
    <w:abstractNumId w:val="2"/>
  </w:num>
  <w:num w:numId="32" w16cid:durableId="1322125915">
    <w:abstractNumId w:val="2"/>
  </w:num>
  <w:num w:numId="33" w16cid:durableId="284770506">
    <w:abstractNumId w:val="2"/>
  </w:num>
  <w:num w:numId="34" w16cid:durableId="1862277265">
    <w:abstractNumId w:val="2"/>
  </w:num>
  <w:num w:numId="35" w16cid:durableId="1266501930">
    <w:abstractNumId w:val="2"/>
  </w:num>
  <w:num w:numId="36" w16cid:durableId="621036064">
    <w:abstractNumId w:val="2"/>
  </w:num>
  <w:num w:numId="37" w16cid:durableId="201287568">
    <w:abstractNumId w:val="2"/>
  </w:num>
  <w:num w:numId="38" w16cid:durableId="1213157312">
    <w:abstractNumId w:val="2"/>
  </w:num>
  <w:num w:numId="39" w16cid:durableId="582908526">
    <w:abstractNumId w:val="2"/>
  </w:num>
  <w:num w:numId="40" w16cid:durableId="1472601865">
    <w:abstractNumId w:val="2"/>
  </w:num>
  <w:num w:numId="41" w16cid:durableId="2056924858">
    <w:abstractNumId w:val="2"/>
  </w:num>
  <w:num w:numId="42" w16cid:durableId="758529685">
    <w:abstractNumId w:val="2"/>
  </w:num>
  <w:num w:numId="43" w16cid:durableId="1934437455">
    <w:abstractNumId w:val="9"/>
  </w:num>
  <w:num w:numId="44" w16cid:durableId="709764795">
    <w:abstractNumId w:val="2"/>
  </w:num>
  <w:num w:numId="45" w16cid:durableId="1899701012">
    <w:abstractNumId w:val="2"/>
  </w:num>
  <w:num w:numId="46" w16cid:durableId="1533615821">
    <w:abstractNumId w:val="2"/>
  </w:num>
  <w:num w:numId="47" w16cid:durableId="40279780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tKgFAKzZac8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1F74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6D6"/>
    <w:rsid w:val="000269FE"/>
    <w:rsid w:val="0002792B"/>
    <w:rsid w:val="00027AD6"/>
    <w:rsid w:val="00031619"/>
    <w:rsid w:val="0003223B"/>
    <w:rsid w:val="00032317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573B1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620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08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68AA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2D02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175E3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739E"/>
    <w:rsid w:val="00167557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5F15"/>
    <w:rsid w:val="00176953"/>
    <w:rsid w:val="001808FB"/>
    <w:rsid w:val="00183505"/>
    <w:rsid w:val="001839D9"/>
    <w:rsid w:val="00184AD1"/>
    <w:rsid w:val="001853EA"/>
    <w:rsid w:val="00186284"/>
    <w:rsid w:val="001862A8"/>
    <w:rsid w:val="001865CE"/>
    <w:rsid w:val="00187073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1B6B"/>
    <w:rsid w:val="001B410C"/>
    <w:rsid w:val="001B4B47"/>
    <w:rsid w:val="001B4BA9"/>
    <w:rsid w:val="001B5D6F"/>
    <w:rsid w:val="001B75D9"/>
    <w:rsid w:val="001B7CA6"/>
    <w:rsid w:val="001C067E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5E71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595"/>
    <w:rsid w:val="002467D0"/>
    <w:rsid w:val="0024742F"/>
    <w:rsid w:val="00247D13"/>
    <w:rsid w:val="0025046F"/>
    <w:rsid w:val="00251F77"/>
    <w:rsid w:val="002525AC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0822"/>
    <w:rsid w:val="0028176F"/>
    <w:rsid w:val="00282576"/>
    <w:rsid w:val="00282AE5"/>
    <w:rsid w:val="00286C0C"/>
    <w:rsid w:val="00286C8A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004"/>
    <w:rsid w:val="002A63B3"/>
    <w:rsid w:val="002A6F5D"/>
    <w:rsid w:val="002A7147"/>
    <w:rsid w:val="002A77E3"/>
    <w:rsid w:val="002B0983"/>
    <w:rsid w:val="002B1100"/>
    <w:rsid w:val="002B12D7"/>
    <w:rsid w:val="002B1DEB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D04"/>
    <w:rsid w:val="0031143B"/>
    <w:rsid w:val="00311D08"/>
    <w:rsid w:val="00312257"/>
    <w:rsid w:val="00312A9D"/>
    <w:rsid w:val="003139CD"/>
    <w:rsid w:val="00313EAC"/>
    <w:rsid w:val="00317052"/>
    <w:rsid w:val="00317C8E"/>
    <w:rsid w:val="00320872"/>
    <w:rsid w:val="003208EB"/>
    <w:rsid w:val="003234EB"/>
    <w:rsid w:val="00323BC8"/>
    <w:rsid w:val="00324305"/>
    <w:rsid w:val="00324AF7"/>
    <w:rsid w:val="00324D66"/>
    <w:rsid w:val="00330A54"/>
    <w:rsid w:val="00330BB9"/>
    <w:rsid w:val="00331E58"/>
    <w:rsid w:val="003323A8"/>
    <w:rsid w:val="00333EB6"/>
    <w:rsid w:val="003354D6"/>
    <w:rsid w:val="003359FB"/>
    <w:rsid w:val="00335CA7"/>
    <w:rsid w:val="00336C95"/>
    <w:rsid w:val="00340EF4"/>
    <w:rsid w:val="00341080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0880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6C7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491C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1F02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6CE7"/>
    <w:rsid w:val="004F7054"/>
    <w:rsid w:val="0050018B"/>
    <w:rsid w:val="00501474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3B76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419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5A62"/>
    <w:rsid w:val="0058601E"/>
    <w:rsid w:val="005875F8"/>
    <w:rsid w:val="005902D9"/>
    <w:rsid w:val="00592C0F"/>
    <w:rsid w:val="00592FBB"/>
    <w:rsid w:val="005956D0"/>
    <w:rsid w:val="0059689D"/>
    <w:rsid w:val="005A01BD"/>
    <w:rsid w:val="005A046E"/>
    <w:rsid w:val="005A0B88"/>
    <w:rsid w:val="005A145E"/>
    <w:rsid w:val="005A313D"/>
    <w:rsid w:val="005A35C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954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631D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0DA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E7FD2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2E02"/>
    <w:rsid w:val="00605968"/>
    <w:rsid w:val="0060617D"/>
    <w:rsid w:val="00606E22"/>
    <w:rsid w:val="00606EEA"/>
    <w:rsid w:val="00607CD2"/>
    <w:rsid w:val="006107BC"/>
    <w:rsid w:val="00610BAE"/>
    <w:rsid w:val="006117EC"/>
    <w:rsid w:val="00611976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0E48"/>
    <w:rsid w:val="006217EB"/>
    <w:rsid w:val="00621BA1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8EF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16F7"/>
    <w:rsid w:val="0066250D"/>
    <w:rsid w:val="00662E04"/>
    <w:rsid w:val="00662E0A"/>
    <w:rsid w:val="0066354C"/>
    <w:rsid w:val="006637AA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6AA6"/>
    <w:rsid w:val="00686CF2"/>
    <w:rsid w:val="00687A52"/>
    <w:rsid w:val="00690F72"/>
    <w:rsid w:val="00692193"/>
    <w:rsid w:val="006923A4"/>
    <w:rsid w:val="00692E42"/>
    <w:rsid w:val="00693098"/>
    <w:rsid w:val="00694ACC"/>
    <w:rsid w:val="00694DE6"/>
    <w:rsid w:val="006955B5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401C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3FC9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2661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0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0A96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6855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1A5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09BD"/>
    <w:rsid w:val="00841233"/>
    <w:rsid w:val="0084151C"/>
    <w:rsid w:val="00842136"/>
    <w:rsid w:val="00842212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3FB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DC3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5FE6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3D6E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1A0"/>
    <w:rsid w:val="008D6630"/>
    <w:rsid w:val="008D764A"/>
    <w:rsid w:val="008D7D2B"/>
    <w:rsid w:val="008E10D6"/>
    <w:rsid w:val="008E1434"/>
    <w:rsid w:val="008E1599"/>
    <w:rsid w:val="008E17B3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4C7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765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27F6D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56"/>
    <w:rsid w:val="009433D0"/>
    <w:rsid w:val="00943506"/>
    <w:rsid w:val="00943B2F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C78B2"/>
    <w:rsid w:val="009D0E8E"/>
    <w:rsid w:val="009D1900"/>
    <w:rsid w:val="009D1F41"/>
    <w:rsid w:val="009D22DD"/>
    <w:rsid w:val="009D26EC"/>
    <w:rsid w:val="009D4D70"/>
    <w:rsid w:val="009D6695"/>
    <w:rsid w:val="009D6826"/>
    <w:rsid w:val="009D70F6"/>
    <w:rsid w:val="009E1F04"/>
    <w:rsid w:val="009E204F"/>
    <w:rsid w:val="009E2572"/>
    <w:rsid w:val="009E2F05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8D1"/>
    <w:rsid w:val="009F5FD9"/>
    <w:rsid w:val="009F7429"/>
    <w:rsid w:val="009F7AA1"/>
    <w:rsid w:val="00A000B6"/>
    <w:rsid w:val="00A00982"/>
    <w:rsid w:val="00A00DA6"/>
    <w:rsid w:val="00A02569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AC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6F13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5CD1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C704C"/>
    <w:rsid w:val="00AD0482"/>
    <w:rsid w:val="00AD0505"/>
    <w:rsid w:val="00AD080E"/>
    <w:rsid w:val="00AD0F35"/>
    <w:rsid w:val="00AD1265"/>
    <w:rsid w:val="00AD1A1F"/>
    <w:rsid w:val="00AD2EE1"/>
    <w:rsid w:val="00AD42E0"/>
    <w:rsid w:val="00AD4540"/>
    <w:rsid w:val="00AD516D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87F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05B1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73B"/>
    <w:rsid w:val="00B74867"/>
    <w:rsid w:val="00B7563B"/>
    <w:rsid w:val="00B8186F"/>
    <w:rsid w:val="00B81891"/>
    <w:rsid w:val="00B8295B"/>
    <w:rsid w:val="00B830ED"/>
    <w:rsid w:val="00B83379"/>
    <w:rsid w:val="00B853D1"/>
    <w:rsid w:val="00B85A2A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382"/>
    <w:rsid w:val="00BA5BB5"/>
    <w:rsid w:val="00BA6131"/>
    <w:rsid w:val="00BA6D0B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06D"/>
    <w:rsid w:val="00C0351A"/>
    <w:rsid w:val="00C055DD"/>
    <w:rsid w:val="00C06028"/>
    <w:rsid w:val="00C07DC1"/>
    <w:rsid w:val="00C10B61"/>
    <w:rsid w:val="00C11020"/>
    <w:rsid w:val="00C11791"/>
    <w:rsid w:val="00C11F94"/>
    <w:rsid w:val="00C124CD"/>
    <w:rsid w:val="00C127C9"/>
    <w:rsid w:val="00C12B2C"/>
    <w:rsid w:val="00C12B64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0825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3B1"/>
    <w:rsid w:val="00CA057C"/>
    <w:rsid w:val="00CA1F2C"/>
    <w:rsid w:val="00CA22F9"/>
    <w:rsid w:val="00CA2515"/>
    <w:rsid w:val="00CA2A4D"/>
    <w:rsid w:val="00CA2B3D"/>
    <w:rsid w:val="00CA2DA4"/>
    <w:rsid w:val="00CA404C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0EF1"/>
    <w:rsid w:val="00CC1A57"/>
    <w:rsid w:val="00CC2320"/>
    <w:rsid w:val="00CC3762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30E7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40F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009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B70"/>
    <w:rsid w:val="00D25C41"/>
    <w:rsid w:val="00D260EA"/>
    <w:rsid w:val="00D2692A"/>
    <w:rsid w:val="00D279C6"/>
    <w:rsid w:val="00D27CD8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5FDE"/>
    <w:rsid w:val="00D463CE"/>
    <w:rsid w:val="00D46703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09A"/>
    <w:rsid w:val="00D8280A"/>
    <w:rsid w:val="00D84459"/>
    <w:rsid w:val="00D84FE2"/>
    <w:rsid w:val="00D85B98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4D61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2DC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4F1E"/>
    <w:rsid w:val="00E36BB3"/>
    <w:rsid w:val="00E40D5E"/>
    <w:rsid w:val="00E41A98"/>
    <w:rsid w:val="00E4256A"/>
    <w:rsid w:val="00E440C2"/>
    <w:rsid w:val="00E443D2"/>
    <w:rsid w:val="00E44537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C1F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06B6"/>
    <w:rsid w:val="00E91592"/>
    <w:rsid w:val="00E91F75"/>
    <w:rsid w:val="00E9289F"/>
    <w:rsid w:val="00E94B3F"/>
    <w:rsid w:val="00E94B76"/>
    <w:rsid w:val="00E96D04"/>
    <w:rsid w:val="00E97A1B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78E6"/>
    <w:rsid w:val="00F01603"/>
    <w:rsid w:val="00F02FDF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3EC2"/>
    <w:rsid w:val="00F1438F"/>
    <w:rsid w:val="00F14701"/>
    <w:rsid w:val="00F14EDC"/>
    <w:rsid w:val="00F15A35"/>
    <w:rsid w:val="00F15F56"/>
    <w:rsid w:val="00F1683C"/>
    <w:rsid w:val="00F16C18"/>
    <w:rsid w:val="00F17716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376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668EE"/>
    <w:rsid w:val="00F70D8E"/>
    <w:rsid w:val="00F722FD"/>
    <w:rsid w:val="00F73125"/>
    <w:rsid w:val="00F732C8"/>
    <w:rsid w:val="00F735BE"/>
    <w:rsid w:val="00F73EC6"/>
    <w:rsid w:val="00F74467"/>
    <w:rsid w:val="00F75A35"/>
    <w:rsid w:val="00F76B07"/>
    <w:rsid w:val="00F76C19"/>
    <w:rsid w:val="00F772DA"/>
    <w:rsid w:val="00F82367"/>
    <w:rsid w:val="00F82E08"/>
    <w:rsid w:val="00F82F54"/>
    <w:rsid w:val="00F832A5"/>
    <w:rsid w:val="00F837EE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332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FB1332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FB1332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FB1332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FB1332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B1332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use-cases/application-security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iase.disa.mil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sv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D06-434A-B6B3-321E6CD8717B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7D06-434A-B6B3-321E6CD8717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D06-434A-B6B3-321E6CD8717B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7D06-434A-B6B3-321E6CD8717B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7D06-434A-B6B3-321E6CD8717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D06-434A-B6B3-321E6CD8717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D06-434A-B6B3-321E6CD871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06-434A-B6B3-321E6CD8717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5B9D20-C3D4-45A2-9DCE-371F8864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106</TotalTime>
  <Pages>8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90</cp:revision>
  <cp:lastPrinted>2019-05-22T12:43:00Z</cp:lastPrinted>
  <dcterms:created xsi:type="dcterms:W3CDTF">2019-05-23T12:02:00Z</dcterms:created>
  <dcterms:modified xsi:type="dcterms:W3CDTF">2025-03-07T08:25:00Z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