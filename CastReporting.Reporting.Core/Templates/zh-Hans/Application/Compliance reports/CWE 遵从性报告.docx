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7B0EC169" w:rsidR="00CB4A2C" w:rsidRDefault="0057763A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001ED11C" wp14:editId="1D0021BB">
                    <wp:simplePos x="0" y="0"/>
                    <wp:positionH relativeFrom="page">
                      <wp:posOffset>315310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595C1" w14:textId="77777777" w:rsidR="0057763A" w:rsidRDefault="0057763A" w:rsidP="0057763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1ED11C" id="Group 11" o:spid="_x0000_s1026" style="position:absolute;margin-left:24.85pt;margin-top:0;width:172.8pt;height:718.55pt;z-index:-251635712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14C595C1" w14:textId="77777777" w:rsidR="0057763A" w:rsidRDefault="0057763A" w:rsidP="0057763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2675EB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4D52164D" w:rsidR="00B21BFE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12FC2" w:rsidRPr="00E15349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4D52164D" w:rsidR="00B21BFE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12FC2" w:rsidRPr="00E15349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21BF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3A12FFDB" w:rsidR="00CA74F4" w:rsidRDefault="0057763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05EE396C" wp14:editId="4F40FCB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676B6C2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1F20DD27" w:rsidR="00CA74F4" w:rsidRPr="00CA74F4" w:rsidRDefault="00263A29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3EA2A16D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1599565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9D450" w14:textId="4B4C789C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E15349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CWE </w:t>
                                </w:r>
                                <w:r w:rsidR="004A6B65" w:rsidRPr="00E15349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</w:t>
                                </w:r>
                                <w:r w:rsidRPr="00E15349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 </w:t>
                                </w:r>
                                <w:r w:rsidR="004A6B65" w:rsidRPr="00E15349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65EFF644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1C788D6" w14:textId="77777777" w:rsidR="00263A29" w:rsidRDefault="00263A2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7343E1F2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0E3FE313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43F70194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25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" filled="f" stroked="f" strokeweight=".5pt">
                    <v:textbox inset="0,0,0,0">
                      <w:txbxContent>
                        <w:p w14:paraId="5709D450" w14:textId="4B4C789C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E15349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CWE </w:t>
                          </w:r>
                          <w:r w:rsidR="004A6B65" w:rsidRPr="00E15349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</w:t>
                          </w:r>
                          <w:r w:rsidRPr="00E15349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 </w:t>
                          </w:r>
                          <w:r w:rsidR="004A6B65" w:rsidRPr="00E15349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65EFF644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1C788D6" w14:textId="77777777" w:rsidR="00263A29" w:rsidRDefault="00263A2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7343E1F2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0E3FE313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43F70194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D2127C8" w:rsidR="00B21BFE" w:rsidRPr="00F3760D" w:rsidRDefault="004A6B65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" filled="f" stroked="f" strokeweight=".5pt">
                    <v:textbox>
                      <w:txbxContent>
                        <w:p w14:paraId="70931857" w14:textId="6D2127C8" w:rsidR="00B21BFE" w:rsidRPr="00F3760D" w:rsidRDefault="004A6B65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4D51AE7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AE6E8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E1B47B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71D1FFB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CB4344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0DEFE094" w14:textId="77777777" w:rsidR="00DC133D" w:rsidRPr="00E15349" w:rsidRDefault="00CA74F4" w:rsidP="00EE0F23">
      <w:pPr>
        <w:pStyle w:val="Heading1"/>
        <w:numPr>
          <w:ilvl w:val="0"/>
          <w:numId w:val="0"/>
        </w:numPr>
        <w:ind w:left="357"/>
        <w:rPr>
          <w:noProof/>
          <w:color w:val="624ABB"/>
        </w:rPr>
      </w:pPr>
      <w:r w:rsidRPr="00015B29">
        <w:lastRenderedPageBreak/>
        <w:tab/>
      </w:r>
      <w:bookmarkStart w:id="1" w:name="_Toc23243310"/>
      <w:r w:rsidR="00B12FC2">
        <w:rPr>
          <w:rFonts w:hint="eastAsia"/>
          <w:lang w:eastAsia="zh-CN"/>
        </w:rPr>
        <w:t>目录</w:t>
      </w:r>
      <w:bookmarkEnd w:id="1"/>
      <w:r w:rsidR="00020F50">
        <w:tab/>
      </w:r>
      <w:r w:rsidR="00062BB2" w:rsidRPr="00E15349">
        <w:rPr>
          <w:rFonts w:asciiTheme="majorHAnsi" w:hAnsiTheme="majorHAnsi"/>
          <w:color w:val="624ABB"/>
          <w:sz w:val="22"/>
        </w:rPr>
        <w:fldChar w:fldCharType="begin"/>
      </w:r>
      <w:r w:rsidR="00062BB2" w:rsidRPr="00E15349">
        <w:rPr>
          <w:rFonts w:asciiTheme="majorHAnsi" w:hAnsiTheme="majorHAnsi"/>
          <w:color w:val="624ABB"/>
          <w:sz w:val="22"/>
        </w:rPr>
        <w:instrText xml:space="preserve"> TOC \o "1-4" \n </w:instrText>
      </w:r>
      <w:r w:rsidR="00062BB2" w:rsidRPr="00E15349">
        <w:rPr>
          <w:rFonts w:asciiTheme="majorHAnsi" w:hAnsiTheme="majorHAnsi"/>
          <w:color w:val="624ABB"/>
          <w:sz w:val="22"/>
        </w:rPr>
        <w:fldChar w:fldCharType="separate"/>
      </w:r>
    </w:p>
    <w:p w14:paraId="46875552" w14:textId="459C206A" w:rsidR="00DC133D" w:rsidRPr="00E15349" w:rsidRDefault="00DC133D">
      <w:pPr>
        <w:pStyle w:val="TOC1"/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</w:p>
    <w:p w14:paraId="50E11689" w14:textId="77777777" w:rsidR="00DC133D" w:rsidRPr="00E15349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1.</w:t>
      </w:r>
      <w:r w:rsidRPr="00E15349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662A6740" w14:textId="77777777" w:rsidR="00DC133D" w:rsidRPr="00E15349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E15349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应用特征</w:t>
      </w:r>
    </w:p>
    <w:p w14:paraId="03C7E828" w14:textId="77777777" w:rsidR="00DC133D" w:rsidRPr="00E15349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2.</w:t>
      </w:r>
      <w:r w:rsidRPr="00E15349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CWE </w:t>
      </w:r>
      <w:r w:rsidRPr="00E15349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总结</w:t>
      </w:r>
    </w:p>
    <w:p w14:paraId="2721FB35" w14:textId="77777777" w:rsidR="00DC133D" w:rsidRPr="00E15349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E15349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CWE </w:t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漏洞总结</w:t>
      </w:r>
    </w:p>
    <w:p w14:paraId="5DAEEE54" w14:textId="77777777" w:rsidR="00DC133D" w:rsidRPr="00E15349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3.</w:t>
      </w:r>
      <w:r w:rsidRPr="00E15349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CWE</w:t>
      </w: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——CAST</w:t>
      </w:r>
      <w:r w:rsidRPr="00E15349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分析结果</w:t>
      </w:r>
    </w:p>
    <w:p w14:paraId="1AF9F0B3" w14:textId="77777777" w:rsidR="00DC133D" w:rsidRPr="00E15349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4.</w:t>
      </w:r>
      <w:r w:rsidRPr="00E15349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0193B0E3" w14:textId="77777777" w:rsidR="00DC133D" w:rsidRPr="00E15349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E15349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软件智能</w:t>
      </w:r>
    </w:p>
    <w:p w14:paraId="19F5AE3D" w14:textId="77777777" w:rsidR="00DC133D" w:rsidRPr="00E15349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E15349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关于</w:t>
      </w:r>
      <w:r w:rsidRPr="00E1534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E15349">
        <w:rPr>
          <w:rFonts w:ascii="Times New Roman" w:eastAsiaTheme="majorEastAsia" w:hAnsi="Times New Roman" w:hint="eastAsia"/>
          <w:bCs/>
          <w:noProof/>
          <w:color w:val="624ABB"/>
          <w:sz w:val="22"/>
          <w:szCs w:val="24"/>
          <w:lang w:eastAsia="zh-CN"/>
        </w:rPr>
        <w:t>安全性</w:t>
      </w:r>
    </w:p>
    <w:p w14:paraId="31007FBA" w14:textId="6AD071E0" w:rsidR="00C9214B" w:rsidRPr="00E15349" w:rsidRDefault="00062BB2" w:rsidP="002638B2">
      <w:pPr>
        <w:ind w:left="0" w:right="657"/>
        <w:rPr>
          <w:color w:val="624ABB"/>
          <w:sz w:val="16"/>
          <w:szCs w:val="16"/>
        </w:rPr>
      </w:pPr>
      <w:r w:rsidRPr="00E15349">
        <w:rPr>
          <w:rFonts w:asciiTheme="majorHAnsi" w:hAnsiTheme="majorHAnsi"/>
          <w:caps/>
          <w:color w:val="624ABB"/>
          <w:sz w:val="22"/>
          <w:szCs w:val="16"/>
        </w:rPr>
        <w:fldChar w:fldCharType="end"/>
      </w:r>
    </w:p>
    <w:p w14:paraId="7B30C6D4" w14:textId="1FD5A5E7" w:rsidR="00874417" w:rsidRPr="00C56190" w:rsidRDefault="00B1237A" w:rsidP="00C56190">
      <w:pPr>
        <w:pStyle w:val="Heading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43311"/>
      <w:r w:rsidR="00C5619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2"/>
    </w:p>
    <w:p w14:paraId="0D7ABC3E" w14:textId="09184CD2" w:rsidR="007B5D95" w:rsidRPr="00053741" w:rsidRDefault="007B5D95" w:rsidP="007B5D95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Hlk530663297"/>
      <w:bookmarkStart w:id="4" w:name="_Toc380677725"/>
      <w:bookmarkStart w:id="5" w:name="_Toc531862288"/>
      <w:bookmarkStart w:id="6" w:name="_Hlk21077611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评估旨在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应用安全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健康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状况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了解导致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当前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安全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的根本原因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并识别应用之后可能面临的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风险。评估使用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（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应用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自动扫描，</w:t>
      </w:r>
      <w:proofErr w:type="gramStart"/>
      <w:r w:rsidRPr="00053741">
        <w:rPr>
          <w:rFonts w:ascii="Times New Roman" w:eastAsiaTheme="majorEastAsia" w:hAnsi="Times New Roman"/>
          <w:sz w:val="22"/>
          <w:szCs w:val="22"/>
        </w:rPr>
        <w:t>根据</w:t>
      </w:r>
      <w:proofErr w:type="spellEnd"/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proofErr w:type="gramEnd"/>
      <w:r w:rsidRPr="00053741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B02AB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B02ABE">
        <w:rPr>
          <w:rFonts w:ascii="Times New Roman" w:eastAsiaTheme="majorEastAsia" w:hAnsi="Times New Roman"/>
          <w:noProof/>
          <w:sz w:val="22"/>
          <w:szCs w:val="22"/>
          <w:lang w:eastAsia="zh-CN"/>
        </w:rPr>
        <w:t>25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审查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053741">
        <w:rPr>
          <w:rFonts w:ascii="Times New Roman" w:eastAsiaTheme="majorEastAsia" w:hAnsi="Times New Roman"/>
          <w:sz w:val="22"/>
          <w:szCs w:val="22"/>
        </w:rPr>
        <w:t>、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设计和代码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。</w:t>
      </w:r>
    </w:p>
    <w:p w14:paraId="38945850" w14:textId="77777777" w:rsidR="007B5D95" w:rsidRPr="00053741" w:rsidRDefault="007B5D95" w:rsidP="007B5D95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E0CBAF9" w14:textId="77777777" w:rsidR="007B5D95" w:rsidRPr="00053741" w:rsidRDefault="007B5D95" w:rsidP="007B5D9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>CAST AIP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质量规则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来自权威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行业标准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（</w:t>
      </w:r>
      <w:r w:rsidRPr="00053741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053741">
        <w:rPr>
          <w:rFonts w:ascii="Times New Roman" w:eastAsiaTheme="majorEastAsia" w:hAnsi="Times New Roman"/>
          <w:sz w:val="22"/>
          <w:szCs w:val="22"/>
        </w:rPr>
        <w:t>）。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具有独特的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数据流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分析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和系统级分析（从表示层到数据库层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能力</w:t>
      </w:r>
      <w:r w:rsidRPr="00053741">
        <w:rPr>
          <w:rFonts w:ascii="Times New Roman" w:eastAsiaTheme="majorEastAsia" w:hAnsi="Times New Roman"/>
          <w:sz w:val="22"/>
          <w:szCs w:val="22"/>
        </w:rPr>
        <w:t>，</w:t>
      </w:r>
      <w:proofErr w:type="spellStart"/>
      <w:r w:rsidRPr="00053741">
        <w:rPr>
          <w:rFonts w:ascii="Times New Roman" w:eastAsiaTheme="majorEastAsia" w:hAnsi="Times New Roman"/>
          <w:sz w:val="22"/>
          <w:szCs w:val="22"/>
        </w:rPr>
        <w:t>提供准确的安全发现，减少误报</w:t>
      </w:r>
      <w:proofErr w:type="spellEnd"/>
      <w:r w:rsidRPr="00053741">
        <w:rPr>
          <w:rFonts w:ascii="Times New Roman" w:eastAsiaTheme="majorEastAsia" w:hAnsi="Times New Roman"/>
          <w:sz w:val="22"/>
          <w:szCs w:val="22"/>
        </w:rPr>
        <w:t>。</w:t>
      </w:r>
    </w:p>
    <w:p w14:paraId="18D348BE" w14:textId="226811AC" w:rsidR="007374BB" w:rsidRPr="00C56190" w:rsidRDefault="007374BB" w:rsidP="00C5619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5BBB9C47" w:rsidR="00874417" w:rsidRPr="00C56190" w:rsidRDefault="007B5D95" w:rsidP="00C56190">
      <w:pPr>
        <w:pStyle w:val="Heading2"/>
        <w:spacing w:after="0"/>
        <w:ind w:left="540" w:right="657" w:hanging="540"/>
        <w:jc w:val="both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43312"/>
      <w:bookmarkEnd w:id="3"/>
      <w:bookmarkEnd w:id="4"/>
      <w:bookmarkEnd w:id="5"/>
      <w:bookmarkEnd w:id="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7"/>
    </w:p>
    <w:p w14:paraId="4B0A16FF" w14:textId="77777777" w:rsidR="00C60C03" w:rsidRPr="00C56190" w:rsidRDefault="00C60C03" w:rsidP="00C56190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2A76ED70" w:rsidR="007B070B" w:rsidRPr="00C56190" w:rsidRDefault="004D05DD" w:rsidP="00C56190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</w:t>
      </w:r>
      <w:proofErr w:type="gramEnd"/>
      <w:r w:rsidRPr="006C3BFE">
        <w:rPr>
          <w:rFonts w:ascii="Times New Roman" w:eastAsiaTheme="majorEastAsia" w:hAnsi="Times New Roman" w:hint="eastAsia"/>
          <w:sz w:val="22"/>
          <w:szCs w:val="22"/>
        </w:rPr>
        <w:t>（从数据库到用户界面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proofErr w:type="spellStart"/>
      <w:r w:rsidRPr="006C3BFE">
        <w:rPr>
          <w:rFonts w:ascii="Times New Roman" w:eastAsiaTheme="majorEastAsia" w:hAnsi="Times New Roman" w:hint="eastAsia"/>
          <w:sz w:val="22"/>
          <w:szCs w:val="22"/>
        </w:rPr>
        <w:t>功能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</w:p>
    <w:p w14:paraId="2B2460C1" w14:textId="77777777" w:rsidR="007B070B" w:rsidRPr="00C56190" w:rsidRDefault="00015B29" w:rsidP="00C56190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56190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7B5D95" w:rsidRPr="00C56190" w14:paraId="6CC2F71A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01E19A77" w:rsidR="007B5D95" w:rsidRPr="00C56190" w:rsidRDefault="007B5D95" w:rsidP="007B5D95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6D68763C" w:rsidR="007B5D95" w:rsidRPr="00C56190" w:rsidRDefault="007B5D95" w:rsidP="007B5D95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C56190" w14:paraId="57F86C42" w14:textId="77777777" w:rsidTr="007B5D95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56190" w14:paraId="7E2605E2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56190" w14:paraId="7F26FC58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56190" w14:paraId="6A618DB2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56190" w14:paraId="6B48912A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C56190" w:rsidRDefault="00966A11" w:rsidP="00C56190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56190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153081" w14:textId="77777777" w:rsidR="007B5D95" w:rsidRPr="006C3BFE" w:rsidRDefault="00592C0F" w:rsidP="007B5D95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  <w:r w:rsidR="007B5D95" w:rsidRPr="00EE103E">
        <w:rPr>
          <w:rFonts w:ascii="Times New Roman" w:eastAsiaTheme="majorEastAsia" w:hAnsi="Times New Roman"/>
          <w:sz w:val="20"/>
        </w:rPr>
        <w:t xml:space="preserve">              </w:t>
      </w:r>
      <w:r w:rsidR="007B5D95" w:rsidRPr="00EE103E">
        <w:rPr>
          <w:rFonts w:ascii="Times New Roman" w:eastAsiaTheme="majorEastAsia" w:hAnsi="Times New Roman" w:hint="eastAsia"/>
          <w:i/>
          <w:sz w:val="20"/>
        </w:rPr>
        <w:t>图</w:t>
      </w:r>
      <w:r w:rsidR="007B5D95" w:rsidRPr="00EE103E">
        <w:rPr>
          <w:rFonts w:ascii="Times New Roman" w:eastAsiaTheme="majorEastAsia" w:hAnsi="Times New Roman" w:hint="eastAsia"/>
          <w:i/>
          <w:sz w:val="20"/>
        </w:rPr>
        <w:t xml:space="preserve"> </w:t>
      </w:r>
      <w:proofErr w:type="gramStart"/>
      <w:r w:rsidR="007B5D95" w:rsidRPr="00EE103E">
        <w:rPr>
          <w:rFonts w:ascii="Times New Roman" w:eastAsiaTheme="majorEastAsia" w:hAnsi="Times New Roman" w:hint="eastAsia"/>
          <w:i/>
          <w:sz w:val="20"/>
        </w:rPr>
        <w:t>1:</w:t>
      </w:r>
      <w:proofErr w:type="gramEnd"/>
      <w:r w:rsidR="007B5D95" w:rsidRPr="00EE103E">
        <w:rPr>
          <w:rFonts w:ascii="Times New Roman" w:eastAsiaTheme="majorEastAsia" w:hAnsi="Times New Roman" w:hint="eastAsia"/>
          <w:i/>
          <w:sz w:val="20"/>
        </w:rPr>
        <w:t xml:space="preserve"> </w:t>
      </w:r>
      <w:proofErr w:type="spellStart"/>
      <w:r w:rsidR="007B5D95" w:rsidRPr="00EE103E">
        <w:rPr>
          <w:rFonts w:ascii="Times New Roman" w:eastAsiaTheme="majorEastAsia" w:hAnsi="Times New Roman" w:hint="eastAsia"/>
          <w:i/>
          <w:sz w:val="20"/>
        </w:rPr>
        <w:t>应用技术特征</w:t>
      </w:r>
      <w:proofErr w:type="spellEnd"/>
      <w:r w:rsidR="007B5D95" w:rsidRPr="00EE103E">
        <w:rPr>
          <w:rFonts w:ascii="Times New Roman" w:eastAsiaTheme="majorEastAsia" w:hAnsi="Times New Roman"/>
          <w:sz w:val="22"/>
          <w:szCs w:val="22"/>
        </w:rPr>
        <w:t xml:space="preserve">                                                                          </w:t>
      </w:r>
      <w:r w:rsidR="007B5D95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="007B5D95"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="007B5D95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61B3857E" w:rsidR="005773E4" w:rsidRPr="00C56190" w:rsidRDefault="005773E4" w:rsidP="00C56190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C56190" w:rsidRDefault="00A7648A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6DD25B71" w:rsidR="004708D5" w:rsidRPr="00C56190" w:rsidRDefault="00EE0F23" w:rsidP="00C56190">
      <w:pPr>
        <w:pStyle w:val="Heading1"/>
        <w:jc w:val="both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8" w:name="_Toc531862289"/>
      <w:bookmarkStart w:id="9" w:name="_Toc14694637"/>
      <w:bookmarkStart w:id="10" w:name="_Toc14781234"/>
      <w:bookmarkStart w:id="11" w:name="_Toc14781369"/>
      <w:bookmarkStart w:id="12" w:name="_Toc15304887"/>
      <w:bookmarkStart w:id="13" w:name="_Toc15306074"/>
      <w:bookmarkStart w:id="14" w:name="_Toc21073277"/>
      <w:bookmarkStart w:id="15" w:name="_Toc21074630"/>
      <w:bookmarkStart w:id="16" w:name="_Toc23243313"/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C304F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6"/>
    </w:p>
    <w:p w14:paraId="2DC1B274" w14:textId="383A5F4D" w:rsidR="00C304F2" w:rsidRPr="00C56190" w:rsidRDefault="00C304F2" w:rsidP="00BC17C3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Pr="008A7E97">
        <w:rPr>
          <w:rFonts w:ascii="Times New Roman" w:eastAsiaTheme="majorEastAsia" w:hAnsi="Times New Roman"/>
          <w:sz w:val="22"/>
          <w:szCs w:val="22"/>
        </w:rPr>
        <w:t>25</w:t>
      </w:r>
      <w:r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2" w:history="1">
        <w:r w:rsidRPr="008A7E97">
          <w:rPr>
            <w:rStyle w:val="Hyperlink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2067F7DE" w:rsidR="000B1DF2" w:rsidRPr="00C56190" w:rsidRDefault="007D72C7" w:rsidP="00C56190">
      <w:pPr>
        <w:pStyle w:val="Heading2"/>
        <w:spacing w:after="0"/>
        <w:ind w:left="540" w:right="657" w:hanging="540"/>
        <w:jc w:val="both"/>
        <w:rPr>
          <w:rFonts w:ascii="Times New Roman" w:eastAsiaTheme="majorEastAsia" w:hAnsi="Times New Roman"/>
          <w:sz w:val="22"/>
          <w:szCs w:val="22"/>
        </w:rPr>
      </w:pPr>
      <w:bookmarkStart w:id="17" w:name="_Toc531862290"/>
      <w:bookmarkStart w:id="18" w:name="_Toc14694638"/>
      <w:bookmarkStart w:id="19" w:name="_Toc14781235"/>
      <w:bookmarkStart w:id="20" w:name="_Toc14781370"/>
      <w:bookmarkStart w:id="21" w:name="_Toc15304888"/>
      <w:bookmarkStart w:id="22" w:name="_Toc15306075"/>
      <w:bookmarkStart w:id="23" w:name="_Toc21073278"/>
      <w:bookmarkStart w:id="24" w:name="_Toc21074631"/>
      <w:bookmarkStart w:id="25" w:name="_Toc23243314"/>
      <w:r w:rsidRPr="00C56190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C56190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BC17C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5"/>
    </w:p>
    <w:p w14:paraId="08A5B319" w14:textId="77777777" w:rsidR="007374BB" w:rsidRPr="00C56190" w:rsidRDefault="007374BB" w:rsidP="00C56190">
      <w:pPr>
        <w:pStyle w:val="BodyContent"/>
        <w:ind w:right="657"/>
        <w:jc w:val="both"/>
        <w:rPr>
          <w:rFonts w:ascii="Times New Roman" w:eastAsiaTheme="majorEastAsia" w:hAnsi="Times New Roman"/>
          <w:sz w:val="22"/>
          <w:szCs w:val="22"/>
        </w:rPr>
      </w:pPr>
    </w:p>
    <w:p w14:paraId="1708002B" w14:textId="024696CA" w:rsidR="00185139" w:rsidRPr="008A7E97" w:rsidRDefault="00185139" w:rsidP="00185139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Pr="008A7E97">
        <w:rPr>
          <w:rFonts w:ascii="Times New Roman" w:eastAsiaTheme="majorEastAsia" w:hAnsi="Times New Roman"/>
          <w:sz w:val="22"/>
          <w:szCs w:val="22"/>
        </w:rPr>
        <w:t>CWE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（最新版）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标准，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分析结果总结：</w:t>
      </w:r>
    </w:p>
    <w:p w14:paraId="73199AF4" w14:textId="789B45EB" w:rsidR="007C4077" w:rsidRPr="00C56190" w:rsidRDefault="007C4077" w:rsidP="00C56190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LATEST-VERSION"/>
      </w:tblPr>
      <w:tblGrid>
        <w:gridCol w:w="4585"/>
        <w:gridCol w:w="1440"/>
        <w:gridCol w:w="1530"/>
        <w:gridCol w:w="1445"/>
      </w:tblGrid>
      <w:tr w:rsidR="00185139" w:rsidRPr="00C56190" w14:paraId="447182E1" w14:textId="77777777" w:rsidTr="00E1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1A92C135" w:rsidR="00185139" w:rsidRPr="00C56190" w:rsidRDefault="00185139" w:rsidP="00185139">
            <w:pPr>
              <w:ind w:left="330" w:right="657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CWE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0C04E5FD" w:rsidR="00185139" w:rsidRPr="00C56190" w:rsidRDefault="00185139" w:rsidP="00185139">
            <w:pPr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69170DBA" w:rsidR="00185139" w:rsidRPr="00C56190" w:rsidRDefault="00185139" w:rsidP="00185139">
            <w:pPr>
              <w:ind w:left="66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3852479" w:rsidR="00185139" w:rsidRPr="00C56190" w:rsidRDefault="00185139" w:rsidP="00185139">
            <w:pPr>
              <w:ind w:left="-18" w:righ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56190" w14:paraId="779D7551" w14:textId="77777777" w:rsidTr="00E1534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372D9D83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C56190" w:rsidRDefault="007374BB" w:rsidP="00C56190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27EE18E6" w:rsidR="000B1DF2" w:rsidRPr="00C56190" w:rsidRDefault="00185139" w:rsidP="00C56190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780041" w:rsidRPr="00C56190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C56190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7D72C7" w:rsidRPr="00C56190">
        <w:rPr>
          <w:rFonts w:ascii="Times New Roman" w:eastAsiaTheme="majorEastAsia" w:hAnsi="Times New Roman"/>
          <w:i/>
          <w:sz w:val="22"/>
          <w:szCs w:val="22"/>
        </w:rPr>
        <w:t xml:space="preserve">CWE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C56190" w:rsidRDefault="000B1DF2" w:rsidP="00C56190">
      <w:pPr>
        <w:pStyle w:val="BodyContent"/>
        <w:ind w:right="657"/>
        <w:jc w:val="both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C56190" w:rsidRDefault="00F772DA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C56190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D319B38" w14:textId="758D37D0" w:rsidR="00EE0F23" w:rsidRPr="00C56190" w:rsidRDefault="00EE0F23" w:rsidP="00C56190">
      <w:pPr>
        <w:pStyle w:val="Heading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bookmarkStart w:id="26" w:name="_Toc21074632"/>
      <w:bookmarkStart w:id="27" w:name="_Toc14694639"/>
      <w:bookmarkStart w:id="28" w:name="_Toc14781236"/>
      <w:bookmarkStart w:id="29" w:name="_Toc14781371"/>
      <w:bookmarkStart w:id="30" w:name="_Toc15304889"/>
      <w:bookmarkStart w:id="31" w:name="_Toc15306076"/>
      <w:bookmarkStart w:id="32" w:name="_Toc21073279"/>
      <w:bookmarkStart w:id="33" w:name="_Toc23243315"/>
      <w:bookmarkStart w:id="34" w:name="_Toc531862291"/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>CWE</w:t>
      </w:r>
      <w:bookmarkEnd w:id="26"/>
      <w:bookmarkEnd w:id="27"/>
      <w:bookmarkEnd w:id="28"/>
      <w:bookmarkEnd w:id="29"/>
      <w:bookmarkEnd w:id="30"/>
      <w:bookmarkEnd w:id="31"/>
      <w:bookmarkEnd w:id="32"/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分析结果</w:t>
      </w:r>
      <w:bookmarkEnd w:id="33"/>
    </w:p>
    <w:p w14:paraId="2BB65601" w14:textId="77777777" w:rsidR="00B14DDB" w:rsidRPr="00C56190" w:rsidRDefault="00B14DDB" w:rsidP="00C56190">
      <w:pPr>
        <w:pStyle w:val="BodyContent"/>
        <w:ind w:right="657"/>
        <w:jc w:val="both"/>
        <w:rPr>
          <w:rFonts w:ascii="Times New Roman" w:eastAsiaTheme="majorEastAsia" w:hAnsi="Times New Roman"/>
          <w:sz w:val="22"/>
          <w:szCs w:val="22"/>
        </w:rPr>
      </w:pPr>
    </w:p>
    <w:p w14:paraId="485D1217" w14:textId="160E5FA4" w:rsidR="00A951EC" w:rsidRPr="00CE5F7A" w:rsidRDefault="00A951EC" w:rsidP="00A951E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LATEST-VERSION"/>
      </w:tblPr>
      <w:tblGrid>
        <w:gridCol w:w="4585"/>
        <w:gridCol w:w="1440"/>
        <w:gridCol w:w="1530"/>
        <w:gridCol w:w="1445"/>
      </w:tblGrid>
      <w:tr w:rsidR="00A951EC" w:rsidRPr="00C56190" w14:paraId="4693DA61" w14:textId="77777777" w:rsidTr="00E15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82FB0" w14:textId="527D5F7E" w:rsidR="00A951EC" w:rsidRPr="00C56190" w:rsidRDefault="00A951EC" w:rsidP="00A951EC">
            <w:pPr>
              <w:ind w:left="330" w:right="657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DA4F53" w14:textId="3C9D15DE" w:rsidR="00A951EC" w:rsidRPr="00C56190" w:rsidRDefault="00A951EC" w:rsidP="00A951EC">
            <w:pPr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621FB92" w14:textId="0A95F957" w:rsidR="00A951EC" w:rsidRPr="00C56190" w:rsidRDefault="00A951EC" w:rsidP="00A951EC">
            <w:pPr>
              <w:ind w:left="66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BCD067" w14:textId="1688903C" w:rsidR="00A951EC" w:rsidRPr="00C56190" w:rsidRDefault="00A951EC" w:rsidP="00A951EC">
            <w:pPr>
              <w:ind w:left="-18" w:righ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C56190" w14:paraId="72A27AB3" w14:textId="77777777" w:rsidTr="00E1534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312DA8B6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AE100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3AABCEF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81EDA1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A17C0A5" w14:textId="0646A837" w:rsidR="00CD64FE" w:rsidRPr="00C56190" w:rsidRDefault="00CD64FE" w:rsidP="00C56190">
      <w:pPr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i/>
          <w:sz w:val="22"/>
          <w:szCs w:val="22"/>
        </w:rPr>
        <w:br/>
      </w:r>
      <w:r w:rsidR="00A951EC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C56190">
        <w:rPr>
          <w:rFonts w:ascii="Times New Roman" w:eastAsiaTheme="majorEastAsia" w:hAnsi="Times New Roman"/>
          <w:i/>
          <w:sz w:val="22"/>
          <w:szCs w:val="22"/>
        </w:rPr>
        <w:t>3: CWE</w:t>
      </w: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  <w:r w:rsidR="00A951EC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61051B28" w14:textId="3CAF3448" w:rsidR="00CA74F4" w:rsidRPr="00C56190" w:rsidRDefault="00C27ABE" w:rsidP="00C56190">
      <w:pPr>
        <w:pStyle w:val="Heading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bookmarkStart w:id="35" w:name="_Toc23243316"/>
      <w:bookmarkEnd w:id="34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5"/>
    </w:p>
    <w:p w14:paraId="057D58EF" w14:textId="222D2D3C" w:rsidR="001913AA" w:rsidRPr="00C27ABE" w:rsidRDefault="00C27ABE" w:rsidP="00C27ABE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6" w:name="_Toc23241115"/>
      <w:bookmarkStart w:id="37" w:name="_Toc23242761"/>
      <w:bookmarkStart w:id="38" w:name="_Toc2324331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6"/>
      <w:bookmarkEnd w:id="37"/>
      <w:bookmarkEnd w:id="38"/>
      <w:proofErr w:type="spellEnd"/>
    </w:p>
    <w:p w14:paraId="604991A9" w14:textId="77777777" w:rsidR="00C27ABE" w:rsidRPr="00C861EE" w:rsidRDefault="00C27ABE" w:rsidP="00C27AB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0165FD14" w14:textId="77777777" w:rsidR="00C27ABE" w:rsidRPr="00C861EE" w:rsidRDefault="00C27ABE" w:rsidP="00C27AB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50A89CA1" w14:textId="77777777" w:rsidR="00C27ABE" w:rsidRPr="00053741" w:rsidRDefault="00C27ABE" w:rsidP="00C27ABE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9" w:name="_Toc23241116"/>
      <w:bookmarkStart w:id="40" w:name="_Toc23242762"/>
      <w:bookmarkStart w:id="41" w:name="_Toc23243318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9"/>
      <w:bookmarkEnd w:id="40"/>
      <w:bookmarkEnd w:id="41"/>
      <w:proofErr w:type="spellEnd"/>
    </w:p>
    <w:p w14:paraId="65376EC7" w14:textId="35CB0910" w:rsidR="00C27ABE" w:rsidRPr="00497DC4" w:rsidRDefault="00C27ABE" w:rsidP="00C27ABE">
      <w:pPr>
        <w:ind w:right="657"/>
        <w:rPr>
          <w:rFonts w:cs="Arial"/>
          <w:lang w:val="fr-FR"/>
        </w:rPr>
      </w:pPr>
      <w:bookmarkStart w:id="42" w:name="_Hlk2325138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 w:rsidR="00223D23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bookmarkEnd w:id="42"/>
    <w:p w14:paraId="0BC18AF5" w14:textId="77777777" w:rsidR="001913AA" w:rsidRPr="00C27ABE" w:rsidRDefault="001913AA" w:rsidP="001913AA">
      <w:pPr>
        <w:ind w:right="657"/>
        <w:rPr>
          <w:rFonts w:cs="Arial"/>
          <w:lang w:val="fr-FR"/>
        </w:rPr>
      </w:pPr>
    </w:p>
    <w:sectPr w:rsidR="001913AA" w:rsidRPr="00C27ABE" w:rsidSect="008522F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FFFEF" w14:textId="77777777" w:rsidR="0050546C" w:rsidRDefault="0050546C">
      <w:r>
        <w:separator/>
      </w:r>
    </w:p>
  </w:endnote>
  <w:endnote w:type="continuationSeparator" w:id="0">
    <w:p w14:paraId="79992870" w14:textId="77777777" w:rsidR="0050546C" w:rsidRDefault="0050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77846" w14:textId="77777777" w:rsidR="00465DCA" w:rsidRDefault="00465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B21BFE" w:rsidRDefault="00B21BFE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BEB587E" w:rsidR="00B21BFE" w:rsidRDefault="00465DCA">
    <w:pPr>
      <w:pStyle w:val="Footer"/>
    </w:pPr>
    <w:r>
      <w:rPr>
        <w:noProof/>
      </w:rPr>
      <w:drawing>
        <wp:inline distT="0" distB="0" distL="0" distR="0" wp14:anchorId="0EAEE42B" wp14:editId="6BEE8BC9">
          <wp:extent cx="755441" cy="266400"/>
          <wp:effectExtent l="0" t="0" r="0" b="0"/>
          <wp:docPr id="509405711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B21BFE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B21BFE"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560E" w14:textId="77777777" w:rsidR="00465DCA" w:rsidRDefault="0046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E7E7" w14:textId="77777777" w:rsidR="0050546C" w:rsidRDefault="0050546C">
      <w:r>
        <w:separator/>
      </w:r>
    </w:p>
  </w:footnote>
  <w:footnote w:type="continuationSeparator" w:id="0">
    <w:p w14:paraId="27F9BB5D" w14:textId="77777777" w:rsidR="0050546C" w:rsidRDefault="0050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4CAA" w14:textId="77777777" w:rsidR="00465DCA" w:rsidRDefault="00465D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41A57FBC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B21BFE" w:rsidRDefault="00B21BFE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0F2164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335430">
    <w:abstractNumId w:val="2"/>
  </w:num>
  <w:num w:numId="2" w16cid:durableId="1811242595">
    <w:abstractNumId w:val="11"/>
  </w:num>
  <w:num w:numId="3" w16cid:durableId="925503479">
    <w:abstractNumId w:val="13"/>
  </w:num>
  <w:num w:numId="4" w16cid:durableId="1749229553">
    <w:abstractNumId w:val="8"/>
  </w:num>
  <w:num w:numId="5" w16cid:durableId="1448426538">
    <w:abstractNumId w:val="1"/>
  </w:num>
  <w:num w:numId="6" w16cid:durableId="1388845354">
    <w:abstractNumId w:val="0"/>
  </w:num>
  <w:num w:numId="7" w16cid:durableId="341863477">
    <w:abstractNumId w:val="16"/>
  </w:num>
  <w:num w:numId="8" w16cid:durableId="1623078306">
    <w:abstractNumId w:val="18"/>
  </w:num>
  <w:num w:numId="9" w16cid:durableId="461115341">
    <w:abstractNumId w:val="12"/>
  </w:num>
  <w:num w:numId="10" w16cid:durableId="710499517">
    <w:abstractNumId w:val="5"/>
  </w:num>
  <w:num w:numId="11" w16cid:durableId="258872059">
    <w:abstractNumId w:val="20"/>
  </w:num>
  <w:num w:numId="12" w16cid:durableId="295113445">
    <w:abstractNumId w:val="17"/>
  </w:num>
  <w:num w:numId="13" w16cid:durableId="977690352">
    <w:abstractNumId w:val="21"/>
  </w:num>
  <w:num w:numId="14" w16cid:durableId="1553535254">
    <w:abstractNumId w:val="14"/>
  </w:num>
  <w:num w:numId="15" w16cid:durableId="798841701">
    <w:abstractNumId w:val="4"/>
  </w:num>
  <w:num w:numId="16" w16cid:durableId="1677345586">
    <w:abstractNumId w:val="6"/>
  </w:num>
  <w:num w:numId="17" w16cid:durableId="1339576493">
    <w:abstractNumId w:val="15"/>
  </w:num>
  <w:num w:numId="18" w16cid:durableId="1743870433">
    <w:abstractNumId w:val="7"/>
  </w:num>
  <w:num w:numId="19" w16cid:durableId="1202743666">
    <w:abstractNumId w:val="3"/>
  </w:num>
  <w:num w:numId="20" w16cid:durableId="1739742892">
    <w:abstractNumId w:val="10"/>
  </w:num>
  <w:num w:numId="21" w16cid:durableId="122234533">
    <w:abstractNumId w:val="2"/>
  </w:num>
  <w:num w:numId="22" w16cid:durableId="1816288156">
    <w:abstractNumId w:val="19"/>
  </w:num>
  <w:num w:numId="23" w16cid:durableId="459417487">
    <w:abstractNumId w:val="2"/>
  </w:num>
  <w:num w:numId="24" w16cid:durableId="934561262">
    <w:abstractNumId w:val="2"/>
  </w:num>
  <w:num w:numId="25" w16cid:durableId="183785517">
    <w:abstractNumId w:val="2"/>
  </w:num>
  <w:num w:numId="26" w16cid:durableId="1248617882">
    <w:abstractNumId w:val="2"/>
  </w:num>
  <w:num w:numId="27" w16cid:durableId="2097362698">
    <w:abstractNumId w:val="2"/>
  </w:num>
  <w:num w:numId="28" w16cid:durableId="1136683485">
    <w:abstractNumId w:val="2"/>
  </w:num>
  <w:num w:numId="29" w16cid:durableId="177670000">
    <w:abstractNumId w:val="2"/>
  </w:num>
  <w:num w:numId="30" w16cid:durableId="2133859088">
    <w:abstractNumId w:val="2"/>
  </w:num>
  <w:num w:numId="31" w16cid:durableId="736129775">
    <w:abstractNumId w:val="2"/>
  </w:num>
  <w:num w:numId="32" w16cid:durableId="1331062110">
    <w:abstractNumId w:val="2"/>
  </w:num>
  <w:num w:numId="33" w16cid:durableId="342242258">
    <w:abstractNumId w:val="2"/>
  </w:num>
  <w:num w:numId="34" w16cid:durableId="2087342153">
    <w:abstractNumId w:val="2"/>
  </w:num>
  <w:num w:numId="35" w16cid:durableId="1582907667">
    <w:abstractNumId w:val="2"/>
  </w:num>
  <w:num w:numId="36" w16cid:durableId="1259483028">
    <w:abstractNumId w:val="2"/>
  </w:num>
  <w:num w:numId="37" w16cid:durableId="660888876">
    <w:abstractNumId w:val="2"/>
  </w:num>
  <w:num w:numId="38" w16cid:durableId="756905978">
    <w:abstractNumId w:val="2"/>
  </w:num>
  <w:num w:numId="39" w16cid:durableId="537209006">
    <w:abstractNumId w:val="2"/>
  </w:num>
  <w:num w:numId="40" w16cid:durableId="601300424">
    <w:abstractNumId w:val="2"/>
  </w:num>
  <w:num w:numId="41" w16cid:durableId="905719952">
    <w:abstractNumId w:val="2"/>
  </w:num>
  <w:num w:numId="42" w16cid:durableId="1163012971">
    <w:abstractNumId w:val="2"/>
  </w:num>
  <w:num w:numId="43" w16cid:durableId="754320293">
    <w:abstractNumId w:val="9"/>
  </w:num>
  <w:num w:numId="44" w16cid:durableId="78527872">
    <w:abstractNumId w:val="2"/>
  </w:num>
  <w:num w:numId="45" w16cid:durableId="168714523">
    <w:abstractNumId w:val="2"/>
  </w:num>
  <w:num w:numId="46" w16cid:durableId="14941783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6EB6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D1B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181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139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1DC3"/>
    <w:rsid w:val="001B410C"/>
    <w:rsid w:val="001B4B47"/>
    <w:rsid w:val="001B4BA9"/>
    <w:rsid w:val="001B5D6F"/>
    <w:rsid w:val="001B73F9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C7B0B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3D23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31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3A29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412C"/>
    <w:rsid w:val="002B6474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E0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3B78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5DCA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B65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63C2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05DD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E6C"/>
    <w:rsid w:val="0050546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839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63A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389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894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1727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5D95"/>
    <w:rsid w:val="007B6706"/>
    <w:rsid w:val="007C1173"/>
    <w:rsid w:val="007C17EB"/>
    <w:rsid w:val="007C2916"/>
    <w:rsid w:val="007C407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22FE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6C67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1EC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F55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2ABE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2FC2"/>
    <w:rsid w:val="00B130C6"/>
    <w:rsid w:val="00B13C49"/>
    <w:rsid w:val="00B14860"/>
    <w:rsid w:val="00B14A9F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7C3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ABE"/>
    <w:rsid w:val="00C27C3B"/>
    <w:rsid w:val="00C3005F"/>
    <w:rsid w:val="00C304F2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1DB5"/>
    <w:rsid w:val="00C52EF3"/>
    <w:rsid w:val="00C53660"/>
    <w:rsid w:val="00C53BEA"/>
    <w:rsid w:val="00C54296"/>
    <w:rsid w:val="00C55008"/>
    <w:rsid w:val="00C55FA7"/>
    <w:rsid w:val="00C56190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1F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33D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775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5349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9F1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268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F23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E15349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E15349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E15349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E15349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E15349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we.mitre.org/data/index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products/security-dashboard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D5A2B-7E57-4B7E-ABFB-65DDB4C3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619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136</cp:revision>
  <cp:lastPrinted>2014-04-04T13:22:00Z</cp:lastPrinted>
  <dcterms:created xsi:type="dcterms:W3CDTF">2018-09-23T06:31:00Z</dcterms:created>
  <dcterms:modified xsi:type="dcterms:W3CDTF">2025-03-07T13:18:00Z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