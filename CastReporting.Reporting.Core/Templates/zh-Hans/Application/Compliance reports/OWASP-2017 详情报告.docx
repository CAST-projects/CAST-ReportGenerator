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7A07CA5F" w:rsidR="00CB4A2C" w:rsidRDefault="00173C48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17EB864A" wp14:editId="418B8E63">
                    <wp:simplePos x="0" y="0"/>
                    <wp:positionH relativeFrom="page">
                      <wp:posOffset>299545</wp:posOffset>
                    </wp:positionH>
                    <wp:positionV relativeFrom="page">
                      <wp:posOffset>268014</wp:posOffset>
                    </wp:positionV>
                    <wp:extent cx="2194560" cy="9125712"/>
                    <wp:effectExtent l="0" t="0" r="635" b="13970"/>
                    <wp:wrapNone/>
                    <wp:docPr id="758240556" name="Group 75824055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9961304" name="Rectangle 2996130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798379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6A9385" w14:textId="77777777" w:rsidR="00173C48" w:rsidRDefault="00173C48" w:rsidP="00173C48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81585054" name="Group 178158505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98208821" name="Group 15982088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2023817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8413755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283790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2470705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753514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656148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70846040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8839990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9342982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690886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9239983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675088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340741858" name="Group 134074185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3122461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715944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4179352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2067343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6515958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1759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988482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8465570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81654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0250131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5669996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EB864A" id="Group 758240556" o:spid="_x0000_s1026" style="position:absolute;margin-left:23.6pt;margin-top:21.1pt;width:172.8pt;height:718.55pt;z-index:-251635712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">
                    <v:rect id="Rectangle 2996130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" adj="18883" fillcolor="#463589" stroked="f" strokeweight="2pt">
                      <v:textbox inset=",0,14.4pt,0">
                        <w:txbxContent>
                          <w:p w14:paraId="4D6A9385" w14:textId="77777777" w:rsidR="00173C48" w:rsidRDefault="00173C48" w:rsidP="00173C48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178158505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">
                      <v:group id="Group 15982088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34074185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2E46F9" w:rsidRDefault="002E46F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55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AWW9mGTCQAAHAEAQAOAAAAAAAA&#10;AAAAAAAAAC4CAABkcnMvZTJvRG9jLnhtbFBLAQItABQABgAIAAAAIQBP95Uy3QAAAAYBAAAPAAAA&#10;AAAAAAAAAAAAAKYmAABkcnMvZG93bnJldi54bWxQSwUGAAAAAAQABADzAAAAsCcAAAAA&#10;">
                    <v:rect id="Rectangle 14" o:spid="_x0000_s1056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 id="Pentagon 4" o:spid="_x0000_s105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2E46F9" w:rsidRDefault="002E46F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5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5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6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6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6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6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6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6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6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6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6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6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7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7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7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7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7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7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7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7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7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7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8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8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8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8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423BAE58" w:rsidR="002E46F9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830BA" w:rsidRPr="00C2692F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2E46F9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46F9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84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09484665" w14:textId="423BAE58" w:rsidR="002E46F9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830BA" w:rsidRPr="00C2692F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2E46F9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46F9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24C57407" w:rsidR="00CA74F4" w:rsidRDefault="00173C48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4600E9DD" wp14:editId="2FEC4DA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07E97D80" w:rsidR="002E46F9" w:rsidRPr="00C2692F" w:rsidRDefault="002E46F9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Pr="00C2692F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OWASP  2017 TOP 10 </w:t>
                                </w:r>
                              </w:p>
                              <w:p w14:paraId="5709D450" w14:textId="2A3AB8E8" w:rsidR="002E46F9" w:rsidRPr="00C2692F" w:rsidRDefault="002E46F9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C2692F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详细报告</w:t>
                                </w:r>
                              </w:p>
                              <w:p w14:paraId="7B1C07F5" w14:textId="77777777" w:rsidR="002E46F9" w:rsidRDefault="002E46F9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0AFCFC90" w14:textId="77777777" w:rsidR="002E46F9" w:rsidRDefault="002E46F9" w:rsidP="00FF02D5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2671D451" w14:textId="77777777" w:rsidR="002E46F9" w:rsidRDefault="002E46F9" w:rsidP="00FF02D5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77EADD25" w14:textId="77777777" w:rsidR="002E46F9" w:rsidRDefault="002E46F9" w:rsidP="00FF02D5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2E46F9" w:rsidRPr="00CA74F4" w:rsidRDefault="002E46F9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2E46F9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2E46F9" w:rsidRPr="00B1237A" w:rsidRDefault="002E46F9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2E46F9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2E46F9" w:rsidRPr="00B1237A" w:rsidRDefault="002E46F9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2E46F9" w:rsidRDefault="002E46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85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" filled="f" stroked="f" strokeweight=".5pt">
                    <v:textbox inset="0,0,0,0">
                      <w:txbxContent>
                        <w:p w14:paraId="50FD87B7" w14:textId="07E97D80" w:rsidR="002E46F9" w:rsidRPr="00C2692F" w:rsidRDefault="002E46F9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Pr="00C2692F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OWASP  2017 TOP 10 </w:t>
                          </w:r>
                        </w:p>
                        <w:p w14:paraId="5709D450" w14:textId="2A3AB8E8" w:rsidR="002E46F9" w:rsidRPr="00C2692F" w:rsidRDefault="002E46F9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C2692F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详细报告</w:t>
                          </w:r>
                        </w:p>
                        <w:p w14:paraId="7B1C07F5" w14:textId="77777777" w:rsidR="002E46F9" w:rsidRDefault="002E46F9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0AFCFC90" w14:textId="77777777" w:rsidR="002E46F9" w:rsidRDefault="002E46F9" w:rsidP="00FF02D5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2671D451" w14:textId="77777777" w:rsidR="002E46F9" w:rsidRDefault="002E46F9" w:rsidP="00FF02D5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77EADD25" w14:textId="77777777" w:rsidR="002E46F9" w:rsidRDefault="002E46F9" w:rsidP="00FF02D5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proofErr w:type="gramEnd"/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2E46F9" w:rsidRPr="00CA74F4" w:rsidRDefault="002E46F9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2E46F9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2E46F9" w:rsidRPr="00B1237A" w:rsidRDefault="002E46F9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2E46F9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2E46F9" w:rsidRPr="00B1237A" w:rsidRDefault="002E46F9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2E46F9" w:rsidRDefault="002E46F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38DB65B9" w:rsidR="002E46F9" w:rsidRPr="00F3760D" w:rsidRDefault="002E46F9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86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" filled="f" stroked="f" strokeweight=".5pt">
                    <v:textbox>
                      <w:txbxContent>
                        <w:p w14:paraId="70931857" w14:textId="38DB65B9" w:rsidR="002E46F9" w:rsidRPr="00F3760D" w:rsidRDefault="002E46F9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73668EE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5B24DA3D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3B3C4D0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10918C3F" w14:textId="77777777" w:rsidR="009F5EF9" w:rsidRDefault="00CA74F4" w:rsidP="00C8580D">
      <w:pPr>
        <w:pStyle w:val="Heading1"/>
        <w:numPr>
          <w:ilvl w:val="0"/>
          <w:numId w:val="0"/>
        </w:numPr>
        <w:ind w:left="357" w:right="657"/>
        <w:rPr>
          <w:noProof/>
        </w:rPr>
      </w:pPr>
      <w:r w:rsidRPr="00015B29">
        <w:lastRenderedPageBreak/>
        <w:tab/>
      </w:r>
      <w:bookmarkStart w:id="1" w:name="_Toc23407866"/>
      <w:r w:rsidR="00B15BC0">
        <w:rPr>
          <w:rFonts w:hint="eastAsia"/>
          <w:lang w:eastAsia="zh-CN"/>
        </w:rPr>
        <w:t>目录</w:t>
      </w:r>
      <w:bookmarkEnd w:id="1"/>
      <w:r w:rsidR="00C8580D">
        <w:rPr>
          <w:rFonts w:asciiTheme="majorHAnsi" w:hAnsiTheme="majorHAnsi"/>
          <w:caps/>
          <w:color w:val="404040" w:themeColor="text1" w:themeTint="BF"/>
          <w:sz w:val="22"/>
        </w:rPr>
        <w:fldChar w:fldCharType="begin"/>
      </w:r>
      <w:r w:rsidR="00C8580D">
        <w:rPr>
          <w:rFonts w:asciiTheme="majorHAnsi" w:hAnsiTheme="majorHAnsi"/>
          <w:caps/>
          <w:color w:val="404040" w:themeColor="text1" w:themeTint="BF"/>
          <w:sz w:val="22"/>
        </w:rPr>
        <w:instrText xml:space="preserve"> TOC \o "1-4" \n </w:instrText>
      </w:r>
      <w:r w:rsidR="00C8580D">
        <w:rPr>
          <w:rFonts w:asciiTheme="majorHAnsi" w:hAnsiTheme="majorHAnsi"/>
          <w:caps/>
          <w:color w:val="404040" w:themeColor="text1" w:themeTint="BF"/>
          <w:sz w:val="22"/>
        </w:rPr>
        <w:fldChar w:fldCharType="separate"/>
      </w:r>
    </w:p>
    <w:p w14:paraId="3ABDF87F" w14:textId="6F13FC5C" w:rsidR="009F5EF9" w:rsidRDefault="009F5EF9">
      <w:pPr>
        <w:pStyle w:val="TOC1"/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>
        <w:rPr>
          <w:rFonts w:hint="eastAsia"/>
          <w:noProof/>
          <w:lang w:eastAsia="zh-CN"/>
        </w:rPr>
        <w:t xml:space="preserve"> </w:t>
      </w:r>
    </w:p>
    <w:p w14:paraId="24F2EF0A" w14:textId="77777777" w:rsidR="009F5EF9" w:rsidRPr="00C2692F" w:rsidRDefault="009F5EF9" w:rsidP="00E225C2">
      <w:pPr>
        <w:pStyle w:val="TOC1"/>
        <w:tabs>
          <w:tab w:val="left" w:pos="737"/>
        </w:tabs>
        <w:spacing w:line="276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1.</w:t>
      </w:r>
      <w:r w:rsidRPr="00C2692F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简介</w:t>
      </w:r>
    </w:p>
    <w:p w14:paraId="16C91060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应用特征</w:t>
      </w:r>
    </w:p>
    <w:p w14:paraId="3A860020" w14:textId="77777777" w:rsidR="009F5EF9" w:rsidRPr="00C2692F" w:rsidRDefault="009F5EF9" w:rsidP="00E225C2">
      <w:pPr>
        <w:pStyle w:val="TOC1"/>
        <w:tabs>
          <w:tab w:val="left" w:pos="737"/>
        </w:tabs>
        <w:spacing w:line="276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2.</w:t>
      </w:r>
      <w:r w:rsidRPr="00C2692F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安全违规简介</w:t>
      </w:r>
    </w:p>
    <w:p w14:paraId="41BFAFE1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Top 10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漏洞</w:t>
      </w:r>
    </w:p>
    <w:p w14:paraId="71CB25EC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A1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注入</w:t>
      </w:r>
    </w:p>
    <w:p w14:paraId="197AD11D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A2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失效的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>身份验证</w:t>
      </w:r>
    </w:p>
    <w:p w14:paraId="17B4FB1D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A3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敏感数据暴露</w:t>
      </w:r>
    </w:p>
    <w:p w14:paraId="15123625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2.5.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A4 – XML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外部实体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 xml:space="preserve">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 (XXE)</w:t>
      </w:r>
    </w:p>
    <w:p w14:paraId="76B3DC2A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2.6.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A5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失效的访问控制</w:t>
      </w:r>
    </w:p>
    <w:p w14:paraId="6D123655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2.7.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A6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安全性错误配置</w:t>
      </w:r>
    </w:p>
    <w:p w14:paraId="6EBB5D7A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2.8.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A7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跨站脚本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 xml:space="preserve">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>(XSS)</w:t>
      </w:r>
    </w:p>
    <w:p w14:paraId="24FE023D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2.9.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A8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不安全的反序列化</w:t>
      </w:r>
    </w:p>
    <w:p w14:paraId="3FA8ADCF" w14:textId="77777777" w:rsidR="009F5EF9" w:rsidRPr="00C2692F" w:rsidRDefault="009F5EF9" w:rsidP="00E225C2">
      <w:pPr>
        <w:pStyle w:val="TOC2"/>
        <w:tabs>
          <w:tab w:val="left" w:pos="12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2.10.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A9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使用带已知漏洞的组件</w:t>
      </w:r>
    </w:p>
    <w:p w14:paraId="4520BB43" w14:textId="77777777" w:rsidR="009F5EF9" w:rsidRPr="00C2692F" w:rsidRDefault="009F5EF9" w:rsidP="00E225C2">
      <w:pPr>
        <w:pStyle w:val="TOC2"/>
        <w:tabs>
          <w:tab w:val="left" w:pos="12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2.11.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A10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日志记录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&amp;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监视不足</w:t>
      </w:r>
    </w:p>
    <w:p w14:paraId="13BCC3BF" w14:textId="77777777" w:rsidR="009F5EF9" w:rsidRPr="00C2692F" w:rsidRDefault="009F5EF9" w:rsidP="00E225C2">
      <w:pPr>
        <w:pStyle w:val="TOC1"/>
        <w:tabs>
          <w:tab w:val="left" w:pos="737"/>
        </w:tabs>
        <w:spacing w:line="276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3.</w:t>
      </w:r>
      <w:r w:rsidRPr="00C2692F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安全违规细节</w:t>
      </w:r>
    </w:p>
    <w:p w14:paraId="4BAE3806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A1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注入</w:t>
      </w:r>
    </w:p>
    <w:p w14:paraId="75A81C83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A2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失效的身份验证</w:t>
      </w:r>
    </w:p>
    <w:p w14:paraId="4D5AC1BA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A3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敏感数据暴露</w:t>
      </w:r>
    </w:p>
    <w:p w14:paraId="2DC6EB64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A4 – XML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外部实体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 xml:space="preserve">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>(XXE)</w:t>
      </w:r>
    </w:p>
    <w:p w14:paraId="4341279B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A5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失效的访问控制</w:t>
      </w:r>
    </w:p>
    <w:p w14:paraId="35993BB4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A6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安全性错误配置</w:t>
      </w:r>
    </w:p>
    <w:p w14:paraId="52942C6D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3.7.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A7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跨站脚本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 xml:space="preserve">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>(XSS)</w:t>
      </w:r>
    </w:p>
    <w:p w14:paraId="197928BE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3.8.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A8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不安全的反序列化</w:t>
      </w:r>
    </w:p>
    <w:p w14:paraId="581CBE04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3.9.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-2017 A9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使用带已知漏洞的组件</w:t>
      </w:r>
    </w:p>
    <w:p w14:paraId="61B273BF" w14:textId="77777777" w:rsidR="009F5EF9" w:rsidRPr="00C2692F" w:rsidRDefault="009F5EF9" w:rsidP="00E225C2">
      <w:pPr>
        <w:pStyle w:val="TOC2"/>
        <w:tabs>
          <w:tab w:val="left" w:pos="12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3.10.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 xml:space="preserve">OWASP -2017 A10 – 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日志记录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&amp;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监视不足</w:t>
      </w:r>
    </w:p>
    <w:p w14:paraId="160F4D7E" w14:textId="77777777" w:rsidR="009F5EF9" w:rsidRPr="00C2692F" w:rsidRDefault="009F5EF9" w:rsidP="00E225C2">
      <w:pPr>
        <w:pStyle w:val="TOC1"/>
        <w:tabs>
          <w:tab w:val="left" w:pos="737"/>
        </w:tabs>
        <w:spacing w:line="276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4.</w:t>
      </w:r>
      <w:r w:rsidRPr="00C2692F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附录</w:t>
      </w:r>
    </w:p>
    <w:p w14:paraId="641C8BD9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关于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CAST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软件智能</w:t>
      </w:r>
    </w:p>
    <w:p w14:paraId="362E0310" w14:textId="77777777" w:rsidR="009F5EF9" w:rsidRPr="00C2692F" w:rsidRDefault="009F5EF9" w:rsidP="00E225C2">
      <w:pPr>
        <w:pStyle w:val="TOC2"/>
        <w:tabs>
          <w:tab w:val="left" w:pos="1000"/>
        </w:tabs>
        <w:spacing w:line="276" w:lineRule="auto"/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C2692F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关于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CAST</w:t>
      </w:r>
      <w:r w:rsidRPr="00C2692F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安全性</w:t>
      </w:r>
    </w:p>
    <w:p w14:paraId="31007FBA" w14:textId="5D255F79" w:rsidR="00C9214B" w:rsidRPr="00B1237A" w:rsidRDefault="00C8580D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37A64E63" w:rsidR="00874417" w:rsidRPr="00FF02D5" w:rsidRDefault="00B1237A" w:rsidP="002638B2">
      <w:pPr>
        <w:pStyle w:val="Heading1"/>
        <w:ind w:right="657"/>
        <w:rPr>
          <w:rFonts w:ascii="Times New Roman" w:hAnsi="Times New Roman" w:cs="Times New Roman"/>
          <w:sz w:val="22"/>
          <w:szCs w:val="22"/>
        </w:rPr>
      </w:pPr>
      <w:r w:rsidRPr="00FF02D5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bookmarkStart w:id="2" w:name="_Toc23407867"/>
      <w:r w:rsidR="00B15BC0">
        <w:rPr>
          <w:rFonts w:ascii="Times New Roman" w:hAnsi="Times New Roman" w:cs="Times New Roman" w:hint="eastAsia"/>
          <w:sz w:val="22"/>
          <w:szCs w:val="22"/>
          <w:lang w:eastAsia="zh-CN"/>
        </w:rPr>
        <w:t>简介</w:t>
      </w:r>
      <w:bookmarkEnd w:id="2"/>
    </w:p>
    <w:p w14:paraId="1BC92A85" w14:textId="77777777" w:rsidR="00644485" w:rsidRPr="00D1062E" w:rsidRDefault="00644485" w:rsidP="0064448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3" w:name="_Toc380677725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评估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应用的安全状况，确定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。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评估使用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应用智能平台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（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D1062E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D1062E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自动扫描应用，根据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OWASP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标准审查架构、设计和代码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。</w:t>
      </w:r>
    </w:p>
    <w:p w14:paraId="0F70F88D" w14:textId="77777777" w:rsidR="00644485" w:rsidRPr="00D1062E" w:rsidRDefault="00644485" w:rsidP="0064448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BFBF097" w14:textId="36E5487B" w:rsidR="00644485" w:rsidRPr="00D1062E" w:rsidRDefault="00644485" w:rsidP="0064448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4" w:name="_Toc531862242"/>
      <w:bookmarkStart w:id="5" w:name="_Toc531948781"/>
      <w:r w:rsidRPr="00D1062E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采用的质量规则来自行业流行的通用标准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（</w:t>
      </w:r>
      <w:r w:rsidR="00FE20FA" w:rsidRPr="00FE20FA">
        <w:rPr>
          <w:rFonts w:ascii="Times New Roman" w:eastAsiaTheme="majorEastAsia" w:hAnsi="Times New Roman"/>
          <w:sz w:val="22"/>
          <w:szCs w:val="22"/>
        </w:rPr>
        <w:t>OWASP, CWE, CISQ</w:t>
      </w:r>
      <w:r w:rsidRPr="00D1062E">
        <w:rPr>
          <w:rFonts w:ascii="Times New Roman" w:eastAsiaTheme="majorEastAsia" w:hAnsi="Times New Roman"/>
          <w:sz w:val="22"/>
          <w:szCs w:val="22"/>
        </w:rPr>
        <w:t>）。</w:t>
      </w:r>
      <w:r w:rsidRPr="00D1062E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D1062E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D1062E">
        <w:rPr>
          <w:rFonts w:ascii="Times New Roman" w:eastAsiaTheme="majorEastAsia" w:hAnsi="Times New Roman"/>
          <w:sz w:val="22"/>
          <w:szCs w:val="22"/>
        </w:rPr>
        <w:t>。</w:t>
      </w:r>
    </w:p>
    <w:bookmarkEnd w:id="4"/>
    <w:bookmarkEnd w:id="5"/>
    <w:p w14:paraId="4F483244" w14:textId="77777777" w:rsidR="00644485" w:rsidRPr="00FF02D5" w:rsidRDefault="00644485" w:rsidP="00B304A1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</w:p>
    <w:p w14:paraId="120AFFF5" w14:textId="3771C243" w:rsidR="00874417" w:rsidRPr="00FF02D5" w:rsidRDefault="00644485" w:rsidP="002638B2">
      <w:pPr>
        <w:pStyle w:val="Heading2"/>
        <w:spacing w:after="0"/>
        <w:ind w:left="540" w:right="657" w:hanging="540"/>
        <w:rPr>
          <w:rFonts w:ascii="Times New Roman" w:hAnsi="Times New Roman"/>
          <w:sz w:val="22"/>
          <w:szCs w:val="22"/>
          <w:lang w:val="en-US"/>
        </w:rPr>
      </w:pPr>
      <w:bookmarkStart w:id="6" w:name="_Toc23407868"/>
      <w:bookmarkEnd w:id="3"/>
      <w:r>
        <w:rPr>
          <w:rFonts w:ascii="Times New Roman" w:hAnsi="Times New Roman" w:hint="eastAsia"/>
          <w:sz w:val="22"/>
          <w:szCs w:val="22"/>
          <w:lang w:val="en-US" w:eastAsia="zh-CN"/>
        </w:rPr>
        <w:t>应用特征</w:t>
      </w:r>
      <w:bookmarkEnd w:id="6"/>
    </w:p>
    <w:p w14:paraId="4B0A16FF" w14:textId="77777777" w:rsidR="00C60C03" w:rsidRPr="00FF02D5" w:rsidRDefault="00C60C03" w:rsidP="002638B2">
      <w:pPr>
        <w:spacing w:after="0" w:line="240" w:lineRule="auto"/>
        <w:ind w:right="657"/>
        <w:rPr>
          <w:rFonts w:ascii="Times New Roman" w:hAnsi="Times New Roman"/>
          <w:noProof/>
          <w:sz w:val="22"/>
          <w:szCs w:val="22"/>
        </w:rPr>
      </w:pPr>
    </w:p>
    <w:p w14:paraId="178C24DB" w14:textId="77777777" w:rsidR="00876D36" w:rsidRPr="00D00F91" w:rsidRDefault="00876D36" w:rsidP="00876D36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D673EF">
        <w:rPr>
          <w:rFonts w:ascii="Times New Roman" w:eastAsiaTheme="majorEastAsia" w:hAnsi="Times New Roman"/>
          <w:sz w:val="22"/>
          <w:szCs w:val="22"/>
        </w:rPr>
        <w:t>此评估重点关注所述应用</w:t>
      </w:r>
      <w:proofErr w:type="gramEnd"/>
      <w:r w:rsidRPr="00D673EF">
        <w:rPr>
          <w:rFonts w:ascii="Times New Roman" w:eastAsiaTheme="majorEastAsia" w:hAnsi="Times New Roman"/>
          <w:sz w:val="22"/>
          <w:szCs w:val="22"/>
        </w:rPr>
        <w:t>（用户界面到数据库）的技术实现，不分析业务功能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57607990" w14:textId="77777777" w:rsidR="007B070B" w:rsidRPr="00FF02D5" w:rsidRDefault="007B070B" w:rsidP="002638B2">
      <w:pPr>
        <w:ind w:right="657"/>
        <w:rPr>
          <w:rFonts w:ascii="Times New Roman" w:hAnsi="Times New Roman"/>
          <w:sz w:val="22"/>
          <w:szCs w:val="22"/>
        </w:rPr>
      </w:pPr>
    </w:p>
    <w:p w14:paraId="2B2460C1" w14:textId="77777777" w:rsidR="007B070B" w:rsidRPr="00FF02D5" w:rsidRDefault="00015B29" w:rsidP="002638B2">
      <w:pPr>
        <w:ind w:left="3120" w:right="657" w:firstLine="425"/>
        <w:rPr>
          <w:rFonts w:ascii="Times New Roman" w:hAnsi="Times New Roman"/>
          <w:noProof/>
          <w:sz w:val="22"/>
          <w:szCs w:val="22"/>
        </w:rPr>
      </w:pPr>
      <w:r w:rsidRPr="00FF02D5">
        <w:rPr>
          <w:rFonts w:ascii="Times New Roman" w:hAnsi="Times New Roman"/>
          <w:i/>
          <w:sz w:val="22"/>
          <w:szCs w:val="22"/>
        </w:rPr>
        <w:t xml:space="preserve">                                   </w:t>
      </w:r>
    </w:p>
    <w:tbl>
      <w:tblPr>
        <w:tblStyle w:val="GridTable5Dark-Accent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FF02D5" w14:paraId="6CC2F71A" w14:textId="77777777" w:rsidTr="000A0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4F9A64BF" w:rsidR="002638B2" w:rsidRPr="00FF02D5" w:rsidRDefault="00BB7F1A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3C5C36E3" w:rsidR="002638B2" w:rsidRPr="00FF02D5" w:rsidRDefault="00BB7F1A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FF02D5" w14:paraId="57F86C42" w14:textId="77777777" w:rsidTr="000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FF02D5" w:rsidRDefault="002638B2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FF02D5" w:rsidRDefault="002638B2" w:rsidP="00E82472">
            <w:pPr>
              <w:spacing w:after="0" w:line="240" w:lineRule="auto"/>
              <w:ind w:right="657"/>
              <w:jc w:val="right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FF02D5" w14:paraId="7E2605E2" w14:textId="77777777" w:rsidTr="000A0C42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FF02D5" w:rsidRDefault="002638B2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FF02D5" w:rsidRDefault="002638B2" w:rsidP="00E82472">
            <w:pPr>
              <w:spacing w:after="0" w:line="240" w:lineRule="auto"/>
              <w:ind w:right="657"/>
              <w:jc w:val="right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FF02D5" w14:paraId="7F26FC58" w14:textId="77777777" w:rsidTr="000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FF02D5" w:rsidRDefault="002638B2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FF02D5" w:rsidRDefault="002638B2" w:rsidP="00E82472">
            <w:pPr>
              <w:spacing w:after="0" w:line="240" w:lineRule="auto"/>
              <w:ind w:right="657"/>
              <w:jc w:val="right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FF02D5" w14:paraId="6A618DB2" w14:textId="77777777" w:rsidTr="000A0C42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FF02D5" w:rsidRDefault="002638B2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FF02D5" w:rsidRDefault="002638B2" w:rsidP="00E82472">
            <w:pPr>
              <w:spacing w:after="0" w:line="240" w:lineRule="auto"/>
              <w:ind w:right="657"/>
              <w:jc w:val="right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FF02D5" w14:paraId="6B48912A" w14:textId="77777777" w:rsidTr="000A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FF02D5" w:rsidRDefault="002638B2" w:rsidP="002638B2">
            <w:pPr>
              <w:spacing w:after="0" w:line="240" w:lineRule="auto"/>
              <w:ind w:right="657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FF02D5" w:rsidRDefault="002638B2" w:rsidP="00E82472">
            <w:pPr>
              <w:spacing w:after="0" w:line="240" w:lineRule="auto"/>
              <w:ind w:right="657"/>
              <w:jc w:val="right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FF02D5">
              <w:rPr>
                <w:rFonts w:ascii="Times New Roman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44ABF003" w:rsidR="007B070B" w:rsidRPr="00FF02D5" w:rsidRDefault="00CC4776" w:rsidP="002638B2">
      <w:pPr>
        <w:spacing w:after="0" w:line="240" w:lineRule="auto"/>
        <w:ind w:right="657"/>
        <w:rPr>
          <w:rFonts w:ascii="Times New Roman" w:hAnsi="Times New Roman"/>
          <w:noProof/>
          <w:sz w:val="22"/>
          <w:szCs w:val="22"/>
        </w:rPr>
      </w:pPr>
      <w:r w:rsidRPr="00FF02D5">
        <w:rPr>
          <w:rFonts w:ascii="Times New Roman" w:hAnsi="Times New Roman"/>
          <w:noProof/>
          <w:sz w:val="22"/>
          <w:szCs w:val="22"/>
          <w:lang w:eastAsia="en-US"/>
        </w:rPr>
        <w:drawing>
          <wp:inline distT="0" distB="0" distL="0" distR="0" wp14:anchorId="13238CE4" wp14:editId="55E0CC96">
            <wp:extent cx="2333625" cy="1590675"/>
            <wp:effectExtent l="0" t="0" r="0" b="0"/>
            <wp:docPr id="5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902F75" w14:textId="138350AD" w:rsidR="00876D36" w:rsidRPr="00D673EF" w:rsidRDefault="00876D36" w:rsidP="00876D36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hAnsi="Times New Roman"/>
          <w:sz w:val="22"/>
          <w:szCs w:val="22"/>
        </w:rPr>
        <w:t xml:space="preserve">            </w:t>
      </w:r>
      <w:r w:rsidR="00592C0F" w:rsidRPr="00FF02D5">
        <w:rPr>
          <w:rFonts w:ascii="Times New Roman" w:hAnsi="Times New Roman"/>
          <w:sz w:val="22"/>
          <w:szCs w:val="22"/>
        </w:rPr>
        <w:t xml:space="preserve">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图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：应用技术特征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：应用规模特征</w:t>
      </w:r>
    </w:p>
    <w:p w14:paraId="2D355782" w14:textId="15B7A060" w:rsidR="005773E4" w:rsidRPr="00FF02D5" w:rsidRDefault="005773E4" w:rsidP="00876D36">
      <w:pPr>
        <w:ind w:right="657"/>
        <w:rPr>
          <w:rFonts w:ascii="Times New Roman" w:hAnsi="Times New Roman"/>
          <w:noProof/>
          <w:sz w:val="22"/>
          <w:szCs w:val="22"/>
        </w:rPr>
      </w:pPr>
    </w:p>
    <w:p w14:paraId="7B1A5BEC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  <w:r w:rsidRPr="00FF02D5">
        <w:rPr>
          <w:rFonts w:ascii="Times New Roman" w:hAnsi="Times New Roman"/>
          <w:sz w:val="22"/>
          <w:szCs w:val="22"/>
        </w:rPr>
        <w:t xml:space="preserve"> </w:t>
      </w:r>
    </w:p>
    <w:p w14:paraId="3D45679E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2AA4EE0B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144CE714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65499DE4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543B1370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796580D5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460C60B7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63E737B3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3850CB75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0E9A23E5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4A5FBA3E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5578C340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14E74937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07F08A17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31EE564B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1F714F18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58F40902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250A81E5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7EC2F9DA" w14:textId="77777777" w:rsidR="00F3760D" w:rsidRPr="00FF02D5" w:rsidRDefault="00F3760D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</w:p>
    <w:p w14:paraId="18F82B0A" w14:textId="77777777" w:rsidR="00F3760D" w:rsidRPr="00FF02D5" w:rsidRDefault="00A7648A" w:rsidP="002638B2">
      <w:pPr>
        <w:spacing w:after="0" w:line="240" w:lineRule="auto"/>
        <w:ind w:left="0" w:right="657"/>
        <w:jc w:val="left"/>
        <w:rPr>
          <w:rFonts w:ascii="Times New Roman" w:hAnsi="Times New Roman"/>
          <w:sz w:val="22"/>
          <w:szCs w:val="22"/>
        </w:rPr>
      </w:pPr>
      <w:r w:rsidRPr="00FF02D5">
        <w:rPr>
          <w:rFonts w:ascii="Times New Roman" w:hAnsi="Times New Roman"/>
          <w:sz w:val="22"/>
          <w:szCs w:val="22"/>
        </w:rPr>
        <w:br w:type="page"/>
      </w:r>
    </w:p>
    <w:p w14:paraId="6484D866" w14:textId="4363EBF4" w:rsidR="004708D5" w:rsidRPr="00FF02D5" w:rsidRDefault="00876D36" w:rsidP="002638B2">
      <w:pPr>
        <w:pStyle w:val="Heading1"/>
        <w:ind w:right="657"/>
        <w:rPr>
          <w:rFonts w:ascii="Times New Roman" w:hAnsi="Times New Roman" w:cs="Times New Roman"/>
          <w:noProof/>
          <w:sz w:val="22"/>
          <w:szCs w:val="22"/>
        </w:rPr>
      </w:pPr>
      <w:bookmarkStart w:id="7" w:name="_Toc23407869"/>
      <w:r>
        <w:rPr>
          <w:rFonts w:ascii="Times New Roman" w:hAnsi="Times New Roman" w:cs="Times New Roman" w:hint="eastAsia"/>
          <w:sz w:val="22"/>
          <w:szCs w:val="22"/>
          <w:lang w:eastAsia="zh-CN"/>
        </w:rPr>
        <w:lastRenderedPageBreak/>
        <w:t>安全违规简介</w:t>
      </w:r>
      <w:bookmarkEnd w:id="7"/>
    </w:p>
    <w:p w14:paraId="55202116" w14:textId="590E4A64" w:rsidR="00876D36" w:rsidRPr="00BD3568" w:rsidRDefault="00876D36" w:rsidP="00876D36">
      <w:pPr>
        <w:ind w:left="0" w:right="657"/>
        <w:jc w:val="left"/>
        <w:rPr>
          <w:rFonts w:ascii="Times New Roman" w:hAnsi="Times New Roman"/>
          <w:noProof/>
          <w:sz w:val="20"/>
        </w:rPr>
      </w:pPr>
      <w:r w:rsidRPr="00BD3568">
        <w:rPr>
          <w:rFonts w:ascii="Times New Roman" w:hAnsi="Times New Roman"/>
          <w:noProof/>
          <w:sz w:val="20"/>
        </w:rPr>
        <w:t>本节</w:t>
      </w:r>
      <w:r w:rsidRPr="00BD3568">
        <w:rPr>
          <w:rFonts w:ascii="Times New Roman" w:hAnsi="Times New Roman"/>
          <w:noProof/>
          <w:sz w:val="20"/>
          <w:lang w:eastAsia="zh-CN"/>
        </w:rPr>
        <w:t>内容</w:t>
      </w:r>
      <w:r w:rsidRPr="00BD3568">
        <w:rPr>
          <w:rFonts w:ascii="Times New Roman" w:hAnsi="Times New Roman"/>
          <w:noProof/>
          <w:sz w:val="20"/>
        </w:rPr>
        <w:t>总结了</w:t>
      </w:r>
      <w:r w:rsidRPr="00BD3568">
        <w:rPr>
          <w:rFonts w:ascii="Times New Roman" w:hAnsi="Times New Roman"/>
          <w:noProof/>
          <w:sz w:val="20"/>
        </w:rPr>
        <w:t xml:space="preserve">CAST </w:t>
      </w:r>
      <w:r w:rsidRPr="00BD3568">
        <w:rPr>
          <w:rFonts w:ascii="Times New Roman" w:hAnsi="Times New Roman"/>
          <w:noProof/>
          <w:sz w:val="20"/>
          <w:lang w:eastAsia="zh-CN"/>
        </w:rPr>
        <w:t>应用智能平台（</w:t>
      </w:r>
      <w:r w:rsidRPr="00BD3568">
        <w:rPr>
          <w:rFonts w:ascii="Times New Roman" w:hAnsi="Times New Roman"/>
          <w:noProof/>
          <w:sz w:val="20"/>
          <w:lang w:eastAsia="zh-CN"/>
        </w:rPr>
        <w:t>CAST AIP</w:t>
      </w:r>
      <w:r w:rsidRPr="00BD3568">
        <w:rPr>
          <w:rFonts w:ascii="Times New Roman" w:hAnsi="Times New Roman"/>
          <w:noProof/>
          <w:sz w:val="20"/>
          <w:lang w:eastAsia="zh-CN"/>
        </w:rPr>
        <w:t>）</w:t>
      </w:r>
      <w:r>
        <w:rPr>
          <w:rFonts w:ascii="Times New Roman" w:hAnsi="Times New Roman" w:hint="eastAsia"/>
          <w:noProof/>
          <w:sz w:val="20"/>
          <w:lang w:eastAsia="zh-CN"/>
        </w:rPr>
        <w:t>基于</w:t>
      </w:r>
      <w:r w:rsidRPr="00BD3568">
        <w:rPr>
          <w:rFonts w:ascii="Times New Roman" w:hAnsi="Times New Roman"/>
          <w:noProof/>
          <w:sz w:val="20"/>
          <w:lang w:eastAsia="zh-CN"/>
        </w:rPr>
        <w:t>“</w:t>
      </w:r>
      <w:r w:rsidRPr="00D00F91">
        <w:rPr>
          <w:rFonts w:ascii="Times New Roman" w:eastAsiaTheme="majorEastAsia" w:hAnsi="Times New Roman"/>
          <w:noProof/>
          <w:sz w:val="22"/>
          <w:szCs w:val="22"/>
        </w:rPr>
        <w:t>OWASP 201</w:t>
      </w:r>
      <w:r>
        <w:rPr>
          <w:rFonts w:ascii="Times New Roman" w:eastAsiaTheme="majorEastAsia" w:hAnsi="Times New Roman"/>
          <w:noProof/>
          <w:sz w:val="22"/>
          <w:szCs w:val="22"/>
        </w:rPr>
        <w:t>7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</w:t>
      </w:r>
      <w:r w:rsidRPr="00BD3568">
        <w:rPr>
          <w:rFonts w:ascii="Times New Roman" w:hAnsi="Times New Roman"/>
          <w:noProof/>
          <w:sz w:val="20"/>
          <w:lang w:eastAsia="zh-CN"/>
        </w:rPr>
        <w:t>”</w:t>
      </w:r>
      <w:r w:rsidRPr="00BD3568">
        <w:rPr>
          <w:rFonts w:ascii="Times New Roman" w:hAnsi="Times New Roman"/>
          <w:noProof/>
          <w:sz w:val="20"/>
        </w:rPr>
        <w:t>进行结构质量分析</w:t>
      </w:r>
      <w:r w:rsidRPr="00BD3568">
        <w:rPr>
          <w:rFonts w:ascii="Times New Roman" w:hAnsi="Times New Roman"/>
          <w:noProof/>
          <w:sz w:val="20"/>
          <w:lang w:eastAsia="zh-CN"/>
        </w:rPr>
        <w:t>所识别</w:t>
      </w:r>
      <w:r w:rsidRPr="00BD3568">
        <w:rPr>
          <w:rFonts w:ascii="Times New Roman" w:hAnsi="Times New Roman"/>
          <w:noProof/>
          <w:sz w:val="20"/>
        </w:rPr>
        <w:t>的</w:t>
      </w:r>
      <w:r>
        <w:rPr>
          <w:rFonts w:ascii="Times New Roman" w:hAnsi="Times New Roman" w:hint="eastAsia"/>
          <w:noProof/>
          <w:sz w:val="20"/>
          <w:lang w:eastAsia="zh-CN"/>
        </w:rPr>
        <w:t>关键</w:t>
      </w:r>
      <w:r w:rsidRPr="00BD3568">
        <w:rPr>
          <w:rFonts w:ascii="Times New Roman" w:hAnsi="Times New Roman"/>
          <w:noProof/>
          <w:sz w:val="20"/>
        </w:rPr>
        <w:t>安全漏洞</w:t>
      </w:r>
      <w:r w:rsidRPr="00BD3568">
        <w:rPr>
          <w:rFonts w:ascii="Times New Roman" w:hAnsi="Times New Roman"/>
          <w:noProof/>
          <w:sz w:val="20"/>
          <w:lang w:eastAsia="zh-CN"/>
        </w:rPr>
        <w:t>。</w:t>
      </w:r>
      <w:r>
        <w:rPr>
          <w:rFonts w:ascii="Times New Roman" w:hAnsi="Times New Roman" w:hint="eastAsia"/>
          <w:noProof/>
          <w:sz w:val="20"/>
          <w:lang w:eastAsia="zh-CN"/>
        </w:rPr>
        <w:t>点击</w:t>
      </w:r>
      <w:hyperlink r:id="rId12" w:history="1">
        <w:r w:rsidRPr="009D4F84">
          <w:rPr>
            <w:rStyle w:val="Hyperlink"/>
            <w:rFonts w:ascii="Times New Roman" w:hAnsi="Times New Roman" w:hint="eastAsia"/>
            <w:noProof/>
            <w:sz w:val="20"/>
            <w:lang w:eastAsia="zh-CN"/>
          </w:rPr>
          <w:t>此处</w:t>
        </w:r>
      </w:hyperlink>
      <w:r>
        <w:rPr>
          <w:rFonts w:ascii="Times New Roman" w:hAnsi="Times New Roman" w:hint="eastAsia"/>
          <w:noProof/>
          <w:sz w:val="20"/>
          <w:lang w:eastAsia="zh-CN"/>
        </w:rPr>
        <w:t>了解更多</w:t>
      </w:r>
      <w:r>
        <w:rPr>
          <w:rFonts w:ascii="Times New Roman" w:hAnsi="Times New Roman" w:hint="eastAsia"/>
          <w:noProof/>
          <w:sz w:val="20"/>
          <w:lang w:eastAsia="zh-CN"/>
        </w:rPr>
        <w:t>OWASP</w:t>
      </w:r>
      <w:r>
        <w:rPr>
          <w:rFonts w:ascii="Times New Roman" w:hAnsi="Times New Roman" w:hint="eastAsia"/>
          <w:noProof/>
          <w:sz w:val="20"/>
          <w:lang w:eastAsia="zh-CN"/>
        </w:rPr>
        <w:t>安全标准的细节。</w:t>
      </w:r>
    </w:p>
    <w:p w14:paraId="3826C5AC" w14:textId="77777777" w:rsidR="007023C3" w:rsidRPr="00FF02D5" w:rsidRDefault="007023C3" w:rsidP="002638B2">
      <w:pPr>
        <w:ind w:left="0" w:right="657"/>
        <w:jc w:val="left"/>
        <w:rPr>
          <w:rFonts w:ascii="Times New Roman" w:hAnsi="Times New Roman"/>
          <w:noProof/>
          <w:sz w:val="22"/>
          <w:szCs w:val="22"/>
        </w:rPr>
      </w:pPr>
    </w:p>
    <w:p w14:paraId="4D6664C1" w14:textId="312090F5" w:rsidR="000B1DF2" w:rsidRPr="00FF02D5" w:rsidRDefault="000B1DF2" w:rsidP="002638B2">
      <w:pPr>
        <w:pStyle w:val="Heading2"/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8" w:name="_Toc531865329"/>
      <w:bookmarkStart w:id="9" w:name="_Toc531953755"/>
      <w:bookmarkStart w:id="10" w:name="_Toc23407870"/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OWASP -2017 Top 10 </w:t>
      </w:r>
      <w:bookmarkEnd w:id="8"/>
      <w:bookmarkEnd w:id="9"/>
      <w:r w:rsidR="00876D36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漏洞</w:t>
      </w:r>
      <w:bookmarkEnd w:id="10"/>
    </w:p>
    <w:p w14:paraId="11E67AE7" w14:textId="5D90018F" w:rsidR="007023C3" w:rsidRPr="00FF02D5" w:rsidRDefault="007023C3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74C2B223" w14:textId="4E6DF901" w:rsidR="00876D36" w:rsidRPr="00D00F91" w:rsidRDefault="00876D36" w:rsidP="00876D36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hyperlink r:id="rId13" w:history="1">
        <w:r w:rsidRPr="00D00F91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>OWASP</w:t>
        </w:r>
        <w:r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 xml:space="preserve"> </w:t>
        </w:r>
        <w:r w:rsidRPr="00D00F91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>Top 10</w:t>
        </w:r>
      </w:hyperlink>
      <w:r w:rsidRPr="00D00F91">
        <w:rPr>
          <w:rStyle w:val="Hyperlink"/>
          <w:rFonts w:ascii="Times New Roman" w:eastAsiaTheme="majorEastAsia" w:hAnsi="Times New Roman"/>
          <w:sz w:val="22"/>
          <w:szCs w:val="22"/>
          <w:lang w:eastAsia="zh-CN"/>
        </w:rPr>
        <w:t> 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漏洞是有关于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应用安全风险的关键漏洞。</w:t>
      </w:r>
    </w:p>
    <w:p w14:paraId="6C38D79B" w14:textId="37A20AD5" w:rsidR="00876D36" w:rsidRPr="00D00F91" w:rsidRDefault="00876D36" w:rsidP="00876D36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本应用基于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OWASP -201</w:t>
      </w:r>
      <w:r>
        <w:rPr>
          <w:rFonts w:ascii="Times New Roman" w:eastAsiaTheme="majorEastAsia" w:hAnsi="Times New Roman"/>
          <w:sz w:val="22"/>
          <w:szCs w:val="22"/>
          <w:lang w:eastAsia="zh-CN"/>
        </w:rPr>
        <w:t>7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规则的漏洞列表：</w:t>
      </w:r>
    </w:p>
    <w:p w14:paraId="5E188104" w14:textId="77777777" w:rsidR="00876D36" w:rsidRPr="00FF02D5" w:rsidRDefault="00876D36" w:rsidP="002638B2">
      <w:pPr>
        <w:pStyle w:val="BodyContent"/>
        <w:ind w:right="657"/>
        <w:rPr>
          <w:rFonts w:ascii="Times New Roman" w:hAnsi="Times New Roman"/>
          <w:sz w:val="22"/>
          <w:szCs w:val="22"/>
          <w:lang w:eastAsia="zh-CN"/>
        </w:rPr>
      </w:pP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OWASP-2017"/>
      </w:tblPr>
      <w:tblGrid>
        <w:gridCol w:w="4585"/>
        <w:gridCol w:w="1440"/>
        <w:gridCol w:w="1530"/>
        <w:gridCol w:w="1445"/>
      </w:tblGrid>
      <w:tr w:rsidR="00876D36" w:rsidRPr="00FF02D5" w14:paraId="447182E1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E27C17" w14:textId="6C14471B" w:rsidR="00876D36" w:rsidRPr="00FF02D5" w:rsidRDefault="00876D36" w:rsidP="00876D36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OWASP-2017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BF3FEC" w14:textId="36090429" w:rsidR="00876D36" w:rsidRPr="00FF02D5" w:rsidRDefault="00876D36" w:rsidP="00876D3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3F1BD" w14:textId="51BD5FA2" w:rsidR="00876D36" w:rsidRPr="00FF02D5" w:rsidRDefault="00876D36" w:rsidP="00876D3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5DB18F" w14:textId="5BEE042A" w:rsidR="00876D36" w:rsidRPr="00FF02D5" w:rsidRDefault="00876D36" w:rsidP="00876D3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FF02D5" w14:paraId="779D7551" w14:textId="77777777" w:rsidTr="00433B0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51B6D9F6" w14:textId="0C7A298C" w:rsidR="007023C3" w:rsidRPr="00FF02D5" w:rsidRDefault="001D3034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A</w:t>
            </w:r>
            <w:r w:rsidR="007023C3" w:rsidRPr="00FF02D5">
              <w:rPr>
                <w:rFonts w:ascii="Times New Roman" w:hAnsi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ED4A59B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E21315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202FC7E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20238BBF" w14:textId="77777777" w:rsidTr="00FD24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628B138E" w:rsidR="007023C3" w:rsidRPr="00FF02D5" w:rsidRDefault="001D3034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A3</w:t>
            </w:r>
          </w:p>
        </w:tc>
        <w:tc>
          <w:tcPr>
            <w:tcW w:w="1440" w:type="dxa"/>
          </w:tcPr>
          <w:p w14:paraId="211EE165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66FA262C" w14:textId="77777777" w:rsidTr="00FD24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60F40390" w:rsidR="007023C3" w:rsidRPr="00FF02D5" w:rsidRDefault="001D3034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A6</w:t>
            </w:r>
          </w:p>
        </w:tc>
        <w:tc>
          <w:tcPr>
            <w:tcW w:w="1440" w:type="dxa"/>
          </w:tcPr>
          <w:p w14:paraId="4BE665CF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6AF2FEAF" w14:textId="77777777" w:rsidTr="00FD24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1822DEE8" w:rsidR="007023C3" w:rsidRPr="00FF02D5" w:rsidRDefault="001D3034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A7</w:t>
            </w:r>
          </w:p>
        </w:tc>
        <w:tc>
          <w:tcPr>
            <w:tcW w:w="1440" w:type="dxa"/>
          </w:tcPr>
          <w:p w14:paraId="3952727A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7E2BE6AE" w14:textId="77777777" w:rsidTr="00FD24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38814E49" w:rsidR="007023C3" w:rsidRPr="00FF02D5" w:rsidRDefault="001D3034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A…</w:t>
            </w:r>
          </w:p>
        </w:tc>
        <w:tc>
          <w:tcPr>
            <w:tcW w:w="1440" w:type="dxa"/>
          </w:tcPr>
          <w:p w14:paraId="26A966A0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FF02D5" w:rsidRDefault="007023C3" w:rsidP="00FD245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1968CD07" w14:textId="44D780F1" w:rsidR="000B1DF2" w:rsidRPr="00FF02D5" w:rsidRDefault="000B1DF2" w:rsidP="002638B2">
      <w:pPr>
        <w:ind w:right="657"/>
        <w:rPr>
          <w:rFonts w:ascii="Times New Roman" w:eastAsia="Calibri" w:hAnsi="Times New Roman"/>
          <w:sz w:val="22"/>
          <w:szCs w:val="22"/>
          <w:lang w:eastAsia="en-US"/>
        </w:rPr>
      </w:pPr>
    </w:p>
    <w:p w14:paraId="648E3C17" w14:textId="5A7A00A6" w:rsidR="000B1DF2" w:rsidRPr="00FF02D5" w:rsidRDefault="00876D36" w:rsidP="00FD2458">
      <w:pPr>
        <w:ind w:left="0" w:right="657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 w:hint="eastAsia"/>
          <w:i/>
          <w:sz w:val="22"/>
          <w:szCs w:val="22"/>
          <w:lang w:eastAsia="zh-CN"/>
        </w:rPr>
        <w:t>表</w:t>
      </w:r>
      <w:r w:rsidR="00565C16" w:rsidRPr="00FF02D5">
        <w:rPr>
          <w:rFonts w:ascii="Times New Roman" w:hAnsi="Times New Roman"/>
          <w:i/>
          <w:sz w:val="22"/>
          <w:szCs w:val="22"/>
        </w:rPr>
        <w:t>2</w:t>
      </w:r>
      <w:r w:rsidR="000B1DF2" w:rsidRPr="00FF02D5">
        <w:rPr>
          <w:rFonts w:ascii="Times New Roman" w:hAnsi="Times New Roman"/>
          <w:i/>
          <w:sz w:val="22"/>
          <w:szCs w:val="22"/>
        </w:rPr>
        <w:t xml:space="preserve">: OWASP 2017 Top 10 </w:t>
      </w:r>
      <w:r>
        <w:rPr>
          <w:rFonts w:ascii="Times New Roman" w:hAnsi="Times New Roman" w:hint="eastAsia"/>
          <w:i/>
          <w:sz w:val="22"/>
          <w:szCs w:val="22"/>
          <w:lang w:eastAsia="zh-CN"/>
        </w:rPr>
        <w:t>规则</w:t>
      </w:r>
    </w:p>
    <w:p w14:paraId="3FA42130" w14:textId="77777777" w:rsidR="000B1DF2" w:rsidRPr="00FF02D5" w:rsidRDefault="000B1DF2" w:rsidP="002638B2">
      <w:pPr>
        <w:pStyle w:val="BodyContent"/>
        <w:ind w:right="657"/>
        <w:jc w:val="center"/>
        <w:rPr>
          <w:rFonts w:ascii="Times New Roman" w:eastAsia="Calibri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FF02D5" w:rsidRDefault="00F772DA" w:rsidP="00957C7A">
      <w:pPr>
        <w:spacing w:after="0" w:line="240" w:lineRule="auto"/>
        <w:ind w:left="0" w:right="657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FF02D5">
        <w:rPr>
          <w:rFonts w:ascii="Times New Roman" w:eastAsia="Calibri" w:hAnsi="Times New Roman"/>
          <w:sz w:val="22"/>
          <w:szCs w:val="22"/>
          <w:lang w:eastAsia="en-US"/>
        </w:rPr>
        <w:br w:type="page"/>
      </w:r>
    </w:p>
    <w:p w14:paraId="523617AA" w14:textId="63EA1A50" w:rsidR="00F772DA" w:rsidRPr="00FF02D5" w:rsidRDefault="00F772DA" w:rsidP="002638B2">
      <w:pPr>
        <w:pStyle w:val="Heading2"/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11" w:name="_Toc531865330"/>
      <w:bookmarkStart w:id="12" w:name="_Toc531953756"/>
      <w:bookmarkStart w:id="13" w:name="_Toc23407871"/>
      <w:r w:rsidRPr="00FF02D5">
        <w:rPr>
          <w:rFonts w:ascii="Times New Roman" w:eastAsia="Calibri" w:hAnsi="Times New Roman"/>
          <w:sz w:val="22"/>
          <w:szCs w:val="22"/>
          <w:lang w:val="en-US"/>
        </w:rPr>
        <w:lastRenderedPageBreak/>
        <w:t xml:space="preserve">OWASP -2017 A1 </w:t>
      </w:r>
      <w:r w:rsidR="00F11EE3">
        <w:rPr>
          <w:rFonts w:ascii="Times New Roman" w:eastAsia="Calibri" w:hAnsi="Times New Roman"/>
          <w:sz w:val="22"/>
          <w:szCs w:val="22"/>
          <w:lang w:val="en-US"/>
        </w:rPr>
        <w:t>–</w:t>
      </w:r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 </w:t>
      </w:r>
      <w:bookmarkEnd w:id="11"/>
      <w:bookmarkEnd w:id="12"/>
      <w:r w:rsidR="00F11EE3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注入</w:t>
      </w:r>
      <w:bookmarkEnd w:id="13"/>
    </w:p>
    <w:p w14:paraId="5FF4CDB0" w14:textId="77777777" w:rsidR="00312257" w:rsidRPr="00FF02D5" w:rsidRDefault="00312257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7DDEA0E1" w14:textId="77777777" w:rsidR="00F11EE3" w:rsidRPr="00D00F91" w:rsidRDefault="00F11EE3" w:rsidP="00F11EE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这类规则主要处理以下问题：当不受信任的数据作为命令或查询的一部分发送到解释器时，会出现注入缺陷（如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SQL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OS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和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LDAP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注入）。攻击者的恶意数据可以诱使解释器在未经适当授权的情况下执行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非计划的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命令或访问数据。</w:t>
      </w:r>
    </w:p>
    <w:p w14:paraId="60CECD13" w14:textId="77777777" w:rsidR="00F11EE3" w:rsidRPr="00D00F91" w:rsidRDefault="00F11EE3" w:rsidP="00F11EE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51562">
        <w:rPr>
          <w:rFonts w:ascii="Times New Roman" w:eastAsiaTheme="majorEastAsia" w:hAnsi="Times New Roman"/>
          <w:sz w:val="22"/>
          <w:szCs w:val="22"/>
          <w:lang w:eastAsia="zh-CN"/>
        </w:rPr>
        <w:t>A1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在本应用中发现的注入漏洞：</w:t>
      </w:r>
    </w:p>
    <w:p w14:paraId="10112C56" w14:textId="77777777" w:rsidR="00F11EE3" w:rsidRPr="00FF02D5" w:rsidRDefault="00F11EE3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-2017"/>
      </w:tblPr>
      <w:tblGrid>
        <w:gridCol w:w="4585"/>
        <w:gridCol w:w="1440"/>
        <w:gridCol w:w="1530"/>
        <w:gridCol w:w="1445"/>
      </w:tblGrid>
      <w:tr w:rsidR="00F11EE3" w:rsidRPr="00FF02D5" w14:paraId="4DD926CE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00F368C1" w:rsidR="00F11EE3" w:rsidRPr="00FF02D5" w:rsidRDefault="00F11EE3" w:rsidP="00F11EE3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3205DA6D" w:rsidR="00F11EE3" w:rsidRPr="00FF02D5" w:rsidRDefault="00F11EE3" w:rsidP="00F11EE3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0690FA91" w:rsidR="00F11EE3" w:rsidRPr="00FF02D5" w:rsidRDefault="00F11EE3" w:rsidP="00F11EE3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4BD71CAD" w:rsidR="00F11EE3" w:rsidRPr="00FF02D5" w:rsidRDefault="00F11EE3" w:rsidP="00F11EE3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FF02D5" w14:paraId="01B8CD4E" w14:textId="77777777" w:rsidTr="00433B0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EB29118" w14:textId="77777777" w:rsidR="007023C3" w:rsidRPr="00FF02D5" w:rsidRDefault="007023C3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374FA8B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FE7912A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7A9F1491" w14:textId="77777777" w:rsidTr="00320DD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77777777" w:rsidR="007023C3" w:rsidRPr="00FF02D5" w:rsidRDefault="007023C3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55AD5117" w14:textId="77777777" w:rsidTr="00320DD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77777777" w:rsidR="007023C3" w:rsidRPr="00FF02D5" w:rsidRDefault="007023C3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6E225E1B" w14:textId="77777777" w:rsidTr="00320DD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77777777" w:rsidR="007023C3" w:rsidRPr="00FF02D5" w:rsidRDefault="007023C3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023C3" w:rsidRPr="00FF02D5" w14:paraId="7B7682B8" w14:textId="77777777" w:rsidTr="00320DD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77777777" w:rsidR="007023C3" w:rsidRPr="00FF02D5" w:rsidRDefault="007023C3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FF02D5" w:rsidRDefault="007023C3" w:rsidP="00320DD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1C4A2CD4" w14:textId="64A686FF" w:rsidR="004C14E6" w:rsidRPr="00FF02D5" w:rsidRDefault="004C14E6">
      <w:pPr>
        <w:spacing w:after="0" w:line="240" w:lineRule="auto"/>
        <w:ind w:left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</w:p>
    <w:p w14:paraId="68F7AB30" w14:textId="206B8BEA" w:rsidR="003C20DB" w:rsidRPr="007D565C" w:rsidRDefault="00F11EE3" w:rsidP="004C14E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3: A1 </w:t>
      </w:r>
      <w:r>
        <w:rPr>
          <w:rFonts w:ascii="Times New Roman" w:eastAsiaTheme="majorEastAsia" w:hAnsi="Times New Roman"/>
          <w:i/>
          <w:sz w:val="22"/>
          <w:szCs w:val="22"/>
        </w:rPr>
        <w:t>–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注入漏洞</w:t>
      </w:r>
    </w:p>
    <w:p w14:paraId="3ED017F1" w14:textId="6D888618" w:rsidR="003C20DB" w:rsidRPr="00FF02D5" w:rsidRDefault="003C20DB" w:rsidP="003C20DB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14" w:name="_Toc529893214"/>
      <w:bookmarkStart w:id="15" w:name="_Toc531865331"/>
      <w:bookmarkStart w:id="16" w:name="_Toc531953757"/>
      <w:bookmarkStart w:id="17" w:name="_Toc23407872"/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OWASP -2017 A2 – </w:t>
      </w:r>
      <w:bookmarkEnd w:id="14"/>
      <w:bookmarkEnd w:id="15"/>
      <w:bookmarkEnd w:id="16"/>
      <w:r w:rsidR="007D565C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失效的</w:t>
      </w:r>
      <w:proofErr w:type="spellStart"/>
      <w:r w:rsidR="007D565C" w:rsidRPr="004F2CBD">
        <w:rPr>
          <w:rFonts w:ascii="Times New Roman" w:eastAsiaTheme="majorEastAsia" w:hAnsi="Times New Roman" w:hint="eastAsia"/>
          <w:sz w:val="22"/>
          <w:szCs w:val="22"/>
          <w:lang w:val="en-US"/>
        </w:rPr>
        <w:t>身份验证</w:t>
      </w:r>
      <w:bookmarkEnd w:id="17"/>
      <w:proofErr w:type="spellEnd"/>
    </w:p>
    <w:p w14:paraId="50335157" w14:textId="77777777" w:rsidR="003C20DB" w:rsidRPr="00FF02D5" w:rsidRDefault="003C20DB" w:rsidP="003C20DB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38CE0569" w14:textId="77777777" w:rsidR="007D565C" w:rsidRPr="00D00F91" w:rsidRDefault="007D565C" w:rsidP="007D565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与身份验证和会话管理相关的应用功能通常未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正确实现，使得攻击者能够危害密码、密钥或会话令牌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，或利用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其它实施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缺陷来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获得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其他用户的身份。</w:t>
      </w:r>
    </w:p>
    <w:p w14:paraId="52B2579F" w14:textId="12825409" w:rsidR="007D565C" w:rsidRPr="00D00F91" w:rsidRDefault="007D565C" w:rsidP="007D565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A2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在本应用中发现的失效的</w:t>
      </w: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漏洞：</w:t>
      </w:r>
    </w:p>
    <w:p w14:paraId="023CB57A" w14:textId="77777777" w:rsidR="007D565C" w:rsidRPr="00FF02D5" w:rsidRDefault="007D565C" w:rsidP="003C20DB">
      <w:pPr>
        <w:pStyle w:val="BodyContent"/>
        <w:ind w:right="657"/>
        <w:rPr>
          <w:rFonts w:ascii="Times New Roman" w:hAnsi="Times New Roman"/>
          <w:sz w:val="22"/>
          <w:szCs w:val="22"/>
          <w:lang w:eastAsia="zh-CN"/>
        </w:rPr>
      </w:pP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RULES_LIST_STATISTICS_RATIO;METRICS=A2-2017"/>
      </w:tblPr>
      <w:tblGrid>
        <w:gridCol w:w="4585"/>
        <w:gridCol w:w="1530"/>
        <w:gridCol w:w="1620"/>
        <w:gridCol w:w="1530"/>
      </w:tblGrid>
      <w:tr w:rsidR="002047F7" w:rsidRPr="00FF02D5" w14:paraId="5FB756AF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9CB94B6" w14:textId="3E2028AD" w:rsidR="002047F7" w:rsidRPr="00FF02D5" w:rsidRDefault="002047F7" w:rsidP="002047F7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215072C" w14:textId="17291EF3" w:rsidR="002047F7" w:rsidRPr="00FF02D5" w:rsidRDefault="002047F7" w:rsidP="002047F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62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BC102E5" w14:textId="318D227F" w:rsidR="002047F7" w:rsidRPr="00FF02D5" w:rsidRDefault="002047F7" w:rsidP="002047F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698D1D9" w14:textId="257EE0E1" w:rsidR="002047F7" w:rsidRPr="00FF02D5" w:rsidRDefault="002047F7" w:rsidP="002047F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3C20DB" w:rsidRPr="00FF02D5" w14:paraId="50844D18" w14:textId="77777777" w:rsidTr="00433B0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785644C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3658096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single" w:sz="12" w:space="0" w:color="B2B9FF"/>
            </w:tcBorders>
          </w:tcPr>
          <w:p w14:paraId="1802F78D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4DF95D8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1F9AE12D" w14:textId="77777777" w:rsidTr="004B127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8E7273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530" w:type="dxa"/>
          </w:tcPr>
          <w:p w14:paraId="39C992B9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050EA13F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D4C9FCB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24079716" w14:textId="77777777" w:rsidTr="004B127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3BD3831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530" w:type="dxa"/>
          </w:tcPr>
          <w:p w14:paraId="5D217628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67BECBDF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DA02712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43EF5121" w14:textId="77777777" w:rsidTr="004B127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23BEDA6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530" w:type="dxa"/>
          </w:tcPr>
          <w:p w14:paraId="6018DE28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350F911A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13E73DA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3003BAFA" w14:textId="77777777" w:rsidTr="004B127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083E26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530" w:type="dxa"/>
          </w:tcPr>
          <w:p w14:paraId="0A450582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14F10D91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EA23622" w14:textId="77777777" w:rsidR="003C20DB" w:rsidRPr="00FF02D5" w:rsidRDefault="003C20DB" w:rsidP="004B127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1A28CFC8" w14:textId="77777777" w:rsidR="003C20DB" w:rsidRPr="00FF02D5" w:rsidRDefault="003C20DB" w:rsidP="003C20DB">
      <w:pPr>
        <w:spacing w:after="0" w:line="240" w:lineRule="auto"/>
        <w:ind w:left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</w:p>
    <w:p w14:paraId="0B50808D" w14:textId="77777777" w:rsidR="005A6113" w:rsidRPr="00D00F91" w:rsidRDefault="005A6113" w:rsidP="005A611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4: A2-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失效的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验证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&amp;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会话管理漏洞</w:t>
      </w:r>
    </w:p>
    <w:p w14:paraId="44FD68B9" w14:textId="477284D3" w:rsidR="003C20DB" w:rsidRPr="00FF02D5" w:rsidRDefault="003C20DB">
      <w:pPr>
        <w:spacing w:after="0" w:line="240" w:lineRule="auto"/>
        <w:ind w:left="0"/>
        <w:jc w:val="left"/>
        <w:rPr>
          <w:rFonts w:ascii="Times New Roman" w:eastAsia="Perpetua" w:hAnsi="Times New Roman"/>
          <w:color w:val="000000"/>
          <w:sz w:val="22"/>
          <w:szCs w:val="22"/>
          <w:lang w:eastAsia="zh-CN"/>
        </w:rPr>
      </w:pPr>
      <w:r w:rsidRPr="00FF02D5">
        <w:rPr>
          <w:rFonts w:ascii="Times New Roman" w:hAnsi="Times New Roman"/>
          <w:sz w:val="22"/>
          <w:szCs w:val="22"/>
        </w:rPr>
        <w:br w:type="page"/>
      </w:r>
    </w:p>
    <w:p w14:paraId="57CCAC97" w14:textId="20CC089A" w:rsidR="00F772DA" w:rsidRPr="00FF02D5" w:rsidRDefault="004C14E6" w:rsidP="002638B2">
      <w:pPr>
        <w:pStyle w:val="Heading2"/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18" w:name="_Toc531865332"/>
      <w:bookmarkStart w:id="19" w:name="_Toc531953758"/>
      <w:bookmarkStart w:id="20" w:name="_Toc23407873"/>
      <w:r w:rsidRPr="00FF02D5">
        <w:rPr>
          <w:rFonts w:ascii="Times New Roman" w:eastAsia="Calibri" w:hAnsi="Times New Roman"/>
          <w:sz w:val="22"/>
          <w:szCs w:val="22"/>
          <w:lang w:val="en-US"/>
        </w:rPr>
        <w:lastRenderedPageBreak/>
        <w:t>O</w:t>
      </w:r>
      <w:r w:rsidR="00F772DA" w:rsidRPr="00FF02D5">
        <w:rPr>
          <w:rFonts w:ascii="Times New Roman" w:eastAsia="Calibri" w:hAnsi="Times New Roman"/>
          <w:sz w:val="22"/>
          <w:szCs w:val="22"/>
          <w:lang w:val="en-US"/>
        </w:rPr>
        <w:t xml:space="preserve">WASP -2017 A3 – </w:t>
      </w:r>
      <w:bookmarkEnd w:id="18"/>
      <w:bookmarkEnd w:id="19"/>
      <w:r w:rsidR="005A6113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敏感数据暴露</w:t>
      </w:r>
      <w:bookmarkEnd w:id="20"/>
    </w:p>
    <w:p w14:paraId="0BE58452" w14:textId="77777777" w:rsidR="00312257" w:rsidRPr="00FF02D5" w:rsidRDefault="00312257" w:rsidP="007023C3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5B1CDF7D" w14:textId="766F6F7C" w:rsidR="005A6113" w:rsidRPr="00D00F91" w:rsidRDefault="005A6113" w:rsidP="005A611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许多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eb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应用无法正确保护敏感数据，如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金融、医疗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和</w:t>
      </w:r>
      <w:r w:rsidR="00AA236C">
        <w:rPr>
          <w:rFonts w:ascii="Times New Roman" w:eastAsiaTheme="majorEastAsia" w:hAnsi="Times New Roman" w:hint="eastAsia"/>
          <w:sz w:val="22"/>
          <w:szCs w:val="22"/>
          <w:lang w:eastAsia="zh-CN"/>
        </w:rPr>
        <w:t>个人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身份</w:t>
      </w:r>
      <w:r w:rsidR="00096739">
        <w:rPr>
          <w:rFonts w:ascii="Times New Roman" w:eastAsiaTheme="majorEastAsia" w:hAnsi="Times New Roman" w:hint="eastAsia"/>
          <w:sz w:val="22"/>
          <w:szCs w:val="22"/>
          <w:lang w:eastAsia="zh-CN"/>
        </w:rPr>
        <w:t>信息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。攻击者可以窃取或修改这些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保护力度较弱的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数据，以进行信用卡欺诈、身份盗窃或其他犯罪。敏感数据需要额外的保护，例如在静止或传输时的加密，以及与浏览器交换时的特殊预防措施。</w:t>
      </w:r>
    </w:p>
    <w:p w14:paraId="7DB6A6DB" w14:textId="45E9E2DE" w:rsidR="005A6113" w:rsidRPr="00D00F91" w:rsidRDefault="005A6113" w:rsidP="005A611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</w:t>
      </w:r>
      <w:r w:rsidR="002F3136">
        <w:rPr>
          <w:rFonts w:ascii="Times New Roman" w:eastAsiaTheme="majorEastAsia" w:hAnsi="Times New Roman"/>
          <w:sz w:val="22"/>
          <w:szCs w:val="22"/>
          <w:lang w:eastAsia="zh-CN"/>
        </w:rPr>
        <w:t>3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在本应用中发现的敏感数据暴露漏洞：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3-2017"/>
      </w:tblPr>
      <w:tblGrid>
        <w:gridCol w:w="4585"/>
        <w:gridCol w:w="1440"/>
        <w:gridCol w:w="1530"/>
        <w:gridCol w:w="1445"/>
      </w:tblGrid>
      <w:tr w:rsidR="00F27186" w:rsidRPr="00FF02D5" w14:paraId="25827CAA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8E3AE33" w14:textId="28A2C7B2" w:rsidR="00F27186" w:rsidRPr="00FF02D5" w:rsidRDefault="007F1A8C" w:rsidP="00203E64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 xml:space="preserve">CAST </w:t>
            </w:r>
            <w:r w:rsidR="00D37B86">
              <w:rPr>
                <w:rFonts w:ascii="Times New Roman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19E8F21" w14:textId="63E835BB" w:rsidR="00F27186" w:rsidRPr="00FF02D5" w:rsidRDefault="00D37B86" w:rsidP="00203E64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AE5AC18" w14:textId="7A3EC7AB" w:rsidR="00F27186" w:rsidRPr="00FF02D5" w:rsidRDefault="00D37B86" w:rsidP="00203E64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807FD05" w14:textId="0233342D" w:rsidR="00F27186" w:rsidRPr="00FF02D5" w:rsidRDefault="00D37B86" w:rsidP="00203E64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F27186" w:rsidRPr="00FF02D5" w14:paraId="455D6205" w14:textId="77777777" w:rsidTr="00433B0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9F5430D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711A1386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06BF8AA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192F4456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0CE76920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A863E4C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B10B356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ABCE041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F3FAC0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5D89795E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B8AE25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BFD79C9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63604A3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15CBB48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65FCDC19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01FE89" w14:textId="5CB034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D8ECEF3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AA5F972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C5F7AF5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11ED1166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9495C8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F42E64F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8A3792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582B1D5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28637A80" w14:textId="5B95C43B" w:rsidR="00412968" w:rsidRPr="00FF02D5" w:rsidRDefault="00412968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1B931DCE" w14:textId="64F4CE92" w:rsidR="003C20DB" w:rsidRPr="00FF02D5" w:rsidRDefault="000C4ABC" w:rsidP="003C20DB">
      <w:pPr>
        <w:pStyle w:val="BodyContent"/>
        <w:ind w:right="657"/>
        <w:rPr>
          <w:rFonts w:ascii="Times New Roman" w:hAnsi="Times New Roman"/>
          <w:sz w:val="22"/>
          <w:szCs w:val="22"/>
        </w:rPr>
      </w:pPr>
      <w:r>
        <w:rPr>
          <w:rFonts w:ascii="SimSun" w:eastAsia="SimSun" w:hAnsi="SimSun" w:cs="SimSun" w:hint="eastAsia"/>
          <w:i/>
          <w:sz w:val="22"/>
          <w:szCs w:val="22"/>
          <w:lang w:eastAsia="zh-CN"/>
        </w:rPr>
        <w:t>表</w:t>
      </w:r>
      <w:r w:rsidR="001C4C81">
        <w:rPr>
          <w:rFonts w:ascii="Times New Roman" w:hAnsi="Times New Roman"/>
          <w:i/>
          <w:sz w:val="22"/>
          <w:szCs w:val="22"/>
        </w:rPr>
        <w:t>5</w:t>
      </w:r>
      <w:r w:rsidR="00685F30" w:rsidRPr="00FF02D5">
        <w:rPr>
          <w:rFonts w:ascii="Times New Roman" w:hAnsi="Times New Roman"/>
          <w:i/>
          <w:sz w:val="22"/>
          <w:szCs w:val="22"/>
        </w:rPr>
        <w:t>: A3-</w:t>
      </w:r>
      <w:r>
        <w:rPr>
          <w:rFonts w:ascii="SimSun" w:eastAsia="SimSun" w:hAnsi="SimSun" w:cs="SimSun" w:hint="eastAsia"/>
          <w:i/>
          <w:sz w:val="22"/>
          <w:szCs w:val="22"/>
          <w:lang w:eastAsia="zh-CN"/>
        </w:rPr>
        <w:t>敏感数据暴露漏洞</w:t>
      </w:r>
    </w:p>
    <w:p w14:paraId="7C07B6A3" w14:textId="296F8D37" w:rsidR="00A3431E" w:rsidRPr="00FF02D5" w:rsidRDefault="00A3431E" w:rsidP="00A3431E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21" w:name="_Toc531860339"/>
      <w:bookmarkStart w:id="22" w:name="_Toc531865333"/>
      <w:bookmarkStart w:id="23" w:name="_Toc531953759"/>
      <w:bookmarkStart w:id="24" w:name="_Toc23407874"/>
      <w:bookmarkStart w:id="25" w:name="_Hlk531860421"/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OWASP -2017 A4 – XML </w:t>
      </w:r>
      <w:proofErr w:type="gramStart"/>
      <w:r w:rsidR="001C4C81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 xml:space="preserve">外部实体 </w:t>
      </w:r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 (</w:t>
      </w:r>
      <w:proofErr w:type="gramEnd"/>
      <w:r w:rsidRPr="00FF02D5">
        <w:rPr>
          <w:rFonts w:ascii="Times New Roman" w:eastAsia="Calibri" w:hAnsi="Times New Roman"/>
          <w:sz w:val="22"/>
          <w:szCs w:val="22"/>
          <w:lang w:val="en-US"/>
        </w:rPr>
        <w:t>XXE)</w:t>
      </w:r>
      <w:bookmarkEnd w:id="21"/>
      <w:bookmarkEnd w:id="22"/>
      <w:bookmarkEnd w:id="23"/>
      <w:bookmarkEnd w:id="24"/>
    </w:p>
    <w:p w14:paraId="4EF68C04" w14:textId="77777777" w:rsidR="00A3431E" w:rsidRPr="00FF02D5" w:rsidRDefault="00A3431E" w:rsidP="00A3431E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1F75D71B" w14:textId="77777777" w:rsidR="001C4C81" w:rsidRDefault="001C4C81" w:rsidP="001C4C81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许多旧的或配置不良的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XML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处理器使用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XML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文档来评估外部实体引用。外部实体可被用于使用文件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URI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处理器打开内部文件、内部文件共享、内部端口扫描、远程代码执行和拒绝服务攻击等。</w:t>
      </w:r>
    </w:p>
    <w:p w14:paraId="06C9EDC5" w14:textId="77777777" w:rsidR="001C4C81" w:rsidRPr="00C837A3" w:rsidRDefault="001C4C81" w:rsidP="001C4C81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A4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列表—</w:t>
      </w:r>
      <w:r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应用中发现的</w:t>
      </w:r>
      <w:r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XML</w:t>
      </w:r>
      <w:r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外部实体漏洞列表。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4-2017"/>
      </w:tblPr>
      <w:tblGrid>
        <w:gridCol w:w="4675"/>
        <w:gridCol w:w="1440"/>
        <w:gridCol w:w="1530"/>
        <w:gridCol w:w="1355"/>
      </w:tblGrid>
      <w:tr w:rsidR="001C4C81" w:rsidRPr="00FF02D5" w14:paraId="1541C9BA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7C9E0"/>
            <w:vAlign w:val="center"/>
          </w:tcPr>
          <w:p w14:paraId="73C37833" w14:textId="0C6C4EA1" w:rsidR="001C4C81" w:rsidRPr="00FF02D5" w:rsidRDefault="001C4C81" w:rsidP="001C4C81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C7C9E0"/>
            <w:vAlign w:val="center"/>
          </w:tcPr>
          <w:p w14:paraId="2CE73936" w14:textId="59D6BFA1" w:rsidR="001C4C81" w:rsidRPr="00FF02D5" w:rsidRDefault="001C4C81" w:rsidP="001C4C8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C7C9E0"/>
            <w:vAlign w:val="center"/>
          </w:tcPr>
          <w:p w14:paraId="3D8A89AF" w14:textId="0E95DF66" w:rsidR="001C4C81" w:rsidRPr="00FF02D5" w:rsidRDefault="001C4C81" w:rsidP="001C4C8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355" w:type="dxa"/>
            <w:shd w:val="clear" w:color="auto" w:fill="C7C9E0"/>
            <w:vAlign w:val="center"/>
          </w:tcPr>
          <w:p w14:paraId="06D0D9D7" w14:textId="19A34C4F" w:rsidR="001C4C81" w:rsidRPr="00FF02D5" w:rsidRDefault="001C4C81" w:rsidP="001C4C8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A3431E" w:rsidRPr="00FF02D5" w14:paraId="0FAA8D89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E49607" w14:textId="77777777" w:rsidR="00A3431E" w:rsidRPr="00FF02D5" w:rsidRDefault="00A3431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375C3986" w14:textId="77777777" w:rsidR="00A3431E" w:rsidRPr="00FF02D5" w:rsidRDefault="00A3431E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8179F3F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6D451E5B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A3431E" w:rsidRPr="00FF02D5" w14:paraId="085921B4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0479A4" w14:textId="77777777" w:rsidR="00A3431E" w:rsidRPr="00FF02D5" w:rsidRDefault="00A3431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BB5D3F" w14:textId="77777777" w:rsidR="00A3431E" w:rsidRPr="00FF02D5" w:rsidRDefault="00A3431E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1F51D77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1378476F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A3431E" w:rsidRPr="00FF02D5" w14:paraId="491701BE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6EA897" w14:textId="77777777" w:rsidR="00A3431E" w:rsidRPr="00FF02D5" w:rsidRDefault="00A3431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6469D85" w14:textId="77777777" w:rsidR="00A3431E" w:rsidRPr="00FF02D5" w:rsidRDefault="00A3431E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15CA09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4F4A97D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A3431E" w:rsidRPr="00FF02D5" w14:paraId="06DAC4E7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AAADFE" w14:textId="77777777" w:rsidR="00A3431E" w:rsidRPr="00FF02D5" w:rsidRDefault="00A3431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8E1A631" w14:textId="77777777" w:rsidR="00A3431E" w:rsidRPr="00FF02D5" w:rsidRDefault="00A3431E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3B17320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99A7DDA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A3431E" w:rsidRPr="00FF02D5" w14:paraId="4CA973B3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C087F2" w14:textId="77777777" w:rsidR="00A3431E" w:rsidRPr="00FF02D5" w:rsidRDefault="00A3431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22C00F8" w14:textId="77777777" w:rsidR="00A3431E" w:rsidRPr="00FF02D5" w:rsidRDefault="00A3431E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D2DEA76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5886578" w14:textId="77777777" w:rsidR="00A3431E" w:rsidRPr="00FF02D5" w:rsidRDefault="00A3431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1BC88254" w14:textId="77777777" w:rsidR="00A3431E" w:rsidRPr="00FF02D5" w:rsidRDefault="00A3431E" w:rsidP="00A3431E">
      <w:pPr>
        <w:pStyle w:val="BodyContent"/>
        <w:ind w:right="657"/>
        <w:rPr>
          <w:rFonts w:ascii="Times New Roman" w:hAnsi="Times New Roman"/>
          <w:i/>
          <w:sz w:val="22"/>
          <w:szCs w:val="22"/>
        </w:rPr>
      </w:pPr>
    </w:p>
    <w:p w14:paraId="4A9AD452" w14:textId="77777777" w:rsidR="001C4C81" w:rsidRPr="00C837A3" w:rsidRDefault="001C4C81" w:rsidP="001C4C81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C837A3">
        <w:rPr>
          <w:rFonts w:ascii="Times New Roman" w:eastAsiaTheme="majorEastAsia" w:hAnsi="Times New Roman"/>
          <w:i/>
          <w:sz w:val="22"/>
          <w:szCs w:val="22"/>
        </w:rPr>
        <w:t xml:space="preserve">6: A4 – XML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外部实体漏洞</w:t>
      </w:r>
    </w:p>
    <w:p w14:paraId="43FEB313" w14:textId="77777777" w:rsidR="00A3431E" w:rsidRPr="00FF02D5" w:rsidRDefault="00A3431E">
      <w:pPr>
        <w:spacing w:after="0" w:line="240" w:lineRule="auto"/>
        <w:ind w:left="0"/>
        <w:jc w:val="left"/>
        <w:rPr>
          <w:rFonts w:ascii="Times New Roman" w:eastAsia="Perpetua" w:hAnsi="Times New Roman"/>
          <w:i/>
          <w:color w:val="000000"/>
          <w:sz w:val="22"/>
          <w:szCs w:val="22"/>
          <w:lang w:eastAsia="en-US"/>
        </w:rPr>
      </w:pPr>
      <w:r w:rsidRPr="00FF02D5">
        <w:rPr>
          <w:rFonts w:ascii="Times New Roman" w:hAnsi="Times New Roman"/>
          <w:i/>
          <w:sz w:val="22"/>
          <w:szCs w:val="22"/>
        </w:rPr>
        <w:br w:type="page"/>
      </w:r>
    </w:p>
    <w:p w14:paraId="15A8533B" w14:textId="4880070F" w:rsidR="003C20DB" w:rsidRPr="00FF02D5" w:rsidRDefault="003C20DB" w:rsidP="003C20DB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26" w:name="_Toc529893216"/>
      <w:bookmarkStart w:id="27" w:name="_Toc531865334"/>
      <w:bookmarkStart w:id="28" w:name="_Toc531953760"/>
      <w:bookmarkStart w:id="29" w:name="_Toc23407875"/>
      <w:bookmarkEnd w:id="25"/>
      <w:r w:rsidRPr="00FF02D5">
        <w:rPr>
          <w:rFonts w:ascii="Times New Roman" w:eastAsia="Calibri" w:hAnsi="Times New Roman"/>
          <w:sz w:val="22"/>
          <w:szCs w:val="22"/>
          <w:lang w:val="en-US"/>
        </w:rPr>
        <w:lastRenderedPageBreak/>
        <w:t xml:space="preserve">OWASP -2017 A5 – </w:t>
      </w:r>
      <w:bookmarkEnd w:id="26"/>
      <w:bookmarkEnd w:id="27"/>
      <w:bookmarkEnd w:id="28"/>
      <w:r w:rsidR="00C13F2E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失效的访问控制</w:t>
      </w:r>
      <w:bookmarkEnd w:id="29"/>
    </w:p>
    <w:p w14:paraId="758DC863" w14:textId="77777777" w:rsidR="003C20DB" w:rsidRPr="00FF02D5" w:rsidRDefault="003C20DB" w:rsidP="003C20DB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06977425" w14:textId="77777777" w:rsidR="00C13F2E" w:rsidRPr="00C837A3" w:rsidRDefault="00C13F2E" w:rsidP="00C13F2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通过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身份验证的用户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被允许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执行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操作的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未被适当限制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。攻击者可利用这些漏洞访问未经授权的功能和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/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或数据，例如访问其他用户的帐户、查看敏感文件、修改其他用户的数据、更改访问权限等。</w:t>
      </w:r>
    </w:p>
    <w:p w14:paraId="7257F815" w14:textId="6743B298" w:rsidR="00C13F2E" w:rsidRPr="00C13F2E" w:rsidRDefault="00C13F2E" w:rsidP="003C20DB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A5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列表—在本应用中发现的失效的访问控制漏洞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5-2017"/>
      </w:tblPr>
      <w:tblGrid>
        <w:gridCol w:w="4585"/>
        <w:gridCol w:w="1530"/>
        <w:gridCol w:w="1530"/>
        <w:gridCol w:w="1355"/>
      </w:tblGrid>
      <w:tr w:rsidR="00C13F2E" w:rsidRPr="00FF02D5" w14:paraId="0521D744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16E79B9" w14:textId="1C809875" w:rsidR="00C13F2E" w:rsidRPr="00FF02D5" w:rsidRDefault="00C13F2E" w:rsidP="00C13F2E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408367" w14:textId="2FDC3F48" w:rsidR="00C13F2E" w:rsidRPr="00FF02D5" w:rsidRDefault="00C13F2E" w:rsidP="00C13F2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3FDCE0D" w14:textId="2271CD12" w:rsidR="00C13F2E" w:rsidRPr="00FF02D5" w:rsidRDefault="00C13F2E" w:rsidP="00C13F2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AD69514" w14:textId="40A0F2E5" w:rsidR="00C13F2E" w:rsidRPr="00FF02D5" w:rsidRDefault="00C13F2E" w:rsidP="00C13F2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3C20DB" w:rsidRPr="00FF02D5" w14:paraId="6916CC81" w14:textId="77777777" w:rsidTr="00433B0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7E4C0B9D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66683EA" w14:textId="77777777" w:rsidR="003C20DB" w:rsidRPr="00FF02D5" w:rsidRDefault="003C20DB" w:rsidP="00EB32C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5DF87D7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single" w:sz="12" w:space="0" w:color="B2B9FF"/>
            </w:tcBorders>
          </w:tcPr>
          <w:p w14:paraId="4B6B2928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50BDD50E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AB05D10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530" w:type="dxa"/>
          </w:tcPr>
          <w:p w14:paraId="4AEEED61" w14:textId="77777777" w:rsidR="003C20DB" w:rsidRPr="00FF02D5" w:rsidRDefault="003C20DB" w:rsidP="00EB32C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156F6A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106012CC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54A45F0B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DA355BA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530" w:type="dxa"/>
          </w:tcPr>
          <w:p w14:paraId="1E1C79AB" w14:textId="77777777" w:rsidR="003C20DB" w:rsidRPr="00FF02D5" w:rsidRDefault="003C20DB" w:rsidP="00EB32C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5745855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1B6D8C19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4F3D32CF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0DEF92B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530" w:type="dxa"/>
          </w:tcPr>
          <w:p w14:paraId="4509CE19" w14:textId="77777777" w:rsidR="003C20DB" w:rsidRPr="00FF02D5" w:rsidRDefault="003C20DB" w:rsidP="00EB32C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4346901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9AD0FA0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3C20DB" w:rsidRPr="00FF02D5" w14:paraId="18A1BDD8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9D30630" w14:textId="77777777" w:rsidR="003C20DB" w:rsidRPr="00FF02D5" w:rsidRDefault="003C20DB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530" w:type="dxa"/>
          </w:tcPr>
          <w:p w14:paraId="2FA15B38" w14:textId="77777777" w:rsidR="003C20DB" w:rsidRPr="00FF02D5" w:rsidRDefault="003C20DB" w:rsidP="00EB32C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C354FE1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4465118" w14:textId="77777777" w:rsidR="003C20DB" w:rsidRPr="00FF02D5" w:rsidRDefault="003C20DB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0FFCBCD2" w14:textId="77777777" w:rsidR="003C20DB" w:rsidRPr="00FF02D5" w:rsidRDefault="003C20DB" w:rsidP="003C20DB">
      <w:pPr>
        <w:pStyle w:val="BodyContent"/>
        <w:ind w:right="657"/>
        <w:rPr>
          <w:rFonts w:ascii="Times New Roman" w:hAnsi="Times New Roman"/>
          <w:i/>
          <w:sz w:val="22"/>
          <w:szCs w:val="22"/>
        </w:rPr>
      </w:pPr>
    </w:p>
    <w:p w14:paraId="7E0D29C3" w14:textId="13894460" w:rsidR="003C20DB" w:rsidRPr="00FF02D5" w:rsidRDefault="00C13F2E" w:rsidP="00A3431E">
      <w:pPr>
        <w:pStyle w:val="BodyContent"/>
        <w:ind w:right="657"/>
        <w:rPr>
          <w:rFonts w:ascii="Times New Roman" w:hAnsi="Times New Roman"/>
          <w:sz w:val="22"/>
          <w:szCs w:val="22"/>
        </w:rPr>
      </w:pPr>
      <w:r>
        <w:rPr>
          <w:rFonts w:ascii="SimSun" w:eastAsia="SimSun" w:hAnsi="SimSun" w:cs="SimSun" w:hint="eastAsia"/>
          <w:i/>
          <w:sz w:val="22"/>
          <w:szCs w:val="22"/>
          <w:lang w:eastAsia="zh-CN"/>
        </w:rPr>
        <w:t>表</w:t>
      </w:r>
      <w:r w:rsidR="00E70FC7" w:rsidRPr="00FF02D5">
        <w:rPr>
          <w:rFonts w:ascii="Times New Roman" w:hAnsi="Times New Roman"/>
          <w:i/>
          <w:sz w:val="22"/>
          <w:szCs w:val="22"/>
        </w:rPr>
        <w:t>7</w:t>
      </w:r>
      <w:r w:rsidR="003C20DB" w:rsidRPr="00FF02D5">
        <w:rPr>
          <w:rFonts w:ascii="Times New Roman" w:hAnsi="Times New Roman"/>
          <w:i/>
          <w:sz w:val="22"/>
          <w:szCs w:val="22"/>
        </w:rPr>
        <w:t xml:space="preserve">: A5 – </w:t>
      </w:r>
      <w:r>
        <w:rPr>
          <w:rFonts w:ascii="SimSun" w:eastAsia="SimSun" w:hAnsi="SimSun" w:cs="SimSun" w:hint="eastAsia"/>
          <w:i/>
          <w:sz w:val="22"/>
          <w:szCs w:val="22"/>
          <w:lang w:eastAsia="zh-CN"/>
        </w:rPr>
        <w:t>失效的访问控制漏洞</w:t>
      </w:r>
    </w:p>
    <w:p w14:paraId="303ABC0F" w14:textId="3FCEA637" w:rsidR="00F772DA" w:rsidRPr="00FF02D5" w:rsidRDefault="00F772DA" w:rsidP="002638B2">
      <w:pPr>
        <w:pStyle w:val="Heading2"/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30" w:name="_Toc531865335"/>
      <w:bookmarkStart w:id="31" w:name="_Toc531953761"/>
      <w:bookmarkStart w:id="32" w:name="_Toc23407876"/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OWASP -2017 A6 – </w:t>
      </w:r>
      <w:bookmarkEnd w:id="30"/>
      <w:bookmarkEnd w:id="31"/>
      <w:r w:rsidR="00C13F2E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安全性错误配置</w:t>
      </w:r>
      <w:bookmarkEnd w:id="32"/>
    </w:p>
    <w:p w14:paraId="3F3E629D" w14:textId="77777777" w:rsidR="00312257" w:rsidRPr="00FF02D5" w:rsidRDefault="00312257" w:rsidP="007023C3">
      <w:pPr>
        <w:tabs>
          <w:tab w:val="left" w:pos="2847"/>
        </w:tabs>
        <w:ind w:left="0" w:right="657"/>
        <w:rPr>
          <w:rFonts w:ascii="Times New Roman" w:hAnsi="Times New Roman"/>
          <w:sz w:val="22"/>
          <w:szCs w:val="22"/>
        </w:rPr>
      </w:pPr>
    </w:p>
    <w:p w14:paraId="0094D809" w14:textId="00D8F44E" w:rsidR="00C13F2E" w:rsidRPr="00524A21" w:rsidRDefault="00C13F2E" w:rsidP="00C13F2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性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错误配置是最常见的问题。这通常是由于不安全的默认配置、不完整或特殊配置、开放的云存储、配置错误的</w:t>
      </w:r>
      <w:r w:rsidRPr="00524A21">
        <w:rPr>
          <w:rFonts w:ascii="Times New Roman" w:eastAsiaTheme="majorEastAsia" w:hAnsi="Times New Roman"/>
          <w:sz w:val="22"/>
          <w:szCs w:val="22"/>
          <w:lang w:eastAsia="zh-CN"/>
        </w:rPr>
        <w:t>HTTP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头部信息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和包含敏感信息的详细错误消息造成的。不仅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需要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安全地配置所有操作系统、框架、库和应用程序，而且必须及时对它们进行修补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/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升级。</w:t>
      </w:r>
    </w:p>
    <w:p w14:paraId="6B4EF90C" w14:textId="246A8C1B" w:rsidR="00F772DA" w:rsidRPr="00C13F2E" w:rsidRDefault="00C13F2E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A6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应用中发现的安全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性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错误配置漏洞</w:t>
      </w:r>
      <w:r w:rsidR="00312257" w:rsidRPr="00FF02D5">
        <w:rPr>
          <w:rFonts w:ascii="Times New Roman" w:hAnsi="Times New Roman"/>
          <w:sz w:val="22"/>
          <w:szCs w:val="22"/>
          <w:lang w:eastAsia="zh-CN"/>
        </w:rPr>
        <w:t xml:space="preserve"> 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6-2017"/>
      </w:tblPr>
      <w:tblGrid>
        <w:gridCol w:w="4585"/>
        <w:gridCol w:w="1440"/>
        <w:gridCol w:w="1530"/>
        <w:gridCol w:w="1445"/>
      </w:tblGrid>
      <w:tr w:rsidR="00F27186" w:rsidRPr="00FF02D5" w14:paraId="31339EE6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85844F3" w14:textId="2C0F04A2" w:rsidR="00F27186" w:rsidRPr="00FF02D5" w:rsidRDefault="007F1A8C" w:rsidP="00203E64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 xml:space="preserve">CAST </w:t>
            </w:r>
            <w:r w:rsidR="00F27186" w:rsidRPr="00FF02D5">
              <w:rPr>
                <w:rFonts w:ascii="Times New Roman" w:hAnsi="Times New Roman"/>
                <w:sz w:val="22"/>
                <w:szCs w:val="22"/>
              </w:rPr>
              <w:t>Rules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59F040" w14:textId="37C13782" w:rsidR="00F27186" w:rsidRPr="00FF02D5" w:rsidRDefault="00F27186" w:rsidP="00203E64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 xml:space="preserve">Total </w:t>
            </w:r>
            <w:r w:rsidR="000C4CFA" w:rsidRPr="00FF02D5">
              <w:rPr>
                <w:rFonts w:ascii="Times New Roman" w:hAnsi="Times New Roman"/>
                <w:b w:val="0"/>
                <w:sz w:val="22"/>
                <w:szCs w:val="22"/>
              </w:rPr>
              <w:t>Vulnerabilities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E629627" w14:textId="34BBF061" w:rsidR="00F27186" w:rsidRPr="00FF02D5" w:rsidRDefault="00F27186" w:rsidP="00203E64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 xml:space="preserve">Added </w:t>
            </w:r>
            <w:r w:rsidR="000C4CFA" w:rsidRPr="00FF02D5">
              <w:rPr>
                <w:rFonts w:ascii="Times New Roman" w:hAnsi="Times New Roman"/>
                <w:b w:val="0"/>
                <w:sz w:val="22"/>
                <w:szCs w:val="22"/>
              </w:rPr>
              <w:t>Vulnerabilities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72713E8" w14:textId="3A8E6DCB" w:rsidR="00F27186" w:rsidRPr="00FF02D5" w:rsidRDefault="00F27186" w:rsidP="00203E64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 xml:space="preserve">Removed </w:t>
            </w:r>
            <w:r w:rsidR="000C4CFA" w:rsidRPr="00FF02D5">
              <w:rPr>
                <w:rFonts w:ascii="Times New Roman" w:hAnsi="Times New Roman"/>
                <w:b w:val="0"/>
                <w:sz w:val="22"/>
                <w:szCs w:val="22"/>
              </w:rPr>
              <w:t>Vulnerabilities</w:t>
            </w:r>
          </w:p>
        </w:tc>
      </w:tr>
      <w:tr w:rsidR="00F27186" w:rsidRPr="00FF02D5" w14:paraId="69EDB5E3" w14:textId="77777777" w:rsidTr="00433B0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24639B86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C521F7A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58E3CDA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0CC12D26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7664B823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F67B050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27E3C7A7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86F1C4B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99D6628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4A5A0DE2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0F90BFB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D4D5A00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B828638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963F27A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01B835AF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BD36F97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796CE18C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115B510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8D014BC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1B97EE63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2F035B2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448AD35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2995EF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D69B6D5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4FB520BE" w14:textId="77777777" w:rsidR="00F772DA" w:rsidRPr="00FF02D5" w:rsidRDefault="00F772DA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13F8291B" w14:textId="77777777" w:rsidR="00C13F2E" w:rsidRPr="00C837A3" w:rsidRDefault="00C13F2E" w:rsidP="00C13F2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C837A3">
        <w:rPr>
          <w:rFonts w:ascii="Times New Roman" w:eastAsiaTheme="majorEastAsia" w:hAnsi="Times New Roman"/>
          <w:i/>
          <w:sz w:val="22"/>
          <w:szCs w:val="22"/>
        </w:rPr>
        <w:t xml:space="preserve">8: A6-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安全性错误配置漏洞</w:t>
      </w:r>
    </w:p>
    <w:p w14:paraId="2E9CA9D8" w14:textId="6CEE5F1F" w:rsidR="00A3431E" w:rsidRPr="00C13F2E" w:rsidRDefault="00C13F2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C837A3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0BD9C5AB" w14:textId="245D519A" w:rsidR="00F772DA" w:rsidRPr="00FF02D5" w:rsidRDefault="00F772DA" w:rsidP="002638B2">
      <w:pPr>
        <w:pStyle w:val="Heading2"/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33" w:name="_Toc531865336"/>
      <w:bookmarkStart w:id="34" w:name="_Toc531953762"/>
      <w:bookmarkStart w:id="35" w:name="_Toc23407877"/>
      <w:r w:rsidRPr="00FF02D5">
        <w:rPr>
          <w:rFonts w:ascii="Times New Roman" w:eastAsia="Calibri" w:hAnsi="Times New Roman"/>
          <w:sz w:val="22"/>
          <w:szCs w:val="22"/>
          <w:lang w:val="en-US"/>
        </w:rPr>
        <w:lastRenderedPageBreak/>
        <w:t xml:space="preserve">OWASP -2017 A7 – </w:t>
      </w:r>
      <w:r w:rsidR="00D70359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 xml:space="preserve">跨站脚本 </w:t>
      </w:r>
      <w:r w:rsidRPr="00FF02D5">
        <w:rPr>
          <w:rFonts w:ascii="Times New Roman" w:eastAsia="Calibri" w:hAnsi="Times New Roman"/>
          <w:sz w:val="22"/>
          <w:szCs w:val="22"/>
          <w:lang w:val="en-US"/>
        </w:rPr>
        <w:t>(XSS)</w:t>
      </w:r>
      <w:bookmarkEnd w:id="33"/>
      <w:bookmarkEnd w:id="34"/>
      <w:bookmarkEnd w:id="35"/>
    </w:p>
    <w:p w14:paraId="5AC7B57A" w14:textId="77777777" w:rsidR="00312257" w:rsidRPr="00FF02D5" w:rsidRDefault="00312257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4A826E97" w14:textId="77777777" w:rsidR="0097043D" w:rsidRPr="004D1309" w:rsidRDefault="0097043D" w:rsidP="0097043D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应用在一个新的网页中包含不可信的数据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（不经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正确验证或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溢出），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或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通过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一个可创建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HTML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或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JavaScript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的浏览器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API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使用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用户提供的数据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更新现有的网页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，将导致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XSS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缺陷发生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XSS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使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攻击者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能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在受害者浏览器中执行脚本，这些脚本劫持用户会话、破坏网站或将用户重定向到恶意网站。</w:t>
      </w:r>
    </w:p>
    <w:p w14:paraId="4392C0F5" w14:textId="77777777" w:rsidR="00D70359" w:rsidRPr="00C837A3" w:rsidRDefault="00D70359" w:rsidP="00D7035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A7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在此应用中发现的跨站脚本漏洞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7-2017"/>
      </w:tblPr>
      <w:tblGrid>
        <w:gridCol w:w="4585"/>
        <w:gridCol w:w="1440"/>
        <w:gridCol w:w="1530"/>
        <w:gridCol w:w="1445"/>
      </w:tblGrid>
      <w:tr w:rsidR="0097043D" w:rsidRPr="00FF02D5" w14:paraId="45E5F5D8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5ADA2CE" w14:textId="48914AB4" w:rsidR="0097043D" w:rsidRPr="00FF02D5" w:rsidRDefault="0097043D" w:rsidP="0097043D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CAST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14B6531" w14:textId="566C0068" w:rsidR="0097043D" w:rsidRPr="00FF02D5" w:rsidRDefault="0097043D" w:rsidP="0097043D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475F704" w14:textId="435A5CF6" w:rsidR="0097043D" w:rsidRPr="00FF02D5" w:rsidRDefault="0097043D" w:rsidP="0097043D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C925C25" w14:textId="17B9AA9D" w:rsidR="0097043D" w:rsidRPr="00FF02D5" w:rsidRDefault="0097043D" w:rsidP="0097043D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FF02D5" w14:paraId="694FF65F" w14:textId="77777777" w:rsidTr="00433B0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221549CB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25BCC0EC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5541DED9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5B0EFEC0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460AF0D8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B868F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E55F2F1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255DCF9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30AF2A2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67CEF26D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C65D98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10162DD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D3A9F89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D073027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1ECBF345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372A86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46711E0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12584E2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767A905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27186" w:rsidRPr="00FF02D5" w14:paraId="70B25CC1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40585D" w14:textId="77777777" w:rsidR="00F27186" w:rsidRPr="00FF02D5" w:rsidRDefault="00F27186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C8AA766" w14:textId="77777777" w:rsidR="00F27186" w:rsidRPr="00FF02D5" w:rsidRDefault="00F27186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E44D610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1D4EDC4" w14:textId="77777777" w:rsidR="00F27186" w:rsidRPr="00FF02D5" w:rsidRDefault="00F27186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41410C71" w14:textId="7787165A" w:rsidR="00412968" w:rsidRPr="00FF02D5" w:rsidRDefault="00412968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3AE91785" w14:textId="5AAECB03" w:rsidR="003C20DB" w:rsidRPr="00FF02D5" w:rsidRDefault="004C7058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 w:hint="eastAsia"/>
          <w:i/>
          <w:sz w:val="22"/>
          <w:szCs w:val="22"/>
          <w:lang w:eastAsia="zh-CN"/>
        </w:rPr>
        <w:t>表</w:t>
      </w:r>
      <w:r w:rsidR="00E70FC7" w:rsidRPr="00FF02D5">
        <w:rPr>
          <w:rFonts w:ascii="Times New Roman" w:hAnsi="Times New Roman"/>
          <w:i/>
          <w:sz w:val="22"/>
          <w:szCs w:val="22"/>
        </w:rPr>
        <w:t>9</w:t>
      </w:r>
      <w:r w:rsidR="00685F30" w:rsidRPr="00FF02D5">
        <w:rPr>
          <w:rFonts w:ascii="Times New Roman" w:hAnsi="Times New Roman"/>
          <w:i/>
          <w:sz w:val="22"/>
          <w:szCs w:val="22"/>
        </w:rPr>
        <w:t xml:space="preserve">: A7- </w:t>
      </w:r>
      <w:r>
        <w:rPr>
          <w:rFonts w:ascii="Times New Roman" w:hAnsi="Times New Roman" w:hint="eastAsia"/>
          <w:i/>
          <w:sz w:val="22"/>
          <w:szCs w:val="22"/>
          <w:lang w:eastAsia="zh-CN"/>
        </w:rPr>
        <w:t>跨站脚本漏洞</w:t>
      </w:r>
    </w:p>
    <w:p w14:paraId="2EC13C7C" w14:textId="463A3B56" w:rsidR="00F65BAF" w:rsidRPr="00FF02D5" w:rsidRDefault="00F65BAF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</w:p>
    <w:p w14:paraId="4303275C" w14:textId="2134C363" w:rsidR="00F65BAF" w:rsidRPr="00FF02D5" w:rsidRDefault="00F65BAF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</w:p>
    <w:p w14:paraId="00387E6B" w14:textId="52FFC548" w:rsidR="00F65BAF" w:rsidRPr="00FF02D5" w:rsidRDefault="00F65BAF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</w:p>
    <w:p w14:paraId="394034C1" w14:textId="30DC1278" w:rsidR="00F65BAF" w:rsidRPr="00FF02D5" w:rsidRDefault="00F65BAF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</w:p>
    <w:p w14:paraId="04824CBC" w14:textId="5E46ABAD" w:rsidR="00F65BAF" w:rsidRPr="00FF02D5" w:rsidRDefault="00F65BAF" w:rsidP="00F65BAF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36" w:name="_Toc531948219"/>
      <w:bookmarkStart w:id="37" w:name="_Toc531949646"/>
      <w:bookmarkStart w:id="38" w:name="_Toc531953763"/>
      <w:bookmarkStart w:id="39" w:name="_Toc23407878"/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OWASP -2017 A8 – </w:t>
      </w:r>
      <w:bookmarkEnd w:id="36"/>
      <w:bookmarkEnd w:id="37"/>
      <w:bookmarkEnd w:id="38"/>
      <w:r w:rsidR="004C7058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不安全的反序列化</w:t>
      </w:r>
      <w:bookmarkEnd w:id="39"/>
    </w:p>
    <w:p w14:paraId="15C6842B" w14:textId="77777777" w:rsidR="00F65BAF" w:rsidRPr="00FF02D5" w:rsidRDefault="00F65BAF" w:rsidP="00F65BAF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34AF8863" w14:textId="77777777" w:rsidR="004C7058" w:rsidRPr="00C837A3" w:rsidRDefault="004C7058" w:rsidP="004C7058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不安全的反序列化通常会导致远程代码执行。即使反序列化缺陷不会导致远程代码执行，它们也可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被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用于执行攻击，包括重播攻击、注入攻击和权限提升攻击。</w:t>
      </w:r>
    </w:p>
    <w:p w14:paraId="05D2ED45" w14:textId="2159BAEC" w:rsidR="004C7058" w:rsidRPr="004C7058" w:rsidRDefault="004C7058" w:rsidP="00F65BAF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C837A3">
        <w:rPr>
          <w:rFonts w:ascii="Times New Roman" w:eastAsiaTheme="majorEastAsia" w:hAnsi="Times New Roman"/>
          <w:sz w:val="22"/>
          <w:szCs w:val="22"/>
        </w:rPr>
        <w:t>A8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C837A3">
        <w:rPr>
          <w:rFonts w:ascii="Times New Roman" w:eastAsiaTheme="majorEastAsia" w:hAnsi="Times New Roman"/>
          <w:sz w:val="22"/>
          <w:szCs w:val="22"/>
        </w:rPr>
        <w:t xml:space="preserve"> – 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在此应用中发现的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不安全的反序列化漏洞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8-2017"/>
      </w:tblPr>
      <w:tblGrid>
        <w:gridCol w:w="4585"/>
        <w:gridCol w:w="1440"/>
        <w:gridCol w:w="1530"/>
        <w:gridCol w:w="1445"/>
      </w:tblGrid>
      <w:tr w:rsidR="004C7058" w:rsidRPr="00FF02D5" w14:paraId="5D333D9B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1556D41" w14:textId="53B53CA0" w:rsidR="004C7058" w:rsidRPr="00FF02D5" w:rsidRDefault="004C7058" w:rsidP="004C7058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CAST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54D1E9F" w14:textId="3874244D" w:rsidR="004C7058" w:rsidRPr="00FF02D5" w:rsidRDefault="004C7058" w:rsidP="004C7058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A9C8297" w14:textId="7EC64082" w:rsidR="004C7058" w:rsidRPr="00FF02D5" w:rsidRDefault="004C7058" w:rsidP="004C7058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14AC9F9" w14:textId="6E4B05C2" w:rsidR="004C7058" w:rsidRPr="00FF02D5" w:rsidRDefault="004C7058" w:rsidP="004C7058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65BAF" w:rsidRPr="00FF02D5" w14:paraId="3FB0283C" w14:textId="77777777" w:rsidTr="00433B0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1CF4FBC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59328C67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03413299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73ECFA0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0F901C6B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0460FC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17097F90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26F6CE2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B1156E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43BF2FD3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69EE73A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91951F2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B697B65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8AF9A4C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595F84DF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89A7FCE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7A25C69E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4191DD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C858581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40756731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0794524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075E3FA9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5BCF81B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D87091C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73048B8E" w14:textId="77777777" w:rsidR="00F65BAF" w:rsidRPr="00FF02D5" w:rsidRDefault="00F65BAF" w:rsidP="00F65BAF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106AAEBD" w14:textId="7770C0C9" w:rsidR="00F65BAF" w:rsidRPr="00FF02D5" w:rsidRDefault="004C7058" w:rsidP="00F65BAF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 w:hint="eastAsia"/>
          <w:i/>
          <w:sz w:val="22"/>
          <w:szCs w:val="22"/>
          <w:lang w:eastAsia="zh-CN"/>
        </w:rPr>
        <w:t>表</w:t>
      </w:r>
      <w:r w:rsidR="00F65BAF" w:rsidRPr="00FF02D5">
        <w:rPr>
          <w:rFonts w:ascii="Times New Roman" w:hAnsi="Times New Roman"/>
          <w:i/>
          <w:sz w:val="22"/>
          <w:szCs w:val="22"/>
        </w:rPr>
        <w:t xml:space="preserve">10: A8- </w:t>
      </w:r>
      <w:r>
        <w:rPr>
          <w:rFonts w:ascii="Times New Roman" w:hAnsi="Times New Roman" w:hint="eastAsia"/>
          <w:i/>
          <w:sz w:val="22"/>
          <w:szCs w:val="22"/>
          <w:lang w:eastAsia="zh-CN"/>
        </w:rPr>
        <w:t>不安全的反序列化漏洞</w:t>
      </w:r>
    </w:p>
    <w:p w14:paraId="027E2635" w14:textId="77777777" w:rsidR="00F65BAF" w:rsidRPr="00FF02D5" w:rsidRDefault="00F65BAF">
      <w:pPr>
        <w:spacing w:after="0" w:line="240" w:lineRule="auto"/>
        <w:ind w:left="0"/>
        <w:jc w:val="left"/>
        <w:rPr>
          <w:rFonts w:ascii="Times New Roman" w:hAnsi="Times New Roman"/>
          <w:i/>
          <w:sz w:val="22"/>
          <w:szCs w:val="22"/>
        </w:rPr>
      </w:pPr>
      <w:r w:rsidRPr="00FF02D5">
        <w:rPr>
          <w:rFonts w:ascii="Times New Roman" w:hAnsi="Times New Roman"/>
          <w:i/>
          <w:sz w:val="22"/>
          <w:szCs w:val="22"/>
        </w:rPr>
        <w:br w:type="page"/>
      </w:r>
    </w:p>
    <w:p w14:paraId="04B5CA44" w14:textId="32D04D24" w:rsidR="00F772DA" w:rsidRPr="00FF02D5" w:rsidRDefault="00F772DA" w:rsidP="002638B2">
      <w:pPr>
        <w:pStyle w:val="Heading2"/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40" w:name="_Toc531865337"/>
      <w:bookmarkStart w:id="41" w:name="_Toc531953764"/>
      <w:bookmarkStart w:id="42" w:name="_Toc23407879"/>
      <w:r w:rsidRPr="00FF02D5">
        <w:rPr>
          <w:rFonts w:ascii="Times New Roman" w:eastAsia="Calibri" w:hAnsi="Times New Roman"/>
          <w:sz w:val="22"/>
          <w:szCs w:val="22"/>
          <w:lang w:val="en-US"/>
        </w:rPr>
        <w:lastRenderedPageBreak/>
        <w:t xml:space="preserve">OWASP -2017 A9 – </w:t>
      </w:r>
      <w:bookmarkEnd w:id="40"/>
      <w:bookmarkEnd w:id="41"/>
      <w:r w:rsidR="002E46F9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使用带已知漏洞的组件</w:t>
      </w:r>
      <w:bookmarkEnd w:id="42"/>
    </w:p>
    <w:p w14:paraId="6A25798A" w14:textId="77777777" w:rsidR="00312257" w:rsidRPr="00FF02D5" w:rsidRDefault="00312257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127015D9" w14:textId="6FA7567F" w:rsidR="002E46F9" w:rsidRPr="008224B3" w:rsidRDefault="002E46F9" w:rsidP="002E46F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组件（如库、框架和其他软件模块）以与应用相同的权限运行。如果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使用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易受攻击的组件，可能会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因攻击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导致严重的数据丢失或服务器接管。使用具有已知漏洞组件的应用和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API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可能会破坏应用防御，导致各种攻击和影响。</w:t>
      </w:r>
    </w:p>
    <w:p w14:paraId="2C956DC9" w14:textId="605EEEA3" w:rsidR="007F169E" w:rsidRPr="002E46F9" w:rsidRDefault="002E46F9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A9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发现的带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已知漏洞组件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9-2017"/>
      </w:tblPr>
      <w:tblGrid>
        <w:gridCol w:w="4585"/>
        <w:gridCol w:w="1440"/>
        <w:gridCol w:w="1530"/>
        <w:gridCol w:w="1445"/>
      </w:tblGrid>
      <w:tr w:rsidR="005A7CAA" w:rsidRPr="00FF02D5" w14:paraId="3ED7BC08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A12C1F9" w14:textId="02B1C140" w:rsidR="005A7CAA" w:rsidRPr="00FF02D5" w:rsidRDefault="005A7CAA" w:rsidP="005A7CAA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CAST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CA845CD" w14:textId="1717B598" w:rsidR="005A7CAA" w:rsidRPr="00FF02D5" w:rsidRDefault="005A7CAA" w:rsidP="005A7CA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E8A82DE" w14:textId="6C1982A8" w:rsidR="005A7CAA" w:rsidRPr="00FF02D5" w:rsidRDefault="005A7CAA" w:rsidP="005A7CA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2CB5DBC" w14:textId="52FCD910" w:rsidR="005A7CAA" w:rsidRPr="00FF02D5" w:rsidRDefault="005A7CAA" w:rsidP="005A7CA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F169E" w:rsidRPr="00FF02D5" w14:paraId="72BE9B0B" w14:textId="77777777" w:rsidTr="00433B0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7555445D" w14:textId="77777777" w:rsidR="007F169E" w:rsidRPr="00FF02D5" w:rsidRDefault="007F169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32C8C3C" w14:textId="77777777" w:rsidR="007F169E" w:rsidRPr="00FF02D5" w:rsidRDefault="007F169E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F0CBBBB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668AB7EB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F169E" w:rsidRPr="00FF02D5" w14:paraId="08872A7A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4EEBAF" w14:textId="77777777" w:rsidR="007F169E" w:rsidRPr="00FF02D5" w:rsidRDefault="007F169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0FB467A0" w14:textId="77777777" w:rsidR="007F169E" w:rsidRPr="00FF02D5" w:rsidRDefault="007F169E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F830CE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7513D8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F169E" w:rsidRPr="00FF02D5" w14:paraId="77A8E633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75381A" w14:textId="77777777" w:rsidR="007F169E" w:rsidRPr="00FF02D5" w:rsidRDefault="007F169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FF6169C" w14:textId="77777777" w:rsidR="007F169E" w:rsidRPr="00FF02D5" w:rsidRDefault="007F169E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ECE3E5A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93B012D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F169E" w:rsidRPr="00FF02D5" w14:paraId="062A8DA3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41DFA" w14:textId="77777777" w:rsidR="007F169E" w:rsidRPr="00FF02D5" w:rsidRDefault="007F169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E4EC594" w14:textId="77777777" w:rsidR="007F169E" w:rsidRPr="00FF02D5" w:rsidRDefault="007F169E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FE9CB9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8CF5CDE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7F169E" w:rsidRPr="00FF02D5" w14:paraId="0F34B08B" w14:textId="77777777" w:rsidTr="000C4C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869A7" w14:textId="77777777" w:rsidR="007F169E" w:rsidRPr="00FF02D5" w:rsidRDefault="007F169E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149F16C" w14:textId="77777777" w:rsidR="007F169E" w:rsidRPr="00FF02D5" w:rsidRDefault="007F169E" w:rsidP="00203E6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BFC08F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34AFF66" w14:textId="77777777" w:rsidR="007F169E" w:rsidRPr="00FF02D5" w:rsidRDefault="007F169E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5011EAA6" w14:textId="774134B6" w:rsidR="007F169E" w:rsidRPr="00FF02D5" w:rsidRDefault="007F169E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2AF2D5B9" w14:textId="77777777" w:rsidR="002E46F9" w:rsidRPr="00C837A3" w:rsidRDefault="002E46F9" w:rsidP="002E46F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C837A3">
        <w:rPr>
          <w:rFonts w:ascii="Times New Roman" w:eastAsiaTheme="majorEastAsia" w:hAnsi="Times New Roman"/>
          <w:i/>
          <w:sz w:val="22"/>
          <w:szCs w:val="22"/>
        </w:rPr>
        <w:t xml:space="preserve">10: A9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使用带已知漏洞的组件</w:t>
      </w:r>
    </w:p>
    <w:p w14:paraId="1688945D" w14:textId="10B07B32" w:rsidR="00F65BAF" w:rsidRPr="00FF02D5" w:rsidRDefault="00F65BAF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6EE4598C" w14:textId="1C6D448A" w:rsidR="00F65BAF" w:rsidRPr="00FF02D5" w:rsidRDefault="00F65BAF" w:rsidP="00F65BAF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="Calibri" w:hAnsi="Times New Roman"/>
          <w:sz w:val="22"/>
          <w:szCs w:val="22"/>
        </w:rPr>
      </w:pPr>
      <w:bookmarkStart w:id="43" w:name="_Toc531948221"/>
      <w:bookmarkStart w:id="44" w:name="_Toc531949648"/>
      <w:bookmarkStart w:id="45" w:name="_Toc531953765"/>
      <w:bookmarkStart w:id="46" w:name="_Toc23407880"/>
      <w:r w:rsidRPr="00FF02D5">
        <w:rPr>
          <w:rFonts w:ascii="Times New Roman" w:eastAsia="Calibri" w:hAnsi="Times New Roman"/>
          <w:sz w:val="22"/>
          <w:szCs w:val="22"/>
          <w:lang w:val="en-US"/>
        </w:rPr>
        <w:t xml:space="preserve">OWASP -2017 A10 – </w:t>
      </w:r>
      <w:bookmarkEnd w:id="43"/>
      <w:bookmarkEnd w:id="44"/>
      <w:bookmarkEnd w:id="45"/>
      <w:r w:rsidR="002E46F9">
        <w:rPr>
          <w:rFonts w:ascii="Microsoft YaHei" w:eastAsia="Microsoft YaHei" w:hAnsi="Microsoft YaHei" w:cs="Microsoft YaHei" w:hint="eastAsia"/>
          <w:sz w:val="22"/>
          <w:szCs w:val="22"/>
          <w:lang w:val="en-US" w:eastAsia="zh-CN"/>
        </w:rPr>
        <w:t>日志记录&amp;监视不足</w:t>
      </w:r>
      <w:bookmarkEnd w:id="46"/>
    </w:p>
    <w:p w14:paraId="494C4725" w14:textId="77777777" w:rsidR="00F65BAF" w:rsidRPr="00FF02D5" w:rsidRDefault="00F65BAF" w:rsidP="00F65BAF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0CC8E98B" w14:textId="22388E0A" w:rsidR="002E46F9" w:rsidRPr="00A82471" w:rsidRDefault="002E46F9" w:rsidP="002E46F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bookmarkStart w:id="47" w:name="_Hlk23406254"/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日志记录和监视不足，加上与事件响应的集成丢失或无效，使得攻击者能够进一步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地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持续地攻击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，并且面向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更多系统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实施攻击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，篡改、提取或销毁数据。大多数违约研究表明，违约</w:t>
      </w:r>
      <w:r w:rsidR="005A7CAA">
        <w:rPr>
          <w:rFonts w:ascii="Times New Roman" w:eastAsiaTheme="majorEastAsia" w:hAnsi="Times New Roman" w:hint="eastAsia"/>
          <w:sz w:val="22"/>
          <w:szCs w:val="22"/>
          <w:lang w:eastAsia="zh-CN"/>
        </w:rPr>
        <w:t>被发现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的时间超过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200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天，通常是由外部方而不是内部流程或监控部门发现的。</w:t>
      </w:r>
    </w:p>
    <w:bookmarkEnd w:id="47"/>
    <w:p w14:paraId="12B43777" w14:textId="77777777" w:rsidR="002E46F9" w:rsidRPr="00C837A3" w:rsidRDefault="002E46F9" w:rsidP="002E46F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A10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在此应用中发现的日志记录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&amp;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监视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不足漏洞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0-2017"/>
      </w:tblPr>
      <w:tblGrid>
        <w:gridCol w:w="4585"/>
        <w:gridCol w:w="1440"/>
        <w:gridCol w:w="1530"/>
        <w:gridCol w:w="1445"/>
      </w:tblGrid>
      <w:tr w:rsidR="005A7CAA" w:rsidRPr="00FF02D5" w14:paraId="5C0F494D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7EE03C9" w14:textId="50CBC86A" w:rsidR="005A7CAA" w:rsidRPr="00FF02D5" w:rsidRDefault="005A7CAA" w:rsidP="005A7CAA">
            <w:pPr>
              <w:ind w:left="330"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CAST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113FEDB" w14:textId="51403158" w:rsidR="005A7CAA" w:rsidRPr="00FF02D5" w:rsidRDefault="005A7CAA" w:rsidP="005A7CA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724D0F5" w14:textId="0DE407E3" w:rsidR="005A7CAA" w:rsidRPr="00FF02D5" w:rsidRDefault="005A7CAA" w:rsidP="005A7CA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A70FFB9" w14:textId="634317D6" w:rsidR="005A7CAA" w:rsidRPr="00FF02D5" w:rsidRDefault="005A7CAA" w:rsidP="005A7CA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65BAF" w:rsidRPr="00FF02D5" w14:paraId="39F2F912" w14:textId="77777777" w:rsidTr="00433B0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517BFACB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C512633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0332DF1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6767853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1B7B0BB5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49F730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659CC97F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AEAFDE7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41B6EEB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3C38F862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A7CEC87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058AE5B7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9B5BD2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F1E65ED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7C0D3E39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09DA5C9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AEDF638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0BB941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CED6A4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65BAF" w:rsidRPr="00FF02D5" w14:paraId="0EB9A4C9" w14:textId="77777777" w:rsidTr="002E46F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318F916" w14:textId="77777777" w:rsidR="00F65BAF" w:rsidRPr="00FF02D5" w:rsidRDefault="00F65BAF" w:rsidP="005D56C3">
            <w:pPr>
              <w:ind w:right="657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10187585" w14:textId="77777777" w:rsidR="00F65BAF" w:rsidRPr="00FF02D5" w:rsidRDefault="00F65BAF" w:rsidP="002E46F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5612F75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C666190" w14:textId="77777777" w:rsidR="00F65BAF" w:rsidRPr="00FF02D5" w:rsidRDefault="00F65BAF" w:rsidP="00A1768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</w:tbl>
    <w:p w14:paraId="02F373D6" w14:textId="77777777" w:rsidR="00F65BAF" w:rsidRPr="00FF02D5" w:rsidRDefault="00F65BAF" w:rsidP="00F65BAF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4C81738F" w14:textId="77777777" w:rsidR="005A7CAA" w:rsidRPr="00C837A3" w:rsidRDefault="005A7CAA" w:rsidP="005A7CA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  <w:r>
        <w:rPr>
          <w:rFonts w:ascii="Times New Roman" w:hAnsi="Times New Roman" w:hint="eastAsia"/>
          <w:i/>
          <w:sz w:val="22"/>
          <w:szCs w:val="22"/>
          <w:lang w:eastAsia="zh-CN"/>
        </w:rPr>
        <w:t>表</w:t>
      </w:r>
      <w:r w:rsidR="00F65BAF" w:rsidRPr="00FF02D5">
        <w:rPr>
          <w:rFonts w:ascii="Times New Roman" w:hAnsi="Times New Roman"/>
          <w:i/>
          <w:sz w:val="22"/>
          <w:szCs w:val="22"/>
        </w:rPr>
        <w:t xml:space="preserve">12: A10 – </w:t>
      </w:r>
      <w:r w:rsidRPr="00567B86">
        <w:rPr>
          <w:rFonts w:ascii="Times New Roman" w:eastAsiaTheme="majorEastAsia" w:hAnsi="Times New Roman" w:hint="eastAsia"/>
          <w:i/>
          <w:iCs/>
          <w:sz w:val="22"/>
          <w:szCs w:val="22"/>
          <w:lang w:eastAsia="zh-CN"/>
        </w:rPr>
        <w:t>日志记录</w:t>
      </w:r>
      <w:r w:rsidRPr="00567B86">
        <w:rPr>
          <w:rFonts w:ascii="Times New Roman" w:eastAsiaTheme="majorEastAsia" w:hAnsi="Times New Roman" w:hint="eastAsia"/>
          <w:i/>
          <w:iCs/>
          <w:sz w:val="22"/>
          <w:szCs w:val="22"/>
          <w:lang w:eastAsia="zh-CN"/>
        </w:rPr>
        <w:t>&amp;</w:t>
      </w:r>
      <w:r w:rsidRPr="00567B86">
        <w:rPr>
          <w:rFonts w:ascii="Times New Roman" w:eastAsiaTheme="majorEastAsia" w:hAnsi="Times New Roman" w:hint="eastAsia"/>
          <w:i/>
          <w:iCs/>
          <w:sz w:val="22"/>
          <w:szCs w:val="22"/>
          <w:lang w:eastAsia="zh-CN"/>
        </w:rPr>
        <w:t>监视不足漏洞</w:t>
      </w:r>
    </w:p>
    <w:p w14:paraId="50AF90CA" w14:textId="7586B959" w:rsidR="00F65BAF" w:rsidRPr="00FF02D5" w:rsidRDefault="00F65BAF" w:rsidP="00F65BAF">
      <w:pPr>
        <w:spacing w:after="0" w:line="240" w:lineRule="auto"/>
        <w:ind w:left="0"/>
        <w:jc w:val="left"/>
        <w:rPr>
          <w:rFonts w:ascii="Times New Roman" w:eastAsia="Perpetua" w:hAnsi="Times New Roman"/>
          <w:color w:val="000000"/>
          <w:sz w:val="22"/>
          <w:szCs w:val="22"/>
          <w:lang w:eastAsia="zh-CN"/>
        </w:rPr>
      </w:pPr>
    </w:p>
    <w:p w14:paraId="5D72E49C" w14:textId="77777777" w:rsidR="00F65BAF" w:rsidRPr="00FF02D5" w:rsidRDefault="00F65BAF" w:rsidP="002638B2">
      <w:pPr>
        <w:pStyle w:val="BodyContent"/>
        <w:ind w:right="657"/>
        <w:rPr>
          <w:rFonts w:ascii="Times New Roman" w:hAnsi="Times New Roman"/>
          <w:sz w:val="22"/>
          <w:szCs w:val="22"/>
          <w:lang w:eastAsia="zh-CN"/>
        </w:rPr>
      </w:pPr>
    </w:p>
    <w:p w14:paraId="6E3FF599" w14:textId="7D1A72BE" w:rsidR="0017201B" w:rsidRPr="00FF02D5" w:rsidRDefault="005A7CAA" w:rsidP="0017201B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48" w:name="_Toc23407881"/>
      <w:r>
        <w:rPr>
          <w:rFonts w:ascii="Times New Roman" w:hAnsi="Times New Roman" w:cs="Times New Roman" w:hint="eastAsia"/>
          <w:sz w:val="22"/>
          <w:szCs w:val="22"/>
          <w:lang w:eastAsia="zh-CN"/>
        </w:rPr>
        <w:lastRenderedPageBreak/>
        <w:t>安全违规细节</w:t>
      </w:r>
      <w:bookmarkEnd w:id="48"/>
    </w:p>
    <w:p w14:paraId="46CCF756" w14:textId="50744284" w:rsidR="00442DF6" w:rsidRPr="00FF02D5" w:rsidRDefault="00442DF6" w:rsidP="00442DF6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49" w:name="_Toc531865339"/>
      <w:bookmarkStart w:id="50" w:name="_Toc531953767"/>
      <w:bookmarkStart w:id="51" w:name="_Toc23407882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A1 </w:t>
      </w:r>
      <w:r w:rsidR="005A7CAA">
        <w:rPr>
          <w:rFonts w:ascii="Times New Roman" w:hAnsi="Times New Roman"/>
          <w:b w:val="0"/>
          <w:sz w:val="22"/>
          <w:szCs w:val="22"/>
          <w:lang w:val="en-US"/>
        </w:rPr>
        <w:t>–</w:t>
      </w:r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 </w:t>
      </w:r>
      <w:bookmarkEnd w:id="49"/>
      <w:bookmarkEnd w:id="50"/>
      <w:r w:rsidR="005A7CAA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注入</w:t>
      </w:r>
      <w:bookmarkEnd w:id="51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1-2017,COUNT=5"/>
      </w:tblPr>
      <w:tblGrid>
        <w:gridCol w:w="9917"/>
      </w:tblGrid>
      <w:tr w:rsidR="00442DF6" w:rsidRPr="00FF02D5" w14:paraId="27C3E862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281E26D1" w14:textId="0DE775A9" w:rsidR="00442DF6" w:rsidRPr="00FF02D5" w:rsidRDefault="005A7CAA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442DF6" w:rsidRPr="00FF02D5" w14:paraId="7B856521" w14:textId="77777777" w:rsidTr="0064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21B6C3E1" w14:textId="549E3D5F" w:rsidR="00442DF6" w:rsidRPr="00FF02D5" w:rsidRDefault="005A7CAA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442DF6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442DF6" w:rsidRPr="00FF02D5" w14:paraId="698DE61B" w14:textId="77777777" w:rsidTr="00640A15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47858D63" w14:textId="77777777" w:rsidR="00442DF6" w:rsidRPr="00FF02D5" w:rsidRDefault="00442DF6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  <w:tr w:rsidR="003C20DB" w:rsidRPr="00FF02D5" w14:paraId="11478863" w14:textId="77777777" w:rsidTr="0064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</w:tcPr>
          <w:p w14:paraId="6273B451" w14:textId="77777777" w:rsidR="003C20DB" w:rsidRPr="00FF02D5" w:rsidRDefault="003C20DB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F82A02C" w14:textId="0047EDA0" w:rsidR="003C20DB" w:rsidRPr="00FF02D5" w:rsidRDefault="003C20DB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1C29B6E8" w14:textId="41F1FBA9" w:rsidR="003C20DB" w:rsidRPr="00FF02D5" w:rsidRDefault="003C20DB" w:rsidP="003C20DB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52" w:name="_Toc531865340"/>
      <w:bookmarkStart w:id="53" w:name="_Toc531953768"/>
      <w:bookmarkStart w:id="54" w:name="_Toc23407883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A2 – </w:t>
      </w:r>
      <w:bookmarkEnd w:id="52"/>
      <w:bookmarkEnd w:id="53"/>
      <w:r w:rsidR="005A7CAA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失效的身份验证</w:t>
      </w:r>
      <w:bookmarkEnd w:id="54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2-2017,COUNT=5"/>
      </w:tblPr>
      <w:tblGrid>
        <w:gridCol w:w="9917"/>
      </w:tblGrid>
      <w:tr w:rsidR="003C20DB" w:rsidRPr="00FF02D5" w14:paraId="3C43A1B7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075AAA4B" w14:textId="54E97BBA" w:rsidR="003C20DB" w:rsidRPr="00FF02D5" w:rsidRDefault="005A7CAA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3C20DB" w:rsidRPr="00FF02D5" w14:paraId="4E858FF2" w14:textId="77777777" w:rsidTr="00EB3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99FB23D" w14:textId="5A4A10F1" w:rsidR="003C20DB" w:rsidRPr="00FF02D5" w:rsidRDefault="005A7CAA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3C20DB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3C20DB" w:rsidRPr="00FF02D5" w14:paraId="3B82ADF9" w14:textId="77777777" w:rsidTr="00EB32CE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74F0232F" w14:textId="77777777" w:rsidR="003C20DB" w:rsidRPr="00FF02D5" w:rsidRDefault="003C20DB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</w:tbl>
    <w:p w14:paraId="110CF07F" w14:textId="469F49CC" w:rsidR="00442DF6" w:rsidRPr="00FF02D5" w:rsidRDefault="00442DF6" w:rsidP="00442DF6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55" w:name="_Toc531865341"/>
      <w:bookmarkStart w:id="56" w:name="_Toc531953769"/>
      <w:bookmarkStart w:id="57" w:name="_Toc23407884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A3 – </w:t>
      </w:r>
      <w:bookmarkEnd w:id="55"/>
      <w:bookmarkEnd w:id="56"/>
      <w:r w:rsidR="005A7CAA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敏感数据暴露</w:t>
      </w:r>
      <w:bookmarkEnd w:id="57"/>
    </w:p>
    <w:tbl>
      <w:tblPr>
        <w:tblStyle w:val="GridTable5Dark-Accent1"/>
        <w:tblpPr w:leftFromText="180" w:rightFromText="180" w:vertAnchor="text" w:horzAnchor="margin" w:tblpY="89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3-2017,COUNT=5"/>
      </w:tblPr>
      <w:tblGrid>
        <w:gridCol w:w="9784"/>
      </w:tblGrid>
      <w:tr w:rsidR="00442DF6" w:rsidRPr="00FF02D5" w14:paraId="54EACD1C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5000" w:type="pct"/>
            <w:shd w:val="clear" w:color="auto" w:fill="B2B9FF"/>
            <w:hideMark/>
          </w:tcPr>
          <w:p w14:paraId="69149025" w14:textId="6D899A90" w:rsidR="00442DF6" w:rsidRPr="00FF02D5" w:rsidRDefault="005A7CAA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442DF6" w:rsidRPr="00FF02D5" w14:paraId="6FDA5FD9" w14:textId="77777777" w:rsidTr="00A5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tcW w:w="5000" w:type="pct"/>
            <w:shd w:val="clear" w:color="auto" w:fill="auto"/>
            <w:hideMark/>
          </w:tcPr>
          <w:p w14:paraId="4ECB7F2A" w14:textId="1329B964" w:rsidR="00442DF6" w:rsidRPr="00FF02D5" w:rsidRDefault="005A7CAA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442DF6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442DF6" w:rsidRPr="00FF02D5" w14:paraId="2449BCEB" w14:textId="77777777" w:rsidTr="00A50114">
        <w:trPr>
          <w:trHeight w:val="296"/>
        </w:trPr>
        <w:tc>
          <w:tcPr>
            <w:tcW w:w="5000" w:type="pct"/>
            <w:shd w:val="clear" w:color="auto" w:fill="auto"/>
            <w:hideMark/>
          </w:tcPr>
          <w:p w14:paraId="279BEFC2" w14:textId="77777777" w:rsidR="00442DF6" w:rsidRPr="00FF02D5" w:rsidRDefault="00442DF6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  <w:tr w:rsidR="003C20DB" w:rsidRPr="00FF02D5" w14:paraId="1F8F98E5" w14:textId="77777777" w:rsidTr="00A5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tcW w:w="5000" w:type="pct"/>
            <w:shd w:val="clear" w:color="auto" w:fill="auto"/>
          </w:tcPr>
          <w:p w14:paraId="2DD9A378" w14:textId="77777777" w:rsidR="003C20DB" w:rsidRPr="00FF02D5" w:rsidRDefault="003C20DB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50834E63" w14:textId="77777777" w:rsidR="003C20DB" w:rsidRPr="00FF02D5" w:rsidRDefault="003C20DB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D3B1B35" w14:textId="77777777" w:rsidR="003C20DB" w:rsidRPr="00FF02D5" w:rsidRDefault="003C20DB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C20DB" w:rsidRPr="00FF02D5" w14:paraId="6E929DA0" w14:textId="77777777" w:rsidTr="00A50114">
        <w:trPr>
          <w:trHeight w:val="296"/>
        </w:trPr>
        <w:tc>
          <w:tcPr>
            <w:tcW w:w="5000" w:type="pct"/>
            <w:shd w:val="clear" w:color="auto" w:fill="auto"/>
          </w:tcPr>
          <w:p w14:paraId="39C5A689" w14:textId="77777777" w:rsidR="003C20DB" w:rsidRPr="00FF02D5" w:rsidRDefault="003C20DB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CA9B0AA" w14:textId="6E299A07" w:rsidR="00A3431E" w:rsidRPr="00FF02D5" w:rsidRDefault="00A3431E" w:rsidP="00A3431E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58" w:name="_Toc531865342"/>
      <w:bookmarkStart w:id="59" w:name="_Toc531953770"/>
      <w:bookmarkStart w:id="60" w:name="_Toc23407885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A4 – XML </w:t>
      </w:r>
      <w:r w:rsidR="005A7CAA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外部实体</w:t>
      </w:r>
      <w:r w:rsidR="005A7CAA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 xml:space="preserve"> </w:t>
      </w:r>
      <w:r w:rsidRPr="00FF02D5">
        <w:rPr>
          <w:rFonts w:ascii="Times New Roman" w:hAnsi="Times New Roman"/>
          <w:b w:val="0"/>
          <w:sz w:val="22"/>
          <w:szCs w:val="22"/>
          <w:lang w:val="en-US"/>
        </w:rPr>
        <w:t>(XXE)</w:t>
      </w:r>
      <w:bookmarkEnd w:id="58"/>
      <w:bookmarkEnd w:id="59"/>
      <w:bookmarkEnd w:id="60"/>
    </w:p>
    <w:tbl>
      <w:tblPr>
        <w:tblStyle w:val="GridTable5Dark-Accent1"/>
        <w:tblpPr w:leftFromText="180" w:rightFromText="180" w:vertAnchor="text" w:horzAnchor="margin" w:tblpY="89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4-2017,COUNT=5"/>
      </w:tblPr>
      <w:tblGrid>
        <w:gridCol w:w="9784"/>
      </w:tblGrid>
      <w:tr w:rsidR="00A3431E" w:rsidRPr="00FF02D5" w14:paraId="61678C6C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5000" w:type="pct"/>
            <w:shd w:val="clear" w:color="auto" w:fill="B2B9FF"/>
            <w:hideMark/>
          </w:tcPr>
          <w:p w14:paraId="54EB494A" w14:textId="7BB1C792" w:rsidR="00A3431E" w:rsidRPr="00FF02D5" w:rsidRDefault="005A7CAA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A3431E" w:rsidRPr="00FF02D5" w14:paraId="2957E500" w14:textId="77777777" w:rsidTr="002E4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tcW w:w="5000" w:type="pct"/>
            <w:shd w:val="clear" w:color="auto" w:fill="auto"/>
            <w:hideMark/>
          </w:tcPr>
          <w:p w14:paraId="5C8304B1" w14:textId="52D75E21" w:rsidR="00A3431E" w:rsidRPr="00FF02D5" w:rsidRDefault="006E2299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A3431E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A3431E" w:rsidRPr="00FF02D5" w14:paraId="0A27C28B" w14:textId="77777777" w:rsidTr="002E46F9">
        <w:trPr>
          <w:trHeight w:val="296"/>
        </w:trPr>
        <w:tc>
          <w:tcPr>
            <w:tcW w:w="5000" w:type="pct"/>
            <w:shd w:val="clear" w:color="auto" w:fill="auto"/>
            <w:hideMark/>
          </w:tcPr>
          <w:p w14:paraId="2BF8FDA7" w14:textId="77777777" w:rsidR="00A3431E" w:rsidRPr="00FF02D5" w:rsidRDefault="00A3431E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  <w:tr w:rsidR="00A3431E" w:rsidRPr="00FF02D5" w14:paraId="25B4E284" w14:textId="77777777" w:rsidTr="002E4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tcW w:w="5000" w:type="pct"/>
            <w:shd w:val="clear" w:color="auto" w:fill="auto"/>
          </w:tcPr>
          <w:p w14:paraId="325EFDED" w14:textId="77777777" w:rsidR="00A3431E" w:rsidRPr="00FF02D5" w:rsidRDefault="00A3431E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0140461E" w14:textId="77777777" w:rsidR="00A3431E" w:rsidRPr="00FF02D5" w:rsidRDefault="00A3431E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19CE9849" w14:textId="77777777" w:rsidR="00A3431E" w:rsidRPr="00FF02D5" w:rsidRDefault="00A3431E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14D5DC8A" w14:textId="7D3B3112" w:rsidR="00A50114" w:rsidRPr="00FF02D5" w:rsidRDefault="00A50114" w:rsidP="00A50114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61" w:name="_Toc531865343"/>
      <w:bookmarkStart w:id="62" w:name="_Toc531953771"/>
      <w:bookmarkStart w:id="63" w:name="_Toc23407886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A5 – </w:t>
      </w:r>
      <w:r w:rsidR="006E2299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失效的访问控制</w:t>
      </w:r>
      <w:bookmarkEnd w:id="61"/>
      <w:bookmarkEnd w:id="62"/>
      <w:bookmarkEnd w:id="63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5-2017,COUNT=5"/>
      </w:tblPr>
      <w:tblGrid>
        <w:gridCol w:w="9917"/>
      </w:tblGrid>
      <w:tr w:rsidR="00A50114" w:rsidRPr="00FF02D5" w14:paraId="4D8D3084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6B7A4A9C" w14:textId="3D956F22" w:rsidR="00A50114" w:rsidRPr="00FF02D5" w:rsidRDefault="006E2299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A50114" w:rsidRPr="00FF02D5" w14:paraId="3FDFD747" w14:textId="77777777" w:rsidTr="00EB3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3C8B1CE2" w14:textId="67BAECBA" w:rsidR="00A50114" w:rsidRPr="00FF02D5" w:rsidRDefault="006E2299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A50114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A50114" w:rsidRPr="00FF02D5" w14:paraId="413A8A93" w14:textId="77777777" w:rsidTr="00EB32CE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09529C15" w14:textId="77777777" w:rsidR="00A50114" w:rsidRPr="00FF02D5" w:rsidRDefault="00A50114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  <w:tr w:rsidR="00A50114" w:rsidRPr="00FF02D5" w14:paraId="096C006C" w14:textId="77777777" w:rsidTr="00EB3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</w:tcPr>
          <w:p w14:paraId="7DE30509" w14:textId="77777777" w:rsidR="00A50114" w:rsidRPr="00FF02D5" w:rsidRDefault="00A50114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09453018" w14:textId="77777777" w:rsidR="00A50114" w:rsidRPr="00FF02D5" w:rsidRDefault="00A50114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E52CC14" w14:textId="77777777" w:rsidR="00A50114" w:rsidRPr="00FF02D5" w:rsidRDefault="00A50114" w:rsidP="00EB32C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872FF9E" w14:textId="3EA2B926" w:rsidR="00442DF6" w:rsidRPr="00FF02D5" w:rsidRDefault="00442DF6" w:rsidP="00442DF6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64" w:name="_Toc531865344"/>
      <w:bookmarkStart w:id="65" w:name="_Toc531953772"/>
      <w:bookmarkStart w:id="66" w:name="_Toc23407887"/>
      <w:r w:rsidRPr="00FF02D5">
        <w:rPr>
          <w:rFonts w:ascii="Times New Roman" w:hAnsi="Times New Roman"/>
          <w:b w:val="0"/>
          <w:sz w:val="22"/>
          <w:szCs w:val="22"/>
          <w:lang w:val="en-US"/>
        </w:rPr>
        <w:lastRenderedPageBreak/>
        <w:t xml:space="preserve">OWASP -2017 A6 – </w:t>
      </w:r>
      <w:bookmarkEnd w:id="64"/>
      <w:bookmarkEnd w:id="65"/>
      <w:r w:rsidR="006E2299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安全性错误配置</w:t>
      </w:r>
      <w:bookmarkEnd w:id="66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6-2017,COUNT=5"/>
      </w:tblPr>
      <w:tblGrid>
        <w:gridCol w:w="9917"/>
      </w:tblGrid>
      <w:tr w:rsidR="00442DF6" w:rsidRPr="00FF02D5" w14:paraId="43082B05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3B4E39B2" w14:textId="0697A5BE" w:rsidR="00442DF6" w:rsidRPr="00FF02D5" w:rsidRDefault="006E2299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442DF6" w:rsidRPr="00FF02D5" w14:paraId="30F58237" w14:textId="77777777" w:rsidTr="0064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2B6731FD" w14:textId="6F5F07DE" w:rsidR="00442DF6" w:rsidRPr="00FF02D5" w:rsidRDefault="006E2299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442DF6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442DF6" w:rsidRPr="00FF02D5" w14:paraId="4064B4D6" w14:textId="77777777" w:rsidTr="00640A15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55914083" w14:textId="77777777" w:rsidR="00442DF6" w:rsidRPr="00FF02D5" w:rsidRDefault="00442DF6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</w:tbl>
    <w:p w14:paraId="4F9C53F8" w14:textId="6D9928E2" w:rsidR="00442DF6" w:rsidRPr="00FF02D5" w:rsidRDefault="00442DF6" w:rsidP="00442DF6">
      <w:pPr>
        <w:rPr>
          <w:rFonts w:ascii="Times New Roman" w:hAnsi="Times New Roman"/>
          <w:sz w:val="22"/>
          <w:szCs w:val="22"/>
          <w:lang w:eastAsia="x-none"/>
        </w:rPr>
      </w:pPr>
    </w:p>
    <w:p w14:paraId="27C25C55" w14:textId="23536234" w:rsidR="00F65BAF" w:rsidRPr="00FF02D5" w:rsidRDefault="00F65BAF" w:rsidP="00442DF6">
      <w:pPr>
        <w:rPr>
          <w:rFonts w:ascii="Times New Roman" w:hAnsi="Times New Roman"/>
          <w:sz w:val="22"/>
          <w:szCs w:val="22"/>
          <w:lang w:eastAsia="x-none"/>
        </w:rPr>
      </w:pPr>
    </w:p>
    <w:p w14:paraId="4EEF8FD1" w14:textId="10914FC8" w:rsidR="00F65BAF" w:rsidRPr="00FF02D5" w:rsidRDefault="00F65BAF" w:rsidP="00F65BAF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67" w:name="_Toc531953773"/>
      <w:bookmarkStart w:id="68" w:name="_Toc23407888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A7 – </w:t>
      </w:r>
      <w:r w:rsidR="006E2299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跨站脚本</w:t>
      </w:r>
      <w:r w:rsidR="006E2299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 xml:space="preserve"> </w:t>
      </w:r>
      <w:r w:rsidRPr="00FF02D5">
        <w:rPr>
          <w:rFonts w:ascii="Times New Roman" w:hAnsi="Times New Roman"/>
          <w:b w:val="0"/>
          <w:sz w:val="22"/>
          <w:szCs w:val="22"/>
          <w:lang w:val="en-US"/>
        </w:rPr>
        <w:t>(XSS)</w:t>
      </w:r>
      <w:bookmarkEnd w:id="67"/>
      <w:bookmarkEnd w:id="68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7-2017,COUNT=5"/>
      </w:tblPr>
      <w:tblGrid>
        <w:gridCol w:w="9917"/>
      </w:tblGrid>
      <w:tr w:rsidR="00F65BAF" w:rsidRPr="00FF02D5" w14:paraId="1119AD2E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576D2462" w14:textId="0B059BB3" w:rsidR="00F65BAF" w:rsidRPr="00FF02D5" w:rsidRDefault="006E2299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F65BAF" w:rsidRPr="00FF02D5" w14:paraId="4E3F74A3" w14:textId="77777777" w:rsidTr="002E4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21156E91" w14:textId="7567630C" w:rsidR="00F65BAF" w:rsidRPr="00FF02D5" w:rsidRDefault="006E2299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F65BAF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F65BAF" w:rsidRPr="00FF02D5" w14:paraId="5326FA71" w14:textId="77777777" w:rsidTr="002E46F9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736A6163" w14:textId="77777777" w:rsidR="00F65BAF" w:rsidRPr="00FF02D5" w:rsidRDefault="00F65BAF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</w:tbl>
    <w:p w14:paraId="50EB39B5" w14:textId="77777777" w:rsidR="00F65BAF" w:rsidRPr="00FF02D5" w:rsidRDefault="00F65BAF" w:rsidP="00442DF6">
      <w:pPr>
        <w:rPr>
          <w:rFonts w:ascii="Times New Roman" w:hAnsi="Times New Roman"/>
          <w:sz w:val="22"/>
          <w:szCs w:val="22"/>
          <w:lang w:eastAsia="x-none"/>
        </w:rPr>
      </w:pPr>
    </w:p>
    <w:p w14:paraId="1067146E" w14:textId="283A143D" w:rsidR="00442DF6" w:rsidRPr="00FF02D5" w:rsidRDefault="00442DF6" w:rsidP="00442DF6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b w:val="0"/>
          <w:sz w:val="22"/>
          <w:szCs w:val="22"/>
          <w:lang w:val="en-US"/>
        </w:rPr>
      </w:pPr>
      <w:bookmarkStart w:id="69" w:name="_Toc531865345"/>
      <w:bookmarkStart w:id="70" w:name="_Toc531953774"/>
      <w:bookmarkStart w:id="71" w:name="_Toc23407889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</w:t>
      </w:r>
      <w:bookmarkEnd w:id="69"/>
      <w:r w:rsidR="00F65BAF"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A8 – </w:t>
      </w:r>
      <w:bookmarkEnd w:id="70"/>
      <w:r w:rsidR="006E2299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不安全的反序列化</w:t>
      </w:r>
      <w:bookmarkEnd w:id="71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8-2017,COUNT=5"/>
      </w:tblPr>
      <w:tblGrid>
        <w:gridCol w:w="9917"/>
      </w:tblGrid>
      <w:tr w:rsidR="00442DF6" w:rsidRPr="00FF02D5" w14:paraId="5225ABF7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67736CE6" w14:textId="15AA97CE" w:rsidR="00442DF6" w:rsidRPr="00FF02D5" w:rsidRDefault="006E2299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442DF6" w:rsidRPr="00FF02D5" w14:paraId="4647E591" w14:textId="77777777" w:rsidTr="0064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A42F89A" w14:textId="686B6AE2" w:rsidR="00442DF6" w:rsidRPr="00FF02D5" w:rsidRDefault="006E2299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442DF6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442DF6" w:rsidRPr="00FF02D5" w14:paraId="34579FB5" w14:textId="77777777" w:rsidTr="00640A15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4F3EB94D" w14:textId="77777777" w:rsidR="00442DF6" w:rsidRPr="00FF02D5" w:rsidRDefault="00442DF6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</w:tbl>
    <w:p w14:paraId="4C0142FB" w14:textId="77777777" w:rsidR="00442DF6" w:rsidRPr="00FF02D5" w:rsidRDefault="00442DF6" w:rsidP="00442DF6">
      <w:pPr>
        <w:rPr>
          <w:rFonts w:ascii="Times New Roman" w:hAnsi="Times New Roman"/>
          <w:sz w:val="22"/>
          <w:szCs w:val="22"/>
          <w:lang w:eastAsia="x-none"/>
        </w:rPr>
      </w:pPr>
    </w:p>
    <w:p w14:paraId="1B4D2B91" w14:textId="0FA8907F" w:rsidR="00442DF6" w:rsidRPr="00FF02D5" w:rsidRDefault="00442DF6" w:rsidP="00442DF6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sz w:val="22"/>
          <w:szCs w:val="22"/>
        </w:rPr>
      </w:pPr>
      <w:bookmarkStart w:id="72" w:name="_Toc531865346"/>
      <w:bookmarkStart w:id="73" w:name="_Toc531953775"/>
      <w:bookmarkStart w:id="74" w:name="_Toc23407890"/>
      <w:r w:rsidRPr="00FF02D5">
        <w:rPr>
          <w:rFonts w:ascii="Times New Roman" w:hAnsi="Times New Roman"/>
          <w:b w:val="0"/>
          <w:sz w:val="22"/>
          <w:szCs w:val="22"/>
          <w:lang w:val="en-US"/>
        </w:rPr>
        <w:t xml:space="preserve">OWASP -2017 A9 – </w:t>
      </w:r>
      <w:bookmarkEnd w:id="72"/>
      <w:bookmarkEnd w:id="73"/>
      <w:r w:rsidR="008C74D0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使用带已知漏洞的组件</w:t>
      </w:r>
      <w:bookmarkEnd w:id="74"/>
      <w:r w:rsidRPr="00FF02D5">
        <w:rPr>
          <w:rFonts w:ascii="Times New Roman" w:hAnsi="Times New Roman"/>
          <w:noProof/>
          <w:sz w:val="22"/>
          <w:szCs w:val="22"/>
        </w:rPr>
        <w:tab/>
      </w:r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9-2017,COUNT=5"/>
      </w:tblPr>
      <w:tblGrid>
        <w:gridCol w:w="9917"/>
      </w:tblGrid>
      <w:tr w:rsidR="00442DF6" w:rsidRPr="00FF02D5" w14:paraId="09D41375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26258E62" w14:textId="5B21802B" w:rsidR="00442DF6" w:rsidRPr="00FF02D5" w:rsidRDefault="008C74D0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442DF6" w:rsidRPr="00FF02D5" w14:paraId="66E47B17" w14:textId="77777777" w:rsidTr="0064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27FB186B" w14:textId="62FF1207" w:rsidR="00442DF6" w:rsidRPr="00FF02D5" w:rsidRDefault="008C74D0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442DF6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442DF6" w:rsidRPr="00FF02D5" w14:paraId="1941D5EA" w14:textId="77777777" w:rsidTr="00640A15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6653005D" w14:textId="77777777" w:rsidR="00442DF6" w:rsidRPr="00FF02D5" w:rsidRDefault="00442DF6" w:rsidP="00132BFE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</w:tbl>
    <w:p w14:paraId="66FBAC97" w14:textId="3233A070" w:rsidR="00F65BAF" w:rsidRPr="00FF02D5" w:rsidRDefault="00F65BAF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72A22A72" w14:textId="7E9A72CC" w:rsidR="00F65BAF" w:rsidRPr="00FF02D5" w:rsidRDefault="00F65BAF" w:rsidP="00F65BAF">
      <w:pPr>
        <w:pStyle w:val="Heading2"/>
        <w:numPr>
          <w:ilvl w:val="1"/>
          <w:numId w:val="46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sz w:val="22"/>
          <w:szCs w:val="22"/>
        </w:rPr>
      </w:pPr>
      <w:bookmarkStart w:id="75" w:name="_Toc531953776"/>
      <w:bookmarkStart w:id="76" w:name="_Toc23407891"/>
      <w:r w:rsidRPr="00FF02D5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 xml:space="preserve">OWASP -2017 A10 </w:t>
      </w:r>
      <w:r w:rsidRPr="00FF02D5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–</w:t>
      </w:r>
      <w:r w:rsidRPr="00FF02D5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 xml:space="preserve"> </w:t>
      </w:r>
      <w:bookmarkEnd w:id="75"/>
      <w:r w:rsidR="00B21108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日志记录</w:t>
      </w:r>
      <w:r w:rsidR="00B21108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&amp;</w:t>
      </w:r>
      <w:r w:rsidR="00B21108">
        <w:rPr>
          <w:rFonts w:ascii="Times New Roman" w:hAnsi="Times New Roman" w:hint="eastAsia"/>
          <w:b w:val="0"/>
          <w:sz w:val="22"/>
          <w:szCs w:val="22"/>
          <w:lang w:val="en-US" w:eastAsia="zh-CN"/>
        </w:rPr>
        <w:t>监视不足</w:t>
      </w:r>
      <w:bookmarkEnd w:id="76"/>
      <w:r w:rsidRPr="00FF02D5">
        <w:rPr>
          <w:rFonts w:ascii="Times New Roman" w:hAnsi="Times New Roman"/>
          <w:noProof/>
          <w:sz w:val="22"/>
          <w:szCs w:val="22"/>
        </w:rPr>
        <w:tab/>
      </w:r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10-2017,COUNT=5"/>
      </w:tblPr>
      <w:tblGrid>
        <w:gridCol w:w="9917"/>
      </w:tblGrid>
      <w:tr w:rsidR="00F65BAF" w:rsidRPr="00FF02D5" w14:paraId="79887C8B" w14:textId="77777777" w:rsidTr="0043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524343AF" w14:textId="6A181CA3" w:rsidR="00F65BAF" w:rsidRPr="00FF02D5" w:rsidRDefault="00B21108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>对象名称</w:t>
            </w:r>
          </w:p>
        </w:tc>
      </w:tr>
      <w:tr w:rsidR="00F65BAF" w:rsidRPr="00FF02D5" w14:paraId="2E2675A4" w14:textId="77777777" w:rsidTr="002E4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41ED6E3" w14:textId="2A15891C" w:rsidR="00F65BAF" w:rsidRPr="00FF02D5" w:rsidRDefault="00B21108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zh-CN"/>
              </w:rPr>
              <w:t xml:space="preserve">违规 </w:t>
            </w:r>
            <w:r w:rsidR="00F65BAF" w:rsidRPr="00FF02D5">
              <w:rPr>
                <w:rFonts w:ascii="Times New Roman" w:hAnsi="Times New Roman"/>
                <w:sz w:val="22"/>
                <w:szCs w:val="22"/>
              </w:rPr>
              <w:t>#1</w:t>
            </w:r>
          </w:p>
        </w:tc>
      </w:tr>
      <w:tr w:rsidR="00F65BAF" w:rsidRPr="00FF02D5" w14:paraId="71CF6C88" w14:textId="77777777" w:rsidTr="002E46F9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147BF0BE" w14:textId="77777777" w:rsidR="00F65BAF" w:rsidRPr="00FF02D5" w:rsidRDefault="00F65BAF" w:rsidP="002E46F9">
            <w:pPr>
              <w:spacing w:after="0" w:line="240" w:lineRule="auto"/>
              <w:ind w:right="657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F02D5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</w:tbl>
    <w:p w14:paraId="019EB63E" w14:textId="77777777" w:rsidR="00F65BAF" w:rsidRPr="00FF02D5" w:rsidRDefault="00F65BAF" w:rsidP="002638B2">
      <w:pPr>
        <w:pStyle w:val="BodyContent"/>
        <w:ind w:right="657"/>
        <w:rPr>
          <w:rFonts w:ascii="Times New Roman" w:hAnsi="Times New Roman"/>
          <w:sz w:val="22"/>
          <w:szCs w:val="22"/>
        </w:rPr>
      </w:pPr>
    </w:p>
    <w:p w14:paraId="61051B28" w14:textId="1E03498F" w:rsidR="00CA74F4" w:rsidRPr="00FF02D5" w:rsidRDefault="00B21108" w:rsidP="002638B2">
      <w:pPr>
        <w:pStyle w:val="Heading1"/>
        <w:ind w:right="657"/>
        <w:rPr>
          <w:rFonts w:ascii="Times New Roman" w:hAnsi="Times New Roman" w:cs="Times New Roman"/>
          <w:sz w:val="22"/>
          <w:szCs w:val="22"/>
        </w:rPr>
      </w:pPr>
      <w:bookmarkStart w:id="77" w:name="_Toc23407892"/>
      <w:r>
        <w:rPr>
          <w:rFonts w:ascii="Times New Roman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77"/>
    </w:p>
    <w:p w14:paraId="287B0089" w14:textId="2491DCF9" w:rsidR="000E716A" w:rsidRPr="00FF02D5" w:rsidRDefault="00B21108" w:rsidP="000E716A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sz w:val="22"/>
          <w:szCs w:val="22"/>
          <w:lang w:val="en-US"/>
        </w:rPr>
      </w:pPr>
      <w:bookmarkStart w:id="78" w:name="_Toc23407893"/>
      <w:r>
        <w:rPr>
          <w:rFonts w:ascii="Times New Roman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hAnsi="Times New Roman" w:hint="eastAsia"/>
          <w:sz w:val="22"/>
          <w:szCs w:val="22"/>
          <w:lang w:val="en-US" w:eastAsia="zh-CN"/>
        </w:rPr>
        <w:t>软件智能</w:t>
      </w:r>
      <w:bookmarkEnd w:id="78"/>
    </w:p>
    <w:p w14:paraId="570A4113" w14:textId="77777777" w:rsidR="006F601E" w:rsidRDefault="006F601E" w:rsidP="00B21108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F416BC9" w14:textId="30B2D10A" w:rsidR="00B21108" w:rsidRPr="00C861EE" w:rsidRDefault="00B21108" w:rsidP="00B21108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1BD0CD85" w14:textId="77777777" w:rsidR="00B21108" w:rsidRPr="00C861EE" w:rsidRDefault="00B21108" w:rsidP="00B21108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4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2DF73ABB" w14:textId="5F35A986" w:rsidR="000E716A" w:rsidRPr="00FF02D5" w:rsidRDefault="00B21108" w:rsidP="000E716A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hAnsi="Times New Roman"/>
          <w:sz w:val="22"/>
          <w:szCs w:val="22"/>
        </w:rPr>
      </w:pPr>
      <w:bookmarkStart w:id="79" w:name="_Hlk530668761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bookmarkStart w:id="80" w:name="_Toc23262135"/>
      <w:bookmarkStart w:id="81" w:name="_Toc23346521"/>
      <w:bookmarkStart w:id="82" w:name="_Toc23407894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</w:t>
      </w:r>
      <w:bookmarkEnd w:id="80"/>
      <w:bookmarkEnd w:id="81"/>
      <w:bookmarkEnd w:id="82"/>
    </w:p>
    <w:p w14:paraId="0094D5D4" w14:textId="77777777" w:rsidR="000E716A" w:rsidRPr="00FF02D5" w:rsidRDefault="000E716A" w:rsidP="000E716A">
      <w:pPr>
        <w:ind w:right="657"/>
        <w:rPr>
          <w:rFonts w:ascii="Times New Roman" w:hAnsi="Times New Roman"/>
          <w:sz w:val="22"/>
          <w:szCs w:val="22"/>
        </w:rPr>
      </w:pPr>
    </w:p>
    <w:bookmarkEnd w:id="79"/>
    <w:p w14:paraId="6567D566" w14:textId="66FA563F" w:rsidR="00B21108" w:rsidRPr="00B91903" w:rsidRDefault="00B21108" w:rsidP="00B21108">
      <w:pPr>
        <w:ind w:right="657"/>
        <w:rPr>
          <w:rFonts w:ascii="Times New Roman" w:eastAsiaTheme="majorEastAsia" w:hAnsi="Times New Roman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5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08B9893B" w14:textId="74C0EE18" w:rsidR="00513557" w:rsidRPr="00B21108" w:rsidRDefault="00513557" w:rsidP="002638B2">
      <w:pPr>
        <w:ind w:right="657"/>
        <w:rPr>
          <w:rFonts w:cs="Arial"/>
          <w:lang w:val="fr-FR"/>
        </w:rPr>
      </w:pPr>
    </w:p>
    <w:p w14:paraId="2DC980E8" w14:textId="1FC7BD57" w:rsidR="00513557" w:rsidRPr="00B21108" w:rsidRDefault="00513557" w:rsidP="002638B2">
      <w:pPr>
        <w:ind w:right="657"/>
        <w:rPr>
          <w:rFonts w:cs="Arial"/>
          <w:lang w:val="fr-FR"/>
        </w:rPr>
      </w:pPr>
    </w:p>
    <w:p w14:paraId="11C52894" w14:textId="1B49163C" w:rsidR="00690F72" w:rsidRPr="00B21108" w:rsidRDefault="00690F72" w:rsidP="002638B2">
      <w:pPr>
        <w:ind w:right="657"/>
        <w:rPr>
          <w:rFonts w:cs="Arial"/>
          <w:lang w:val="fr-FR"/>
        </w:rPr>
      </w:pPr>
    </w:p>
    <w:sectPr w:rsidR="00690F72" w:rsidRPr="00B21108" w:rsidSect="00F8288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151BD" w14:textId="77777777" w:rsidR="00DE148B" w:rsidRDefault="00DE148B">
      <w:r>
        <w:separator/>
      </w:r>
    </w:p>
  </w:endnote>
  <w:endnote w:type="continuationSeparator" w:id="0">
    <w:p w14:paraId="22578184" w14:textId="77777777" w:rsidR="00DE148B" w:rsidRDefault="00DE1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0366C" w14:textId="77777777" w:rsidR="00EC20C2" w:rsidRDefault="00EC2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2E46F9" w:rsidRDefault="002E46F9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51666FC2" w:rsidR="002E46F9" w:rsidRDefault="00EC20C2">
    <w:pPr>
      <w:pStyle w:val="Footer"/>
    </w:pPr>
    <w:r>
      <w:rPr>
        <w:noProof/>
      </w:rPr>
      <w:drawing>
        <wp:inline distT="0" distB="0" distL="0" distR="0" wp14:anchorId="61DA3F17" wp14:editId="4EB81DF9">
          <wp:extent cx="755441" cy="266400"/>
          <wp:effectExtent l="0" t="0" r="0" b="0"/>
          <wp:docPr id="1269193589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46F9">
      <w:tab/>
    </w:r>
    <w:r w:rsidR="002E46F9">
      <w:tab/>
    </w:r>
    <w:r w:rsidR="002E46F9">
      <w:tab/>
    </w:r>
    <w:r w:rsidR="002E46F9">
      <w:tab/>
    </w:r>
    <w:r w:rsidR="002E46F9">
      <w:tab/>
    </w:r>
    <w:r w:rsidR="002E46F9">
      <w:tab/>
    </w:r>
    <w:r w:rsidR="002E46F9">
      <w:tab/>
    </w:r>
    <w:r w:rsidR="002E46F9">
      <w:tab/>
    </w:r>
    <w:r w:rsidR="002E46F9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2E46F9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2E46F9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2E46F9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="002E46F9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2E46F9" w:rsidRPr="009310DE">
      <w:rPr>
        <w:color w:val="404040" w:themeColor="text1" w:themeTint="BF"/>
        <w:sz w:val="22"/>
      </w:rPr>
      <w:t xml:space="preserve"> </w:t>
    </w:r>
  </w:p>
  <w:p w14:paraId="4EF504CA" w14:textId="77777777" w:rsidR="002E46F9" w:rsidRDefault="002E4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E1DA6" w14:textId="77777777" w:rsidR="00EC20C2" w:rsidRDefault="00EC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BEC32" w14:textId="77777777" w:rsidR="00DE148B" w:rsidRDefault="00DE148B">
      <w:r>
        <w:separator/>
      </w:r>
    </w:p>
  </w:footnote>
  <w:footnote w:type="continuationSeparator" w:id="0">
    <w:p w14:paraId="6045DFC9" w14:textId="77777777" w:rsidR="00DE148B" w:rsidRDefault="00DE1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01434" w14:textId="77777777" w:rsidR="00EC20C2" w:rsidRDefault="00EC2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0B0C5B0C" w:rsidR="002E46F9" w:rsidRPr="00501CAD" w:rsidRDefault="002E46F9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OWASP 2017 Top 10 Detailed Report</w:t>
    </w:r>
  </w:p>
  <w:p w14:paraId="09BF77A7" w14:textId="77777777" w:rsidR="002E46F9" w:rsidRPr="00501CAD" w:rsidRDefault="002E46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5076EEEA" w:rsidR="002E46F9" w:rsidRDefault="002E46F9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42AC13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020897">
    <w:abstractNumId w:val="2"/>
  </w:num>
  <w:num w:numId="2" w16cid:durableId="367878441">
    <w:abstractNumId w:val="11"/>
  </w:num>
  <w:num w:numId="3" w16cid:durableId="475949177">
    <w:abstractNumId w:val="13"/>
  </w:num>
  <w:num w:numId="4" w16cid:durableId="79718665">
    <w:abstractNumId w:val="8"/>
  </w:num>
  <w:num w:numId="5" w16cid:durableId="1895584741">
    <w:abstractNumId w:val="1"/>
  </w:num>
  <w:num w:numId="6" w16cid:durableId="910240335">
    <w:abstractNumId w:val="0"/>
  </w:num>
  <w:num w:numId="7" w16cid:durableId="2135364275">
    <w:abstractNumId w:val="16"/>
  </w:num>
  <w:num w:numId="8" w16cid:durableId="699358903">
    <w:abstractNumId w:val="18"/>
  </w:num>
  <w:num w:numId="9" w16cid:durableId="1597471879">
    <w:abstractNumId w:val="12"/>
  </w:num>
  <w:num w:numId="10" w16cid:durableId="1034769377">
    <w:abstractNumId w:val="5"/>
  </w:num>
  <w:num w:numId="11" w16cid:durableId="184559159">
    <w:abstractNumId w:val="20"/>
  </w:num>
  <w:num w:numId="12" w16cid:durableId="1160076282">
    <w:abstractNumId w:val="17"/>
  </w:num>
  <w:num w:numId="13" w16cid:durableId="1535000240">
    <w:abstractNumId w:val="21"/>
  </w:num>
  <w:num w:numId="14" w16cid:durableId="1113014041">
    <w:abstractNumId w:val="14"/>
  </w:num>
  <w:num w:numId="15" w16cid:durableId="227691685">
    <w:abstractNumId w:val="4"/>
  </w:num>
  <w:num w:numId="16" w16cid:durableId="444735081">
    <w:abstractNumId w:val="6"/>
  </w:num>
  <w:num w:numId="17" w16cid:durableId="2122987802">
    <w:abstractNumId w:val="15"/>
  </w:num>
  <w:num w:numId="18" w16cid:durableId="557515840">
    <w:abstractNumId w:val="7"/>
  </w:num>
  <w:num w:numId="19" w16cid:durableId="1613702617">
    <w:abstractNumId w:val="3"/>
  </w:num>
  <w:num w:numId="20" w16cid:durableId="1927228340">
    <w:abstractNumId w:val="10"/>
  </w:num>
  <w:num w:numId="21" w16cid:durableId="313529614">
    <w:abstractNumId w:val="2"/>
  </w:num>
  <w:num w:numId="22" w16cid:durableId="760371742">
    <w:abstractNumId w:val="19"/>
  </w:num>
  <w:num w:numId="23" w16cid:durableId="250360568">
    <w:abstractNumId w:val="2"/>
  </w:num>
  <w:num w:numId="24" w16cid:durableId="1277055651">
    <w:abstractNumId w:val="2"/>
  </w:num>
  <w:num w:numId="25" w16cid:durableId="110827279">
    <w:abstractNumId w:val="2"/>
  </w:num>
  <w:num w:numId="26" w16cid:durableId="772165717">
    <w:abstractNumId w:val="2"/>
  </w:num>
  <w:num w:numId="27" w16cid:durableId="82459734">
    <w:abstractNumId w:val="2"/>
  </w:num>
  <w:num w:numId="28" w16cid:durableId="889345705">
    <w:abstractNumId w:val="2"/>
  </w:num>
  <w:num w:numId="29" w16cid:durableId="609165315">
    <w:abstractNumId w:val="2"/>
  </w:num>
  <w:num w:numId="30" w16cid:durableId="1930773303">
    <w:abstractNumId w:val="2"/>
  </w:num>
  <w:num w:numId="31" w16cid:durableId="2005664182">
    <w:abstractNumId w:val="2"/>
  </w:num>
  <w:num w:numId="32" w16cid:durableId="633366980">
    <w:abstractNumId w:val="2"/>
  </w:num>
  <w:num w:numId="33" w16cid:durableId="588274181">
    <w:abstractNumId w:val="2"/>
  </w:num>
  <w:num w:numId="34" w16cid:durableId="1006591067">
    <w:abstractNumId w:val="2"/>
  </w:num>
  <w:num w:numId="35" w16cid:durableId="1296057436">
    <w:abstractNumId w:val="2"/>
  </w:num>
  <w:num w:numId="36" w16cid:durableId="403338938">
    <w:abstractNumId w:val="2"/>
  </w:num>
  <w:num w:numId="37" w16cid:durableId="2076317592">
    <w:abstractNumId w:val="2"/>
  </w:num>
  <w:num w:numId="38" w16cid:durableId="2091267435">
    <w:abstractNumId w:val="2"/>
  </w:num>
  <w:num w:numId="39" w16cid:durableId="1459299550">
    <w:abstractNumId w:val="2"/>
  </w:num>
  <w:num w:numId="40" w16cid:durableId="1456171683">
    <w:abstractNumId w:val="2"/>
  </w:num>
  <w:num w:numId="41" w16cid:durableId="41835368">
    <w:abstractNumId w:val="2"/>
  </w:num>
  <w:num w:numId="42" w16cid:durableId="1201700749">
    <w:abstractNumId w:val="2"/>
  </w:num>
  <w:num w:numId="43" w16cid:durableId="1872571386">
    <w:abstractNumId w:val="9"/>
  </w:num>
  <w:num w:numId="44" w16cid:durableId="375549367">
    <w:abstractNumId w:val="2"/>
  </w:num>
  <w:num w:numId="45" w16cid:durableId="435758927">
    <w:abstractNumId w:val="2"/>
  </w:num>
  <w:num w:numId="46" w16cid:durableId="599875751">
    <w:abstractNumId w:val="2"/>
  </w:num>
  <w:num w:numId="47" w16cid:durableId="1439331526">
    <w:abstractNumId w:val="2"/>
  </w:num>
  <w:num w:numId="48" w16cid:durableId="1656034143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kFAPkommE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82A"/>
    <w:rsid w:val="00020E59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3EF9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2D2A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739"/>
    <w:rsid w:val="00096D20"/>
    <w:rsid w:val="000970B5"/>
    <w:rsid w:val="000A0C42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4ABC"/>
    <w:rsid w:val="000C4CFA"/>
    <w:rsid w:val="000C5A1F"/>
    <w:rsid w:val="000C5F13"/>
    <w:rsid w:val="000C6001"/>
    <w:rsid w:val="000C6125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16A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B0F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BFE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9D7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C48"/>
    <w:rsid w:val="00173D4A"/>
    <w:rsid w:val="00173E74"/>
    <w:rsid w:val="00174A40"/>
    <w:rsid w:val="00175973"/>
    <w:rsid w:val="00175D58"/>
    <w:rsid w:val="001808FB"/>
    <w:rsid w:val="00183505"/>
    <w:rsid w:val="001839D9"/>
    <w:rsid w:val="0018488E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701C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444B"/>
    <w:rsid w:val="001C4C81"/>
    <w:rsid w:val="001C52E5"/>
    <w:rsid w:val="001C6504"/>
    <w:rsid w:val="001C66D0"/>
    <w:rsid w:val="001C6DDF"/>
    <w:rsid w:val="001C78DD"/>
    <w:rsid w:val="001D09D7"/>
    <w:rsid w:val="001D17D8"/>
    <w:rsid w:val="001D1ACE"/>
    <w:rsid w:val="001D2176"/>
    <w:rsid w:val="001D3034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374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3818"/>
    <w:rsid w:val="00203E64"/>
    <w:rsid w:val="002047F7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3260"/>
    <w:rsid w:val="00254524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30BA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6F9"/>
    <w:rsid w:val="002E4AB4"/>
    <w:rsid w:val="002E52E0"/>
    <w:rsid w:val="002F13FA"/>
    <w:rsid w:val="002F14EA"/>
    <w:rsid w:val="002F218C"/>
    <w:rsid w:val="002F2676"/>
    <w:rsid w:val="002F2FAB"/>
    <w:rsid w:val="002F3136"/>
    <w:rsid w:val="002F3942"/>
    <w:rsid w:val="002F5419"/>
    <w:rsid w:val="002F5502"/>
    <w:rsid w:val="002F72F7"/>
    <w:rsid w:val="0030030F"/>
    <w:rsid w:val="0030175A"/>
    <w:rsid w:val="0030281F"/>
    <w:rsid w:val="003028BF"/>
    <w:rsid w:val="00302CD8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0DD2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36B"/>
    <w:rsid w:val="00336C95"/>
    <w:rsid w:val="00340EF4"/>
    <w:rsid w:val="003410DE"/>
    <w:rsid w:val="00341C15"/>
    <w:rsid w:val="003422CF"/>
    <w:rsid w:val="003427ED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CDA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3C27"/>
    <w:rsid w:val="00374494"/>
    <w:rsid w:val="003749D0"/>
    <w:rsid w:val="0037529B"/>
    <w:rsid w:val="0037539A"/>
    <w:rsid w:val="00375BB6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20DB"/>
    <w:rsid w:val="003C22F6"/>
    <w:rsid w:val="003C25A0"/>
    <w:rsid w:val="003C35F5"/>
    <w:rsid w:val="003C4A74"/>
    <w:rsid w:val="003C4B02"/>
    <w:rsid w:val="003C5CAE"/>
    <w:rsid w:val="003C5D66"/>
    <w:rsid w:val="003C6B94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5D24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1351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0BCD"/>
    <w:rsid w:val="0043105F"/>
    <w:rsid w:val="004312CC"/>
    <w:rsid w:val="004317E4"/>
    <w:rsid w:val="0043182E"/>
    <w:rsid w:val="00433B02"/>
    <w:rsid w:val="00435628"/>
    <w:rsid w:val="00435AA7"/>
    <w:rsid w:val="0043695A"/>
    <w:rsid w:val="00441652"/>
    <w:rsid w:val="00441B69"/>
    <w:rsid w:val="0044242D"/>
    <w:rsid w:val="00442D3A"/>
    <w:rsid w:val="00442DF6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4BF6"/>
    <w:rsid w:val="00485E38"/>
    <w:rsid w:val="004867B9"/>
    <w:rsid w:val="00486FA5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27B"/>
    <w:rsid w:val="004B1369"/>
    <w:rsid w:val="004B2096"/>
    <w:rsid w:val="004B3BB7"/>
    <w:rsid w:val="004B4CBF"/>
    <w:rsid w:val="004B741F"/>
    <w:rsid w:val="004B7DB1"/>
    <w:rsid w:val="004C0460"/>
    <w:rsid w:val="004C0587"/>
    <w:rsid w:val="004C14E6"/>
    <w:rsid w:val="004C1695"/>
    <w:rsid w:val="004C16E2"/>
    <w:rsid w:val="004C1CE5"/>
    <w:rsid w:val="004C2309"/>
    <w:rsid w:val="004C2F76"/>
    <w:rsid w:val="004C51E8"/>
    <w:rsid w:val="004C5E02"/>
    <w:rsid w:val="004C6499"/>
    <w:rsid w:val="004C7030"/>
    <w:rsid w:val="004C7058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4D66"/>
    <w:rsid w:val="00525BE7"/>
    <w:rsid w:val="00525FE3"/>
    <w:rsid w:val="0052654E"/>
    <w:rsid w:val="00527384"/>
    <w:rsid w:val="00527440"/>
    <w:rsid w:val="005302CF"/>
    <w:rsid w:val="00530846"/>
    <w:rsid w:val="00530DFA"/>
    <w:rsid w:val="0053121E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800"/>
    <w:rsid w:val="00562CC3"/>
    <w:rsid w:val="00563574"/>
    <w:rsid w:val="00563D5D"/>
    <w:rsid w:val="005641D9"/>
    <w:rsid w:val="0056583E"/>
    <w:rsid w:val="00565C16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113"/>
    <w:rsid w:val="005A62E6"/>
    <w:rsid w:val="005A634A"/>
    <w:rsid w:val="005A6B67"/>
    <w:rsid w:val="005A713F"/>
    <w:rsid w:val="005A7B38"/>
    <w:rsid w:val="005A7CAA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68B7"/>
    <w:rsid w:val="005C7BBF"/>
    <w:rsid w:val="005D1CA9"/>
    <w:rsid w:val="005D2574"/>
    <w:rsid w:val="005D28B6"/>
    <w:rsid w:val="005D2982"/>
    <w:rsid w:val="005D39FE"/>
    <w:rsid w:val="005D509B"/>
    <w:rsid w:val="005D55F0"/>
    <w:rsid w:val="005D56C3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18E6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07F39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3BE"/>
    <w:rsid w:val="00637F0A"/>
    <w:rsid w:val="006406A1"/>
    <w:rsid w:val="00640936"/>
    <w:rsid w:val="00640A15"/>
    <w:rsid w:val="006418BD"/>
    <w:rsid w:val="00642BE2"/>
    <w:rsid w:val="00642CE3"/>
    <w:rsid w:val="00642F04"/>
    <w:rsid w:val="00644485"/>
    <w:rsid w:val="006445F6"/>
    <w:rsid w:val="0064468B"/>
    <w:rsid w:val="00644F07"/>
    <w:rsid w:val="006462D5"/>
    <w:rsid w:val="00650B32"/>
    <w:rsid w:val="00650C43"/>
    <w:rsid w:val="00651385"/>
    <w:rsid w:val="00651638"/>
    <w:rsid w:val="00651911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9D0"/>
    <w:rsid w:val="00673F5A"/>
    <w:rsid w:val="00674077"/>
    <w:rsid w:val="00675228"/>
    <w:rsid w:val="006762CF"/>
    <w:rsid w:val="0067656F"/>
    <w:rsid w:val="00676AD3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3E78"/>
    <w:rsid w:val="006B4151"/>
    <w:rsid w:val="006B5EEC"/>
    <w:rsid w:val="006B5FEE"/>
    <w:rsid w:val="006B6FF3"/>
    <w:rsid w:val="006B777A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E1E0C"/>
    <w:rsid w:val="006E2299"/>
    <w:rsid w:val="006E4146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6F601E"/>
    <w:rsid w:val="00700B57"/>
    <w:rsid w:val="007023C3"/>
    <w:rsid w:val="00703D85"/>
    <w:rsid w:val="00703E2F"/>
    <w:rsid w:val="00703E80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1642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77302"/>
    <w:rsid w:val="007819D5"/>
    <w:rsid w:val="00782BAF"/>
    <w:rsid w:val="00783306"/>
    <w:rsid w:val="00783389"/>
    <w:rsid w:val="0078344B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BED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65C"/>
    <w:rsid w:val="007D5B04"/>
    <w:rsid w:val="007D6DED"/>
    <w:rsid w:val="007D72C4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1A8C"/>
    <w:rsid w:val="007F27B0"/>
    <w:rsid w:val="007F4AEE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0C56"/>
    <w:rsid w:val="00841233"/>
    <w:rsid w:val="00842136"/>
    <w:rsid w:val="008424CC"/>
    <w:rsid w:val="00842E53"/>
    <w:rsid w:val="00843710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436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76D36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4D0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10A4"/>
    <w:rsid w:val="008F12B3"/>
    <w:rsid w:val="008F16A8"/>
    <w:rsid w:val="008F1E56"/>
    <w:rsid w:val="008F2778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6214"/>
    <w:rsid w:val="00936BE0"/>
    <w:rsid w:val="009370F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304"/>
    <w:rsid w:val="0096450C"/>
    <w:rsid w:val="009659B5"/>
    <w:rsid w:val="00966185"/>
    <w:rsid w:val="00967C2C"/>
    <w:rsid w:val="0097043D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5B"/>
    <w:rsid w:val="009A3900"/>
    <w:rsid w:val="009A5112"/>
    <w:rsid w:val="009A6816"/>
    <w:rsid w:val="009A7596"/>
    <w:rsid w:val="009B016C"/>
    <w:rsid w:val="009B08BE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2F34"/>
    <w:rsid w:val="009C331E"/>
    <w:rsid w:val="009C4B1B"/>
    <w:rsid w:val="009C4FE2"/>
    <w:rsid w:val="009C5C45"/>
    <w:rsid w:val="009C60DD"/>
    <w:rsid w:val="009C6A58"/>
    <w:rsid w:val="009D0122"/>
    <w:rsid w:val="009D0E8E"/>
    <w:rsid w:val="009D1900"/>
    <w:rsid w:val="009D1F41"/>
    <w:rsid w:val="009D22DD"/>
    <w:rsid w:val="009D26EC"/>
    <w:rsid w:val="009D3D6B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5249"/>
    <w:rsid w:val="009E7285"/>
    <w:rsid w:val="009E74AF"/>
    <w:rsid w:val="009E7723"/>
    <w:rsid w:val="009F1027"/>
    <w:rsid w:val="009F25ED"/>
    <w:rsid w:val="009F2C4E"/>
    <w:rsid w:val="009F30DF"/>
    <w:rsid w:val="009F505F"/>
    <w:rsid w:val="009F5EF9"/>
    <w:rsid w:val="009F5FD9"/>
    <w:rsid w:val="009F7429"/>
    <w:rsid w:val="009F7AA1"/>
    <w:rsid w:val="00A000B6"/>
    <w:rsid w:val="00A00982"/>
    <w:rsid w:val="00A00DA6"/>
    <w:rsid w:val="00A02FFE"/>
    <w:rsid w:val="00A04AB4"/>
    <w:rsid w:val="00A04D5E"/>
    <w:rsid w:val="00A05663"/>
    <w:rsid w:val="00A058E8"/>
    <w:rsid w:val="00A05BCD"/>
    <w:rsid w:val="00A05E6D"/>
    <w:rsid w:val="00A102D9"/>
    <w:rsid w:val="00A1054B"/>
    <w:rsid w:val="00A133F8"/>
    <w:rsid w:val="00A17686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1E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14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5FC8"/>
    <w:rsid w:val="00A669E9"/>
    <w:rsid w:val="00A66C49"/>
    <w:rsid w:val="00A67268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4AA0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236C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3FDB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BC0"/>
    <w:rsid w:val="00B15D83"/>
    <w:rsid w:val="00B172B6"/>
    <w:rsid w:val="00B17339"/>
    <w:rsid w:val="00B2006C"/>
    <w:rsid w:val="00B20EB8"/>
    <w:rsid w:val="00B2110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4A1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BBE"/>
    <w:rsid w:val="00BA1942"/>
    <w:rsid w:val="00BA2149"/>
    <w:rsid w:val="00BA2257"/>
    <w:rsid w:val="00BA40D5"/>
    <w:rsid w:val="00BA44E6"/>
    <w:rsid w:val="00BA5BB5"/>
    <w:rsid w:val="00BA6131"/>
    <w:rsid w:val="00BB12C5"/>
    <w:rsid w:val="00BB3288"/>
    <w:rsid w:val="00BB48C1"/>
    <w:rsid w:val="00BB6056"/>
    <w:rsid w:val="00BB64DC"/>
    <w:rsid w:val="00BB713E"/>
    <w:rsid w:val="00BB7F1A"/>
    <w:rsid w:val="00BC02CD"/>
    <w:rsid w:val="00BC1953"/>
    <w:rsid w:val="00BC3ECA"/>
    <w:rsid w:val="00BC48C7"/>
    <w:rsid w:val="00BC49B3"/>
    <w:rsid w:val="00BC4A24"/>
    <w:rsid w:val="00BC4B2A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3F2E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92F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80D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54C"/>
    <w:rsid w:val="00CC383F"/>
    <w:rsid w:val="00CC4776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2EDF"/>
    <w:rsid w:val="00CF3F73"/>
    <w:rsid w:val="00CF4297"/>
    <w:rsid w:val="00CF4D82"/>
    <w:rsid w:val="00CF5E53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37B86"/>
    <w:rsid w:val="00D40E64"/>
    <w:rsid w:val="00D414E0"/>
    <w:rsid w:val="00D41AA9"/>
    <w:rsid w:val="00D42A46"/>
    <w:rsid w:val="00D43795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1F6"/>
    <w:rsid w:val="00D52EB9"/>
    <w:rsid w:val="00D531BE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66F77"/>
    <w:rsid w:val="00D70359"/>
    <w:rsid w:val="00D70F16"/>
    <w:rsid w:val="00D74141"/>
    <w:rsid w:val="00D76926"/>
    <w:rsid w:val="00D772A2"/>
    <w:rsid w:val="00D80149"/>
    <w:rsid w:val="00D807C2"/>
    <w:rsid w:val="00D81B95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48B2"/>
    <w:rsid w:val="00D95B57"/>
    <w:rsid w:val="00D96660"/>
    <w:rsid w:val="00D970D2"/>
    <w:rsid w:val="00D97103"/>
    <w:rsid w:val="00DA0B37"/>
    <w:rsid w:val="00DA17F4"/>
    <w:rsid w:val="00DA1D9F"/>
    <w:rsid w:val="00DA48A5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D06"/>
    <w:rsid w:val="00DB6EE6"/>
    <w:rsid w:val="00DB705D"/>
    <w:rsid w:val="00DC0D3A"/>
    <w:rsid w:val="00DC19EC"/>
    <w:rsid w:val="00DC1D9A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2C8F"/>
    <w:rsid w:val="00DD4B44"/>
    <w:rsid w:val="00DD5150"/>
    <w:rsid w:val="00DD52D1"/>
    <w:rsid w:val="00DD5D01"/>
    <w:rsid w:val="00DD5F71"/>
    <w:rsid w:val="00DD6005"/>
    <w:rsid w:val="00DD67B5"/>
    <w:rsid w:val="00DE148B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0F1A"/>
    <w:rsid w:val="00E01D33"/>
    <w:rsid w:val="00E03A78"/>
    <w:rsid w:val="00E04041"/>
    <w:rsid w:val="00E066F7"/>
    <w:rsid w:val="00E07B1A"/>
    <w:rsid w:val="00E10ACB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25C2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0FC7"/>
    <w:rsid w:val="00E710C3"/>
    <w:rsid w:val="00E7180B"/>
    <w:rsid w:val="00E72F10"/>
    <w:rsid w:val="00E739A4"/>
    <w:rsid w:val="00E74DF3"/>
    <w:rsid w:val="00E75917"/>
    <w:rsid w:val="00E75B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472"/>
    <w:rsid w:val="00E82626"/>
    <w:rsid w:val="00E82704"/>
    <w:rsid w:val="00E8402F"/>
    <w:rsid w:val="00E84619"/>
    <w:rsid w:val="00E84CE2"/>
    <w:rsid w:val="00E84D25"/>
    <w:rsid w:val="00E85D8F"/>
    <w:rsid w:val="00E86435"/>
    <w:rsid w:val="00E86EA7"/>
    <w:rsid w:val="00E86F90"/>
    <w:rsid w:val="00E87511"/>
    <w:rsid w:val="00E87F29"/>
    <w:rsid w:val="00E91592"/>
    <w:rsid w:val="00E91F75"/>
    <w:rsid w:val="00E9289F"/>
    <w:rsid w:val="00E93106"/>
    <w:rsid w:val="00E94B3F"/>
    <w:rsid w:val="00E94B76"/>
    <w:rsid w:val="00E96D04"/>
    <w:rsid w:val="00E972C2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2CE"/>
    <w:rsid w:val="00EB3B32"/>
    <w:rsid w:val="00EB54A7"/>
    <w:rsid w:val="00EB6A8A"/>
    <w:rsid w:val="00EB6D96"/>
    <w:rsid w:val="00EC20C2"/>
    <w:rsid w:val="00EC2E02"/>
    <w:rsid w:val="00EC42AC"/>
    <w:rsid w:val="00EC4884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7E41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1EE3"/>
    <w:rsid w:val="00F12935"/>
    <w:rsid w:val="00F130E8"/>
    <w:rsid w:val="00F138C0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5BC"/>
    <w:rsid w:val="00F267A6"/>
    <w:rsid w:val="00F27186"/>
    <w:rsid w:val="00F2776F"/>
    <w:rsid w:val="00F277A9"/>
    <w:rsid w:val="00F27A6E"/>
    <w:rsid w:val="00F30B69"/>
    <w:rsid w:val="00F3140C"/>
    <w:rsid w:val="00F32EC5"/>
    <w:rsid w:val="00F32F9A"/>
    <w:rsid w:val="00F338EC"/>
    <w:rsid w:val="00F33BF6"/>
    <w:rsid w:val="00F34F6E"/>
    <w:rsid w:val="00F353E2"/>
    <w:rsid w:val="00F35479"/>
    <w:rsid w:val="00F358F3"/>
    <w:rsid w:val="00F35B79"/>
    <w:rsid w:val="00F35D63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598F"/>
    <w:rsid w:val="00F603A7"/>
    <w:rsid w:val="00F60414"/>
    <w:rsid w:val="00F6122F"/>
    <w:rsid w:val="00F613E4"/>
    <w:rsid w:val="00F6174A"/>
    <w:rsid w:val="00F61A0E"/>
    <w:rsid w:val="00F62A07"/>
    <w:rsid w:val="00F630E3"/>
    <w:rsid w:val="00F63A4D"/>
    <w:rsid w:val="00F640DF"/>
    <w:rsid w:val="00F64B67"/>
    <w:rsid w:val="00F65443"/>
    <w:rsid w:val="00F65B6C"/>
    <w:rsid w:val="00F65BAF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883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0D1"/>
    <w:rsid w:val="00FC6348"/>
    <w:rsid w:val="00FC6B61"/>
    <w:rsid w:val="00FC799D"/>
    <w:rsid w:val="00FD014E"/>
    <w:rsid w:val="00FD0925"/>
    <w:rsid w:val="00FD2458"/>
    <w:rsid w:val="00FD2AC5"/>
    <w:rsid w:val="00FD4AF9"/>
    <w:rsid w:val="00FD65D3"/>
    <w:rsid w:val="00FD7070"/>
    <w:rsid w:val="00FD723A"/>
    <w:rsid w:val="00FD775F"/>
    <w:rsid w:val="00FD7921"/>
    <w:rsid w:val="00FE1C52"/>
    <w:rsid w:val="00FE20FA"/>
    <w:rsid w:val="00FE2BA9"/>
    <w:rsid w:val="00FE6155"/>
    <w:rsid w:val="00FF0071"/>
    <w:rsid w:val="00FF02D5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433B02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433B02"/>
    <w:pPr>
      <w:keepNext/>
      <w:numPr>
        <w:ilvl w:val="1"/>
        <w:numId w:val="1"/>
      </w:numPr>
      <w:pBdr>
        <w:bottom w:val="single" w:sz="6" w:space="2" w:color="624ABB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433B02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433B02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433B02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0A0C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wasp.org/index.php/Top_10-2017_Top_10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www.owasp.org/index.php/Top_10-2017_Top_1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https://www.castsoftware.com/use-cases/application-securit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software-intelligence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866-43A8-9F94-2055C18115C6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D866-43A8-9F94-2055C18115C6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D866-43A8-9F94-2055C18115C6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D866-43A8-9F94-2055C18115C6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D866-43A8-9F94-2055C18115C6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866-43A8-9F94-2055C18115C6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866-43A8-9F94-2055C18115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866-43A8-9F94-2055C18115C6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B4025C-7864-4D98-9FB0-1D5B7D299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1857</TotalTime>
  <Pages>12</Pages>
  <Words>795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94</cp:revision>
  <cp:lastPrinted>2014-04-04T13:22:00Z</cp:lastPrinted>
  <dcterms:created xsi:type="dcterms:W3CDTF">2018-09-23T06:26:00Z</dcterms:created>
  <dcterms:modified xsi:type="dcterms:W3CDTF">2025-03-07T13:36:00Z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