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5DAD688A" w:rsidR="00CB4A2C" w:rsidRDefault="00D37B1C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609068B2" wp14:editId="1F0D6A74">
                    <wp:simplePos x="0" y="0"/>
                    <wp:positionH relativeFrom="page">
                      <wp:posOffset>299545</wp:posOffset>
                    </wp:positionH>
                    <wp:positionV relativeFrom="page">
                      <wp:posOffset>268014</wp:posOffset>
                    </wp:positionV>
                    <wp:extent cx="2194560" cy="9125712"/>
                    <wp:effectExtent l="0" t="0" r="635" b="13970"/>
                    <wp:wrapNone/>
                    <wp:docPr id="1635837755" name="Group 163583775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97327857" name="Rectangle 19732785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7786692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DF8C5A" w14:textId="77777777" w:rsidR="00D37B1C" w:rsidRDefault="00D37B1C" w:rsidP="00D37B1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90869317" name="Group 159086931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78639270" name="Group 4786392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170815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0522779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1143801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5381218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0078673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351704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0685133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6290956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2565583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1157276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0205462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895081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30540359" name="Group 203054035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2675952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580871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021038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460990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1560397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2077272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000285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078361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066567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401938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74610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9068B2" id="Group 1635837755" o:spid="_x0000_s1026" style="position:absolute;margin-left:23.6pt;margin-top:21.1pt;width:172.8pt;height:718.55pt;z-index:-251635712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">
                    <v:rect id="Rectangle 19732785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" adj="18883" fillcolor="#463589" stroked="f" strokeweight="2pt">
                      <v:textbox inset=",0,14.4pt,0">
                        <w:txbxContent>
                          <w:p w14:paraId="49DF8C5A" w14:textId="77777777" w:rsidR="00D37B1C" w:rsidRDefault="00D37B1C" w:rsidP="00D37B1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159086931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">
                      <v:group id="Group 47863927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3054035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C57C1E" w:rsidRDefault="00C57C1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55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AWW9mGTCQAAHAEAQAOAAAAAAAA&#10;AAAAAAAAAC4CAABkcnMvZTJvRG9jLnhtbFBLAQItABQABgAIAAAAIQBP95Uy3QAAAAYBAAAPAAAA&#10;AAAAAAAAAAAAAKYmAABkcnMvZG93bnJldi54bWxQSwUGAAAAAAQABADzAAAAsCcAAAAA&#10;">
                    <v:rect id="Rectangle 14" o:spid="_x0000_s1056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 id="Pentagon 4" o:spid="_x0000_s1057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C57C1E" w:rsidRDefault="00C57C1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5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5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6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6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6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6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6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6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6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6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6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6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7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7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7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7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7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7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7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7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7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7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8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8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8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8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60EA63BB" w:rsidR="00C57C1E" w:rsidRDefault="00000000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F456F" w:rsidRPr="00793326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C57C1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57C1E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84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09484665" w14:textId="60EA63BB" w:rsidR="00C57C1E" w:rsidRDefault="00000000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F456F" w:rsidRPr="00793326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C57C1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57C1E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4E03E1A8" w:rsidR="00CA74F4" w:rsidRDefault="00D37B1C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78720" behindDoc="0" locked="0" layoutInCell="1" allowOverlap="1" wp14:anchorId="05F4B93C" wp14:editId="5502D9A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34AE34A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15604FE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1459865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D87B7" w14:textId="71F49114" w:rsidR="00C57C1E" w:rsidRPr="00793326" w:rsidRDefault="00C57C1E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</w:r>
                                <w:r w:rsidRPr="00793326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 xml:space="preserve">OWASP  2013 TOP 10 </w:t>
                                </w:r>
                              </w:p>
                              <w:p w14:paraId="5709D450" w14:textId="207BE36F" w:rsidR="00C57C1E" w:rsidRPr="00793326" w:rsidRDefault="0039371B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 w:rsidRPr="00793326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总结报告</w:t>
                                </w:r>
                              </w:p>
                              <w:p w14:paraId="7B1C07F5" w14:textId="77777777" w:rsidR="00C57C1E" w:rsidRDefault="00C57C1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4B6B1ECB" w14:textId="77777777" w:rsidR="0039371B" w:rsidRDefault="0039371B" w:rsidP="0039371B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678924C4" w14:textId="77777777" w:rsidR="0039371B" w:rsidRDefault="0039371B" w:rsidP="0039371B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135456F0" w14:textId="77777777" w:rsidR="0039371B" w:rsidRDefault="0039371B" w:rsidP="0039371B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C57C1E" w:rsidRPr="00CA74F4" w:rsidRDefault="00C57C1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C57C1E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C57C1E" w:rsidRPr="00B1237A" w:rsidRDefault="00C57C1E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C57C1E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C57C1E" w:rsidRPr="00B1237A" w:rsidRDefault="00C57C1E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C57C1E" w:rsidRDefault="00C57C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85" type="#_x0000_t202" style="position:absolute;left:0;text-align:left;margin-left:229.05pt;margin-top:114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" filled="f" stroked="f" strokeweight=".5pt">
                    <v:textbox inset="0,0,0,0">
                      <w:txbxContent>
                        <w:p w14:paraId="50FD87B7" w14:textId="71F49114" w:rsidR="00C57C1E" w:rsidRPr="00793326" w:rsidRDefault="00C57C1E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</w:r>
                          <w:r w:rsidRPr="00793326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 xml:space="preserve">OWASP  2013 TOP 10 </w:t>
                          </w:r>
                        </w:p>
                        <w:p w14:paraId="5709D450" w14:textId="207BE36F" w:rsidR="00C57C1E" w:rsidRPr="00793326" w:rsidRDefault="0039371B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 w:rsidRPr="00793326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总结报告</w:t>
                          </w:r>
                        </w:p>
                        <w:p w14:paraId="7B1C07F5" w14:textId="77777777" w:rsidR="00C57C1E" w:rsidRDefault="00C57C1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4B6B1ECB" w14:textId="77777777" w:rsidR="0039371B" w:rsidRDefault="0039371B" w:rsidP="0039371B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678924C4" w14:textId="77777777" w:rsidR="0039371B" w:rsidRDefault="0039371B" w:rsidP="0039371B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135456F0" w14:textId="77777777" w:rsidR="0039371B" w:rsidRDefault="0039371B" w:rsidP="0039371B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C57C1E" w:rsidRPr="00CA74F4" w:rsidRDefault="00C57C1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C57C1E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C57C1E" w:rsidRPr="00B1237A" w:rsidRDefault="00C57C1E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C57C1E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C57C1E" w:rsidRPr="00B1237A" w:rsidRDefault="00C57C1E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C57C1E" w:rsidRDefault="00C57C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64853884" w:rsidR="00C57C1E" w:rsidRDefault="00FF456F" w:rsidP="00F3760D">
                                <w:pP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  <w:p w14:paraId="56D5B01D" w14:textId="5ED235A1" w:rsidR="00FF456F" w:rsidRPr="00F3760D" w:rsidRDefault="00FF456F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86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" filled="f" stroked="f" strokeweight=".5pt">
                    <v:textbox>
                      <w:txbxContent>
                        <w:p w14:paraId="70931857" w14:textId="64853884" w:rsidR="00C57C1E" w:rsidRDefault="00FF456F" w:rsidP="00F3760D">
                          <w:pP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  <w:p w14:paraId="56D5B01D" w14:textId="5ED235A1" w:rsidR="00FF456F" w:rsidRPr="00F3760D" w:rsidRDefault="00FF456F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；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69DA95D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493D9345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0800A4F1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793326" w:rsidRDefault="00CB23D9" w:rsidP="002638B2">
      <w:pPr>
        <w:ind w:right="657"/>
        <w:rPr>
          <w:color w:val="624ABB"/>
        </w:rPr>
      </w:pPr>
    </w:p>
    <w:p w14:paraId="64F88BF2" w14:textId="77777777" w:rsidR="00C0105A" w:rsidRPr="00793326" w:rsidRDefault="00CA74F4" w:rsidP="00813614">
      <w:pPr>
        <w:pStyle w:val="Heading1"/>
        <w:numPr>
          <w:ilvl w:val="0"/>
          <w:numId w:val="0"/>
        </w:numPr>
        <w:tabs>
          <w:tab w:val="left" w:pos="709"/>
          <w:tab w:val="left" w:pos="1418"/>
          <w:tab w:val="center" w:pos="4813"/>
        </w:tabs>
        <w:ind w:left="357" w:right="657"/>
        <w:rPr>
          <w:noProof/>
          <w:color w:val="624ABB"/>
        </w:rPr>
      </w:pPr>
      <w:r w:rsidRPr="00015B29">
        <w:lastRenderedPageBreak/>
        <w:tab/>
      </w:r>
      <w:bookmarkStart w:id="1" w:name="_Toc23262118"/>
      <w:r w:rsidR="00897597">
        <w:rPr>
          <w:rFonts w:hint="eastAsia"/>
          <w:lang w:eastAsia="zh-CN"/>
        </w:rPr>
        <w:t>目录</w:t>
      </w:r>
      <w:bookmarkEnd w:id="1"/>
      <w:r w:rsidR="00617BF6" w:rsidRPr="00793326">
        <w:rPr>
          <w:rFonts w:asciiTheme="majorHAnsi" w:hAnsiTheme="majorHAnsi"/>
          <w:caps/>
          <w:color w:val="624ABB"/>
          <w:sz w:val="22"/>
        </w:rPr>
        <w:fldChar w:fldCharType="begin"/>
      </w:r>
      <w:r w:rsidR="00617BF6" w:rsidRPr="00793326">
        <w:rPr>
          <w:rFonts w:asciiTheme="majorHAnsi" w:hAnsiTheme="majorHAnsi"/>
          <w:caps/>
          <w:color w:val="624ABB"/>
          <w:sz w:val="22"/>
        </w:rPr>
        <w:instrText xml:space="preserve"> TOC \o "1-4" \n </w:instrText>
      </w:r>
      <w:r w:rsidR="00617BF6" w:rsidRPr="00793326">
        <w:rPr>
          <w:rFonts w:asciiTheme="majorHAnsi" w:hAnsiTheme="majorHAnsi"/>
          <w:caps/>
          <w:color w:val="624ABB"/>
          <w:sz w:val="22"/>
        </w:rPr>
        <w:fldChar w:fldCharType="separate"/>
      </w:r>
    </w:p>
    <w:p w14:paraId="2E1DBC00" w14:textId="2F88C7D2" w:rsidR="00C0105A" w:rsidRPr="00793326" w:rsidRDefault="00C0105A">
      <w:pPr>
        <w:pStyle w:val="TOC1"/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</w:pPr>
      <w:r w:rsidRPr="00793326">
        <w:rPr>
          <w:rFonts w:hint="eastAsia"/>
          <w:noProof/>
          <w:color w:val="624ABB"/>
          <w:lang w:eastAsia="zh-CN"/>
        </w:rPr>
        <w:t xml:space="preserve"> </w:t>
      </w:r>
    </w:p>
    <w:p w14:paraId="45C213DB" w14:textId="77777777" w:rsidR="00C0105A" w:rsidRPr="00793326" w:rsidRDefault="00C0105A" w:rsidP="00894688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</w:rPr>
        <w:t>1.</w:t>
      </w:r>
      <w:r w:rsidRPr="00793326">
        <w:rPr>
          <w:rFonts w:asciiTheme="minorHAnsi" w:hAnsiTheme="minorHAnsi" w:cstheme="minorBidi"/>
          <w:b w:val="0"/>
          <w: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简介</w:t>
      </w:r>
    </w:p>
    <w:p w14:paraId="418099D1" w14:textId="77777777" w:rsidR="00C0105A" w:rsidRPr="00793326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793326"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应用特征</w:t>
      </w:r>
    </w:p>
    <w:p w14:paraId="7D99B7EB" w14:textId="77777777" w:rsidR="00C0105A" w:rsidRPr="00793326" w:rsidRDefault="00C0105A" w:rsidP="00894688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</w:rPr>
        <w:t>2.</w:t>
      </w:r>
      <w:r w:rsidRPr="00793326">
        <w:rPr>
          <w:rFonts w:asciiTheme="minorHAnsi" w:hAnsiTheme="minorHAnsi" w:cstheme="minorBidi"/>
          <w:b w:val="0"/>
          <w: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安全违规简介</w:t>
      </w:r>
    </w:p>
    <w:p w14:paraId="0D31C024" w14:textId="77777777" w:rsidR="00C0105A" w:rsidRPr="00793326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793326"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:lang w:eastAsia="zh-CN"/>
        </w:rPr>
        <w:t>OWASP -2013 Top</w:t>
      </w: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</w:rPr>
        <w:t xml:space="preserve"> 10 </w:t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漏洞</w:t>
      </w:r>
    </w:p>
    <w:p w14:paraId="48A4CBAA" w14:textId="77777777" w:rsidR="00C0105A" w:rsidRPr="00793326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 w:rsidRPr="00793326"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</w:rPr>
        <w:t xml:space="preserve">OWASP -2013 A1 – </w:t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注入</w:t>
      </w:r>
    </w:p>
    <w:p w14:paraId="75262780" w14:textId="01576DC2" w:rsidR="00C0105A" w:rsidRPr="00793326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 w:rsidRPr="00793326"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</w:rPr>
        <w:t xml:space="preserve">OWASP -2013 A2 – </w:t>
      </w:r>
      <w:r w:rsidR="008C07E7"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失效</w:t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</w:rPr>
        <w:t>的身份验证和会话管理</w:t>
      </w:r>
    </w:p>
    <w:p w14:paraId="53C6452C" w14:textId="77777777" w:rsidR="00C0105A" w:rsidRPr="00793326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2.4.</w:t>
      </w:r>
      <w:r w:rsidRPr="00793326"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</w:rPr>
        <w:t xml:space="preserve">OWASP -2013 A3 – </w:t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跨站脚本</w:t>
      </w:r>
    </w:p>
    <w:p w14:paraId="78588392" w14:textId="77777777" w:rsidR="00C0105A" w:rsidRPr="00793326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2.5.</w:t>
      </w:r>
      <w:r w:rsidRPr="00793326"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</w:rPr>
        <w:t xml:space="preserve">OWASP -2013 A4 – </w:t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不安全的</w:t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</w:rPr>
        <w:t>直接对象引用</w:t>
      </w:r>
    </w:p>
    <w:p w14:paraId="76BC6907" w14:textId="77777777" w:rsidR="00C0105A" w:rsidRPr="00793326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2.6.</w:t>
      </w:r>
      <w:r w:rsidRPr="00793326"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</w:rPr>
        <w:t xml:space="preserve">OWASP -2013 A5 – </w:t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安全性错误配置</w:t>
      </w:r>
    </w:p>
    <w:p w14:paraId="35162E73" w14:textId="77777777" w:rsidR="00C0105A" w:rsidRPr="00793326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2.7.</w:t>
      </w:r>
      <w:r w:rsidRPr="00793326"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</w:rPr>
        <w:t xml:space="preserve">OWASP -2013 A6 – </w:t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敏感数据暴露</w:t>
      </w:r>
    </w:p>
    <w:p w14:paraId="2F00C3D3" w14:textId="77777777" w:rsidR="00C0105A" w:rsidRPr="00793326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2.8.</w:t>
      </w:r>
      <w:r w:rsidRPr="00793326"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</w:rPr>
        <w:t>OWASP -2013 A7 –</w:t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功能级访问控制缺失</w:t>
      </w:r>
    </w:p>
    <w:p w14:paraId="4B654B85" w14:textId="77777777" w:rsidR="00C0105A" w:rsidRPr="00793326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2.9.</w:t>
      </w:r>
      <w:r w:rsidRPr="00793326"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</w:rPr>
        <w:t xml:space="preserve">OWASP -2013 A8 – </w:t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伪造跨站请求</w:t>
      </w:r>
    </w:p>
    <w:p w14:paraId="080F0D4E" w14:textId="77777777" w:rsidR="00C0105A" w:rsidRPr="00793326" w:rsidRDefault="00C0105A" w:rsidP="00894688">
      <w:pPr>
        <w:pStyle w:val="TOC2"/>
        <w:tabs>
          <w:tab w:val="left" w:pos="12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2.10.</w:t>
      </w:r>
      <w:r w:rsidRPr="00793326"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</w:rPr>
        <w:t xml:space="preserve">OWASP -2013 A9 – </w:t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使用带有已知漏洞的组件</w:t>
      </w:r>
    </w:p>
    <w:p w14:paraId="447E1099" w14:textId="77777777" w:rsidR="00C0105A" w:rsidRPr="00793326" w:rsidRDefault="00C0105A" w:rsidP="00894688">
      <w:pPr>
        <w:pStyle w:val="TOC2"/>
        <w:tabs>
          <w:tab w:val="left" w:pos="12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2.11.</w:t>
      </w:r>
      <w:r w:rsidRPr="00793326"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</w:rPr>
        <w:t xml:space="preserve">OWASP -2013 A10 – </w:t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</w:rPr>
        <w:t>未</w:t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经</w:t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</w:rPr>
        <w:t>验证的重定向和转发</w:t>
      </w:r>
    </w:p>
    <w:p w14:paraId="334F9E51" w14:textId="77777777" w:rsidR="00C0105A" w:rsidRPr="00793326" w:rsidRDefault="00C0105A" w:rsidP="00894688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</w:rPr>
        <w:t>3.</w:t>
      </w:r>
      <w:r w:rsidRPr="00793326">
        <w:rPr>
          <w:rFonts w:asciiTheme="minorHAnsi" w:hAnsiTheme="minorHAnsi" w:cstheme="minorBidi"/>
          <w:b w:val="0"/>
          <w: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附录</w:t>
      </w:r>
    </w:p>
    <w:p w14:paraId="10795003" w14:textId="77777777" w:rsidR="00C0105A" w:rsidRPr="00793326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 w:rsidRPr="00793326"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关于</w:t>
      </w: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:lang w:eastAsia="zh-CN"/>
        </w:rPr>
        <w:t>CAST</w:t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软件智能</w:t>
      </w:r>
    </w:p>
    <w:p w14:paraId="18FF3A9D" w14:textId="77777777" w:rsidR="00C0105A" w:rsidRPr="00793326" w:rsidRDefault="00C0105A" w:rsidP="00894688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</w:pP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 w:rsidRPr="00793326">
        <w:rPr>
          <w:rFonts w:asciiTheme="minorHAnsi" w:hAnsiTheme="minorHAnsi" w:cstheme="minorBidi"/>
          <w:smallCaps w:val="0"/>
          <w:noProof/>
          <w:color w:val="624ABB"/>
          <w:sz w:val="28"/>
          <w:szCs w:val="28"/>
          <w:lang w:eastAsia="zh-CN"/>
        </w:rPr>
        <w:tab/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关于</w:t>
      </w:r>
      <w:r w:rsidRPr="00793326">
        <w:rPr>
          <w:rFonts w:ascii="Times New Roman" w:eastAsiaTheme="majorEastAsia" w:hAnsi="Times New Roman"/>
          <w:noProof/>
          <w:color w:val="624ABB"/>
          <w:sz w:val="21"/>
          <w:szCs w:val="22"/>
          <w:lang w:eastAsia="zh-CN"/>
        </w:rPr>
        <w:t>CAST</w:t>
      </w:r>
      <w:r w:rsidRPr="00793326">
        <w:rPr>
          <w:rFonts w:ascii="Times New Roman" w:eastAsiaTheme="majorEastAsia" w:hAnsi="Times New Roman" w:hint="eastAsia"/>
          <w:noProof/>
          <w:color w:val="624ABB"/>
          <w:sz w:val="21"/>
          <w:szCs w:val="22"/>
          <w:lang w:eastAsia="zh-CN"/>
        </w:rPr>
        <w:t>安全性</w:t>
      </w:r>
    </w:p>
    <w:p w14:paraId="31007FBA" w14:textId="4A6391E1" w:rsidR="00C9214B" w:rsidRPr="00793326" w:rsidRDefault="00617BF6" w:rsidP="002638B2">
      <w:pPr>
        <w:ind w:left="0" w:right="657"/>
        <w:rPr>
          <w:color w:val="624ABB"/>
          <w:sz w:val="16"/>
          <w:szCs w:val="16"/>
        </w:rPr>
      </w:pPr>
      <w:r w:rsidRPr="00793326">
        <w:rPr>
          <w:rFonts w:asciiTheme="majorHAnsi" w:hAnsiTheme="majorHAnsi"/>
          <w:caps/>
          <w:color w:val="624ABB"/>
          <w:sz w:val="22"/>
          <w:szCs w:val="16"/>
        </w:rPr>
        <w:fldChar w:fldCharType="end"/>
      </w:r>
    </w:p>
    <w:p w14:paraId="7B30C6D4" w14:textId="48197181" w:rsidR="00874417" w:rsidRPr="00D00F91" w:rsidRDefault="00B1237A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r w:rsidRPr="00D00F91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2" w:name="_Toc23262119"/>
      <w:r w:rsidR="00D00F91" w:rsidRPr="00D00F91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2"/>
    </w:p>
    <w:p w14:paraId="67DBC05C" w14:textId="6402CAA1" w:rsidR="00A54316" w:rsidRPr="00014E42" w:rsidRDefault="00A54316" w:rsidP="00A54316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3" w:name="_Toc380677725"/>
      <w:bookmarkStart w:id="4" w:name="_Toc531862198"/>
      <w:bookmarkStart w:id="5" w:name="_Toc531948644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的目的是了解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应用的安全状况，确定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导致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当前安全问题的根本原因，以及将来降级的任何风险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评估使用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应用智能平台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（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14E42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014E42">
        <w:rPr>
          <w:rFonts w:ascii="Times New Roman" w:eastAsiaTheme="majorEastAsia" w:hAnsi="Times New Roman"/>
          <w:sz w:val="22"/>
          <w:szCs w:val="22"/>
        </w:rPr>
        <w:t>）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自动扫描应用，根据</w:t>
      </w:r>
      <w:proofErr w:type="spellEnd"/>
      <w:r w:rsidR="007F3437" w:rsidRPr="007F3437">
        <w:rPr>
          <w:rFonts w:ascii="Times New Roman" w:eastAsiaTheme="majorEastAsia" w:hAnsi="Times New Roman"/>
          <w:sz w:val="22"/>
          <w:szCs w:val="22"/>
          <w:lang w:eastAsia="zh-CN"/>
        </w:rPr>
        <w:t>OWASP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标准审查架构、设计和代码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</w:p>
    <w:p w14:paraId="1488A2D8" w14:textId="77777777" w:rsidR="00A54316" w:rsidRDefault="00A54316" w:rsidP="00A54316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C77A0E6" w14:textId="090BEA97" w:rsidR="00A54316" w:rsidRPr="00D673EF" w:rsidRDefault="00A54316" w:rsidP="00A54316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D673EF">
        <w:rPr>
          <w:rFonts w:ascii="Times New Roman" w:eastAsiaTheme="majorEastAsia" w:hAnsi="Times New Roman"/>
          <w:sz w:val="22"/>
          <w:szCs w:val="22"/>
        </w:rPr>
        <w:t>CAST AIP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采用的质量规则来自行业流行的通用标准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（</w:t>
      </w:r>
      <w:r w:rsidRPr="00D673EF">
        <w:rPr>
          <w:rFonts w:ascii="Times New Roman" w:eastAsiaTheme="majorEastAsia" w:hAnsi="Times New Roman"/>
          <w:sz w:val="22"/>
          <w:szCs w:val="22"/>
        </w:rPr>
        <w:t>OWASP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CWE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CISQ</w:t>
      </w:r>
      <w:r w:rsidRPr="00D673EF">
        <w:rPr>
          <w:rFonts w:ascii="Times New Roman" w:eastAsiaTheme="majorEastAsia" w:hAnsi="Times New Roman"/>
          <w:sz w:val="22"/>
          <w:szCs w:val="22"/>
        </w:rPr>
        <w:t>）。</w:t>
      </w:r>
      <w:r w:rsidRPr="00D673EF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具有执行数据流和系统级分析（从表示层到数据库层）的独特能力，提供最准确的安全性发现，减少误报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120AFFF5" w14:textId="54E55832" w:rsidR="00874417" w:rsidRPr="00D00F91" w:rsidRDefault="00687716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6" w:name="_Toc23262120"/>
      <w:bookmarkEnd w:id="3"/>
      <w:bookmarkEnd w:id="4"/>
      <w:bookmarkEnd w:id="5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6"/>
    </w:p>
    <w:p w14:paraId="4B0A16FF" w14:textId="77777777" w:rsidR="00C60C03" w:rsidRPr="00D00F91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5D2108EE" w14:textId="7C61E976" w:rsidR="007B070B" w:rsidRPr="00D00F91" w:rsidRDefault="00B33524" w:rsidP="00687716">
      <w:pPr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proofErr w:type="spellStart"/>
      <w:r w:rsidR="00687716" w:rsidRPr="00D673EF">
        <w:rPr>
          <w:rFonts w:ascii="Times New Roman" w:eastAsiaTheme="majorEastAsia" w:hAnsi="Times New Roman"/>
          <w:sz w:val="22"/>
          <w:szCs w:val="22"/>
        </w:rPr>
        <w:t>评估重点关注所述应用（用户界面到数据库）的技术实现，不分析业务功能</w:t>
      </w:r>
      <w:proofErr w:type="spellEnd"/>
      <w:r w:rsidR="00687716"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57607990" w14:textId="77777777" w:rsidR="007B070B" w:rsidRPr="00D00F91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D00F91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Style w:val="GridTable4-Accent6"/>
        <w:tblpPr w:leftFromText="180" w:rightFromText="180" w:vertAnchor="text" w:horzAnchor="page" w:tblpX="6769" w:tblpY="147"/>
        <w:tblW w:w="3790" w:type="dxa"/>
        <w:tblLook w:val="0420" w:firstRow="1" w:lastRow="0" w:firstColumn="0" w:lastColumn="0" w:noHBand="0" w:noVBand="1"/>
        <w:tblDescription w:val="TABLE;TECHNICAL_SIZING"/>
      </w:tblPr>
      <w:tblGrid>
        <w:gridCol w:w="2082"/>
        <w:gridCol w:w="1708"/>
      </w:tblGrid>
      <w:tr w:rsidR="002638B2" w:rsidRPr="00D00F91" w14:paraId="6CC2F71A" w14:textId="77777777" w:rsidTr="00C63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59721A8F" w14:textId="77777777" w:rsidR="002638B2" w:rsidRPr="00D00F9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Name</w:t>
            </w:r>
          </w:p>
        </w:tc>
        <w:tc>
          <w:tcPr>
            <w:tcW w:w="1679" w:type="dxa"/>
            <w:hideMark/>
          </w:tcPr>
          <w:p w14:paraId="0971C5EE" w14:textId="77777777" w:rsidR="002638B2" w:rsidRPr="00D00F9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Value</w:t>
            </w:r>
          </w:p>
        </w:tc>
      </w:tr>
      <w:tr w:rsidR="002638B2" w:rsidRPr="00D00F91" w14:paraId="57F86C42" w14:textId="77777777" w:rsidTr="00C6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0E8E90C4" w14:textId="77777777" w:rsidR="002638B2" w:rsidRPr="00D00F9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hideMark/>
          </w:tcPr>
          <w:p w14:paraId="0E546D79" w14:textId="77777777" w:rsidR="002638B2" w:rsidRPr="00D00F91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D00F91" w14:paraId="7E2605E2" w14:textId="77777777" w:rsidTr="00C63658">
        <w:trPr>
          <w:trHeight w:val="303"/>
        </w:trPr>
        <w:tc>
          <w:tcPr>
            <w:tcW w:w="2111" w:type="dxa"/>
            <w:hideMark/>
          </w:tcPr>
          <w:p w14:paraId="705E0DBE" w14:textId="77777777" w:rsidR="002638B2" w:rsidRPr="00D00F9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hideMark/>
          </w:tcPr>
          <w:p w14:paraId="63423632" w14:textId="77777777" w:rsidR="002638B2" w:rsidRPr="00D00F91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D00F91" w14:paraId="7F26FC58" w14:textId="77777777" w:rsidTr="00C6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13BCBA9F" w14:textId="77777777" w:rsidR="002638B2" w:rsidRPr="00D00F9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hideMark/>
          </w:tcPr>
          <w:p w14:paraId="4A5021A1" w14:textId="77777777" w:rsidR="002638B2" w:rsidRPr="00D00F91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D00F91" w14:paraId="6A618DB2" w14:textId="77777777" w:rsidTr="00C63658">
        <w:trPr>
          <w:trHeight w:val="303"/>
        </w:trPr>
        <w:tc>
          <w:tcPr>
            <w:tcW w:w="2111" w:type="dxa"/>
            <w:hideMark/>
          </w:tcPr>
          <w:p w14:paraId="15ABBA87" w14:textId="77777777" w:rsidR="002638B2" w:rsidRPr="00D00F9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hideMark/>
          </w:tcPr>
          <w:p w14:paraId="781F7893" w14:textId="77777777" w:rsidR="002638B2" w:rsidRPr="00D00F91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D00F91" w14:paraId="6B48912A" w14:textId="77777777" w:rsidTr="00C6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3B85CDE4" w14:textId="77777777" w:rsidR="002638B2" w:rsidRPr="00D00F91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hideMark/>
          </w:tcPr>
          <w:p w14:paraId="173870B5" w14:textId="77777777" w:rsidR="002638B2" w:rsidRPr="00D00F91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6510C9B2" w:rsidR="007B070B" w:rsidRPr="00D00F91" w:rsidRDefault="00D439D1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D00F91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5016AF05" wp14:editId="1145283D">
            <wp:extent cx="2333625" cy="1590675"/>
            <wp:effectExtent l="0" t="0" r="0" b="0"/>
            <wp:docPr id="5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910551" w14:textId="30165380" w:rsidR="00687716" w:rsidRPr="00D673EF" w:rsidRDefault="00687716" w:rsidP="000A3C92">
      <w:pPr>
        <w:ind w:left="-142"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 xml:space="preserve"> </w:t>
      </w:r>
      <w:r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图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：应用技术特征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              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：应用规模特征</w:t>
      </w:r>
    </w:p>
    <w:p w14:paraId="29F2CAD5" w14:textId="26838F7A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FDB94BE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C886EAA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807432A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DBC5321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173FD02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E5BFD7C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830A8A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99D4560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2195A62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1ADE31A" w14:textId="77777777" w:rsidR="0048154C" w:rsidRPr="00D00F91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68A9F58" w14:textId="77777777" w:rsidR="006E472D" w:rsidRPr="00D00F91" w:rsidRDefault="006E472D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  <w:r w:rsidRPr="00D00F91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5F0601EF" w:rsidR="004708D5" w:rsidRPr="00D00F91" w:rsidRDefault="00687716" w:rsidP="002638B2">
      <w:pPr>
        <w:pStyle w:val="Heading1"/>
        <w:ind w:right="657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7" w:name="_Toc23262121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安全违规简介</w:t>
      </w:r>
      <w:bookmarkEnd w:id="7"/>
    </w:p>
    <w:p w14:paraId="65F5E284" w14:textId="3BA0F1C4" w:rsidR="009D4F84" w:rsidRPr="00BD3568" w:rsidRDefault="009D4F84" w:rsidP="009D4F84">
      <w:pPr>
        <w:ind w:left="0" w:right="657"/>
        <w:jc w:val="left"/>
        <w:rPr>
          <w:rFonts w:ascii="Times New Roman" w:hAnsi="Times New Roman"/>
          <w:noProof/>
          <w:sz w:val="20"/>
        </w:rPr>
      </w:pPr>
      <w:r w:rsidRPr="00BD3568">
        <w:rPr>
          <w:rFonts w:ascii="Times New Roman" w:hAnsi="Times New Roman"/>
          <w:noProof/>
          <w:sz w:val="20"/>
        </w:rPr>
        <w:t>本节</w:t>
      </w:r>
      <w:r w:rsidRPr="00BD3568">
        <w:rPr>
          <w:rFonts w:ascii="Times New Roman" w:hAnsi="Times New Roman"/>
          <w:noProof/>
          <w:sz w:val="20"/>
          <w:lang w:eastAsia="zh-CN"/>
        </w:rPr>
        <w:t>内容</w:t>
      </w:r>
      <w:r w:rsidRPr="00BD3568">
        <w:rPr>
          <w:rFonts w:ascii="Times New Roman" w:hAnsi="Times New Roman"/>
          <w:noProof/>
          <w:sz w:val="20"/>
        </w:rPr>
        <w:t>总结了</w:t>
      </w:r>
      <w:r w:rsidRPr="00BD3568">
        <w:rPr>
          <w:rFonts w:ascii="Times New Roman" w:hAnsi="Times New Roman"/>
          <w:noProof/>
          <w:sz w:val="20"/>
        </w:rPr>
        <w:t xml:space="preserve">CAST </w:t>
      </w:r>
      <w:r w:rsidRPr="00BD3568">
        <w:rPr>
          <w:rFonts w:ascii="Times New Roman" w:hAnsi="Times New Roman"/>
          <w:noProof/>
          <w:sz w:val="20"/>
          <w:lang w:eastAsia="zh-CN"/>
        </w:rPr>
        <w:t>应用智能平台（</w:t>
      </w:r>
      <w:r w:rsidRPr="00BD3568">
        <w:rPr>
          <w:rFonts w:ascii="Times New Roman" w:hAnsi="Times New Roman"/>
          <w:noProof/>
          <w:sz w:val="20"/>
          <w:lang w:eastAsia="zh-CN"/>
        </w:rPr>
        <w:t>CAST AIP</w:t>
      </w:r>
      <w:r w:rsidRPr="00BD3568">
        <w:rPr>
          <w:rFonts w:ascii="Times New Roman" w:hAnsi="Times New Roman"/>
          <w:noProof/>
          <w:sz w:val="20"/>
          <w:lang w:eastAsia="zh-CN"/>
        </w:rPr>
        <w:t>）</w:t>
      </w:r>
      <w:r>
        <w:rPr>
          <w:rFonts w:ascii="Times New Roman" w:hAnsi="Times New Roman" w:hint="eastAsia"/>
          <w:noProof/>
          <w:sz w:val="20"/>
          <w:lang w:eastAsia="zh-CN"/>
        </w:rPr>
        <w:t>基于</w:t>
      </w:r>
      <w:r w:rsidRPr="00BD3568">
        <w:rPr>
          <w:rFonts w:ascii="Times New Roman" w:hAnsi="Times New Roman"/>
          <w:noProof/>
          <w:sz w:val="20"/>
          <w:lang w:eastAsia="zh-CN"/>
        </w:rPr>
        <w:t>“</w:t>
      </w:r>
      <w:r w:rsidRPr="00D00F91">
        <w:rPr>
          <w:rFonts w:ascii="Times New Roman" w:eastAsiaTheme="majorEastAsia" w:hAnsi="Times New Roman"/>
          <w:noProof/>
          <w:sz w:val="22"/>
          <w:szCs w:val="22"/>
        </w:rPr>
        <w:t>OWASP 2013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标准</w:t>
      </w:r>
      <w:r w:rsidRPr="00BD3568">
        <w:rPr>
          <w:rFonts w:ascii="Times New Roman" w:hAnsi="Times New Roman"/>
          <w:noProof/>
          <w:sz w:val="20"/>
          <w:lang w:eastAsia="zh-CN"/>
        </w:rPr>
        <w:t>”</w:t>
      </w:r>
      <w:r w:rsidRPr="00BD3568">
        <w:rPr>
          <w:rFonts w:ascii="Times New Roman" w:hAnsi="Times New Roman"/>
          <w:noProof/>
          <w:sz w:val="20"/>
        </w:rPr>
        <w:t>进行结构质量分析</w:t>
      </w:r>
      <w:r w:rsidRPr="00BD3568">
        <w:rPr>
          <w:rFonts w:ascii="Times New Roman" w:hAnsi="Times New Roman"/>
          <w:noProof/>
          <w:sz w:val="20"/>
          <w:lang w:eastAsia="zh-CN"/>
        </w:rPr>
        <w:t>所识别</w:t>
      </w:r>
      <w:r w:rsidRPr="00BD3568">
        <w:rPr>
          <w:rFonts w:ascii="Times New Roman" w:hAnsi="Times New Roman"/>
          <w:noProof/>
          <w:sz w:val="20"/>
        </w:rPr>
        <w:t>的</w:t>
      </w:r>
      <w:r>
        <w:rPr>
          <w:rFonts w:ascii="Times New Roman" w:hAnsi="Times New Roman" w:hint="eastAsia"/>
          <w:noProof/>
          <w:sz w:val="20"/>
          <w:lang w:eastAsia="zh-CN"/>
        </w:rPr>
        <w:t>关键</w:t>
      </w:r>
      <w:r w:rsidRPr="00BD3568">
        <w:rPr>
          <w:rFonts w:ascii="Times New Roman" w:hAnsi="Times New Roman"/>
          <w:noProof/>
          <w:sz w:val="20"/>
        </w:rPr>
        <w:t>安全漏洞</w:t>
      </w:r>
      <w:r w:rsidRPr="00BD3568">
        <w:rPr>
          <w:rFonts w:ascii="Times New Roman" w:hAnsi="Times New Roman"/>
          <w:noProof/>
          <w:sz w:val="20"/>
          <w:lang w:eastAsia="zh-CN"/>
        </w:rPr>
        <w:t>。</w:t>
      </w:r>
      <w:r>
        <w:rPr>
          <w:rFonts w:ascii="Times New Roman" w:hAnsi="Times New Roman" w:hint="eastAsia"/>
          <w:noProof/>
          <w:sz w:val="20"/>
          <w:lang w:eastAsia="zh-CN"/>
        </w:rPr>
        <w:t>点击</w:t>
      </w:r>
      <w:hyperlink r:id="rId12" w:history="1">
        <w:r w:rsidRPr="009D4F84">
          <w:rPr>
            <w:rStyle w:val="Hyperlink"/>
            <w:rFonts w:ascii="Times New Roman" w:hAnsi="Times New Roman" w:hint="eastAsia"/>
            <w:noProof/>
            <w:sz w:val="20"/>
            <w:lang w:eastAsia="zh-CN"/>
          </w:rPr>
          <w:t>此处</w:t>
        </w:r>
      </w:hyperlink>
      <w:r>
        <w:rPr>
          <w:rFonts w:ascii="Times New Roman" w:hAnsi="Times New Roman" w:hint="eastAsia"/>
          <w:noProof/>
          <w:sz w:val="20"/>
          <w:lang w:eastAsia="zh-CN"/>
        </w:rPr>
        <w:t>了解更多</w:t>
      </w:r>
      <w:r>
        <w:rPr>
          <w:rFonts w:ascii="Times New Roman" w:hAnsi="Times New Roman" w:hint="eastAsia"/>
          <w:noProof/>
          <w:sz w:val="20"/>
          <w:lang w:eastAsia="zh-CN"/>
        </w:rPr>
        <w:t>OWASP</w:t>
      </w:r>
      <w:r>
        <w:rPr>
          <w:rFonts w:ascii="Times New Roman" w:hAnsi="Times New Roman" w:hint="eastAsia"/>
          <w:noProof/>
          <w:sz w:val="20"/>
          <w:lang w:eastAsia="zh-CN"/>
        </w:rPr>
        <w:t>安全标准的细节。</w:t>
      </w:r>
    </w:p>
    <w:p w14:paraId="3826C5AC" w14:textId="77777777" w:rsidR="007023C3" w:rsidRPr="00D00F91" w:rsidRDefault="007023C3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4D6664C1" w14:textId="1621DC5C" w:rsidR="000B1DF2" w:rsidRPr="00D00F91" w:rsidRDefault="000B1DF2" w:rsidP="00432D86">
      <w:pPr>
        <w:pStyle w:val="Heading2"/>
      </w:pPr>
      <w:bookmarkStart w:id="8" w:name="_Toc531862200"/>
      <w:bookmarkStart w:id="9" w:name="_Toc531948646"/>
      <w:bookmarkStart w:id="10" w:name="_Toc23262122"/>
      <w:r w:rsidRPr="00D00F91">
        <w:rPr>
          <w:rFonts w:hint="eastAsia"/>
        </w:rPr>
        <w:t>OWASP -201</w:t>
      </w:r>
      <w:r w:rsidR="00CE26B9" w:rsidRPr="00D00F91">
        <w:rPr>
          <w:rFonts w:hint="eastAsia"/>
        </w:rPr>
        <w:t>3</w:t>
      </w:r>
      <w:r w:rsidRPr="00D00F91">
        <w:rPr>
          <w:rFonts w:hint="eastAsia"/>
        </w:rPr>
        <w:t xml:space="preserve"> </w:t>
      </w:r>
      <w:bookmarkEnd w:id="8"/>
      <w:bookmarkEnd w:id="9"/>
      <w:r w:rsidR="000D75B0">
        <w:rPr>
          <w:rFonts w:hint="eastAsia"/>
        </w:rPr>
        <w:t>Top</w:t>
      </w:r>
      <w:r w:rsidR="000D75B0">
        <w:t xml:space="preserve"> 10 </w:t>
      </w:r>
      <w:proofErr w:type="spellStart"/>
      <w:r w:rsidR="000D75B0">
        <w:rPr>
          <w:rFonts w:hint="eastAsia"/>
        </w:rPr>
        <w:t>漏洞</w:t>
      </w:r>
      <w:bookmarkEnd w:id="10"/>
      <w:proofErr w:type="spellEnd"/>
    </w:p>
    <w:p w14:paraId="11E67AE7" w14:textId="4B920462" w:rsidR="007023C3" w:rsidRPr="00D00F91" w:rsidRDefault="007023C3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8F6AAC2" w14:textId="1EBD8CDF" w:rsidR="00F74473" w:rsidRPr="00D00F91" w:rsidRDefault="00F74473" w:rsidP="00F7447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hyperlink r:id="rId13" w:history="1">
        <w:r w:rsidRPr="00D00F91"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>OWASP</w:t>
        </w:r>
        <w:r w:rsidR="006B1BBB"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 xml:space="preserve"> 2013</w:t>
        </w:r>
        <w:r w:rsidRPr="00D00F91"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 xml:space="preserve"> Top 10</w:t>
        </w:r>
      </w:hyperlink>
      <w:r w:rsidRPr="00D00F91">
        <w:rPr>
          <w:rStyle w:val="Hyperlink"/>
          <w:rFonts w:ascii="Times New Roman" w:eastAsiaTheme="majorEastAsia" w:hAnsi="Times New Roman"/>
          <w:sz w:val="22"/>
          <w:szCs w:val="22"/>
          <w:lang w:eastAsia="zh-CN"/>
        </w:rPr>
        <w:t> </w:t>
      </w:r>
      <w:r w:rsidR="00681D35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3B40E2">
        <w:rPr>
          <w:rFonts w:ascii="Times New Roman" w:eastAsiaTheme="majorEastAsia" w:hAnsi="Times New Roman" w:hint="eastAsia"/>
          <w:sz w:val="22"/>
          <w:szCs w:val="22"/>
          <w:lang w:eastAsia="zh-CN"/>
        </w:rPr>
        <w:t>是</w:t>
      </w:r>
      <w:r w:rsidR="004E2698">
        <w:rPr>
          <w:rFonts w:ascii="Times New Roman" w:eastAsiaTheme="majorEastAsia" w:hAnsi="Times New Roman" w:hint="eastAsia"/>
          <w:sz w:val="22"/>
          <w:szCs w:val="22"/>
          <w:lang w:eastAsia="zh-CN"/>
        </w:rPr>
        <w:t>有关于</w:t>
      </w:r>
      <w:r w:rsidR="00B7352C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="00681D35">
        <w:rPr>
          <w:rFonts w:ascii="Times New Roman" w:eastAsiaTheme="majorEastAsia" w:hAnsi="Times New Roman" w:hint="eastAsia"/>
          <w:sz w:val="22"/>
          <w:szCs w:val="22"/>
          <w:lang w:eastAsia="zh-CN"/>
        </w:rPr>
        <w:t>应用安全风险</w:t>
      </w:r>
      <w:r w:rsidR="00277D2C">
        <w:rPr>
          <w:rFonts w:ascii="Times New Roman" w:eastAsiaTheme="majorEastAsia" w:hAnsi="Times New Roman" w:hint="eastAsia"/>
          <w:sz w:val="22"/>
          <w:szCs w:val="22"/>
          <w:lang w:eastAsia="zh-CN"/>
        </w:rPr>
        <w:t>的关键漏洞</w:t>
      </w:r>
      <w:r w:rsidR="007236BB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</w:p>
    <w:p w14:paraId="6700E151" w14:textId="7E90AFAB" w:rsidR="000B1DF2" w:rsidRPr="00D00F91" w:rsidRDefault="006B1BBB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</w:t>
      </w:r>
      <w:r w:rsidR="001F629F">
        <w:rPr>
          <w:rFonts w:ascii="Times New Roman" w:eastAsiaTheme="majorEastAsia" w:hAnsi="Times New Roman" w:hint="eastAsia"/>
          <w:sz w:val="22"/>
          <w:szCs w:val="22"/>
          <w:lang w:eastAsia="zh-CN"/>
        </w:rPr>
        <w:t>的</w:t>
      </w:r>
      <w:r w:rsidR="005459D1">
        <w:rPr>
          <w:rFonts w:ascii="Times New Roman" w:eastAsiaTheme="majorEastAsia" w:hAnsi="Times New Roman" w:hint="eastAsia"/>
          <w:sz w:val="22"/>
          <w:szCs w:val="22"/>
          <w:lang w:eastAsia="zh-CN"/>
        </w:rPr>
        <w:t>基于</w:t>
      </w:r>
      <w:r w:rsidR="005459D1"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OWASP -2013 </w:t>
      </w:r>
      <w:r w:rsidR="005459D1">
        <w:rPr>
          <w:rFonts w:ascii="Times New Roman" w:eastAsiaTheme="majorEastAsia" w:hAnsi="Times New Roman" w:hint="eastAsia"/>
          <w:sz w:val="22"/>
          <w:szCs w:val="22"/>
          <w:lang w:eastAsia="zh-CN"/>
        </w:rPr>
        <w:t>规则的漏洞</w:t>
      </w:r>
      <w:r w:rsidR="001F629F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OWASP-2013"/>
      </w:tblPr>
      <w:tblGrid>
        <w:gridCol w:w="4675"/>
        <w:gridCol w:w="1440"/>
        <w:gridCol w:w="1530"/>
        <w:gridCol w:w="1355"/>
      </w:tblGrid>
      <w:tr w:rsidR="007023C3" w:rsidRPr="00D00F91" w14:paraId="447182E1" w14:textId="77777777" w:rsidTr="0079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E27C17" w14:textId="7C4BD94B" w:rsidR="007023C3" w:rsidRPr="00D00F91" w:rsidRDefault="00F64336" w:rsidP="00A73AC5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OWASP-2013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DBF3FEC" w14:textId="42608E8A" w:rsidR="007023C3" w:rsidRPr="00D00F91" w:rsidRDefault="006B1BBB" w:rsidP="00A73AC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</w:t>
            </w:r>
            <w:r w:rsidR="0057651C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03F1BD" w14:textId="47E50D49" w:rsidR="007023C3" w:rsidRPr="00D00F91" w:rsidRDefault="006B1BBB" w:rsidP="00A73AC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</w:t>
            </w:r>
            <w:r w:rsidR="0057651C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漏洞</w:t>
            </w:r>
          </w:p>
        </w:tc>
        <w:tc>
          <w:tcPr>
            <w:tcW w:w="135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B5DB18F" w14:textId="484C2D97" w:rsidR="007023C3" w:rsidRPr="00D00F91" w:rsidRDefault="006B1BBB" w:rsidP="00A73AC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</w:t>
            </w:r>
            <w:r w:rsidR="0057651C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漏洞</w:t>
            </w:r>
          </w:p>
        </w:tc>
      </w:tr>
      <w:tr w:rsidR="007023C3" w:rsidRPr="00D00F91" w14:paraId="779D7551" w14:textId="77777777" w:rsidTr="0079332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51B6D9F6" w14:textId="0818EA69" w:rsidR="007023C3" w:rsidRPr="00D00F91" w:rsidRDefault="00F6433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</w:t>
            </w:r>
            <w:r w:rsidR="007023C3"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ED4A59B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EE21315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  <w:tcBorders>
              <w:top w:val="single" w:sz="12" w:space="0" w:color="B2B9FF"/>
            </w:tcBorders>
          </w:tcPr>
          <w:p w14:paraId="7202FC7E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00F91" w14:paraId="20238BBF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AA94E4" w14:textId="026D1C23" w:rsidR="007023C3" w:rsidRPr="00D00F91" w:rsidRDefault="00F6433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</w:t>
            </w:r>
            <w:r w:rsidR="007023C3"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2</w:t>
            </w:r>
          </w:p>
        </w:tc>
        <w:tc>
          <w:tcPr>
            <w:tcW w:w="1440" w:type="dxa"/>
          </w:tcPr>
          <w:p w14:paraId="211EE165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4682B9ED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00F91" w14:paraId="66FA262C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4DF47" w14:textId="741E2C7F" w:rsidR="007023C3" w:rsidRPr="00D00F91" w:rsidRDefault="00F6433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</w:t>
            </w:r>
            <w:r w:rsidR="007023C3"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3</w:t>
            </w:r>
          </w:p>
        </w:tc>
        <w:tc>
          <w:tcPr>
            <w:tcW w:w="1440" w:type="dxa"/>
          </w:tcPr>
          <w:p w14:paraId="4BE665CF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72D1137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00F91" w14:paraId="6AF2FEAF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9752DB" w14:textId="7DC5C797" w:rsidR="007023C3" w:rsidRPr="00D00F91" w:rsidRDefault="00F6433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</w:t>
            </w:r>
            <w:r w:rsidR="007023C3"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4</w:t>
            </w:r>
          </w:p>
        </w:tc>
        <w:tc>
          <w:tcPr>
            <w:tcW w:w="1440" w:type="dxa"/>
          </w:tcPr>
          <w:p w14:paraId="3952727A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09EE63A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00F91" w14:paraId="7E2BE6AE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216196" w14:textId="0C8E963B" w:rsidR="007023C3" w:rsidRPr="00D00F91" w:rsidRDefault="00F6433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…</w:t>
            </w:r>
          </w:p>
        </w:tc>
        <w:tc>
          <w:tcPr>
            <w:tcW w:w="1440" w:type="dxa"/>
          </w:tcPr>
          <w:p w14:paraId="26A966A0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6FE6A3EE" w14:textId="77777777" w:rsidR="007023C3" w:rsidRPr="00D00F91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968CD07" w14:textId="44D780F1" w:rsidR="000B1DF2" w:rsidRPr="00D00F91" w:rsidRDefault="000B1DF2" w:rsidP="002638B2">
      <w:pPr>
        <w:ind w:right="657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648E3C17" w14:textId="39112D0A" w:rsidR="000B1DF2" w:rsidRPr="00D00F91" w:rsidRDefault="004A6C2A" w:rsidP="00A73AC5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B37425" w:rsidRPr="00D00F91">
        <w:rPr>
          <w:rFonts w:ascii="Times New Roman" w:eastAsiaTheme="majorEastAsia" w:hAnsi="Times New Roman"/>
          <w:i/>
          <w:sz w:val="22"/>
          <w:szCs w:val="22"/>
        </w:rPr>
        <w:t>2</w:t>
      </w:r>
      <w:r w:rsidR="000B1DF2" w:rsidRPr="00D00F91">
        <w:rPr>
          <w:rFonts w:ascii="Times New Roman" w:eastAsiaTheme="majorEastAsia" w:hAnsi="Times New Roman"/>
          <w:i/>
          <w:sz w:val="22"/>
          <w:szCs w:val="22"/>
        </w:rPr>
        <w:t>: OWASP 201</w:t>
      </w:r>
      <w:r w:rsidR="00CE26B9" w:rsidRPr="00D00F91">
        <w:rPr>
          <w:rFonts w:ascii="Times New Roman" w:eastAsiaTheme="majorEastAsia" w:hAnsi="Times New Roman"/>
          <w:i/>
          <w:sz w:val="22"/>
          <w:szCs w:val="22"/>
        </w:rPr>
        <w:t>3</w:t>
      </w:r>
      <w:r w:rsidR="000B1DF2" w:rsidRPr="00D00F91">
        <w:rPr>
          <w:rFonts w:ascii="Times New Roman" w:eastAsiaTheme="majorEastAsia" w:hAnsi="Times New Roman"/>
          <w:i/>
          <w:sz w:val="22"/>
          <w:szCs w:val="22"/>
        </w:rPr>
        <w:t xml:space="preserve"> Top 10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规则</w:t>
      </w:r>
    </w:p>
    <w:p w14:paraId="3FA42130" w14:textId="77777777" w:rsidR="000B1DF2" w:rsidRPr="00D00F91" w:rsidRDefault="000B1DF2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1699F852" w14:textId="77777777" w:rsidR="000B1DF2" w:rsidRPr="00D00F91" w:rsidRDefault="000B1DF2" w:rsidP="002638B2">
      <w:pPr>
        <w:ind w:left="3829" w:right="657" w:firstLine="425"/>
        <w:rPr>
          <w:rFonts w:ascii="Times New Roman" w:eastAsiaTheme="majorEastAsia" w:hAnsi="Times New Roman"/>
          <w:i/>
          <w:sz w:val="22"/>
          <w:szCs w:val="22"/>
        </w:rPr>
      </w:pPr>
    </w:p>
    <w:p w14:paraId="2BD81903" w14:textId="77777777" w:rsidR="007819D5" w:rsidRPr="00D00F91" w:rsidRDefault="007819D5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5DF67011" w14:textId="62C4D806" w:rsidR="00F772DA" w:rsidRPr="00D00F91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en-US"/>
        </w:rPr>
        <w:br w:type="page"/>
      </w:r>
    </w:p>
    <w:p w14:paraId="523617AA" w14:textId="2623C988" w:rsidR="00F772DA" w:rsidRPr="00D00F91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1" w:name="_Toc531862201"/>
      <w:bookmarkStart w:id="12" w:name="_Toc531948647"/>
      <w:bookmarkStart w:id="13" w:name="_Toc23262123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>OWASP -201</w:t>
      </w:r>
      <w:r w:rsidR="00CE26B9" w:rsidRPr="00D00F91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A1 </w:t>
      </w:r>
      <w:r w:rsidR="006614A5">
        <w:rPr>
          <w:rFonts w:ascii="Times New Roman" w:eastAsiaTheme="majorEastAsia" w:hAnsi="Times New Roman"/>
          <w:sz w:val="22"/>
          <w:szCs w:val="22"/>
          <w:lang w:val="en-US"/>
        </w:rPr>
        <w:t>–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11"/>
      <w:bookmarkEnd w:id="12"/>
      <w:r w:rsidR="006614A5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注入</w:t>
      </w:r>
      <w:bookmarkEnd w:id="13"/>
    </w:p>
    <w:p w14:paraId="5FF4CDB0" w14:textId="77777777" w:rsidR="00312257" w:rsidRPr="00D00F91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D3A4896" w14:textId="2DBAD59E" w:rsidR="00C22939" w:rsidRPr="00D00F91" w:rsidRDefault="00C22939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这类规则主要处理以下问题：当不受信任的数据作为命令或查询的一部分发送到解释器时，会出现注入缺陷（如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SQL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、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OS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和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LDAP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注入）。攻击者的恶意数据可以诱使解释器在未经适当授权的情况下执行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非计划的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命令或访问数据。</w:t>
      </w:r>
    </w:p>
    <w:p w14:paraId="3D49F99A" w14:textId="2F873FD9" w:rsidR="006B5665" w:rsidRPr="00D00F91" w:rsidRDefault="00A51562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A51562">
        <w:rPr>
          <w:rFonts w:ascii="Times New Roman" w:eastAsiaTheme="majorEastAsia" w:hAnsi="Times New Roman"/>
          <w:sz w:val="22"/>
          <w:szCs w:val="22"/>
          <w:lang w:eastAsia="zh-CN"/>
        </w:rPr>
        <w:t>A1</w:t>
      </w:r>
      <w:r w:rsidR="00FB3B75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="006B5665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="005459D1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="006B5665">
        <w:rPr>
          <w:rFonts w:ascii="Times New Roman" w:eastAsiaTheme="majorEastAsia" w:hAnsi="Times New Roman" w:hint="eastAsia"/>
          <w:sz w:val="22"/>
          <w:szCs w:val="22"/>
          <w:lang w:eastAsia="zh-CN"/>
        </w:rPr>
        <w:t>注入</w:t>
      </w:r>
      <w:r w:rsidR="005459D1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6B5665"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1-2013"/>
      </w:tblPr>
      <w:tblGrid>
        <w:gridCol w:w="4585"/>
        <w:gridCol w:w="1440"/>
        <w:gridCol w:w="1530"/>
        <w:gridCol w:w="1445"/>
      </w:tblGrid>
      <w:tr w:rsidR="006C4E92" w:rsidRPr="00D00F91" w14:paraId="4DD926CE" w14:textId="77777777" w:rsidTr="0079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6D4E0AA" w14:textId="6F964FB2" w:rsidR="006C4E92" w:rsidRPr="00D00F91" w:rsidRDefault="006C4E92" w:rsidP="006C4E92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B9C5F" w14:textId="35B060D4" w:rsidR="006C4E92" w:rsidRPr="00D00F91" w:rsidRDefault="006C4E92" w:rsidP="006C4E92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B6AAE57" w14:textId="172CD500" w:rsidR="006C4E92" w:rsidRPr="00D00F91" w:rsidRDefault="006C4E92" w:rsidP="006C4E92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F4AE6" w14:textId="0C264B6E" w:rsidR="006C4E92" w:rsidRPr="00D00F91" w:rsidRDefault="006C4E92" w:rsidP="006C4E92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D00F91" w14:paraId="01B8CD4E" w14:textId="77777777" w:rsidTr="0079332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EB29118" w14:textId="77777777" w:rsidR="007023C3" w:rsidRPr="00D00F91" w:rsidRDefault="007023C3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374FA8B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9BC8281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4FE7912A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00F91" w14:paraId="7A9F1491" w14:textId="77777777" w:rsidTr="003D05E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A8E308" w14:textId="77777777" w:rsidR="007023C3" w:rsidRPr="00D00F91" w:rsidRDefault="007023C3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00F91" w14:paraId="55AD5117" w14:textId="77777777" w:rsidTr="003D05E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E5010D" w14:textId="77777777" w:rsidR="007023C3" w:rsidRPr="00D00F91" w:rsidRDefault="007023C3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00F91" w14:paraId="6E225E1B" w14:textId="77777777" w:rsidTr="003D05E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0CBB97" w14:textId="77777777" w:rsidR="007023C3" w:rsidRPr="00D00F91" w:rsidRDefault="007023C3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00F91" w14:paraId="7B7682B8" w14:textId="77777777" w:rsidTr="003D05E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811DC8" w14:textId="77777777" w:rsidR="007023C3" w:rsidRPr="00D00F91" w:rsidRDefault="007023C3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D00F91" w:rsidRDefault="007023C3" w:rsidP="003D05E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660E5652" w14:textId="77777777" w:rsidR="00F772DA" w:rsidRPr="00D00F91" w:rsidRDefault="00F772DA" w:rsidP="002638B2">
      <w:pPr>
        <w:tabs>
          <w:tab w:val="left" w:pos="2847"/>
        </w:tabs>
        <w:ind w:right="657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30CF692F" w14:textId="5CF73FD0" w:rsidR="009724FD" w:rsidRPr="00D00F91" w:rsidRDefault="00B73C73" w:rsidP="009724FD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91D1F" w:rsidRPr="00D00F91">
        <w:rPr>
          <w:rFonts w:ascii="Times New Roman" w:eastAsiaTheme="majorEastAsia" w:hAnsi="Times New Roman"/>
          <w:i/>
          <w:sz w:val="22"/>
          <w:szCs w:val="22"/>
        </w:rPr>
        <w:t>3</w:t>
      </w:r>
      <w:r w:rsidR="009724FD" w:rsidRPr="00D00F91">
        <w:rPr>
          <w:rFonts w:ascii="Times New Roman" w:eastAsiaTheme="majorEastAsia" w:hAnsi="Times New Roman"/>
          <w:i/>
          <w:sz w:val="22"/>
          <w:szCs w:val="22"/>
        </w:rPr>
        <w:t xml:space="preserve">: A1 </w:t>
      </w:r>
      <w:r>
        <w:rPr>
          <w:rFonts w:ascii="Times New Roman" w:eastAsiaTheme="majorEastAsia" w:hAnsi="Times New Roman"/>
          <w:i/>
          <w:sz w:val="22"/>
          <w:szCs w:val="22"/>
        </w:rPr>
        <w:t>–</w:t>
      </w:r>
      <w:r w:rsidR="009724FD" w:rsidRPr="00D00F91"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注入漏洞</w:t>
      </w:r>
    </w:p>
    <w:p w14:paraId="57CCAC97" w14:textId="60582015" w:rsidR="00F772DA" w:rsidRPr="00D00F91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4" w:name="_Toc531862202"/>
      <w:bookmarkStart w:id="15" w:name="_Toc531948648"/>
      <w:bookmarkStart w:id="16" w:name="_Toc23262124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501A32" w:rsidRPr="00D00F91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4252E6" w:rsidRPr="00D00F91">
        <w:rPr>
          <w:rFonts w:ascii="Times New Roman" w:eastAsiaTheme="majorEastAsia" w:hAnsi="Times New Roman"/>
          <w:sz w:val="22"/>
          <w:szCs w:val="22"/>
          <w:lang w:val="en-US"/>
        </w:rPr>
        <w:t>2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14"/>
      <w:bookmarkEnd w:id="15"/>
      <w:r w:rsidR="00DC6828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失效的</w:t>
      </w:r>
      <w:proofErr w:type="spellStart"/>
      <w:r w:rsidR="004F2CBD" w:rsidRPr="004F2CBD">
        <w:rPr>
          <w:rFonts w:ascii="Times New Roman" w:eastAsiaTheme="majorEastAsia" w:hAnsi="Times New Roman" w:hint="eastAsia"/>
          <w:sz w:val="22"/>
          <w:szCs w:val="22"/>
          <w:lang w:val="en-US"/>
        </w:rPr>
        <w:t>身份验证</w:t>
      </w:r>
      <w:proofErr w:type="spellEnd"/>
      <w:r w:rsidR="00761317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&amp;</w:t>
      </w:r>
      <w:proofErr w:type="spellStart"/>
      <w:r w:rsidR="004F2CBD" w:rsidRPr="004F2CBD">
        <w:rPr>
          <w:rFonts w:ascii="Times New Roman" w:eastAsiaTheme="majorEastAsia" w:hAnsi="Times New Roman" w:hint="eastAsia"/>
          <w:sz w:val="22"/>
          <w:szCs w:val="22"/>
          <w:lang w:val="en-US"/>
        </w:rPr>
        <w:t>会话管理</w:t>
      </w:r>
      <w:bookmarkEnd w:id="16"/>
      <w:proofErr w:type="spellEnd"/>
    </w:p>
    <w:p w14:paraId="0BE58452" w14:textId="77777777" w:rsidR="00312257" w:rsidRPr="00D00F91" w:rsidRDefault="00312257" w:rsidP="007023C3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2FD716C" w14:textId="51A65196" w:rsidR="000151C1" w:rsidRPr="00D00F91" w:rsidRDefault="000151C1" w:rsidP="007023C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与身份验证和会话管理相关的应用功能通常未</w:t>
      </w:r>
      <w:r w:rsid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能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正确实现，使得攻击者能够危害密码、密钥或会话令牌</w:t>
      </w:r>
      <w:r w:rsid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，或利用</w:t>
      </w:r>
      <w:r w:rsid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其它实施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缺陷来</w:t>
      </w:r>
      <w:r w:rsidR="005D4C47">
        <w:rPr>
          <w:rFonts w:ascii="Times New Roman" w:eastAsiaTheme="majorEastAsia" w:hAnsi="Times New Roman" w:hint="eastAsia"/>
          <w:sz w:val="22"/>
          <w:szCs w:val="22"/>
          <w:lang w:eastAsia="zh-CN"/>
        </w:rPr>
        <w:t>获得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其他用户的身份。</w:t>
      </w:r>
    </w:p>
    <w:p w14:paraId="6E505026" w14:textId="204FD404" w:rsidR="00312257" w:rsidRPr="00D00F91" w:rsidRDefault="00C36731" w:rsidP="007023C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A2</w:t>
      </w:r>
      <w:r w:rsidR="003467F1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="003467F1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="003467F1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="00957BAD">
        <w:rPr>
          <w:rFonts w:ascii="Times New Roman" w:eastAsiaTheme="majorEastAsia" w:hAnsi="Times New Roman" w:hint="eastAsia"/>
          <w:sz w:val="22"/>
          <w:szCs w:val="22"/>
          <w:lang w:eastAsia="zh-CN"/>
        </w:rPr>
        <w:t>失效的</w:t>
      </w: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身份验证</w:t>
      </w:r>
      <w:r w:rsidR="003467F1">
        <w:rPr>
          <w:rFonts w:ascii="Times New Roman" w:eastAsiaTheme="majorEastAsia" w:hAnsi="Times New Roman" w:hint="eastAsia"/>
          <w:sz w:val="22"/>
          <w:szCs w:val="22"/>
          <w:lang w:eastAsia="zh-CN"/>
        </w:rPr>
        <w:t>&amp;</w:t>
      </w: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会话管理</w:t>
      </w:r>
      <w:r w:rsidR="003467F1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2-2013"/>
      </w:tblPr>
      <w:tblGrid>
        <w:gridCol w:w="4585"/>
        <w:gridCol w:w="1440"/>
        <w:gridCol w:w="1530"/>
        <w:gridCol w:w="1445"/>
      </w:tblGrid>
      <w:tr w:rsidR="00C36731" w:rsidRPr="00D00F91" w14:paraId="25827CAA" w14:textId="77777777" w:rsidTr="0079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8E3AE33" w14:textId="5EF1A268" w:rsidR="00C36731" w:rsidRPr="00D00F91" w:rsidRDefault="00C36731" w:rsidP="00C36731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19E8F21" w14:textId="7E86C4ED" w:rsidR="00C36731" w:rsidRPr="00D00F91" w:rsidRDefault="00C36731" w:rsidP="00C36731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AE5AC18" w14:textId="40E2BE95" w:rsidR="00C36731" w:rsidRPr="00D00F91" w:rsidRDefault="00C36731" w:rsidP="00C36731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807FD05" w14:textId="4B1115F6" w:rsidR="00C36731" w:rsidRPr="00D00F91" w:rsidRDefault="00C36731" w:rsidP="00C36731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D00F91" w14:paraId="455D6205" w14:textId="77777777" w:rsidTr="0079332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9F5430D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711A1386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06BF8AA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192F4456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0CE76920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A863E4C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B10B356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ABCE041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AF3FAC0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5D89795E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B8AE25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BFD79C9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63604A3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15CBB48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65FCDC19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E01FE89" w14:textId="5CB034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D8ECEF3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AA5F972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C5F7AF5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11ED1166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09495C8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F42E64F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48A3792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582B1D5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E8CC700" w14:textId="77777777" w:rsidR="004E6E82" w:rsidRPr="00D00F91" w:rsidRDefault="004E6E82" w:rsidP="002638B2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1B95F0BD" w14:textId="48FD5FA5" w:rsidR="00412968" w:rsidRPr="00D00F91" w:rsidRDefault="00C36731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91D1F" w:rsidRPr="00D00F91">
        <w:rPr>
          <w:rFonts w:ascii="Times New Roman" w:eastAsiaTheme="majorEastAsia" w:hAnsi="Times New Roman"/>
          <w:i/>
          <w:sz w:val="22"/>
          <w:szCs w:val="22"/>
          <w:lang w:eastAsia="zh-CN"/>
        </w:rPr>
        <w:t>4</w:t>
      </w:r>
      <w:r w:rsidR="00685F30" w:rsidRPr="00D00F91">
        <w:rPr>
          <w:rFonts w:ascii="Times New Roman" w:eastAsiaTheme="majorEastAsia" w:hAnsi="Times New Roman"/>
          <w:i/>
          <w:sz w:val="22"/>
          <w:szCs w:val="22"/>
          <w:lang w:eastAsia="zh-CN"/>
        </w:rPr>
        <w:t>: A</w:t>
      </w:r>
      <w:r w:rsidR="004252E6" w:rsidRPr="00D00F91">
        <w:rPr>
          <w:rFonts w:ascii="Times New Roman" w:eastAsiaTheme="majorEastAsia" w:hAnsi="Times New Roman"/>
          <w:i/>
          <w:sz w:val="22"/>
          <w:szCs w:val="22"/>
          <w:lang w:eastAsia="zh-CN"/>
        </w:rPr>
        <w:t>2</w:t>
      </w:r>
      <w:r w:rsidR="00685F30" w:rsidRPr="00D00F91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- </w:t>
      </w:r>
      <w:r w:rsidR="00D741CA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失效的身份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验证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&amp;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会话管理漏洞</w:t>
      </w:r>
    </w:p>
    <w:p w14:paraId="7E19881A" w14:textId="348754FE" w:rsidR="00412968" w:rsidRPr="00D00F91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46D45E61" w14:textId="5C357B5D" w:rsidR="00412968" w:rsidRPr="00D00F91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0ACA8D9C" w14:textId="17A73F97" w:rsidR="00412968" w:rsidRPr="00D00F91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303ABC0F" w14:textId="51233210" w:rsidR="00F772DA" w:rsidRPr="00D00F91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7" w:name="_Toc531862203"/>
      <w:bookmarkStart w:id="18" w:name="_Toc531948649"/>
      <w:bookmarkStart w:id="19" w:name="_Toc23262125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501A32" w:rsidRPr="00D00F91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343396" w:rsidRPr="00D00F91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17"/>
      <w:bookmarkEnd w:id="18"/>
      <w:r w:rsidR="003402A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跨站脚本</w:t>
      </w:r>
      <w:bookmarkEnd w:id="19"/>
    </w:p>
    <w:p w14:paraId="3F3E629D" w14:textId="77777777" w:rsidR="00312257" w:rsidRPr="00D00F91" w:rsidRDefault="00312257" w:rsidP="007023C3">
      <w:pPr>
        <w:tabs>
          <w:tab w:val="left" w:pos="2847"/>
        </w:tabs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1A9BA0FF" w14:textId="77777777" w:rsidR="003402AA" w:rsidRDefault="003402AA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lastRenderedPageBreak/>
        <w:t>每当应用获取不受信任的数据并将其发送到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浏览器而没有进行适当的验证或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溢出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时，就会出现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XSS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缺陷。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XSS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允许攻击者在受害浏览器中执行脚本，这些脚本可以劫持用户会话、破坏网站或将用户重定向到恶意网站。</w:t>
      </w:r>
    </w:p>
    <w:p w14:paraId="34FBA7F1" w14:textId="583CF015" w:rsidR="003402AA" w:rsidRPr="00D00F91" w:rsidRDefault="003402AA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A3</w:t>
      </w:r>
      <w:r w:rsidR="001265D0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="007D51DE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="007D51DE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跨站脚本</w:t>
      </w:r>
      <w:r w:rsidR="007D51DE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3-2013"/>
      </w:tblPr>
      <w:tblGrid>
        <w:gridCol w:w="4585"/>
        <w:gridCol w:w="1440"/>
        <w:gridCol w:w="1530"/>
        <w:gridCol w:w="1445"/>
      </w:tblGrid>
      <w:tr w:rsidR="00F27186" w:rsidRPr="00D00F91" w14:paraId="31339EE6" w14:textId="77777777" w:rsidTr="0079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85844F3" w14:textId="70CC8B69" w:rsidR="00F27186" w:rsidRPr="00D00F91" w:rsidRDefault="00B61B51" w:rsidP="006E3137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CAST</w:t>
            </w:r>
            <w:r w:rsidR="003402AA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59F040" w14:textId="18AFA644" w:rsidR="00F27186" w:rsidRPr="00D00F91" w:rsidRDefault="003402AA" w:rsidP="006E313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E629627" w14:textId="441B04B5" w:rsidR="00F27186" w:rsidRPr="00D00F91" w:rsidRDefault="003402AA" w:rsidP="006E313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72713E8" w14:textId="4EC931E4" w:rsidR="00F27186" w:rsidRPr="00D00F91" w:rsidRDefault="003402AA" w:rsidP="006E313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D00F91" w14:paraId="69EDB5E3" w14:textId="77777777" w:rsidTr="0079332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24639B86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1C521F7A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58E3CDA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0CC12D26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7664B823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F67B050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27E3C7A7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86F1C4B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99D6628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4A5A0DE2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0F90BFB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3D4D5A00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B828638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963F27A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01B835AF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BD36F97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796CE18C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115B510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8D014BC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1B97EE63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2F035B2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448AD35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32995EF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D69B6D5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FB520BE" w14:textId="77777777" w:rsidR="00F772DA" w:rsidRPr="00D00F91" w:rsidRDefault="00F772DA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2B5FBB4" w14:textId="5657B6E7" w:rsidR="00C960EF" w:rsidRPr="00D00F91" w:rsidRDefault="00E672A9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91D1F" w:rsidRPr="00D00F91">
        <w:rPr>
          <w:rFonts w:ascii="Times New Roman" w:eastAsiaTheme="majorEastAsia" w:hAnsi="Times New Roman"/>
          <w:i/>
          <w:sz w:val="22"/>
          <w:szCs w:val="22"/>
        </w:rPr>
        <w:t>5</w:t>
      </w:r>
      <w:r w:rsidR="00685F30" w:rsidRPr="00D00F91">
        <w:rPr>
          <w:rFonts w:ascii="Times New Roman" w:eastAsiaTheme="majorEastAsia" w:hAnsi="Times New Roman"/>
          <w:i/>
          <w:sz w:val="22"/>
          <w:szCs w:val="22"/>
        </w:rPr>
        <w:t>: A</w:t>
      </w:r>
      <w:r w:rsidR="00343396" w:rsidRPr="00D00F91">
        <w:rPr>
          <w:rFonts w:ascii="Times New Roman" w:eastAsiaTheme="majorEastAsia" w:hAnsi="Times New Roman"/>
          <w:i/>
          <w:sz w:val="22"/>
          <w:szCs w:val="22"/>
        </w:rPr>
        <w:t>3</w:t>
      </w:r>
      <w:r w:rsidR="00685F30" w:rsidRPr="00D00F91">
        <w:rPr>
          <w:rFonts w:ascii="Times New Roman" w:eastAsiaTheme="majorEastAsia" w:hAnsi="Times New Roman"/>
          <w:i/>
          <w:sz w:val="22"/>
          <w:szCs w:val="22"/>
        </w:rPr>
        <w:t xml:space="preserve">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跨站脚本漏洞</w:t>
      </w:r>
    </w:p>
    <w:p w14:paraId="5249AA44" w14:textId="5CF7B37E" w:rsidR="00C960EF" w:rsidRPr="00D00F91" w:rsidRDefault="00C960EF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0BD9C5AB" w14:textId="1676644C" w:rsidR="00F772DA" w:rsidRPr="00D00F91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0" w:name="_Toc531862204"/>
      <w:bookmarkStart w:id="21" w:name="_Toc531948650"/>
      <w:bookmarkStart w:id="22" w:name="_Toc23262126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501A32" w:rsidRPr="00D00F91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501A32" w:rsidRPr="00D00F91">
        <w:rPr>
          <w:rFonts w:ascii="Times New Roman" w:eastAsiaTheme="majorEastAsia" w:hAnsi="Times New Roman"/>
          <w:sz w:val="22"/>
          <w:szCs w:val="22"/>
          <w:lang w:val="en-US"/>
        </w:rPr>
        <w:t>4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20"/>
      <w:bookmarkEnd w:id="21"/>
      <w:r w:rsidR="00484570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不安全的</w:t>
      </w:r>
      <w:proofErr w:type="spellStart"/>
      <w:r w:rsidR="009E4781" w:rsidRPr="009E4781">
        <w:rPr>
          <w:rFonts w:ascii="Times New Roman" w:eastAsiaTheme="majorEastAsia" w:hAnsi="Times New Roman" w:hint="eastAsia"/>
          <w:sz w:val="22"/>
          <w:szCs w:val="22"/>
          <w:lang w:val="en-US"/>
        </w:rPr>
        <w:t>直接对象</w:t>
      </w:r>
      <w:r w:rsidR="00484570" w:rsidRPr="009E4781">
        <w:rPr>
          <w:rFonts w:ascii="Times New Roman" w:eastAsiaTheme="majorEastAsia" w:hAnsi="Times New Roman" w:hint="eastAsia"/>
          <w:sz w:val="22"/>
          <w:szCs w:val="22"/>
          <w:lang w:val="en-US"/>
        </w:rPr>
        <w:t>引用</w:t>
      </w:r>
      <w:bookmarkEnd w:id="22"/>
      <w:proofErr w:type="spellEnd"/>
    </w:p>
    <w:p w14:paraId="5AC7B57A" w14:textId="77777777" w:rsidR="00312257" w:rsidRPr="00D00F91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34191BD6" w14:textId="23B9EB44" w:rsidR="008904F0" w:rsidRPr="00D00F91" w:rsidRDefault="008904F0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bookmarkStart w:id="23" w:name="_Hlk23319282"/>
      <w:r w:rsidRPr="008904F0">
        <w:rPr>
          <w:rFonts w:ascii="Times New Roman" w:eastAsiaTheme="majorEastAsia" w:hAnsi="Times New Roman" w:hint="eastAsia"/>
          <w:sz w:val="22"/>
          <w:szCs w:val="22"/>
          <w:lang w:eastAsia="zh-CN"/>
        </w:rPr>
        <w:t>当开发人员公开对内部实现对象（如文件、目录或数据库键）的引用时，会发生直接对象引用。没有访问控制检查或其他保护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措施</w:t>
      </w:r>
      <w:r w:rsidRPr="008904F0">
        <w:rPr>
          <w:rFonts w:ascii="Times New Roman" w:eastAsiaTheme="majorEastAsia" w:hAnsi="Times New Roman" w:hint="eastAsia"/>
          <w:sz w:val="22"/>
          <w:szCs w:val="22"/>
          <w:lang w:eastAsia="zh-CN"/>
        </w:rPr>
        <w:t>，攻击者可以操纵这些引用来访问未经授权的数据。</w:t>
      </w:r>
    </w:p>
    <w:p w14:paraId="08288C80" w14:textId="38A390E9" w:rsidR="00484570" w:rsidRPr="00D00F91" w:rsidRDefault="00484570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A4</w:t>
      </w:r>
      <w:r w:rsidR="001265D0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="008E3F54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不安全的直接对象引用</w:t>
      </w:r>
      <w:r w:rsidR="008E3F54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4-2013"/>
      </w:tblPr>
      <w:tblGrid>
        <w:gridCol w:w="4585"/>
        <w:gridCol w:w="1440"/>
        <w:gridCol w:w="1530"/>
        <w:gridCol w:w="1445"/>
      </w:tblGrid>
      <w:tr w:rsidR="00AC494F" w:rsidRPr="00D00F91" w14:paraId="45E5F5D8" w14:textId="77777777" w:rsidTr="0079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bookmarkEnd w:id="23"/>
          <w:p w14:paraId="05ADA2CE" w14:textId="6CA384BE" w:rsidR="00AC494F" w:rsidRPr="00D00F91" w:rsidRDefault="00AC494F" w:rsidP="00AC494F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14B6531" w14:textId="6402ABBE" w:rsidR="00AC494F" w:rsidRPr="00D00F91" w:rsidRDefault="00AC494F" w:rsidP="00AC494F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475F704" w14:textId="33F5406F" w:rsidR="00AC494F" w:rsidRPr="00D00F91" w:rsidRDefault="00AC494F" w:rsidP="00AC494F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C925C25" w14:textId="6F5CBBCF" w:rsidR="00AC494F" w:rsidRPr="00D00F91" w:rsidRDefault="00AC494F" w:rsidP="00AC494F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D00F91" w14:paraId="694FF65F" w14:textId="77777777" w:rsidTr="0079332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221549CB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25BCC0EC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5541DED9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5B0EFEC0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460AF0D8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AB868F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E55F2F1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255DCF9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30AF2A2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67CEF26D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C65D98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10162DD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D3A9F89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D073027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1ECBF345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9372A86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46711E0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12584E2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767A905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00F91" w14:paraId="70B25CC1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40585D" w14:textId="77777777" w:rsidR="00F27186" w:rsidRPr="00D00F91" w:rsidRDefault="00F2718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C8AA766" w14:textId="77777777" w:rsidR="00F27186" w:rsidRPr="00D00F91" w:rsidRDefault="00F27186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E44D610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1D4EDC4" w14:textId="77777777" w:rsidR="00F27186" w:rsidRPr="00D00F91" w:rsidRDefault="00F27186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1410C71" w14:textId="7787165A" w:rsidR="00412968" w:rsidRPr="00D00F91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6518F4D" w14:textId="77DBACFC" w:rsidR="00685F30" w:rsidRPr="00D00F91" w:rsidRDefault="00C36EE2" w:rsidP="00685F30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  <w:bookmarkStart w:id="24" w:name="_Hlk23319314"/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91D1F" w:rsidRPr="00D00F91">
        <w:rPr>
          <w:rFonts w:ascii="Times New Roman" w:eastAsiaTheme="majorEastAsia" w:hAnsi="Times New Roman"/>
          <w:i/>
          <w:sz w:val="22"/>
          <w:szCs w:val="22"/>
        </w:rPr>
        <w:t>6</w:t>
      </w:r>
      <w:r w:rsidR="00685F30" w:rsidRPr="00D00F91">
        <w:rPr>
          <w:rFonts w:ascii="Times New Roman" w:eastAsiaTheme="majorEastAsia" w:hAnsi="Times New Roman"/>
          <w:i/>
          <w:sz w:val="22"/>
          <w:szCs w:val="22"/>
        </w:rPr>
        <w:t>: A</w:t>
      </w:r>
      <w:r w:rsidR="00501A32" w:rsidRPr="00D00F91">
        <w:rPr>
          <w:rFonts w:ascii="Times New Roman" w:eastAsiaTheme="majorEastAsia" w:hAnsi="Times New Roman"/>
          <w:i/>
          <w:sz w:val="22"/>
          <w:szCs w:val="22"/>
        </w:rPr>
        <w:t>4</w:t>
      </w:r>
      <w:r w:rsidR="00685F30" w:rsidRPr="00D00F91">
        <w:rPr>
          <w:rFonts w:ascii="Times New Roman" w:eastAsiaTheme="majorEastAsia" w:hAnsi="Times New Roman"/>
          <w:i/>
          <w:sz w:val="22"/>
          <w:szCs w:val="22"/>
        </w:rPr>
        <w:t xml:space="preserve">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不安全的直接对象引用漏洞</w:t>
      </w:r>
    </w:p>
    <w:bookmarkEnd w:id="24"/>
    <w:p w14:paraId="14716998" w14:textId="5DEC9919" w:rsidR="00412968" w:rsidRPr="00D00F91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8BA4CB7" w14:textId="7E1DF340" w:rsidR="00412968" w:rsidRPr="00D00F91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0878506" w14:textId="5406AC6F" w:rsidR="00957C7A" w:rsidRDefault="00957C7A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1F120E6B" w14:textId="12BFEE86" w:rsidR="00B61B51" w:rsidRDefault="00B61B51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682E4160" w14:textId="286D2B1A" w:rsidR="00B61B51" w:rsidRDefault="00B61B51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7F1B524B" w14:textId="45DDBA53" w:rsidR="00B61B51" w:rsidRDefault="00B61B51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6641E009" w14:textId="77777777" w:rsidR="00B61B51" w:rsidRPr="00D00F91" w:rsidRDefault="00B61B51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3E26C417" w14:textId="14EC11DB" w:rsidR="00F772DA" w:rsidRPr="00D00F91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5" w:name="_Toc531862205"/>
      <w:bookmarkStart w:id="26" w:name="_Toc531948651"/>
      <w:bookmarkStart w:id="27" w:name="_Toc23262127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>OWASP -201</w:t>
      </w:r>
      <w:r w:rsidR="00EB21C9" w:rsidRPr="00D00F91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501A32" w:rsidRPr="00D00F91">
        <w:rPr>
          <w:rFonts w:ascii="Times New Roman" w:eastAsiaTheme="majorEastAsia" w:hAnsi="Times New Roman"/>
          <w:sz w:val="22"/>
          <w:szCs w:val="22"/>
          <w:lang w:val="en-US"/>
        </w:rPr>
        <w:t>5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Start w:id="28" w:name="_Hlk23319325"/>
      <w:bookmarkEnd w:id="25"/>
      <w:bookmarkEnd w:id="26"/>
      <w:r w:rsidR="00C36EE2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安全性错误配置</w:t>
      </w:r>
      <w:bookmarkEnd w:id="27"/>
      <w:bookmarkEnd w:id="28"/>
    </w:p>
    <w:p w14:paraId="20F26DE9" w14:textId="77777777" w:rsidR="00FB3B75" w:rsidRDefault="00FB3B75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4F552496" w14:textId="3356B88B" w:rsidR="00501A32" w:rsidRPr="00D00F91" w:rsidRDefault="00C36EE2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良好的安全性要求为应用、框架、应用服务器、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服务器、数据库服务器</w:t>
      </w:r>
      <w:r w:rsidR="00FB3B75">
        <w:rPr>
          <w:rFonts w:ascii="Times New Roman" w:eastAsiaTheme="majorEastAsia" w:hAnsi="Times New Roman" w:hint="eastAsia"/>
          <w:sz w:val="22"/>
          <w:szCs w:val="22"/>
          <w:lang w:eastAsia="zh-CN"/>
        </w:rPr>
        <w:t>以及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平台</w:t>
      </w:r>
      <w:r w:rsidR="00FB3B75">
        <w:rPr>
          <w:rFonts w:ascii="Times New Roman" w:eastAsiaTheme="majorEastAsia" w:hAnsi="Times New Roman" w:hint="eastAsia"/>
          <w:sz w:val="22"/>
          <w:szCs w:val="22"/>
          <w:lang w:eastAsia="zh-CN"/>
        </w:rPr>
        <w:t>进行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安全配置</w:t>
      </w:r>
      <w:r w:rsidR="00FB3B75">
        <w:rPr>
          <w:rFonts w:ascii="Times New Roman" w:eastAsiaTheme="majorEastAsia" w:hAnsi="Times New Roman" w:hint="eastAsia"/>
          <w:sz w:val="22"/>
          <w:szCs w:val="22"/>
          <w:lang w:eastAsia="zh-CN"/>
        </w:rPr>
        <w:t>的</w:t>
      </w:r>
      <w:r w:rsidR="00FB3B75"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定义和部署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。默认设置通常是不安全的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，所以应该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定义、实现和维护安全设置。此外，软件应保持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更新为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最新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版本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</w:p>
    <w:p w14:paraId="3BECAC0B" w14:textId="6285E2DA" w:rsidR="00FB3B75" w:rsidRPr="00D00F91" w:rsidRDefault="00FB3B75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A5</w:t>
      </w:r>
      <w:r w:rsidR="00260D5E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="00260D5E"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 w:rsidR="00AC2F76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安全性错误配置</w:t>
      </w:r>
      <w:r w:rsidR="00BD738B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260D5E"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5-2013"/>
      </w:tblPr>
      <w:tblGrid>
        <w:gridCol w:w="4585"/>
        <w:gridCol w:w="1440"/>
        <w:gridCol w:w="1530"/>
        <w:gridCol w:w="1445"/>
      </w:tblGrid>
      <w:tr w:rsidR="007F169E" w:rsidRPr="00D00F91" w14:paraId="3DAB4BB5" w14:textId="77777777" w:rsidTr="0079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259182D" w14:textId="7406B68E" w:rsidR="007F169E" w:rsidRPr="00D00F91" w:rsidRDefault="00E94684" w:rsidP="006E3137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="00260D5E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0149F8" w14:textId="6C6BBB51" w:rsidR="007F169E" w:rsidRPr="00D00F91" w:rsidRDefault="00260D5E" w:rsidP="006E313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F7F7DD9" w14:textId="5DBB9532" w:rsidR="007F169E" w:rsidRPr="00D00F91" w:rsidRDefault="00260D5E" w:rsidP="006E313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90B9DA3" w14:textId="39594F8D" w:rsidR="007F169E" w:rsidRPr="00D00F91" w:rsidRDefault="00260D5E" w:rsidP="006E313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F169E" w:rsidRPr="00D00F91" w14:paraId="425E9B48" w14:textId="77777777" w:rsidTr="0079332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6F844242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3FEEC035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5509030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3EB86099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00F91" w14:paraId="38A1ED25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27800DB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10C5BA63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C8C1FDD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6AF2817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00F91" w14:paraId="3C032724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1388C5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0372CFBA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697C419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4ACF64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00F91" w14:paraId="6CE99063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0015490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E15F2E7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B14528D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5AF9B66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00F91" w14:paraId="5AECAF9C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7551B60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770823FD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E599341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D72DF49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BA05E93" w14:textId="6A78B5C1" w:rsidR="00957C7A" w:rsidRPr="00D00F91" w:rsidRDefault="00957C7A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55F5E54" w14:textId="3E9E7BC0" w:rsidR="00685F30" w:rsidRPr="00D00F91" w:rsidRDefault="005D4870" w:rsidP="00685F30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91D1F" w:rsidRPr="00D00F91">
        <w:rPr>
          <w:rFonts w:ascii="Times New Roman" w:eastAsiaTheme="majorEastAsia" w:hAnsi="Times New Roman"/>
          <w:i/>
          <w:sz w:val="22"/>
          <w:szCs w:val="22"/>
        </w:rPr>
        <w:t>7</w:t>
      </w:r>
      <w:r w:rsidR="00685F30" w:rsidRPr="00D00F91">
        <w:rPr>
          <w:rFonts w:ascii="Times New Roman" w:eastAsiaTheme="majorEastAsia" w:hAnsi="Times New Roman"/>
          <w:i/>
          <w:sz w:val="22"/>
          <w:szCs w:val="22"/>
        </w:rPr>
        <w:t>: A</w:t>
      </w:r>
      <w:r w:rsidR="00501A32" w:rsidRPr="00D00F91">
        <w:rPr>
          <w:rFonts w:ascii="Times New Roman" w:eastAsiaTheme="majorEastAsia" w:hAnsi="Times New Roman"/>
          <w:i/>
          <w:sz w:val="22"/>
          <w:szCs w:val="22"/>
        </w:rPr>
        <w:t>5</w:t>
      </w:r>
      <w:r w:rsidR="00685F30" w:rsidRPr="00D00F91">
        <w:rPr>
          <w:rFonts w:ascii="Times New Roman" w:eastAsiaTheme="majorEastAsia" w:hAnsi="Times New Roman"/>
          <w:i/>
          <w:sz w:val="22"/>
          <w:szCs w:val="22"/>
        </w:rPr>
        <w:t xml:space="preserve">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安全配置错误漏洞</w:t>
      </w:r>
    </w:p>
    <w:p w14:paraId="33E18B86" w14:textId="25ADC490" w:rsidR="00957C7A" w:rsidRPr="00D00F91" w:rsidRDefault="00957C7A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04B5CA44" w14:textId="1508E054" w:rsidR="00F772DA" w:rsidRPr="00D00F91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9" w:name="_Toc531862206"/>
      <w:bookmarkStart w:id="30" w:name="_Toc531948652"/>
      <w:bookmarkStart w:id="31" w:name="_Toc23262128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EB21C9" w:rsidRPr="00D00F91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EB21C9" w:rsidRPr="00D00F91">
        <w:rPr>
          <w:rFonts w:ascii="Times New Roman" w:eastAsiaTheme="majorEastAsia" w:hAnsi="Times New Roman"/>
          <w:sz w:val="22"/>
          <w:szCs w:val="22"/>
          <w:lang w:val="en-US"/>
        </w:rPr>
        <w:t>6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29"/>
      <w:bookmarkEnd w:id="30"/>
      <w:r w:rsidR="005D4870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敏感数据暴露</w:t>
      </w:r>
      <w:bookmarkEnd w:id="31"/>
    </w:p>
    <w:p w14:paraId="6A25798A" w14:textId="77777777" w:rsidR="00312257" w:rsidRPr="00D00F91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2A38404" w14:textId="4276A4F3" w:rsidR="005D4870" w:rsidRPr="00D00F91" w:rsidRDefault="005D4870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许多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w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eb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应用无法正确保护敏感数据，如信用卡、税务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ID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和身份验证凭据。攻击者可以窃取或修改这些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保护力度较弱的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数据，以进行信用卡欺诈、身份盗窃或其他犯罪。敏感数据需要额外的保护，例如在静止或传输时的加密，以及与浏览器交换时的特殊预防措施。</w:t>
      </w:r>
    </w:p>
    <w:p w14:paraId="3BEF74F6" w14:textId="064E16DD" w:rsidR="00EB21C9" w:rsidRPr="00D00F91" w:rsidRDefault="00EB21C9" w:rsidP="00EB21C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A6</w:t>
      </w:r>
      <w:r w:rsid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 </w:t>
      </w:r>
      <w:r w:rsidR="009D7487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敏感数据暴露</w:t>
      </w:r>
      <w:r w:rsidR="009D7487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6-2013"/>
      </w:tblPr>
      <w:tblGrid>
        <w:gridCol w:w="4585"/>
        <w:gridCol w:w="1440"/>
        <w:gridCol w:w="1530"/>
        <w:gridCol w:w="1445"/>
      </w:tblGrid>
      <w:tr w:rsidR="007F169E" w:rsidRPr="00D00F91" w14:paraId="3ED7BC08" w14:textId="77777777" w:rsidTr="0079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A12C1F9" w14:textId="3710407D" w:rsidR="007F169E" w:rsidRPr="00D00F91" w:rsidRDefault="00E94684" w:rsidP="006E3137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="005D4870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CA845CD" w14:textId="20314F9D" w:rsidR="007F169E" w:rsidRPr="00D00F91" w:rsidRDefault="005D4870" w:rsidP="006E313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E8A82DE" w14:textId="7B0B9CED" w:rsidR="007F169E" w:rsidRPr="00D00F91" w:rsidRDefault="005D4870" w:rsidP="006E313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2CB5DBC" w14:textId="3FB6E172" w:rsidR="007F169E" w:rsidRPr="00D00F91" w:rsidRDefault="005D4870" w:rsidP="006E313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F169E" w:rsidRPr="00D00F91" w14:paraId="72BE9B0B" w14:textId="77777777" w:rsidTr="0079332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7555445D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32C8C3C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3F0CBBBB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668AB7EB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00F91" w14:paraId="08872A7A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54EEBAF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0FB467A0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6F830CE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A7513D8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00F91" w14:paraId="77A8E633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75381A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FF6169C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ECE3E5A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93B012D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00F91" w14:paraId="062A8DA3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41DFA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E4EC594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FE9CB9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8CF5CDE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00F91" w14:paraId="0F34B08B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869A7" w14:textId="77777777" w:rsidR="007F169E" w:rsidRPr="00D00F91" w:rsidRDefault="007F169E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7149F16C" w14:textId="77777777" w:rsidR="007F169E" w:rsidRPr="00D00F91" w:rsidRDefault="007F169E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CBFC08F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34AFF66" w14:textId="77777777" w:rsidR="007F169E" w:rsidRPr="00D00F91" w:rsidRDefault="007F169E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011EAA6" w14:textId="774134B6" w:rsidR="007F169E" w:rsidRPr="00D00F91" w:rsidRDefault="007F169E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030250FE" w14:textId="13004F93" w:rsidR="004C0949" w:rsidRPr="00D00F91" w:rsidRDefault="00E46C90" w:rsidP="004F5DAC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91D1F" w:rsidRPr="00D00F91">
        <w:rPr>
          <w:rFonts w:ascii="Times New Roman" w:eastAsiaTheme="majorEastAsia" w:hAnsi="Times New Roman"/>
          <w:i/>
          <w:sz w:val="22"/>
          <w:szCs w:val="22"/>
        </w:rPr>
        <w:t>8</w:t>
      </w:r>
      <w:r w:rsidR="004F5DAC" w:rsidRPr="00D00F91">
        <w:rPr>
          <w:rFonts w:ascii="Times New Roman" w:eastAsiaTheme="majorEastAsia" w:hAnsi="Times New Roman"/>
          <w:i/>
          <w:sz w:val="22"/>
          <w:szCs w:val="22"/>
        </w:rPr>
        <w:t>: A</w:t>
      </w:r>
      <w:r w:rsidR="00EB21C9" w:rsidRPr="00D00F91">
        <w:rPr>
          <w:rFonts w:ascii="Times New Roman" w:eastAsiaTheme="majorEastAsia" w:hAnsi="Times New Roman"/>
          <w:i/>
          <w:sz w:val="22"/>
          <w:szCs w:val="22"/>
        </w:rPr>
        <w:t>6</w:t>
      </w:r>
      <w:r w:rsidR="004F5DAC" w:rsidRPr="00D00F91">
        <w:rPr>
          <w:rFonts w:ascii="Times New Roman" w:eastAsiaTheme="majorEastAsia" w:hAnsi="Times New Roman"/>
          <w:i/>
          <w:sz w:val="22"/>
          <w:szCs w:val="22"/>
        </w:rPr>
        <w:t xml:space="preserve">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敏感数据暴露漏洞</w:t>
      </w:r>
    </w:p>
    <w:p w14:paraId="5BCCB117" w14:textId="77777777" w:rsidR="004C0949" w:rsidRPr="00D00F91" w:rsidRDefault="004C0949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D00F91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7E7E312E" w14:textId="2FF528C7" w:rsidR="004C0949" w:rsidRPr="00D00F91" w:rsidRDefault="004C0949" w:rsidP="004C0949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32" w:name="_Toc531948653"/>
      <w:bookmarkStart w:id="33" w:name="_Toc23262129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>OWASP -2013 A7 –</w:t>
      </w:r>
      <w:bookmarkEnd w:id="32"/>
      <w:r w:rsidR="004D4F4F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功能级访问控制</w:t>
      </w:r>
      <w:r w:rsidR="000D7521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缺失</w:t>
      </w:r>
      <w:bookmarkEnd w:id="33"/>
    </w:p>
    <w:p w14:paraId="4A31B74F" w14:textId="77777777" w:rsidR="004C0949" w:rsidRPr="00D00F91" w:rsidRDefault="004C0949" w:rsidP="004C0949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5BA76B0" w14:textId="7D80B99F" w:rsidR="004D4F4F" w:rsidRPr="00D00F91" w:rsidRDefault="004D4F4F" w:rsidP="004C094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大多数</w:t>
      </w: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应用在使该功能在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UI</w:t>
      </w: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中可见之前验证功能级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</w:t>
      </w: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访问权限。但是，当访问每个功能时，应用需要在服务器上执行相同的访问控制检查。如果请求未经验证，攻击者将能够伪造请求，</w:t>
      </w:r>
      <w:r w:rsidR="00A87D1C" w:rsidRPr="00A87D1C">
        <w:rPr>
          <w:rFonts w:ascii="Times New Roman" w:eastAsiaTheme="majorEastAsia" w:hAnsi="Times New Roman" w:hint="eastAsia"/>
          <w:sz w:val="22"/>
          <w:szCs w:val="22"/>
          <w:lang w:eastAsia="zh-CN"/>
        </w:rPr>
        <w:t>在未经适当授权的情况下访问功能。</w:t>
      </w:r>
    </w:p>
    <w:p w14:paraId="1A99A79A" w14:textId="10C28646" w:rsidR="004C0949" w:rsidRPr="00D00F91" w:rsidRDefault="004C0949" w:rsidP="004C094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A7</w:t>
      </w:r>
      <w:r w:rsidR="00A87D1C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</w:t>
      </w:r>
      <w:r w:rsidR="004B09C2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="00114AED" w:rsidRPr="00114AED">
        <w:rPr>
          <w:rFonts w:ascii="Times New Roman" w:eastAsiaTheme="majorEastAsia" w:hAnsi="Times New Roman" w:hint="eastAsia"/>
          <w:sz w:val="22"/>
          <w:szCs w:val="22"/>
          <w:lang w:eastAsia="zh-CN"/>
        </w:rPr>
        <w:t>功能级访问控制</w:t>
      </w:r>
      <w:r w:rsidR="00F50BB4">
        <w:rPr>
          <w:rFonts w:ascii="Times New Roman" w:eastAsiaTheme="majorEastAsia" w:hAnsi="Times New Roman" w:hint="eastAsia"/>
          <w:sz w:val="22"/>
          <w:szCs w:val="22"/>
          <w:lang w:eastAsia="zh-CN"/>
        </w:rPr>
        <w:t>缺失</w:t>
      </w:r>
      <w:r w:rsidR="004B09C2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F50BB4"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7-2013"/>
      </w:tblPr>
      <w:tblGrid>
        <w:gridCol w:w="4585"/>
        <w:gridCol w:w="1440"/>
        <w:gridCol w:w="1530"/>
        <w:gridCol w:w="1445"/>
      </w:tblGrid>
      <w:tr w:rsidR="004C0949" w:rsidRPr="00D00F91" w14:paraId="59AA0CF5" w14:textId="77777777" w:rsidTr="0079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3BF7DD0" w14:textId="754AA60F" w:rsidR="004C0949" w:rsidRPr="00D00F91" w:rsidRDefault="004C0949" w:rsidP="00C36CF0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="002D185B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44A5740" w14:textId="41A42C72" w:rsidR="004C0949" w:rsidRPr="00D00F91" w:rsidRDefault="002D185B" w:rsidP="00C36CF0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301FF0E" w14:textId="0FE094D6" w:rsidR="004C0949" w:rsidRPr="00D00F91" w:rsidRDefault="002D185B" w:rsidP="00C36CF0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EA27688" w14:textId="531A5964" w:rsidR="004C0949" w:rsidRPr="00D00F91" w:rsidRDefault="002D185B" w:rsidP="00C36CF0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4C0949" w:rsidRPr="00D00F91" w14:paraId="7EF5258F" w14:textId="77777777" w:rsidTr="0079332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6BBFECC4" w14:textId="77777777" w:rsidR="004C0949" w:rsidRPr="00D00F91" w:rsidRDefault="004C094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3CEB0C45" w14:textId="77777777" w:rsidR="004C0949" w:rsidRPr="00D00F91" w:rsidRDefault="004C0949" w:rsidP="00C36CF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204290A7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34B42B7D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4C0949" w:rsidRPr="00D00F91" w14:paraId="5489BB12" w14:textId="77777777" w:rsidTr="00C36C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DAEE646" w14:textId="77777777" w:rsidR="004C0949" w:rsidRPr="00D00F91" w:rsidRDefault="004C094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59C4C0B4" w14:textId="77777777" w:rsidR="004C0949" w:rsidRPr="00D00F91" w:rsidRDefault="004C0949" w:rsidP="00C36CF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C2198D9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FF1A668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4C0949" w:rsidRPr="00D00F91" w14:paraId="6B9E6262" w14:textId="77777777" w:rsidTr="00C36C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2DA92D5" w14:textId="77777777" w:rsidR="004C0949" w:rsidRPr="00D00F91" w:rsidRDefault="004C094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63FC16E" w14:textId="77777777" w:rsidR="004C0949" w:rsidRPr="00D00F91" w:rsidRDefault="004C0949" w:rsidP="00C36CF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6EC80CF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A167BF7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4C0949" w:rsidRPr="00D00F91" w14:paraId="56027C0B" w14:textId="77777777" w:rsidTr="00C36C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6313786" w14:textId="77777777" w:rsidR="004C0949" w:rsidRPr="00D00F91" w:rsidRDefault="004C094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192BD524" w14:textId="77777777" w:rsidR="004C0949" w:rsidRPr="00D00F91" w:rsidRDefault="004C0949" w:rsidP="00C36CF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9C882A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D20950A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4C0949" w:rsidRPr="00D00F91" w14:paraId="373C8FEE" w14:textId="77777777" w:rsidTr="00C36C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5DA2EA" w14:textId="77777777" w:rsidR="004C0949" w:rsidRPr="00D00F91" w:rsidRDefault="004C094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7B3FBA94" w14:textId="77777777" w:rsidR="004C0949" w:rsidRPr="00D00F91" w:rsidRDefault="004C0949" w:rsidP="00C36CF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6E5BC38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72A54F" w14:textId="77777777" w:rsidR="004C0949" w:rsidRPr="00D00F91" w:rsidRDefault="004C094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296A7B33" w14:textId="77777777" w:rsidR="004C0949" w:rsidRPr="00D00F91" w:rsidRDefault="004C0949" w:rsidP="004C0949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2F33B77" w14:textId="0450E3AE" w:rsidR="007E4D20" w:rsidRPr="00D00F91" w:rsidRDefault="000D7521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4C0949" w:rsidRPr="00D00F91">
        <w:rPr>
          <w:rFonts w:ascii="Times New Roman" w:eastAsiaTheme="majorEastAsia" w:hAnsi="Times New Roman"/>
          <w:i/>
          <w:sz w:val="22"/>
          <w:szCs w:val="22"/>
        </w:rPr>
        <w:t xml:space="preserve">9: A7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功能及访问控制缺失漏洞</w:t>
      </w:r>
    </w:p>
    <w:p w14:paraId="6066BD31" w14:textId="5696F758" w:rsidR="00EB21C9" w:rsidRPr="00D00F91" w:rsidRDefault="00EB21C9" w:rsidP="00EB21C9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34" w:name="_Toc531862207"/>
      <w:bookmarkStart w:id="35" w:name="_Toc531948654"/>
      <w:bookmarkStart w:id="36" w:name="_Toc23262130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>OWASP -2013 A</w:t>
      </w:r>
      <w:r w:rsidR="00B424D0" w:rsidRPr="00D00F91">
        <w:rPr>
          <w:rFonts w:ascii="Times New Roman" w:eastAsiaTheme="majorEastAsia" w:hAnsi="Times New Roman"/>
          <w:sz w:val="22"/>
          <w:szCs w:val="22"/>
          <w:lang w:val="en-US"/>
        </w:rPr>
        <w:t>8</w:t>
      </w:r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34"/>
      <w:bookmarkEnd w:id="35"/>
      <w:r w:rsidR="00D6502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伪造跨站请求</w:t>
      </w:r>
      <w:bookmarkEnd w:id="36"/>
    </w:p>
    <w:p w14:paraId="6074E44E" w14:textId="77777777" w:rsidR="00EB21C9" w:rsidRPr="00D00F91" w:rsidRDefault="00EB21C9" w:rsidP="00EB21C9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1513B1C" w14:textId="5FC18FFD" w:rsidR="00B424D0" w:rsidRPr="00D00F91" w:rsidRDefault="00D6502A" w:rsidP="00EB21C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6502A">
        <w:rPr>
          <w:rFonts w:ascii="Times New Roman" w:eastAsiaTheme="majorEastAsia" w:hAnsi="Times New Roman"/>
          <w:sz w:val="22"/>
          <w:szCs w:val="22"/>
          <w:lang w:eastAsia="zh-CN"/>
        </w:rPr>
        <w:t>CSRF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攻击迫使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已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登录的受害者浏览器向易</w:t>
      </w:r>
      <w:r w:rsidR="0085309A">
        <w:rPr>
          <w:rFonts w:ascii="Times New Roman" w:eastAsiaTheme="majorEastAsia" w:hAnsi="Times New Roman" w:hint="eastAsia"/>
          <w:sz w:val="22"/>
          <w:szCs w:val="22"/>
          <w:lang w:eastAsia="zh-CN"/>
        </w:rPr>
        <w:t>被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攻击的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应用发送伪造的</w:t>
      </w:r>
      <w:r w:rsidRPr="00D6502A">
        <w:rPr>
          <w:rFonts w:ascii="Times New Roman" w:eastAsiaTheme="majorEastAsia" w:hAnsi="Times New Roman"/>
          <w:sz w:val="22"/>
          <w:szCs w:val="22"/>
          <w:lang w:eastAsia="zh-CN"/>
        </w:rPr>
        <w:t>HTTP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请求，包括受害者的会话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cookie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和其他自动包含的身份验证信息</w:t>
      </w:r>
      <w:r w:rsidR="00D02F48">
        <w:rPr>
          <w:rFonts w:ascii="Times New Roman" w:eastAsiaTheme="majorEastAsia" w:hAnsi="Times New Roman" w:hint="eastAsia"/>
          <w:sz w:val="22"/>
          <w:szCs w:val="22"/>
          <w:lang w:eastAsia="zh-CN"/>
        </w:rPr>
        <w:t>。攻击者迫使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受害者浏览器生成</w:t>
      </w:r>
      <w:r w:rsidR="00D02F48">
        <w:rPr>
          <w:rFonts w:ascii="Times New Roman" w:eastAsiaTheme="majorEastAsia" w:hAnsi="Times New Roman" w:hint="eastAsia"/>
          <w:sz w:val="22"/>
          <w:szCs w:val="22"/>
          <w:lang w:eastAsia="zh-CN"/>
        </w:rPr>
        <w:t>请求，这一请求被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易受攻击的应用认为是合法请求。</w:t>
      </w:r>
    </w:p>
    <w:p w14:paraId="3CD6A789" w14:textId="6A772264" w:rsidR="00EB21C9" w:rsidRPr="00D00F91" w:rsidRDefault="00EB21C9" w:rsidP="00EB21C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</w:t>
      </w:r>
      <w:r w:rsidR="00B424D0" w:rsidRPr="00D00F91">
        <w:rPr>
          <w:rFonts w:ascii="Times New Roman" w:eastAsiaTheme="majorEastAsia" w:hAnsi="Times New Roman"/>
          <w:sz w:val="22"/>
          <w:szCs w:val="22"/>
          <w:lang w:eastAsia="zh-CN"/>
        </w:rPr>
        <w:t>8</w:t>
      </w:r>
      <w:r w:rsidR="00D02F48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</w:t>
      </w:r>
      <w:r w:rsidR="00C97FAC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="00D02F48">
        <w:rPr>
          <w:rFonts w:ascii="Times New Roman" w:eastAsiaTheme="majorEastAsia" w:hAnsi="Times New Roman" w:hint="eastAsia"/>
          <w:sz w:val="22"/>
          <w:szCs w:val="22"/>
          <w:lang w:eastAsia="zh-CN"/>
        </w:rPr>
        <w:t>跨站请求伪造</w:t>
      </w:r>
      <w:r w:rsidR="00C97FAC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D02F48"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8-2013"/>
      </w:tblPr>
      <w:tblGrid>
        <w:gridCol w:w="4585"/>
        <w:gridCol w:w="1440"/>
        <w:gridCol w:w="1530"/>
        <w:gridCol w:w="1445"/>
      </w:tblGrid>
      <w:tr w:rsidR="00EB21C9" w:rsidRPr="00D00F91" w14:paraId="49268AAD" w14:textId="77777777" w:rsidTr="0079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1E60B1D" w14:textId="7825CD46" w:rsidR="00EB21C9" w:rsidRPr="00D00F91" w:rsidRDefault="00E94684" w:rsidP="006E3137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="000A6E82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14510EE" w14:textId="20175877" w:rsidR="00EB21C9" w:rsidRPr="00D00F91" w:rsidRDefault="000A6E82" w:rsidP="006E313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1A7598C" w14:textId="172DE9BA" w:rsidR="00EB21C9" w:rsidRPr="00D00F91" w:rsidRDefault="000A6E82" w:rsidP="006E313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C231697" w14:textId="6DBD5562" w:rsidR="00EB21C9" w:rsidRPr="00D00F91" w:rsidRDefault="000A6E82" w:rsidP="006E313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EB21C9" w:rsidRPr="00D00F91" w14:paraId="71772356" w14:textId="77777777" w:rsidTr="0079332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66A2F74C" w14:textId="77777777" w:rsidR="00EB21C9" w:rsidRPr="00D00F91" w:rsidRDefault="00EB21C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14F60065" w14:textId="77777777" w:rsidR="00EB21C9" w:rsidRPr="00D00F91" w:rsidRDefault="00EB21C9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3C79D7BE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29565E94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B21C9" w:rsidRPr="00D00F91" w14:paraId="1090DBB1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29396B4" w14:textId="77777777" w:rsidR="00EB21C9" w:rsidRPr="00D00F91" w:rsidRDefault="00EB21C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3091FA0" w14:textId="77777777" w:rsidR="00EB21C9" w:rsidRPr="00D00F91" w:rsidRDefault="00EB21C9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00F2BB9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10D26A9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B21C9" w:rsidRPr="00D00F91" w14:paraId="1AB093F1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048D4EB" w14:textId="77777777" w:rsidR="00EB21C9" w:rsidRPr="00D00F91" w:rsidRDefault="00EB21C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251CF704" w14:textId="77777777" w:rsidR="00EB21C9" w:rsidRPr="00D00F91" w:rsidRDefault="00EB21C9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33D1E68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AC46056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B21C9" w:rsidRPr="00D00F91" w14:paraId="62356328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3285015" w14:textId="77777777" w:rsidR="00EB21C9" w:rsidRPr="00D00F91" w:rsidRDefault="00EB21C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C94ECB4" w14:textId="77777777" w:rsidR="00EB21C9" w:rsidRPr="00D00F91" w:rsidRDefault="00EB21C9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497C47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63173D3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B21C9" w:rsidRPr="00D00F91" w14:paraId="2DB1837D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529D8F6" w14:textId="77777777" w:rsidR="00EB21C9" w:rsidRPr="00D00F91" w:rsidRDefault="00EB21C9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17530A2" w14:textId="77777777" w:rsidR="00EB21C9" w:rsidRPr="00D00F91" w:rsidRDefault="00EB21C9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7D77378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F759A6A" w14:textId="77777777" w:rsidR="00EB21C9" w:rsidRPr="00D00F91" w:rsidRDefault="00EB21C9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E0E27FB" w14:textId="77777777" w:rsidR="00EB21C9" w:rsidRPr="00D00F91" w:rsidRDefault="00EB21C9" w:rsidP="00EB21C9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0208C4B" w14:textId="7E53773E" w:rsidR="004C0949" w:rsidRPr="00D00F91" w:rsidRDefault="0094726B" w:rsidP="00EB21C9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4C0949" w:rsidRPr="00D00F91">
        <w:rPr>
          <w:rFonts w:ascii="Times New Roman" w:eastAsiaTheme="majorEastAsia" w:hAnsi="Times New Roman"/>
          <w:i/>
          <w:sz w:val="22"/>
          <w:szCs w:val="22"/>
        </w:rPr>
        <w:t>10</w:t>
      </w:r>
      <w:r w:rsidR="00EB21C9" w:rsidRPr="00D00F91">
        <w:rPr>
          <w:rFonts w:ascii="Times New Roman" w:eastAsiaTheme="majorEastAsia" w:hAnsi="Times New Roman"/>
          <w:i/>
          <w:sz w:val="22"/>
          <w:szCs w:val="22"/>
        </w:rPr>
        <w:t>: A</w:t>
      </w:r>
      <w:r w:rsidR="00B424D0" w:rsidRPr="00D00F91">
        <w:rPr>
          <w:rFonts w:ascii="Times New Roman" w:eastAsiaTheme="majorEastAsia" w:hAnsi="Times New Roman"/>
          <w:i/>
          <w:sz w:val="22"/>
          <w:szCs w:val="22"/>
        </w:rPr>
        <w:t>8</w:t>
      </w:r>
      <w:r w:rsidR="00EB21C9" w:rsidRPr="00D00F91">
        <w:rPr>
          <w:rFonts w:ascii="Times New Roman" w:eastAsiaTheme="majorEastAsia" w:hAnsi="Times New Roman"/>
          <w:i/>
          <w:sz w:val="22"/>
          <w:szCs w:val="22"/>
        </w:rPr>
        <w:t xml:space="preserve">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跨站请求伪造漏洞</w:t>
      </w:r>
    </w:p>
    <w:p w14:paraId="2571E220" w14:textId="77777777" w:rsidR="004C0949" w:rsidRPr="00D00F91" w:rsidRDefault="004C0949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D00F91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63A354D3" w14:textId="2D1A41B8" w:rsidR="007E4D20" w:rsidRPr="00D00F91" w:rsidRDefault="007E4D20" w:rsidP="007E4D20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37" w:name="_Toc531862208"/>
      <w:bookmarkStart w:id="38" w:name="_Toc531948655"/>
      <w:bookmarkStart w:id="39" w:name="_Toc23262131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 xml:space="preserve">OWASP -2013 A9 – </w:t>
      </w:r>
      <w:bookmarkEnd w:id="37"/>
      <w:bookmarkEnd w:id="38"/>
      <w:r w:rsidR="00043952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使用带有已知漏洞的组</w:t>
      </w:r>
      <w:r w:rsidR="004E70DE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件</w:t>
      </w:r>
      <w:bookmarkEnd w:id="39"/>
    </w:p>
    <w:p w14:paraId="0BFA084C" w14:textId="77777777" w:rsidR="007E4D20" w:rsidRPr="00D00F91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A6D3083" w14:textId="3E9A3490" w:rsidR="00340160" w:rsidRPr="00D00F91" w:rsidRDefault="0034016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340160">
        <w:rPr>
          <w:rFonts w:ascii="Times New Roman" w:eastAsiaTheme="majorEastAsia" w:hAnsi="Times New Roman" w:hint="eastAsia"/>
          <w:sz w:val="22"/>
          <w:szCs w:val="22"/>
          <w:lang w:eastAsia="zh-CN"/>
        </w:rPr>
        <w:t>组件，如库、框架和其他软件模块，几乎总是以完全权限运行。如果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使用</w:t>
      </w:r>
      <w:r w:rsidRPr="00340160">
        <w:rPr>
          <w:rFonts w:ascii="Times New Roman" w:eastAsiaTheme="majorEastAsia" w:hAnsi="Times New Roman" w:hint="eastAsia"/>
          <w:sz w:val="22"/>
          <w:szCs w:val="22"/>
          <w:lang w:eastAsia="zh-CN"/>
        </w:rPr>
        <w:t>易受攻击的组件，</w:t>
      </w:r>
      <w:r w:rsidR="004E70DE" w:rsidRPr="004E70DE">
        <w:rPr>
          <w:rFonts w:ascii="Times New Roman" w:eastAsiaTheme="majorEastAsia" w:hAnsi="Times New Roman" w:hint="eastAsia"/>
          <w:sz w:val="22"/>
          <w:szCs w:val="22"/>
          <w:lang w:eastAsia="zh-CN"/>
        </w:rPr>
        <w:t>可能会导致严重的数据丢失或服务器接管。</w:t>
      </w:r>
      <w:r w:rsidR="007B2CC0">
        <w:rPr>
          <w:rFonts w:ascii="Times New Roman" w:eastAsiaTheme="majorEastAsia" w:hAnsi="Times New Roman" w:hint="eastAsia"/>
          <w:sz w:val="22"/>
          <w:szCs w:val="22"/>
          <w:lang w:eastAsia="zh-CN"/>
        </w:rPr>
        <w:t>应用中</w:t>
      </w:r>
      <w:r w:rsidR="00AD770F">
        <w:rPr>
          <w:rFonts w:ascii="Times New Roman" w:eastAsiaTheme="majorEastAsia" w:hAnsi="Times New Roman" w:hint="eastAsia"/>
          <w:sz w:val="22"/>
          <w:szCs w:val="22"/>
          <w:lang w:eastAsia="zh-CN"/>
        </w:rPr>
        <w:t>带</w:t>
      </w:r>
      <w:r w:rsidR="004E70DE" w:rsidRPr="004E70DE">
        <w:rPr>
          <w:rFonts w:ascii="Times New Roman" w:eastAsiaTheme="majorEastAsia" w:hAnsi="Times New Roman" w:hint="eastAsia"/>
          <w:sz w:val="22"/>
          <w:szCs w:val="22"/>
          <w:lang w:eastAsia="zh-CN"/>
        </w:rPr>
        <w:t>已知漏洞的组件可能会破坏应用防御，并导致一系列可能的攻击和影响。</w:t>
      </w:r>
    </w:p>
    <w:p w14:paraId="7CDA6784" w14:textId="56D90E88" w:rsidR="007E4D20" w:rsidRPr="00D00F91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A9</w:t>
      </w:r>
      <w:r w:rsidR="004E70DE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 </w:t>
      </w:r>
      <w:r w:rsidR="000B2238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="004E70DE">
        <w:rPr>
          <w:rFonts w:ascii="Times New Roman" w:eastAsiaTheme="majorEastAsia" w:hAnsi="Times New Roman" w:hint="eastAsia"/>
          <w:sz w:val="22"/>
          <w:szCs w:val="22"/>
          <w:lang w:eastAsia="zh-CN"/>
        </w:rPr>
        <w:t>使用带已知漏洞的组件</w:t>
      </w:r>
      <w:r w:rsidR="00535804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7B2CC0"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9-2013"/>
      </w:tblPr>
      <w:tblGrid>
        <w:gridCol w:w="4585"/>
        <w:gridCol w:w="1440"/>
        <w:gridCol w:w="1530"/>
        <w:gridCol w:w="1445"/>
      </w:tblGrid>
      <w:tr w:rsidR="007E4D20" w:rsidRPr="00D00F91" w14:paraId="1311C8F4" w14:textId="77777777" w:rsidTr="0079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1C226F1" w14:textId="0BC4052F" w:rsidR="007E4D20" w:rsidRPr="00D00F91" w:rsidRDefault="00E94684" w:rsidP="006E3137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="007B2CC0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05CCC48" w14:textId="11E98591" w:rsidR="007E4D20" w:rsidRPr="00D00F91" w:rsidRDefault="007B2CC0" w:rsidP="006E313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315D31A" w14:textId="4636840C" w:rsidR="007E4D20" w:rsidRPr="00D00F91" w:rsidRDefault="007B2CC0" w:rsidP="006E313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7506A7A" w14:textId="767ABD26" w:rsidR="007E4D20" w:rsidRPr="00D00F91" w:rsidRDefault="007B2CC0" w:rsidP="006E313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E4D20" w:rsidRPr="00D00F91" w14:paraId="523F5E06" w14:textId="77777777" w:rsidTr="0079332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2C56EB12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1D84CE62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0AEE4BF6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2E4E558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00F91" w14:paraId="6B29F7E8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406EC29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89ED4E1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059C2D7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E945267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00F91" w14:paraId="704F414F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187A38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7A159AD2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9E15A62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5553140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00F91" w14:paraId="3F6CE17A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B896478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50E0114E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F04C2A4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4ABD73C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00F91" w14:paraId="21B87056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12E680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321ACE5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F29259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DE55346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BBA46CB" w14:textId="77777777" w:rsidR="007E4D20" w:rsidRPr="00D00F91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0DAA73CC" w14:textId="641B0775" w:rsidR="007E4D20" w:rsidRPr="00D00F91" w:rsidRDefault="00AD770F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91D1F" w:rsidRPr="00D00F91">
        <w:rPr>
          <w:rFonts w:ascii="Times New Roman" w:eastAsiaTheme="majorEastAsia" w:hAnsi="Times New Roman"/>
          <w:i/>
          <w:sz w:val="22"/>
          <w:szCs w:val="22"/>
        </w:rPr>
        <w:t>1</w:t>
      </w:r>
      <w:r w:rsidR="004C0949" w:rsidRPr="00D00F91">
        <w:rPr>
          <w:rFonts w:ascii="Times New Roman" w:eastAsiaTheme="majorEastAsia" w:hAnsi="Times New Roman"/>
          <w:i/>
          <w:sz w:val="22"/>
          <w:szCs w:val="22"/>
        </w:rPr>
        <w:t>1</w:t>
      </w:r>
      <w:r w:rsidR="007E4D20" w:rsidRPr="00D00F91">
        <w:rPr>
          <w:rFonts w:ascii="Times New Roman" w:eastAsiaTheme="majorEastAsia" w:hAnsi="Times New Roman"/>
          <w:i/>
          <w:sz w:val="22"/>
          <w:szCs w:val="22"/>
        </w:rPr>
        <w:t xml:space="preserve">: A9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使用带已知漏洞的组件</w:t>
      </w:r>
    </w:p>
    <w:p w14:paraId="43BE309A" w14:textId="5184757E" w:rsidR="007E4D20" w:rsidRPr="00D00F91" w:rsidRDefault="007E4D20" w:rsidP="007E4D20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40" w:name="_Toc531862209"/>
      <w:bookmarkStart w:id="41" w:name="_Toc531948656"/>
      <w:bookmarkStart w:id="42" w:name="_Toc23262132"/>
      <w:r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-2013 A10 – </w:t>
      </w:r>
      <w:bookmarkEnd w:id="40"/>
      <w:bookmarkEnd w:id="41"/>
      <w:proofErr w:type="spellStart"/>
      <w:r w:rsidR="004C58A8" w:rsidRPr="004C58A8">
        <w:rPr>
          <w:rFonts w:ascii="Times New Roman" w:eastAsiaTheme="majorEastAsia" w:hAnsi="Times New Roman" w:hint="eastAsia"/>
          <w:sz w:val="22"/>
          <w:szCs w:val="22"/>
          <w:lang w:val="en-US"/>
        </w:rPr>
        <w:t>未</w:t>
      </w:r>
      <w:r w:rsidR="004C58A8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经</w:t>
      </w:r>
      <w:r w:rsidR="004C58A8" w:rsidRPr="004C58A8">
        <w:rPr>
          <w:rFonts w:ascii="Times New Roman" w:eastAsiaTheme="majorEastAsia" w:hAnsi="Times New Roman" w:hint="eastAsia"/>
          <w:sz w:val="22"/>
          <w:szCs w:val="22"/>
          <w:lang w:val="en-US"/>
        </w:rPr>
        <w:t>验证的重定向和转发</w:t>
      </w:r>
      <w:bookmarkEnd w:id="42"/>
      <w:proofErr w:type="spellEnd"/>
    </w:p>
    <w:p w14:paraId="725B49B3" w14:textId="77777777" w:rsidR="007E4D20" w:rsidRPr="00D00F91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2B6D5CC" w14:textId="59618974" w:rsidR="007E0782" w:rsidRPr="00D00F91" w:rsidRDefault="007E0782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W</w:t>
      </w:r>
      <w:r w:rsidRP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eb</w:t>
      </w:r>
      <w:r w:rsidRP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应用程序经常将用户重定向和转发到其他页面和网站，并使用不受信任的数据来确定目标页面。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未经</w:t>
      </w:r>
      <w:r w:rsidRP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正确的验证，攻击者可以将受害者重定向到网络钓鱼或恶意软件站点，或使用转发访问未经授权的页面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</w:p>
    <w:p w14:paraId="080EBA25" w14:textId="31FBB608" w:rsidR="007E4D20" w:rsidRPr="00D00F91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A10 </w:t>
      </w:r>
      <w:r w:rsid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–</w:t>
      </w:r>
      <w:r w:rsidR="00EB5D18"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使用未经验证的重定向</w:t>
      </w:r>
      <w:r w:rsidR="00EB5D18">
        <w:rPr>
          <w:rFonts w:ascii="Times New Roman" w:eastAsiaTheme="majorEastAsia" w:hAnsi="Times New Roman" w:hint="eastAsia"/>
          <w:sz w:val="22"/>
          <w:szCs w:val="22"/>
          <w:lang w:eastAsia="zh-CN"/>
        </w:rPr>
        <w:t>与</w:t>
      </w:r>
      <w:r w:rsid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转发</w:t>
      </w:r>
      <w:r w:rsidR="00EB5D18"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10-2013"/>
      </w:tblPr>
      <w:tblGrid>
        <w:gridCol w:w="4585"/>
        <w:gridCol w:w="1440"/>
        <w:gridCol w:w="1530"/>
        <w:gridCol w:w="1445"/>
      </w:tblGrid>
      <w:tr w:rsidR="007E4D20" w:rsidRPr="00D00F91" w14:paraId="7F436450" w14:textId="77777777" w:rsidTr="0079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807E1ED" w14:textId="4D8CC9B0" w:rsidR="007E4D20" w:rsidRPr="00D00F91" w:rsidRDefault="006500C9" w:rsidP="006E3137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="00E257E0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1731BB0" w14:textId="14A9F729" w:rsidR="007E4D20" w:rsidRPr="00D00F91" w:rsidRDefault="00E257E0" w:rsidP="006E313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7F9F991" w14:textId="00D5D087" w:rsidR="007E4D20" w:rsidRPr="00D00F91" w:rsidRDefault="00E257E0" w:rsidP="006E313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BE80638" w14:textId="795FE212" w:rsidR="007E4D20" w:rsidRPr="00D00F91" w:rsidRDefault="00E257E0" w:rsidP="006E313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E4D20" w:rsidRPr="00D00F91" w14:paraId="7A867F8A" w14:textId="77777777" w:rsidTr="0079332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576C4653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FD2C254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03760B1A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62949E37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00F91" w14:paraId="6B7CFB78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4D7CFFD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652E451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50DD53D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EBA4886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00F91" w14:paraId="3B31711D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4C80CAD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799B19D8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E3B5ADF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619E9F6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00F91" w14:paraId="723E28F7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CD2AD7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43F17AFB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207D936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224A0EB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00F91" w14:paraId="59D66C49" w14:textId="77777777" w:rsidTr="004E6E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5B68484" w14:textId="77777777" w:rsidR="007E4D20" w:rsidRPr="00D00F91" w:rsidRDefault="007E4D20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56068E4C" w14:textId="77777777" w:rsidR="007E4D20" w:rsidRPr="00D00F91" w:rsidRDefault="007E4D20" w:rsidP="006E31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48DEB59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38AAB31" w14:textId="77777777" w:rsidR="007E4D20" w:rsidRPr="00D00F91" w:rsidRDefault="007E4D20" w:rsidP="00260B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2052588" w14:textId="77777777" w:rsidR="007E4D20" w:rsidRPr="00D00F91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A7D934B" w14:textId="7625D6DF" w:rsidR="007E4D20" w:rsidRPr="00D00F91" w:rsidRDefault="00644B1B" w:rsidP="007E4D20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F91D1F" w:rsidRPr="00D00F91">
        <w:rPr>
          <w:rFonts w:ascii="Times New Roman" w:eastAsiaTheme="majorEastAsia" w:hAnsi="Times New Roman"/>
          <w:i/>
          <w:sz w:val="22"/>
          <w:szCs w:val="22"/>
        </w:rPr>
        <w:t>1</w:t>
      </w:r>
      <w:r w:rsidR="00027FD9">
        <w:rPr>
          <w:rFonts w:ascii="Times New Roman" w:eastAsiaTheme="majorEastAsia" w:hAnsi="Times New Roman"/>
          <w:i/>
          <w:sz w:val="22"/>
          <w:szCs w:val="22"/>
        </w:rPr>
        <w:t>2</w:t>
      </w:r>
      <w:r w:rsidR="007E4D20" w:rsidRPr="00D00F91">
        <w:rPr>
          <w:rFonts w:ascii="Times New Roman" w:eastAsiaTheme="majorEastAsia" w:hAnsi="Times New Roman"/>
          <w:i/>
          <w:sz w:val="22"/>
          <w:szCs w:val="22"/>
        </w:rPr>
        <w:t xml:space="preserve">: A10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未经验证的重定向与转发漏洞</w:t>
      </w:r>
    </w:p>
    <w:p w14:paraId="6E88899F" w14:textId="77777777" w:rsidR="007E4D20" w:rsidRPr="00D00F91" w:rsidRDefault="007E4D20" w:rsidP="007E4D20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</w:p>
    <w:p w14:paraId="2CF4BB32" w14:textId="77777777" w:rsidR="007E4D20" w:rsidRPr="00D00F91" w:rsidRDefault="007E4D20" w:rsidP="004F5DA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</w:p>
    <w:p w14:paraId="1B901F02" w14:textId="77777777" w:rsidR="004F5DAC" w:rsidRPr="00D00F91" w:rsidRDefault="004F5DAC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61051B28" w14:textId="0385492A" w:rsidR="00CA74F4" w:rsidRPr="00D00F91" w:rsidRDefault="007E1677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bookmarkStart w:id="43" w:name="_Toc23262133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43"/>
    </w:p>
    <w:p w14:paraId="48916227" w14:textId="0CB83EFB" w:rsidR="00010552" w:rsidRPr="00D00F91" w:rsidRDefault="00B25AA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44" w:name="_Toc23262134"/>
      <w:bookmarkStart w:id="45" w:name="_Hlk529891554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软件智能</w:t>
      </w:r>
      <w:bookmarkEnd w:id="44"/>
    </w:p>
    <w:p w14:paraId="2DC980E8" w14:textId="7A1686DC" w:rsidR="00513557" w:rsidRDefault="00513557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0F6109E" w14:textId="77777777" w:rsidR="002937EC" w:rsidRPr="00C861EE" w:rsidRDefault="002937EC" w:rsidP="002937EC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r w:rsidRPr="00C861EE">
        <w:rPr>
          <w:rFonts w:ascii="Times New Roman" w:eastAsiaTheme="majorEastAsia" w:hAnsi="Times New Roman"/>
          <w:sz w:val="22"/>
          <w:szCs w:val="22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3AE85B5C" w14:textId="77777777" w:rsidR="002937EC" w:rsidRPr="00C861EE" w:rsidRDefault="002937EC" w:rsidP="002937EC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4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4D40908B" w14:textId="77777777" w:rsidR="002937EC" w:rsidRPr="00D00F91" w:rsidRDefault="002937EC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3C9129E" w14:textId="13912571" w:rsidR="004E6E82" w:rsidRPr="00D00F91" w:rsidRDefault="002937EC" w:rsidP="004E6E8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46" w:name="_Toc23262135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安全性</w:t>
      </w:r>
      <w:bookmarkEnd w:id="46"/>
    </w:p>
    <w:p w14:paraId="73DBFB0E" w14:textId="77777777" w:rsidR="004E6E82" w:rsidRPr="00D00F91" w:rsidRDefault="004E6E82" w:rsidP="004E6E8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bookmarkEnd w:id="45"/>
    <w:p w14:paraId="7D881912" w14:textId="3DE07853" w:rsidR="002937EC" w:rsidRPr="00B91903" w:rsidRDefault="002937EC" w:rsidP="002937EC">
      <w:pPr>
        <w:ind w:right="657"/>
        <w:rPr>
          <w:rFonts w:ascii="Times New Roman" w:eastAsiaTheme="majorEastAsia" w:hAnsi="Times New Roman"/>
          <w:lang w:val="fr-FR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proofErr w:type="spellStart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5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156A22E3" w14:textId="77777777" w:rsidR="004E6E82" w:rsidRPr="002937EC" w:rsidRDefault="004E6E82" w:rsidP="002638B2">
      <w:pPr>
        <w:ind w:right="657"/>
        <w:rPr>
          <w:rFonts w:cs="Arial"/>
          <w:lang w:val="fr-FR"/>
        </w:rPr>
      </w:pPr>
    </w:p>
    <w:p w14:paraId="11C52894" w14:textId="1B49163C" w:rsidR="00690F72" w:rsidRPr="002937EC" w:rsidRDefault="00690F72" w:rsidP="002638B2">
      <w:pPr>
        <w:ind w:right="657"/>
        <w:rPr>
          <w:rFonts w:cs="Arial"/>
          <w:lang w:val="fr-FR"/>
        </w:rPr>
      </w:pPr>
    </w:p>
    <w:sectPr w:rsidR="00690F72" w:rsidRPr="002937EC" w:rsidSect="006C4E92">
      <w:headerReference w:type="default" r:id="rId16"/>
      <w:footerReference w:type="default" r:id="rId17"/>
      <w:headerReference w:type="first" r:id="rId18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5B64E" w14:textId="77777777" w:rsidR="005B2121" w:rsidRDefault="005B2121">
      <w:r>
        <w:separator/>
      </w:r>
    </w:p>
  </w:endnote>
  <w:endnote w:type="continuationSeparator" w:id="0">
    <w:p w14:paraId="21EC5EE4" w14:textId="77777777" w:rsidR="005B2121" w:rsidRDefault="005B2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C57C1E" w:rsidRDefault="00C57C1E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6EF6B5D6" w:rsidR="00C57C1E" w:rsidRDefault="0070591D">
    <w:pPr>
      <w:pStyle w:val="Footer"/>
    </w:pPr>
    <w:r>
      <w:rPr>
        <w:noProof/>
      </w:rPr>
      <w:drawing>
        <wp:inline distT="0" distB="0" distL="0" distR="0" wp14:anchorId="09AABB6C" wp14:editId="79D4ED97">
          <wp:extent cx="755441" cy="266400"/>
          <wp:effectExtent l="0" t="0" r="0" b="0"/>
          <wp:docPr id="327963613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57C1E">
      <w:tab/>
    </w:r>
    <w:r w:rsidR="00C57C1E">
      <w:tab/>
    </w:r>
    <w:r w:rsidR="00C57C1E">
      <w:tab/>
    </w:r>
    <w:r w:rsidR="00C57C1E">
      <w:tab/>
    </w:r>
    <w:r w:rsidR="00C57C1E">
      <w:tab/>
    </w:r>
    <w:r w:rsidR="00C57C1E">
      <w:tab/>
    </w:r>
    <w:r w:rsidR="00C57C1E">
      <w:tab/>
    </w:r>
    <w:r w:rsidR="00C57C1E">
      <w:tab/>
    </w:r>
    <w:r w:rsidR="00C57C1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C57C1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C57C1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C57C1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="00C57C1E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C57C1E" w:rsidRPr="009310DE">
      <w:rPr>
        <w:color w:val="404040" w:themeColor="text1" w:themeTint="BF"/>
        <w:sz w:val="22"/>
      </w:rPr>
      <w:t xml:space="preserve"> </w:t>
    </w:r>
  </w:p>
  <w:p w14:paraId="4EF504CA" w14:textId="77777777" w:rsidR="00C57C1E" w:rsidRDefault="00C57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583F2" w14:textId="77777777" w:rsidR="005B2121" w:rsidRDefault="005B2121">
      <w:r>
        <w:separator/>
      </w:r>
    </w:p>
  </w:footnote>
  <w:footnote w:type="continuationSeparator" w:id="0">
    <w:p w14:paraId="40224505" w14:textId="77777777" w:rsidR="005B2121" w:rsidRDefault="005B2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6ABA1D39" w:rsidR="00C57C1E" w:rsidRPr="00501CAD" w:rsidRDefault="00C57C1E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 xml:space="preserve">OWASP 2013 Top 10 </w:t>
    </w:r>
    <w:r w:rsidR="00813614">
      <w:rPr>
        <w:rFonts w:asciiTheme="majorHAnsi" w:hAnsiTheme="majorHAnsi" w:hint="eastAsia"/>
        <w:noProof/>
        <w:sz w:val="20"/>
        <w:szCs w:val="24"/>
        <w:lang w:eastAsia="zh-CN"/>
      </w:rPr>
      <w:t>总结报告</w:t>
    </w:r>
  </w:p>
  <w:p w14:paraId="09BF77A7" w14:textId="77777777" w:rsidR="00C57C1E" w:rsidRPr="00501CAD" w:rsidRDefault="00C57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5594A2D2" w:rsidR="00C57C1E" w:rsidRDefault="00C57C1E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89CCF52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669136">
    <w:abstractNumId w:val="2"/>
  </w:num>
  <w:num w:numId="2" w16cid:durableId="97797348">
    <w:abstractNumId w:val="11"/>
  </w:num>
  <w:num w:numId="3" w16cid:durableId="1599100207">
    <w:abstractNumId w:val="13"/>
  </w:num>
  <w:num w:numId="4" w16cid:durableId="114255901">
    <w:abstractNumId w:val="8"/>
  </w:num>
  <w:num w:numId="5" w16cid:durableId="1121606919">
    <w:abstractNumId w:val="1"/>
  </w:num>
  <w:num w:numId="6" w16cid:durableId="1900288504">
    <w:abstractNumId w:val="0"/>
  </w:num>
  <w:num w:numId="7" w16cid:durableId="1769424024">
    <w:abstractNumId w:val="16"/>
  </w:num>
  <w:num w:numId="8" w16cid:durableId="904220942">
    <w:abstractNumId w:val="18"/>
  </w:num>
  <w:num w:numId="9" w16cid:durableId="1614239259">
    <w:abstractNumId w:val="12"/>
  </w:num>
  <w:num w:numId="10" w16cid:durableId="1707483457">
    <w:abstractNumId w:val="5"/>
  </w:num>
  <w:num w:numId="11" w16cid:durableId="399715188">
    <w:abstractNumId w:val="20"/>
  </w:num>
  <w:num w:numId="12" w16cid:durableId="1196387047">
    <w:abstractNumId w:val="17"/>
  </w:num>
  <w:num w:numId="13" w16cid:durableId="853109264">
    <w:abstractNumId w:val="21"/>
  </w:num>
  <w:num w:numId="14" w16cid:durableId="470483183">
    <w:abstractNumId w:val="14"/>
  </w:num>
  <w:num w:numId="15" w16cid:durableId="2038506662">
    <w:abstractNumId w:val="4"/>
  </w:num>
  <w:num w:numId="16" w16cid:durableId="78598638">
    <w:abstractNumId w:val="6"/>
  </w:num>
  <w:num w:numId="17" w16cid:durableId="120656402">
    <w:abstractNumId w:val="15"/>
  </w:num>
  <w:num w:numId="18" w16cid:durableId="835802270">
    <w:abstractNumId w:val="7"/>
  </w:num>
  <w:num w:numId="19" w16cid:durableId="1002586218">
    <w:abstractNumId w:val="3"/>
  </w:num>
  <w:num w:numId="20" w16cid:durableId="714891418">
    <w:abstractNumId w:val="10"/>
  </w:num>
  <w:num w:numId="21" w16cid:durableId="1028995170">
    <w:abstractNumId w:val="2"/>
  </w:num>
  <w:num w:numId="22" w16cid:durableId="515776537">
    <w:abstractNumId w:val="19"/>
  </w:num>
  <w:num w:numId="23" w16cid:durableId="1638607112">
    <w:abstractNumId w:val="2"/>
  </w:num>
  <w:num w:numId="24" w16cid:durableId="1503813108">
    <w:abstractNumId w:val="2"/>
  </w:num>
  <w:num w:numId="25" w16cid:durableId="1206336576">
    <w:abstractNumId w:val="2"/>
  </w:num>
  <w:num w:numId="26" w16cid:durableId="1632174767">
    <w:abstractNumId w:val="2"/>
  </w:num>
  <w:num w:numId="27" w16cid:durableId="1278223381">
    <w:abstractNumId w:val="2"/>
  </w:num>
  <w:num w:numId="28" w16cid:durableId="1695425963">
    <w:abstractNumId w:val="2"/>
  </w:num>
  <w:num w:numId="29" w16cid:durableId="1849103557">
    <w:abstractNumId w:val="2"/>
  </w:num>
  <w:num w:numId="30" w16cid:durableId="1843006949">
    <w:abstractNumId w:val="2"/>
  </w:num>
  <w:num w:numId="31" w16cid:durableId="1082292932">
    <w:abstractNumId w:val="2"/>
  </w:num>
  <w:num w:numId="32" w16cid:durableId="1111120758">
    <w:abstractNumId w:val="2"/>
  </w:num>
  <w:num w:numId="33" w16cid:durableId="1616213499">
    <w:abstractNumId w:val="2"/>
  </w:num>
  <w:num w:numId="34" w16cid:durableId="1638415943">
    <w:abstractNumId w:val="2"/>
  </w:num>
  <w:num w:numId="35" w16cid:durableId="174350817">
    <w:abstractNumId w:val="2"/>
  </w:num>
  <w:num w:numId="36" w16cid:durableId="557473227">
    <w:abstractNumId w:val="2"/>
  </w:num>
  <w:num w:numId="37" w16cid:durableId="1503811458">
    <w:abstractNumId w:val="2"/>
  </w:num>
  <w:num w:numId="38" w16cid:durableId="1464033057">
    <w:abstractNumId w:val="2"/>
  </w:num>
  <w:num w:numId="39" w16cid:durableId="1466503122">
    <w:abstractNumId w:val="2"/>
  </w:num>
  <w:num w:numId="40" w16cid:durableId="1086347845">
    <w:abstractNumId w:val="2"/>
  </w:num>
  <w:num w:numId="41" w16cid:durableId="2051756043">
    <w:abstractNumId w:val="2"/>
  </w:num>
  <w:num w:numId="42" w16cid:durableId="1269124931">
    <w:abstractNumId w:val="2"/>
  </w:num>
  <w:num w:numId="43" w16cid:durableId="1092774224">
    <w:abstractNumId w:val="9"/>
  </w:num>
  <w:num w:numId="44" w16cid:durableId="1777602030">
    <w:abstractNumId w:val="2"/>
  </w:num>
  <w:num w:numId="45" w16cid:durableId="38090761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tKwFAO3octY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5F4A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1C1"/>
    <w:rsid w:val="00015B29"/>
    <w:rsid w:val="00015C26"/>
    <w:rsid w:val="00016726"/>
    <w:rsid w:val="00020E59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27FD9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B34"/>
    <w:rsid w:val="0004093F"/>
    <w:rsid w:val="000418A9"/>
    <w:rsid w:val="00041C42"/>
    <w:rsid w:val="00041F4A"/>
    <w:rsid w:val="000421A3"/>
    <w:rsid w:val="00042D51"/>
    <w:rsid w:val="0004317E"/>
    <w:rsid w:val="00043952"/>
    <w:rsid w:val="0004445C"/>
    <w:rsid w:val="00045D73"/>
    <w:rsid w:val="00045E0F"/>
    <w:rsid w:val="00046D35"/>
    <w:rsid w:val="00046DFB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C62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4A06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3C92"/>
    <w:rsid w:val="000A4346"/>
    <w:rsid w:val="000A4867"/>
    <w:rsid w:val="000A4ADD"/>
    <w:rsid w:val="000A6CEA"/>
    <w:rsid w:val="000A6E82"/>
    <w:rsid w:val="000A7325"/>
    <w:rsid w:val="000B1DF2"/>
    <w:rsid w:val="000B2238"/>
    <w:rsid w:val="000B2594"/>
    <w:rsid w:val="000B41A5"/>
    <w:rsid w:val="000C135C"/>
    <w:rsid w:val="000C1623"/>
    <w:rsid w:val="000C5A1F"/>
    <w:rsid w:val="000C5F13"/>
    <w:rsid w:val="000C6001"/>
    <w:rsid w:val="000C6125"/>
    <w:rsid w:val="000C7949"/>
    <w:rsid w:val="000C7E8D"/>
    <w:rsid w:val="000D05B6"/>
    <w:rsid w:val="000D0DF8"/>
    <w:rsid w:val="000D1352"/>
    <w:rsid w:val="000D2D9B"/>
    <w:rsid w:val="000D3265"/>
    <w:rsid w:val="000D38D5"/>
    <w:rsid w:val="000D3B71"/>
    <w:rsid w:val="000D45CF"/>
    <w:rsid w:val="000D5BC1"/>
    <w:rsid w:val="000D73AB"/>
    <w:rsid w:val="000D7521"/>
    <w:rsid w:val="000D75B0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4AED"/>
    <w:rsid w:val="00116936"/>
    <w:rsid w:val="001232BC"/>
    <w:rsid w:val="00125419"/>
    <w:rsid w:val="00125B85"/>
    <w:rsid w:val="001265D0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2088"/>
    <w:rsid w:val="001652A1"/>
    <w:rsid w:val="0016739E"/>
    <w:rsid w:val="001678FE"/>
    <w:rsid w:val="001708A0"/>
    <w:rsid w:val="00170F0A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72EC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43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444B"/>
    <w:rsid w:val="001C52E5"/>
    <w:rsid w:val="001C580E"/>
    <w:rsid w:val="001C6504"/>
    <w:rsid w:val="001C66D0"/>
    <w:rsid w:val="001C6DDF"/>
    <w:rsid w:val="001C78DD"/>
    <w:rsid w:val="001D09D7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629F"/>
    <w:rsid w:val="001F7444"/>
    <w:rsid w:val="001F7F06"/>
    <w:rsid w:val="001F7F12"/>
    <w:rsid w:val="0020039D"/>
    <w:rsid w:val="00200DC2"/>
    <w:rsid w:val="00202288"/>
    <w:rsid w:val="00203818"/>
    <w:rsid w:val="00204539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0BEE"/>
    <w:rsid w:val="00260D5E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77D2C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37EC"/>
    <w:rsid w:val="00294739"/>
    <w:rsid w:val="002967CA"/>
    <w:rsid w:val="00296997"/>
    <w:rsid w:val="002A0005"/>
    <w:rsid w:val="002A21EF"/>
    <w:rsid w:val="002A28B8"/>
    <w:rsid w:val="002A2B29"/>
    <w:rsid w:val="002A2DB8"/>
    <w:rsid w:val="002A2F46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8AA"/>
    <w:rsid w:val="002B1DEB"/>
    <w:rsid w:val="002B7975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85B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3BA4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160"/>
    <w:rsid w:val="003402AA"/>
    <w:rsid w:val="00340A42"/>
    <w:rsid w:val="00340EF4"/>
    <w:rsid w:val="003410DE"/>
    <w:rsid w:val="00341C15"/>
    <w:rsid w:val="003422CF"/>
    <w:rsid w:val="003427ED"/>
    <w:rsid w:val="00343396"/>
    <w:rsid w:val="00345E79"/>
    <w:rsid w:val="003467F1"/>
    <w:rsid w:val="0034695D"/>
    <w:rsid w:val="00346C22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1E4D"/>
    <w:rsid w:val="00392916"/>
    <w:rsid w:val="0039371B"/>
    <w:rsid w:val="0039562F"/>
    <w:rsid w:val="003963AA"/>
    <w:rsid w:val="003A12EF"/>
    <w:rsid w:val="003A1A30"/>
    <w:rsid w:val="003A1D44"/>
    <w:rsid w:val="003A2171"/>
    <w:rsid w:val="003A25D8"/>
    <w:rsid w:val="003A3E9B"/>
    <w:rsid w:val="003A43A7"/>
    <w:rsid w:val="003A50D0"/>
    <w:rsid w:val="003A603C"/>
    <w:rsid w:val="003A67BD"/>
    <w:rsid w:val="003A6AEF"/>
    <w:rsid w:val="003B300F"/>
    <w:rsid w:val="003B33F2"/>
    <w:rsid w:val="003B3DAB"/>
    <w:rsid w:val="003B40E2"/>
    <w:rsid w:val="003B69BC"/>
    <w:rsid w:val="003B75B9"/>
    <w:rsid w:val="003B7A63"/>
    <w:rsid w:val="003C105C"/>
    <w:rsid w:val="003C10DF"/>
    <w:rsid w:val="003C22F6"/>
    <w:rsid w:val="003C25A0"/>
    <w:rsid w:val="003C35F5"/>
    <w:rsid w:val="003C4A74"/>
    <w:rsid w:val="003C4B02"/>
    <w:rsid w:val="003C5CAE"/>
    <w:rsid w:val="003C5D66"/>
    <w:rsid w:val="003D05E9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968"/>
    <w:rsid w:val="00412BCE"/>
    <w:rsid w:val="00412D8E"/>
    <w:rsid w:val="00412F3C"/>
    <w:rsid w:val="0041456A"/>
    <w:rsid w:val="004147AB"/>
    <w:rsid w:val="00417637"/>
    <w:rsid w:val="00417E8C"/>
    <w:rsid w:val="004201A0"/>
    <w:rsid w:val="004207CF"/>
    <w:rsid w:val="004207FB"/>
    <w:rsid w:val="004249D3"/>
    <w:rsid w:val="004252E6"/>
    <w:rsid w:val="00425494"/>
    <w:rsid w:val="004254D4"/>
    <w:rsid w:val="004255D2"/>
    <w:rsid w:val="00426BB3"/>
    <w:rsid w:val="00430E08"/>
    <w:rsid w:val="0043105F"/>
    <w:rsid w:val="004312CC"/>
    <w:rsid w:val="004317E4"/>
    <w:rsid w:val="0043182E"/>
    <w:rsid w:val="00432D86"/>
    <w:rsid w:val="00435628"/>
    <w:rsid w:val="00435AA7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F13"/>
    <w:rsid w:val="00453444"/>
    <w:rsid w:val="00453F1F"/>
    <w:rsid w:val="00454A93"/>
    <w:rsid w:val="0045590B"/>
    <w:rsid w:val="00456CB3"/>
    <w:rsid w:val="00457065"/>
    <w:rsid w:val="00457C4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154C"/>
    <w:rsid w:val="004844B2"/>
    <w:rsid w:val="00484570"/>
    <w:rsid w:val="00484BF6"/>
    <w:rsid w:val="00485E38"/>
    <w:rsid w:val="004867B9"/>
    <w:rsid w:val="00486FA5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0E5"/>
    <w:rsid w:val="004A620F"/>
    <w:rsid w:val="004A6C2A"/>
    <w:rsid w:val="004A6C63"/>
    <w:rsid w:val="004A6E66"/>
    <w:rsid w:val="004A7343"/>
    <w:rsid w:val="004A76DA"/>
    <w:rsid w:val="004B07EF"/>
    <w:rsid w:val="004B09C2"/>
    <w:rsid w:val="004B1369"/>
    <w:rsid w:val="004B2096"/>
    <w:rsid w:val="004B3BB7"/>
    <w:rsid w:val="004B4CBF"/>
    <w:rsid w:val="004B741F"/>
    <w:rsid w:val="004B7DB1"/>
    <w:rsid w:val="004C0460"/>
    <w:rsid w:val="004C0587"/>
    <w:rsid w:val="004C0949"/>
    <w:rsid w:val="004C1695"/>
    <w:rsid w:val="004C16E2"/>
    <w:rsid w:val="004C2309"/>
    <w:rsid w:val="004C2F76"/>
    <w:rsid w:val="004C51E8"/>
    <w:rsid w:val="004C58A8"/>
    <w:rsid w:val="004C5E02"/>
    <w:rsid w:val="004C6499"/>
    <w:rsid w:val="004C7030"/>
    <w:rsid w:val="004C76BF"/>
    <w:rsid w:val="004D406C"/>
    <w:rsid w:val="004D4F4F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698"/>
    <w:rsid w:val="004E2FF1"/>
    <w:rsid w:val="004E307E"/>
    <w:rsid w:val="004E4FEE"/>
    <w:rsid w:val="004E52E1"/>
    <w:rsid w:val="004E6794"/>
    <w:rsid w:val="004E6E82"/>
    <w:rsid w:val="004E70DE"/>
    <w:rsid w:val="004F0D29"/>
    <w:rsid w:val="004F2CBD"/>
    <w:rsid w:val="004F2DE1"/>
    <w:rsid w:val="004F33B5"/>
    <w:rsid w:val="004F3401"/>
    <w:rsid w:val="004F493F"/>
    <w:rsid w:val="004F5DAC"/>
    <w:rsid w:val="004F7054"/>
    <w:rsid w:val="0050018B"/>
    <w:rsid w:val="00501A32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E3E"/>
    <w:rsid w:val="00532ECA"/>
    <w:rsid w:val="005340A0"/>
    <w:rsid w:val="005352F1"/>
    <w:rsid w:val="005353EC"/>
    <w:rsid w:val="00535804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0F6"/>
    <w:rsid w:val="0054120C"/>
    <w:rsid w:val="005414B4"/>
    <w:rsid w:val="005415F1"/>
    <w:rsid w:val="0054199E"/>
    <w:rsid w:val="0054252E"/>
    <w:rsid w:val="00545750"/>
    <w:rsid w:val="005459D1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651C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121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74"/>
    <w:rsid w:val="005D2584"/>
    <w:rsid w:val="005D28B6"/>
    <w:rsid w:val="005D2982"/>
    <w:rsid w:val="005D4870"/>
    <w:rsid w:val="005D4C47"/>
    <w:rsid w:val="005D509B"/>
    <w:rsid w:val="005D55F0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74E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17BF6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B1B"/>
    <w:rsid w:val="00644F07"/>
    <w:rsid w:val="006462D5"/>
    <w:rsid w:val="006500C9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14A5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77E2D"/>
    <w:rsid w:val="00681A51"/>
    <w:rsid w:val="00681D35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716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4A6"/>
    <w:rsid w:val="006A76A5"/>
    <w:rsid w:val="006A76B2"/>
    <w:rsid w:val="006B0602"/>
    <w:rsid w:val="006B1BBB"/>
    <w:rsid w:val="006B1D8D"/>
    <w:rsid w:val="006B2569"/>
    <w:rsid w:val="006B2D86"/>
    <w:rsid w:val="006B3B91"/>
    <w:rsid w:val="006B3E78"/>
    <w:rsid w:val="006B4151"/>
    <w:rsid w:val="006B5665"/>
    <w:rsid w:val="006B5EEC"/>
    <w:rsid w:val="006B5FEE"/>
    <w:rsid w:val="006B6FF3"/>
    <w:rsid w:val="006C05D1"/>
    <w:rsid w:val="006C1881"/>
    <w:rsid w:val="006C1A8C"/>
    <w:rsid w:val="006C2A5B"/>
    <w:rsid w:val="006C327F"/>
    <w:rsid w:val="006C3BF0"/>
    <w:rsid w:val="006C4E92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E1E0C"/>
    <w:rsid w:val="006E3137"/>
    <w:rsid w:val="006E4146"/>
    <w:rsid w:val="006E472D"/>
    <w:rsid w:val="006E50BD"/>
    <w:rsid w:val="006E5743"/>
    <w:rsid w:val="006E618C"/>
    <w:rsid w:val="006E7ADF"/>
    <w:rsid w:val="006F11A0"/>
    <w:rsid w:val="006F4042"/>
    <w:rsid w:val="006F4497"/>
    <w:rsid w:val="006F4FC3"/>
    <w:rsid w:val="006F58BE"/>
    <w:rsid w:val="00700B57"/>
    <w:rsid w:val="007023C3"/>
    <w:rsid w:val="00703D85"/>
    <w:rsid w:val="00703E2F"/>
    <w:rsid w:val="007041E3"/>
    <w:rsid w:val="00704555"/>
    <w:rsid w:val="0070591D"/>
    <w:rsid w:val="007074DD"/>
    <w:rsid w:val="007105C2"/>
    <w:rsid w:val="00710C9E"/>
    <w:rsid w:val="00710FF1"/>
    <w:rsid w:val="007116F7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895"/>
    <w:rsid w:val="00721F46"/>
    <w:rsid w:val="00722716"/>
    <w:rsid w:val="007227A6"/>
    <w:rsid w:val="00723064"/>
    <w:rsid w:val="0072306C"/>
    <w:rsid w:val="007236BB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322A"/>
    <w:rsid w:val="007446F6"/>
    <w:rsid w:val="00744993"/>
    <w:rsid w:val="00744E3F"/>
    <w:rsid w:val="00745580"/>
    <w:rsid w:val="007458C3"/>
    <w:rsid w:val="00745E8A"/>
    <w:rsid w:val="007461B6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317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1550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3326"/>
    <w:rsid w:val="007944A4"/>
    <w:rsid w:val="00795B23"/>
    <w:rsid w:val="00796DA4"/>
    <w:rsid w:val="00797D37"/>
    <w:rsid w:val="007A0294"/>
    <w:rsid w:val="007A2B20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CC0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1DE"/>
    <w:rsid w:val="007D5581"/>
    <w:rsid w:val="007D5B04"/>
    <w:rsid w:val="007D6DED"/>
    <w:rsid w:val="007D72C4"/>
    <w:rsid w:val="007D791A"/>
    <w:rsid w:val="007D7A21"/>
    <w:rsid w:val="007D7A9A"/>
    <w:rsid w:val="007E0782"/>
    <w:rsid w:val="007E1677"/>
    <w:rsid w:val="007E3373"/>
    <w:rsid w:val="007E4D20"/>
    <w:rsid w:val="007E5201"/>
    <w:rsid w:val="007E5B86"/>
    <w:rsid w:val="007E6477"/>
    <w:rsid w:val="007E686C"/>
    <w:rsid w:val="007E7BF9"/>
    <w:rsid w:val="007F169E"/>
    <w:rsid w:val="007F27B0"/>
    <w:rsid w:val="007F3437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48F6"/>
    <w:rsid w:val="008079D6"/>
    <w:rsid w:val="00807FA5"/>
    <w:rsid w:val="00811786"/>
    <w:rsid w:val="00811B5D"/>
    <w:rsid w:val="00811E6E"/>
    <w:rsid w:val="0081298A"/>
    <w:rsid w:val="008131C9"/>
    <w:rsid w:val="00813614"/>
    <w:rsid w:val="008139D4"/>
    <w:rsid w:val="00813E9A"/>
    <w:rsid w:val="00814488"/>
    <w:rsid w:val="00814941"/>
    <w:rsid w:val="0081512D"/>
    <w:rsid w:val="00820E35"/>
    <w:rsid w:val="008213FC"/>
    <w:rsid w:val="0082194D"/>
    <w:rsid w:val="00821D09"/>
    <w:rsid w:val="008221D1"/>
    <w:rsid w:val="00822687"/>
    <w:rsid w:val="008248F9"/>
    <w:rsid w:val="00825943"/>
    <w:rsid w:val="0082602C"/>
    <w:rsid w:val="00830377"/>
    <w:rsid w:val="00830C72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6DCC"/>
    <w:rsid w:val="00837BB2"/>
    <w:rsid w:val="00841233"/>
    <w:rsid w:val="00842136"/>
    <w:rsid w:val="008424CC"/>
    <w:rsid w:val="0084258D"/>
    <w:rsid w:val="00842E53"/>
    <w:rsid w:val="00843710"/>
    <w:rsid w:val="00845232"/>
    <w:rsid w:val="0084674F"/>
    <w:rsid w:val="0085034C"/>
    <w:rsid w:val="008514BA"/>
    <w:rsid w:val="00851C66"/>
    <w:rsid w:val="0085309A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316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04F0"/>
    <w:rsid w:val="00891455"/>
    <w:rsid w:val="00891564"/>
    <w:rsid w:val="0089193C"/>
    <w:rsid w:val="008931A1"/>
    <w:rsid w:val="00893C6D"/>
    <w:rsid w:val="00893E1F"/>
    <w:rsid w:val="00894688"/>
    <w:rsid w:val="00895638"/>
    <w:rsid w:val="00896BEC"/>
    <w:rsid w:val="00897055"/>
    <w:rsid w:val="00897597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67C"/>
    <w:rsid w:val="008B0B8E"/>
    <w:rsid w:val="008B394B"/>
    <w:rsid w:val="008B3CBF"/>
    <w:rsid w:val="008B4E64"/>
    <w:rsid w:val="008B59A2"/>
    <w:rsid w:val="008B634B"/>
    <w:rsid w:val="008B70F3"/>
    <w:rsid w:val="008B71D0"/>
    <w:rsid w:val="008C07E7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3F54"/>
    <w:rsid w:val="008E4550"/>
    <w:rsid w:val="008E5576"/>
    <w:rsid w:val="008E5DD0"/>
    <w:rsid w:val="008E67D9"/>
    <w:rsid w:val="008E7E83"/>
    <w:rsid w:val="008E7F70"/>
    <w:rsid w:val="008F07C5"/>
    <w:rsid w:val="008F08A5"/>
    <w:rsid w:val="008F10A4"/>
    <w:rsid w:val="008F12B3"/>
    <w:rsid w:val="008F16A8"/>
    <w:rsid w:val="008F1E56"/>
    <w:rsid w:val="008F2778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67EF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3F6F"/>
    <w:rsid w:val="00934300"/>
    <w:rsid w:val="00936214"/>
    <w:rsid w:val="00936BE0"/>
    <w:rsid w:val="009370F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4726B"/>
    <w:rsid w:val="0095049B"/>
    <w:rsid w:val="00950E40"/>
    <w:rsid w:val="009520CA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BAD"/>
    <w:rsid w:val="00957C7A"/>
    <w:rsid w:val="00960175"/>
    <w:rsid w:val="00960489"/>
    <w:rsid w:val="0096181B"/>
    <w:rsid w:val="00962C80"/>
    <w:rsid w:val="00963F67"/>
    <w:rsid w:val="00964304"/>
    <w:rsid w:val="0096450C"/>
    <w:rsid w:val="009659B5"/>
    <w:rsid w:val="00966185"/>
    <w:rsid w:val="00967C2C"/>
    <w:rsid w:val="0097147F"/>
    <w:rsid w:val="009724FD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5B"/>
    <w:rsid w:val="009A3900"/>
    <w:rsid w:val="009A5112"/>
    <w:rsid w:val="009A6816"/>
    <w:rsid w:val="009A693A"/>
    <w:rsid w:val="009A7596"/>
    <w:rsid w:val="009B016C"/>
    <w:rsid w:val="009B08BE"/>
    <w:rsid w:val="009B156A"/>
    <w:rsid w:val="009B33DF"/>
    <w:rsid w:val="009B4DF8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4F1"/>
    <w:rsid w:val="009D26EC"/>
    <w:rsid w:val="009D4D70"/>
    <w:rsid w:val="009D4F84"/>
    <w:rsid w:val="009D6695"/>
    <w:rsid w:val="009D70F6"/>
    <w:rsid w:val="009D7487"/>
    <w:rsid w:val="009E1F04"/>
    <w:rsid w:val="009E204F"/>
    <w:rsid w:val="009E2572"/>
    <w:rsid w:val="009E2F18"/>
    <w:rsid w:val="009E301D"/>
    <w:rsid w:val="009E3871"/>
    <w:rsid w:val="009E4439"/>
    <w:rsid w:val="009E4670"/>
    <w:rsid w:val="009E4781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584"/>
    <w:rsid w:val="009F7AA1"/>
    <w:rsid w:val="00A000B6"/>
    <w:rsid w:val="00A00982"/>
    <w:rsid w:val="00A00DA6"/>
    <w:rsid w:val="00A02FFE"/>
    <w:rsid w:val="00A04AB4"/>
    <w:rsid w:val="00A05663"/>
    <w:rsid w:val="00A058E8"/>
    <w:rsid w:val="00A05BCD"/>
    <w:rsid w:val="00A05E6D"/>
    <w:rsid w:val="00A102D9"/>
    <w:rsid w:val="00A1054B"/>
    <w:rsid w:val="00A133F8"/>
    <w:rsid w:val="00A17F12"/>
    <w:rsid w:val="00A2017A"/>
    <w:rsid w:val="00A21943"/>
    <w:rsid w:val="00A21C4B"/>
    <w:rsid w:val="00A22F72"/>
    <w:rsid w:val="00A238D4"/>
    <w:rsid w:val="00A242F4"/>
    <w:rsid w:val="00A25916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4F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562"/>
    <w:rsid w:val="00A519FE"/>
    <w:rsid w:val="00A51A91"/>
    <w:rsid w:val="00A520F8"/>
    <w:rsid w:val="00A52A3C"/>
    <w:rsid w:val="00A539E5"/>
    <w:rsid w:val="00A54316"/>
    <w:rsid w:val="00A55FFE"/>
    <w:rsid w:val="00A572B4"/>
    <w:rsid w:val="00A572E4"/>
    <w:rsid w:val="00A57FE2"/>
    <w:rsid w:val="00A61789"/>
    <w:rsid w:val="00A61E96"/>
    <w:rsid w:val="00A64717"/>
    <w:rsid w:val="00A655DA"/>
    <w:rsid w:val="00A669E9"/>
    <w:rsid w:val="00A67268"/>
    <w:rsid w:val="00A7073D"/>
    <w:rsid w:val="00A70E6B"/>
    <w:rsid w:val="00A7260E"/>
    <w:rsid w:val="00A727D0"/>
    <w:rsid w:val="00A72A44"/>
    <w:rsid w:val="00A73107"/>
    <w:rsid w:val="00A73AC5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87D1C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CC5"/>
    <w:rsid w:val="00AA3BA0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2F76"/>
    <w:rsid w:val="00AC31ED"/>
    <w:rsid w:val="00AC494F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D6A62"/>
    <w:rsid w:val="00AD770F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566D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5AAA"/>
    <w:rsid w:val="00B27AAA"/>
    <w:rsid w:val="00B30312"/>
    <w:rsid w:val="00B307EC"/>
    <w:rsid w:val="00B31019"/>
    <w:rsid w:val="00B31BC2"/>
    <w:rsid w:val="00B31C76"/>
    <w:rsid w:val="00B33524"/>
    <w:rsid w:val="00B33B17"/>
    <w:rsid w:val="00B34461"/>
    <w:rsid w:val="00B3540B"/>
    <w:rsid w:val="00B369D6"/>
    <w:rsid w:val="00B37106"/>
    <w:rsid w:val="00B37425"/>
    <w:rsid w:val="00B37B64"/>
    <w:rsid w:val="00B40BF7"/>
    <w:rsid w:val="00B424D0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1B51"/>
    <w:rsid w:val="00B63636"/>
    <w:rsid w:val="00B63D71"/>
    <w:rsid w:val="00B643B0"/>
    <w:rsid w:val="00B64B24"/>
    <w:rsid w:val="00B65217"/>
    <w:rsid w:val="00B656BF"/>
    <w:rsid w:val="00B72217"/>
    <w:rsid w:val="00B72B7B"/>
    <w:rsid w:val="00B7352C"/>
    <w:rsid w:val="00B73C73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5681"/>
    <w:rsid w:val="00B86768"/>
    <w:rsid w:val="00B8790E"/>
    <w:rsid w:val="00B90E57"/>
    <w:rsid w:val="00B91AAF"/>
    <w:rsid w:val="00B91AF0"/>
    <w:rsid w:val="00B95DA9"/>
    <w:rsid w:val="00BA019D"/>
    <w:rsid w:val="00BA0BBE"/>
    <w:rsid w:val="00BA1942"/>
    <w:rsid w:val="00BA2149"/>
    <w:rsid w:val="00BA2257"/>
    <w:rsid w:val="00BA40D5"/>
    <w:rsid w:val="00BA44E6"/>
    <w:rsid w:val="00BA5BB5"/>
    <w:rsid w:val="00BA613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652A"/>
    <w:rsid w:val="00BC6D49"/>
    <w:rsid w:val="00BC7BEB"/>
    <w:rsid w:val="00BD0847"/>
    <w:rsid w:val="00BD18A1"/>
    <w:rsid w:val="00BD1B1F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D738B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05A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39"/>
    <w:rsid w:val="00C2293C"/>
    <w:rsid w:val="00C2299E"/>
    <w:rsid w:val="00C22EB7"/>
    <w:rsid w:val="00C23059"/>
    <w:rsid w:val="00C246C3"/>
    <w:rsid w:val="00C256AE"/>
    <w:rsid w:val="00C26C85"/>
    <w:rsid w:val="00C27C3B"/>
    <w:rsid w:val="00C3005F"/>
    <w:rsid w:val="00C31A89"/>
    <w:rsid w:val="00C31E69"/>
    <w:rsid w:val="00C32FCB"/>
    <w:rsid w:val="00C332BC"/>
    <w:rsid w:val="00C33B3D"/>
    <w:rsid w:val="00C3480D"/>
    <w:rsid w:val="00C34CF6"/>
    <w:rsid w:val="00C359D9"/>
    <w:rsid w:val="00C36731"/>
    <w:rsid w:val="00C36A3F"/>
    <w:rsid w:val="00C36EE2"/>
    <w:rsid w:val="00C37566"/>
    <w:rsid w:val="00C408DA"/>
    <w:rsid w:val="00C40C54"/>
    <w:rsid w:val="00C40D09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C1E"/>
    <w:rsid w:val="00C57D57"/>
    <w:rsid w:val="00C60C03"/>
    <w:rsid w:val="00C60E64"/>
    <w:rsid w:val="00C617C6"/>
    <w:rsid w:val="00C6204D"/>
    <w:rsid w:val="00C62C41"/>
    <w:rsid w:val="00C63658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7D8E"/>
    <w:rsid w:val="00C9040F"/>
    <w:rsid w:val="00C90CE8"/>
    <w:rsid w:val="00C91589"/>
    <w:rsid w:val="00C9214B"/>
    <w:rsid w:val="00C928A8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97FAC"/>
    <w:rsid w:val="00CA057C"/>
    <w:rsid w:val="00CA13D8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6B9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2EDF"/>
    <w:rsid w:val="00CF3F73"/>
    <w:rsid w:val="00CF4297"/>
    <w:rsid w:val="00CF4D82"/>
    <w:rsid w:val="00CF5F86"/>
    <w:rsid w:val="00CF7168"/>
    <w:rsid w:val="00D00F91"/>
    <w:rsid w:val="00D01086"/>
    <w:rsid w:val="00D014D3"/>
    <w:rsid w:val="00D01B68"/>
    <w:rsid w:val="00D022E5"/>
    <w:rsid w:val="00D02F48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670"/>
    <w:rsid w:val="00D36C46"/>
    <w:rsid w:val="00D37307"/>
    <w:rsid w:val="00D37B1C"/>
    <w:rsid w:val="00D40E64"/>
    <w:rsid w:val="00D414E0"/>
    <w:rsid w:val="00D41AA9"/>
    <w:rsid w:val="00D42A46"/>
    <w:rsid w:val="00D439D1"/>
    <w:rsid w:val="00D44B5A"/>
    <w:rsid w:val="00D463CE"/>
    <w:rsid w:val="00D47EEA"/>
    <w:rsid w:val="00D47FF3"/>
    <w:rsid w:val="00D500C3"/>
    <w:rsid w:val="00D50A70"/>
    <w:rsid w:val="00D50A83"/>
    <w:rsid w:val="00D511EE"/>
    <w:rsid w:val="00D517ED"/>
    <w:rsid w:val="00D51AF5"/>
    <w:rsid w:val="00D51E83"/>
    <w:rsid w:val="00D528CD"/>
    <w:rsid w:val="00D52EB9"/>
    <w:rsid w:val="00D531BE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502A"/>
    <w:rsid w:val="00D669C3"/>
    <w:rsid w:val="00D669CF"/>
    <w:rsid w:val="00D70F16"/>
    <w:rsid w:val="00D74141"/>
    <w:rsid w:val="00D741CA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24C"/>
    <w:rsid w:val="00D92FCD"/>
    <w:rsid w:val="00D931E1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2B2F"/>
    <w:rsid w:val="00DB3580"/>
    <w:rsid w:val="00DB3FB9"/>
    <w:rsid w:val="00DB4CD7"/>
    <w:rsid w:val="00DB5592"/>
    <w:rsid w:val="00DB5823"/>
    <w:rsid w:val="00DB64A8"/>
    <w:rsid w:val="00DB6D06"/>
    <w:rsid w:val="00DB705D"/>
    <w:rsid w:val="00DC0D3A"/>
    <w:rsid w:val="00DC19EC"/>
    <w:rsid w:val="00DC1D9A"/>
    <w:rsid w:val="00DC51DA"/>
    <w:rsid w:val="00DC61C7"/>
    <w:rsid w:val="00DC6828"/>
    <w:rsid w:val="00DC709D"/>
    <w:rsid w:val="00DC7A3A"/>
    <w:rsid w:val="00DD0EA4"/>
    <w:rsid w:val="00DD0ED3"/>
    <w:rsid w:val="00DD1267"/>
    <w:rsid w:val="00DD1AB9"/>
    <w:rsid w:val="00DD22A9"/>
    <w:rsid w:val="00DD4B44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6354"/>
    <w:rsid w:val="00DE69D8"/>
    <w:rsid w:val="00DE7034"/>
    <w:rsid w:val="00DE7ABA"/>
    <w:rsid w:val="00DE7ABB"/>
    <w:rsid w:val="00DF1564"/>
    <w:rsid w:val="00DF19E7"/>
    <w:rsid w:val="00DF2B1B"/>
    <w:rsid w:val="00DF3436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10ACB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57E0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6C90"/>
    <w:rsid w:val="00E47415"/>
    <w:rsid w:val="00E475DB"/>
    <w:rsid w:val="00E479D5"/>
    <w:rsid w:val="00E47E8A"/>
    <w:rsid w:val="00E506AB"/>
    <w:rsid w:val="00E512AF"/>
    <w:rsid w:val="00E5181E"/>
    <w:rsid w:val="00E525BB"/>
    <w:rsid w:val="00E54694"/>
    <w:rsid w:val="00E560F3"/>
    <w:rsid w:val="00E56315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2A9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CE2"/>
    <w:rsid w:val="00E84D25"/>
    <w:rsid w:val="00E85D8F"/>
    <w:rsid w:val="00E86EA7"/>
    <w:rsid w:val="00E86F90"/>
    <w:rsid w:val="00E87511"/>
    <w:rsid w:val="00E87F29"/>
    <w:rsid w:val="00E902F2"/>
    <w:rsid w:val="00E91592"/>
    <w:rsid w:val="00E91F75"/>
    <w:rsid w:val="00E9289F"/>
    <w:rsid w:val="00E94684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1F9E"/>
    <w:rsid w:val="00EB21C9"/>
    <w:rsid w:val="00EB27B0"/>
    <w:rsid w:val="00EB2B52"/>
    <w:rsid w:val="00EB3133"/>
    <w:rsid w:val="00EB3B32"/>
    <w:rsid w:val="00EB54A7"/>
    <w:rsid w:val="00EB5D18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39"/>
    <w:rsid w:val="00F30B69"/>
    <w:rsid w:val="00F3140C"/>
    <w:rsid w:val="00F32F9A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4473"/>
    <w:rsid w:val="00F44D8F"/>
    <w:rsid w:val="00F45639"/>
    <w:rsid w:val="00F46B59"/>
    <w:rsid w:val="00F46BF5"/>
    <w:rsid w:val="00F47219"/>
    <w:rsid w:val="00F478D0"/>
    <w:rsid w:val="00F47BE2"/>
    <w:rsid w:val="00F50BB4"/>
    <w:rsid w:val="00F51EC8"/>
    <w:rsid w:val="00F5243A"/>
    <w:rsid w:val="00F52BFE"/>
    <w:rsid w:val="00F5331E"/>
    <w:rsid w:val="00F53D8E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336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4473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1D1F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7C73"/>
    <w:rsid w:val="00FB16FF"/>
    <w:rsid w:val="00FB342A"/>
    <w:rsid w:val="00FB3B75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56F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793326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right="47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793326"/>
    <w:pPr>
      <w:keepNext/>
      <w:numPr>
        <w:ilvl w:val="1"/>
        <w:numId w:val="1"/>
      </w:numPr>
      <w:pBdr>
        <w:bottom w:val="single" w:sz="6" w:space="2" w:color="624ABB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793326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793326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793326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C6365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owasp.org/index.php/Top_10_2013-Top_10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owasp.org/index.php/Top_10_2013-Top_1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yperlink" Target="https://www.castsoftware.com/use-cases/application-security" TargetMode="External"/><Relationship Id="rId10" Type="http://schemas.openxmlformats.org/officeDocument/2006/relationships/image" Target="media/image2.sv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software-intelligenc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E1B0-4C5B-94D2-A9335FC0678F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E1B0-4C5B-94D2-A9335FC0678F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E1B0-4C5B-94D2-A9335FC0678F}"/>
              </c:ext>
            </c:extLst>
          </c:dPt>
          <c:dPt>
            <c:idx val="3"/>
            <c:bubble3D val="0"/>
            <c:spPr>
              <a:solidFill>
                <a:schemeClr val="accent6">
                  <a:shade val="76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E1B0-4C5B-94D2-A9335FC0678F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E1B0-4C5B-94D2-A9335FC0678F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E1B0-4C5B-94D2-A9335FC0678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E1B0-4C5B-94D2-A9335FC0678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1B0-4C5B-94D2-A9335FC0678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C9DB99-9145-4B1A-B180-1338CD42C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314</TotalTime>
  <Pages>10</Pages>
  <Words>668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171</cp:revision>
  <cp:lastPrinted>2014-04-04T13:22:00Z</cp:lastPrinted>
  <dcterms:created xsi:type="dcterms:W3CDTF">2018-09-23T05:15:00Z</dcterms:created>
  <dcterms:modified xsi:type="dcterms:W3CDTF">2025-03-07T13:42:00Z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