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rFonts w:ascii="Verdana" w:hAnsi="Verdana"/>
          <w:bCs w:val="0"/>
          <w:noProof w:val="0"/>
          <w:sz w:val="18"/>
          <w:lang w:val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sz w:val="22"/>
          <w:lang w:val="en-US"/>
        </w:rPr>
      </w:sdtEndPr>
      <w:sdtContent>
        <w:p w14:paraId="751CAE01" w14:textId="67C9BE1D" w:rsidR="00CB4A2C" w:rsidRDefault="00E5149E" w:rsidP="00DB18C8">
          <w:pPr>
            <w:pStyle w:val="Caption"/>
          </w:pPr>
          <w: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418F5094" wp14:editId="15B3FB92">
                    <wp:simplePos x="0" y="0"/>
                    <wp:positionH relativeFrom="page">
                      <wp:posOffset>378373</wp:posOffset>
                    </wp:positionH>
                    <wp:positionV relativeFrom="page">
                      <wp:align>center</wp:align>
                    </wp:positionV>
                    <wp:extent cx="2194560" cy="9125712"/>
                    <wp:effectExtent l="0" t="0" r="635" b="1397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9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4635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237845" w14:textId="77777777" w:rsidR="00E5149E" w:rsidRDefault="00E5149E" w:rsidP="00E5149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63589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7030A0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18678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18F5094" id="Group 11" o:spid="_x0000_s1026" style="position:absolute;margin-left:29.8pt;margin-top:0;width:172.8pt;height:718.55pt;z-index:-251635712;mso-width-percent:330;mso-height-percent:950;mso-position-horizontal-relative:page;mso-position-vertical:center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" fillcolor="#b2b9ff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" adj="18883" fillcolor="#463589" stroked="f" strokeweight="2pt">
                      <v:textbox inset=",0,14.4pt,0">
                        <w:txbxContent>
                          <w:p w14:paraId="2C237845" w14:textId="77777777" w:rsidR="00E5149E" w:rsidRDefault="00E5149E" w:rsidP="00E5149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" path="m,l39,152,84,304r38,113l122,440,76,306,39,180,6,53,,xe" fillcolor="#463589" strokecolor="#463589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" path="m,l8,19,37,93r30,74l116,269r-8,l60,169,30,98,1,25,,xe" fillcolor="#463589" strokecolor="#463589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" path="m,l,,1,79r2,80l12,317,23,476,39,634,58,792,83,948r24,138l135,1223r5,49l138,1262,105,1106,77,949,53,792,35,634,20,476,9,317,2,159,,79,,xe" fillcolor="#463589" strokecolor="#463589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" path="m45,r,l35,66r-9,67l14,267,6,401,3,534,6,669r8,134l18,854r,-3l9,814,8,803,1,669,,534,3,401,12,267,25,132,34,66,45,xe" fillcolor="#463589" strokecolor="#463589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" path="m,l10,44r11,82l34,207r19,86l75,380r25,86l120,521r21,55l152,618r2,11l140,595,115,532,93,468,67,383,47,295,28,207,12,104,,xe" fillcolor="#463589" strokecolor="#463589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" path="m,l33,69r-9,l12,35,,xe" fillcolor="#463589" strokecolor="#463589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" path="m,l9,37r,3l15,93,5,49,,xe" fillcolor="#463589" strokecolor="#463589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63589" strokecolor="#463589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" path="m,l6,16r1,3l11,80r9,52l33,185r3,9l21,161,15,145,5,81,1,41,,xe" fillcolor="#463589" strokecolor="#463589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" path="m,l31,65r-8,l,xe" fillcolor="#463589" strokecolor="#463589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" path="m,l6,17,7,42,6,39,,23,,xe" fillcolor="#463589" strokecolor="#463589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" path="m,l6,16,21,49,33,84r12,34l44,118,13,53,11,42,,xe" fillcolor="#463589" strokecolor="#463589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" path="m,l41,155,86,309r39,116l125,450,79,311,41,183,7,54,,xe" fillcolor="#b2b9ff" strokecolor="#866ec2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" path="m,l8,20,37,96r32,74l118,275r-9,l61,174,30,100,,26,,xe" fillcolor="#b2b9ff" strokecolor="#463589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" path="m,l16,72r4,49l18,112,,31,,xe" fillcolor="#866ec2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" path="m,l11,46r11,83l36,211r19,90l76,389r27,87l123,533r21,55l155,632r3,11l142,608,118,544,95,478,69,391,47,302,29,212,13,107,,xe" fillcolor="#b2b9ff" strokecolor="#866ec2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" path="m,l33,71r-9,l11,36,,xe" fillcolor="#b2b9ff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" path="m,l8,37r,4l15,95,4,49,,xe" fillcolor="#866ec2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b2b9ff" strokecolor="#7030a0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" path="m,l6,15r1,3l12,80r9,54l33,188r4,8l22,162,15,146,5,81,1,40,,xe" fillcolor="#b2b9ff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186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" path="m,l31,66r-7,l,xe" fillcolor="#b2b9ff" strokecolor="#b2b9ff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" path="m,l7,16,22,50,33,86r13,35l45,121,14,55,11,44,,xe" fillcolor="#b2b9ff" strokecolor="#b2b9ff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7B5CA49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597AD3BE" w:rsidR="00B21BFE" w:rsidRPr="00287D8F" w:rsidRDefault="00000000">
                                <w:pPr>
                                  <w:pStyle w:val="NoSpacing"/>
                                  <w:rPr>
                                    <w:color w:val="624ABB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624ABB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53741" w:rsidRPr="00287D8F">
                                      <w:rPr>
                                        <w:rFonts w:hint="eastAsia"/>
                                        <w:color w:val="624ABB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B21BF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21BFE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9484665" w14:textId="597AD3BE" w:rsidR="00B21BFE" w:rsidRPr="00287D8F" w:rsidRDefault="00000000">
                          <w:pPr>
                            <w:pStyle w:val="NoSpacing"/>
                            <w:rPr>
                              <w:color w:val="624ABB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624ABB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53741" w:rsidRPr="00287D8F">
                                <w:rPr>
                                  <w:rFonts w:hint="eastAsia"/>
                                  <w:color w:val="624ABB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B21BF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21BFE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6388F6EC" w:rsidR="00CA74F4" w:rsidRDefault="00E5149E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  <w:r>
            <w:rPr>
              <w:rFonts w:asciiTheme="minorHAnsi" w:hAnsiTheme="minorHAnsi"/>
              <w:b/>
              <w:bCs/>
              <w:i/>
              <w:noProof/>
              <w:sz w:val="22"/>
            </w:rPr>
            <w:drawing>
              <wp:anchor distT="0" distB="0" distL="114300" distR="114300" simplePos="0" relativeHeight="251678720" behindDoc="0" locked="0" layoutInCell="1" allowOverlap="1" wp14:anchorId="1875B3C6" wp14:editId="72156DF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71675" cy="581025"/>
                <wp:effectExtent l="0" t="0" r="0" b="0"/>
                <wp:wrapSquare wrapText="bothSides"/>
                <wp:docPr id="2049466839" name="Graphic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466839" name="Graphic 2049466839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234AE34A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44A65525">
                    <wp:simplePos x="0" y="0"/>
                    <wp:positionH relativeFrom="page">
                      <wp:posOffset>2910177</wp:posOffset>
                    </wp:positionH>
                    <wp:positionV relativeFrom="page">
                      <wp:posOffset>1463040</wp:posOffset>
                    </wp:positionV>
                    <wp:extent cx="6014720" cy="3363402"/>
                    <wp:effectExtent l="0" t="0" r="5080" b="889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33634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56918B" w14:textId="6BF55800" w:rsidR="009305E8" w:rsidRPr="00287D8F" w:rsidRDefault="00B21BFE" w:rsidP="009305E8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</w:pPr>
                                <w:r w:rsidRPr="00287D8F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br/>
                                </w:r>
                                <w:r w:rsidR="009305E8" w:rsidRPr="00287D8F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t xml:space="preserve">CWE (2019) </w:t>
                                </w:r>
                                <w:r w:rsidR="00F65E83" w:rsidRPr="00287D8F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 xml:space="preserve">Top </w:t>
                                </w:r>
                                <w:r w:rsidR="009305E8" w:rsidRPr="00287D8F">
                                  <w:rPr>
                                    <w:rFonts w:asciiTheme="majorHAnsi" w:hAnsiTheme="majorHAnsi" w:cs="Arial" w:hint="eastAsia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>2</w:t>
                                </w:r>
                                <w:r w:rsidR="009305E8" w:rsidRPr="00287D8F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>5</w:t>
                                </w:r>
                                <w:r w:rsidR="00F65E83" w:rsidRPr="00287D8F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t xml:space="preserve"> </w:t>
                                </w:r>
                              </w:p>
                              <w:p w14:paraId="5709D450" w14:textId="411A33C6" w:rsidR="00B21BFE" w:rsidRPr="00287D8F" w:rsidRDefault="009305E8" w:rsidP="009305E8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</w:pPr>
                                <w:r w:rsidRPr="00287D8F">
                                  <w:rPr>
                                    <w:rFonts w:asciiTheme="majorHAnsi" w:hAnsiTheme="majorHAnsi" w:cs="Arial" w:hint="eastAsia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>合规报告</w:t>
                                </w:r>
                              </w:p>
                              <w:p w14:paraId="7B1C07F5" w14:textId="77777777" w:rsidR="00B21BFE" w:rsidRDefault="00B21BFE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3771B39C" w14:textId="77777777" w:rsidR="002D52E6" w:rsidRDefault="002D52E6" w:rsidP="002D52E6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20043812" w14:textId="77777777" w:rsidR="002D52E6" w:rsidRDefault="002D52E6" w:rsidP="002D52E6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5CE7E08E" w14:textId="77777777" w:rsidR="002D52E6" w:rsidRDefault="002D52E6" w:rsidP="002D52E6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7411AB9" w14:textId="75BF48E2" w:rsidR="00B21BFE" w:rsidRDefault="00B21BFE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653B1202" w14:textId="77777777" w:rsidR="00B21BFE" w:rsidRPr="00CA74F4" w:rsidRDefault="00B21BFE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B21BFE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B21BFE" w:rsidRPr="00B1237A" w:rsidRDefault="00B21BFE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B21BFE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B21BFE" w:rsidRPr="00B1237A" w:rsidRDefault="00B21BFE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B21BFE" w:rsidRDefault="00B21BF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29.15pt;margin-top:115.2pt;width:473.6pt;height:264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" filled="f" stroked="f" strokeweight=".5pt">
                    <v:textbox inset="0,0,0,0">
                      <w:txbxContent>
                        <w:p w14:paraId="1156918B" w14:textId="6BF55800" w:rsidR="009305E8" w:rsidRPr="00287D8F" w:rsidRDefault="00B21BFE" w:rsidP="009305E8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  <w:lang w:eastAsia="zh-CN"/>
                            </w:rPr>
                          </w:pPr>
                          <w:r w:rsidRPr="00287D8F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br/>
                          </w:r>
                          <w:r w:rsidR="009305E8" w:rsidRPr="00287D8F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t xml:space="preserve">CWE (2019) </w:t>
                          </w:r>
                          <w:r w:rsidR="00F65E83" w:rsidRPr="00287D8F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  <w:lang w:eastAsia="zh-CN"/>
                            </w:rPr>
                            <w:t xml:space="preserve">Top </w:t>
                          </w:r>
                          <w:r w:rsidR="009305E8" w:rsidRPr="00287D8F">
                            <w:rPr>
                              <w:rFonts w:asciiTheme="majorHAnsi" w:hAnsiTheme="majorHAnsi" w:cs="Arial" w:hint="eastAsia"/>
                              <w:b/>
                              <w:color w:val="624ABB"/>
                              <w:sz w:val="56"/>
                              <w:lang w:eastAsia="zh-CN"/>
                            </w:rPr>
                            <w:t>2</w:t>
                          </w:r>
                          <w:r w:rsidR="009305E8" w:rsidRPr="00287D8F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  <w:lang w:eastAsia="zh-CN"/>
                            </w:rPr>
                            <w:t>5</w:t>
                          </w:r>
                          <w:r w:rsidR="00F65E83" w:rsidRPr="00287D8F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t xml:space="preserve"> </w:t>
                          </w:r>
                        </w:p>
                        <w:p w14:paraId="5709D450" w14:textId="411A33C6" w:rsidR="00B21BFE" w:rsidRPr="00287D8F" w:rsidRDefault="009305E8" w:rsidP="009305E8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</w:pPr>
                          <w:r w:rsidRPr="00287D8F">
                            <w:rPr>
                              <w:rFonts w:asciiTheme="majorHAnsi" w:hAnsiTheme="majorHAnsi" w:cs="Arial" w:hint="eastAsia"/>
                              <w:b/>
                              <w:color w:val="624ABB"/>
                              <w:sz w:val="56"/>
                              <w:lang w:eastAsia="zh-CN"/>
                            </w:rPr>
                            <w:t>合规报告</w:t>
                          </w:r>
                        </w:p>
                        <w:p w14:paraId="7B1C07F5" w14:textId="77777777" w:rsidR="00B21BFE" w:rsidRDefault="00B21BFE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3771B39C" w14:textId="77777777" w:rsidR="002D52E6" w:rsidRDefault="002D52E6" w:rsidP="002D52E6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20043812" w14:textId="77777777" w:rsidR="002D52E6" w:rsidRDefault="002D52E6" w:rsidP="002D52E6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5CE7E08E" w14:textId="77777777" w:rsidR="002D52E6" w:rsidRDefault="002D52E6" w:rsidP="002D52E6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7411AB9" w14:textId="75BF48E2" w:rsidR="00B21BFE" w:rsidRDefault="00B21BFE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653B1202" w14:textId="77777777" w:rsidR="00B21BFE" w:rsidRPr="00CA74F4" w:rsidRDefault="00B21BFE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B21BFE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B21BFE" w:rsidRPr="00B1237A" w:rsidRDefault="00B21BFE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B21BFE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B21BFE" w:rsidRPr="00B1237A" w:rsidRDefault="00B21BFE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B21BFE" w:rsidRDefault="00B21BF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D296FB" w14:textId="176FE9A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6DF5C483" w:rsidR="00B21BFE" w:rsidRPr="00053741" w:rsidRDefault="00053741" w:rsidP="00F3760D">
                                <w:pPr>
                                  <w:rPr>
                                    <w:rFonts w:ascii="SimSun" w:eastAsia="SimSun" w:hAnsi="SimSun" w:cs="SimSun"/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SimSun" w:eastAsia="SimSun" w:hAnsi="SimSun" w:cs="SimSun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57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" filled="f" stroked="f" strokeweight=".5pt">
                    <v:textbox>
                      <w:txbxContent>
                        <w:p w14:paraId="70931857" w14:textId="6DF5C483" w:rsidR="00B21BFE" w:rsidRPr="00053741" w:rsidRDefault="00053741" w:rsidP="00F3760D">
                          <w:pPr>
                            <w:rPr>
                              <w:rFonts w:ascii="SimSun" w:eastAsia="SimSun" w:hAnsi="SimSun" w:cs="SimSun"/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="SimSun" w:eastAsia="SimSun" w:hAnsi="SimSun" w:cs="SimSun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3DDD4A96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22DC9C3" w14:textId="09E570FC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1A1FDAE" w14:textId="24491565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000000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0" w:name="Adresses"/>
      <w:bookmarkEnd w:id="0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6462E9DC" w14:textId="42AD32CD" w:rsidR="00BC72EC" w:rsidRPr="00287D8F" w:rsidRDefault="00CA74F4" w:rsidP="00EE0F23">
      <w:pPr>
        <w:pStyle w:val="Heading1"/>
        <w:numPr>
          <w:ilvl w:val="0"/>
          <w:numId w:val="0"/>
        </w:numPr>
        <w:ind w:left="357"/>
        <w:rPr>
          <w:noProof/>
          <w:color w:val="624ABB"/>
        </w:rPr>
      </w:pPr>
      <w:r w:rsidRPr="00015B29">
        <w:lastRenderedPageBreak/>
        <w:tab/>
      </w:r>
      <w:r w:rsidR="00BC72EC">
        <w:rPr>
          <w:rFonts w:hint="eastAsia"/>
        </w:rPr>
        <w:t>目录</w:t>
      </w:r>
      <w:r w:rsidR="00020F50">
        <w:tab/>
      </w:r>
      <w:r w:rsidR="00062BB2" w:rsidRPr="00287D8F">
        <w:rPr>
          <w:rFonts w:asciiTheme="majorHAnsi" w:hAnsiTheme="majorHAnsi" w:cs="Arial"/>
          <w:color w:val="624ABB"/>
        </w:rPr>
        <w:fldChar w:fldCharType="begin"/>
      </w:r>
      <w:r w:rsidR="00062BB2" w:rsidRPr="00287D8F">
        <w:rPr>
          <w:rFonts w:asciiTheme="majorHAnsi" w:hAnsiTheme="majorHAnsi"/>
          <w:color w:val="624ABB"/>
        </w:rPr>
        <w:instrText xml:space="preserve"> TOC \o "1-4" \n </w:instrText>
      </w:r>
      <w:r w:rsidR="00062BB2" w:rsidRPr="00287D8F">
        <w:rPr>
          <w:rFonts w:asciiTheme="majorHAnsi" w:hAnsiTheme="majorHAnsi" w:cs="Arial"/>
          <w:color w:val="624ABB"/>
        </w:rPr>
        <w:fldChar w:fldCharType="separate"/>
      </w:r>
    </w:p>
    <w:p w14:paraId="76B0E671" w14:textId="77777777" w:rsidR="00BC72EC" w:rsidRPr="00287D8F" w:rsidRDefault="00BC72EC" w:rsidP="00BC72EC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</w:pPr>
      <w:r w:rsidRPr="00287D8F">
        <w:rPr>
          <w:rFonts w:ascii="Times New Roman" w:eastAsiaTheme="majorEastAsia" w:hAnsi="Times New Roman"/>
          <w:b w:val="0"/>
          <w:bCs/>
          <w:noProof/>
          <w:color w:val="624ABB"/>
        </w:rPr>
        <w:t>1.</w:t>
      </w:r>
      <w:r w:rsidRPr="00287D8F">
        <w:rPr>
          <w:rFonts w:asciiTheme="minorHAnsi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  <w:tab/>
      </w:r>
      <w:r w:rsidRPr="00287D8F">
        <w:rPr>
          <w:rFonts w:ascii="Times New Roman" w:eastAsiaTheme="majorEastAsia" w:hAnsi="Times New Roman" w:hint="eastAsia"/>
          <w:b w:val="0"/>
          <w:bCs/>
          <w:noProof/>
          <w:color w:val="624ABB"/>
          <w:lang w:eastAsia="zh-CN"/>
        </w:rPr>
        <w:t>简介</w:t>
      </w:r>
    </w:p>
    <w:p w14:paraId="7B85613A" w14:textId="77777777" w:rsidR="00BC72EC" w:rsidRPr="00287D8F" w:rsidRDefault="00BC72EC" w:rsidP="00BC72EC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624ABB"/>
          <w:sz w:val="22"/>
          <w:szCs w:val="22"/>
          <w:lang w:eastAsia="zh-CN"/>
        </w:rPr>
      </w:pPr>
      <w:r w:rsidRPr="00287D8F">
        <w:rPr>
          <w:rFonts w:ascii="Times New Roman" w:eastAsiaTheme="majorEastAsia" w:hAnsi="Times New Roman"/>
          <w:bCs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287D8F">
        <w:rPr>
          <w:rFonts w:asciiTheme="minorHAnsi" w:hAnsiTheme="minorHAnsi" w:cstheme="minorBidi"/>
          <w:bCs/>
          <w:smallCaps w:val="0"/>
          <w:noProof/>
          <w:color w:val="624ABB"/>
          <w:sz w:val="22"/>
          <w:szCs w:val="22"/>
          <w:lang w:eastAsia="zh-CN"/>
        </w:rPr>
        <w:tab/>
      </w:r>
      <w:r w:rsidRPr="00287D8F">
        <w:rPr>
          <w:rFonts w:ascii="Times New Roman" w:eastAsiaTheme="majorEastAsia" w:hAnsi="Times New Roman" w:hint="eastAsia"/>
          <w:bCs/>
          <w:noProof/>
          <w:color w:val="624ABB"/>
          <w:lang w:eastAsia="zh-CN"/>
        </w:rPr>
        <w:t>应用特征</w:t>
      </w:r>
    </w:p>
    <w:p w14:paraId="46EFE8BA" w14:textId="77777777" w:rsidR="00BC72EC" w:rsidRPr="00287D8F" w:rsidRDefault="00BC72EC" w:rsidP="00BC72EC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</w:pPr>
      <w:r w:rsidRPr="00287D8F">
        <w:rPr>
          <w:rFonts w:ascii="Times New Roman" w:eastAsiaTheme="majorEastAsia" w:hAnsi="Times New Roman"/>
          <w:b w:val="0"/>
          <w:bCs/>
          <w:noProof/>
          <w:color w:val="624ABB"/>
        </w:rPr>
        <w:t>2.</w:t>
      </w:r>
      <w:r w:rsidRPr="00287D8F">
        <w:rPr>
          <w:rFonts w:asciiTheme="minorHAnsi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  <w:tab/>
      </w:r>
      <w:r w:rsidRPr="00287D8F">
        <w:rPr>
          <w:rFonts w:ascii="Times New Roman" w:eastAsiaTheme="majorEastAsia" w:hAnsi="Times New Roman"/>
          <w:b w:val="0"/>
          <w:bCs/>
          <w:noProof/>
          <w:color w:val="624ABB"/>
        </w:rPr>
        <w:t xml:space="preserve">CWE (2019) Top 25 </w:t>
      </w:r>
      <w:r w:rsidRPr="00287D8F">
        <w:rPr>
          <w:rFonts w:ascii="Times New Roman" w:eastAsiaTheme="majorEastAsia" w:hAnsi="Times New Roman" w:hint="eastAsia"/>
          <w:b w:val="0"/>
          <w:bCs/>
          <w:noProof/>
          <w:color w:val="624ABB"/>
          <w:lang w:eastAsia="zh-CN"/>
        </w:rPr>
        <w:t>总结</w:t>
      </w:r>
    </w:p>
    <w:p w14:paraId="7CC00EBE" w14:textId="77777777" w:rsidR="00BC72EC" w:rsidRPr="00287D8F" w:rsidRDefault="00BC72EC" w:rsidP="00BC72EC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624ABB"/>
          <w:sz w:val="22"/>
          <w:szCs w:val="22"/>
          <w:lang w:eastAsia="zh-CN"/>
        </w:rPr>
      </w:pPr>
      <w:r w:rsidRPr="00287D8F">
        <w:rPr>
          <w:rFonts w:ascii="Times New Roman" w:eastAsiaTheme="majorEastAsia" w:hAnsi="Times New Roman"/>
          <w:bCs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287D8F">
        <w:rPr>
          <w:rFonts w:asciiTheme="minorHAnsi" w:hAnsiTheme="minorHAnsi" w:cstheme="minorBidi"/>
          <w:bCs/>
          <w:smallCaps w:val="0"/>
          <w:noProof/>
          <w:color w:val="624ABB"/>
          <w:sz w:val="22"/>
          <w:szCs w:val="22"/>
          <w:lang w:eastAsia="zh-CN"/>
        </w:rPr>
        <w:tab/>
      </w:r>
      <w:r w:rsidRPr="00287D8F">
        <w:rPr>
          <w:rFonts w:ascii="Times New Roman" w:eastAsiaTheme="majorEastAsia" w:hAnsi="Times New Roman"/>
          <w:bCs/>
          <w:noProof/>
          <w:color w:val="624ABB"/>
        </w:rPr>
        <w:t xml:space="preserve">CWE (2019) Top 25 </w:t>
      </w:r>
      <w:r w:rsidRPr="00287D8F">
        <w:rPr>
          <w:rFonts w:ascii="Times New Roman" w:eastAsiaTheme="majorEastAsia" w:hAnsi="Times New Roman" w:hint="eastAsia"/>
          <w:bCs/>
          <w:noProof/>
          <w:color w:val="624ABB"/>
          <w:lang w:eastAsia="zh-CN"/>
        </w:rPr>
        <w:t>漏洞总结</w:t>
      </w:r>
    </w:p>
    <w:p w14:paraId="6F0293CB" w14:textId="66BBCBF4" w:rsidR="00BC72EC" w:rsidRPr="00287D8F" w:rsidRDefault="00BC72EC" w:rsidP="00BC72EC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</w:pPr>
      <w:r w:rsidRPr="00287D8F">
        <w:rPr>
          <w:rFonts w:ascii="Times New Roman" w:eastAsiaTheme="majorEastAsia" w:hAnsi="Times New Roman"/>
          <w:b w:val="0"/>
          <w:bCs/>
          <w:noProof/>
          <w:color w:val="624ABB"/>
        </w:rPr>
        <w:t>3.</w:t>
      </w:r>
      <w:r w:rsidRPr="00287D8F">
        <w:rPr>
          <w:rFonts w:asciiTheme="minorHAnsi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  <w:tab/>
      </w:r>
      <w:r w:rsidRPr="00287D8F">
        <w:rPr>
          <w:rFonts w:ascii="Times New Roman" w:eastAsiaTheme="majorEastAsia" w:hAnsi="Times New Roman"/>
          <w:b w:val="0"/>
          <w:bCs/>
          <w:noProof/>
          <w:color w:val="624ABB"/>
        </w:rPr>
        <w:t xml:space="preserve">CWE (2019) Top 25 </w:t>
      </w:r>
      <w:r w:rsidRPr="00287D8F">
        <w:rPr>
          <w:rFonts w:ascii="Times New Roman" w:eastAsiaTheme="majorEastAsia" w:hAnsi="Times New Roman"/>
          <w:b w:val="0"/>
          <w:bCs/>
          <w:noProof/>
          <w:color w:val="624ABB"/>
          <w:lang w:eastAsia="zh-CN"/>
        </w:rPr>
        <w:t>——</w:t>
      </w:r>
      <w:r w:rsidRPr="00287D8F">
        <w:rPr>
          <w:rFonts w:ascii="Times New Roman" w:eastAsiaTheme="majorEastAsia" w:hAnsi="Times New Roman"/>
          <w:b w:val="0"/>
          <w:bCs/>
          <w:noProof/>
          <w:color w:val="624ABB"/>
        </w:rPr>
        <w:t xml:space="preserve"> </w:t>
      </w:r>
      <w:r w:rsidRPr="00287D8F">
        <w:rPr>
          <w:rFonts w:ascii="Times New Roman" w:eastAsiaTheme="majorEastAsia" w:hAnsi="Times New Roman"/>
          <w:b w:val="0"/>
          <w:bCs/>
          <w:noProof/>
          <w:color w:val="624ABB"/>
          <w:lang w:eastAsia="zh-CN"/>
        </w:rPr>
        <w:t>CAST</w:t>
      </w:r>
      <w:r w:rsidRPr="00287D8F">
        <w:rPr>
          <w:rFonts w:ascii="Times New Roman" w:eastAsiaTheme="majorEastAsia" w:hAnsi="Times New Roman" w:hint="eastAsia"/>
          <w:b w:val="0"/>
          <w:bCs/>
          <w:noProof/>
          <w:color w:val="624ABB"/>
          <w:lang w:eastAsia="zh-CN"/>
        </w:rPr>
        <w:t>分析</w:t>
      </w:r>
      <w:r w:rsidR="00BA2AF3" w:rsidRPr="00287D8F">
        <w:rPr>
          <w:rFonts w:ascii="Times New Roman" w:eastAsiaTheme="majorEastAsia" w:hAnsi="Times New Roman" w:hint="eastAsia"/>
          <w:b w:val="0"/>
          <w:bCs/>
          <w:noProof/>
          <w:color w:val="624ABB"/>
          <w:lang w:eastAsia="zh-CN"/>
        </w:rPr>
        <w:t>结果</w:t>
      </w:r>
    </w:p>
    <w:p w14:paraId="50ECCDDA" w14:textId="77777777" w:rsidR="00BC72EC" w:rsidRPr="00287D8F" w:rsidRDefault="00BC72EC" w:rsidP="00BC72EC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</w:pPr>
      <w:r w:rsidRPr="00287D8F">
        <w:rPr>
          <w:rFonts w:ascii="Times New Roman" w:eastAsiaTheme="majorEastAsia" w:hAnsi="Times New Roman"/>
          <w:b w:val="0"/>
          <w:bCs/>
          <w:noProof/>
          <w:color w:val="624ABB"/>
        </w:rPr>
        <w:t>4.</w:t>
      </w:r>
      <w:r w:rsidRPr="00287D8F">
        <w:rPr>
          <w:rFonts w:asciiTheme="minorHAnsi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  <w:tab/>
      </w:r>
      <w:r w:rsidRPr="00287D8F">
        <w:rPr>
          <w:rFonts w:ascii="Times New Roman" w:eastAsiaTheme="majorEastAsia" w:hAnsi="Times New Roman" w:hint="eastAsia"/>
          <w:b w:val="0"/>
          <w:bCs/>
          <w:noProof/>
          <w:color w:val="624ABB"/>
          <w:lang w:eastAsia="zh-CN"/>
        </w:rPr>
        <w:t>附录</w:t>
      </w:r>
    </w:p>
    <w:p w14:paraId="27A20ED2" w14:textId="36456EF9" w:rsidR="00BC72EC" w:rsidRPr="00287D8F" w:rsidRDefault="00BC72EC" w:rsidP="00BC72EC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624ABB"/>
          <w:sz w:val="22"/>
          <w:szCs w:val="22"/>
          <w:lang w:eastAsia="zh-CN"/>
        </w:rPr>
      </w:pPr>
      <w:r w:rsidRPr="00287D8F">
        <w:rPr>
          <w:rFonts w:ascii="Times New Roman" w:eastAsiaTheme="majorEastAsia" w:hAnsi="Times New Roman"/>
          <w:bCs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</w:t>
      </w:r>
      <w:r w:rsidRPr="00287D8F">
        <w:rPr>
          <w:rFonts w:asciiTheme="minorHAnsi" w:hAnsiTheme="minorHAnsi" w:cstheme="minorBidi"/>
          <w:bCs/>
          <w:smallCaps w:val="0"/>
          <w:noProof/>
          <w:color w:val="624ABB"/>
          <w:sz w:val="22"/>
          <w:szCs w:val="22"/>
          <w:lang w:eastAsia="zh-CN"/>
        </w:rPr>
        <w:tab/>
      </w:r>
      <w:r w:rsidRPr="00287D8F">
        <w:rPr>
          <w:rFonts w:ascii="Times New Roman" w:eastAsiaTheme="majorEastAsia" w:hAnsi="Times New Roman" w:hint="eastAsia"/>
          <w:bCs/>
          <w:noProof/>
          <w:color w:val="624ABB"/>
          <w:lang w:eastAsia="zh-CN"/>
        </w:rPr>
        <w:t>关于</w:t>
      </w:r>
      <w:r w:rsidR="002A0956" w:rsidRPr="00287D8F">
        <w:rPr>
          <w:rFonts w:ascii="Times New Roman" w:eastAsiaTheme="majorEastAsia" w:hAnsi="Times New Roman" w:hint="eastAsia"/>
          <w:bCs/>
          <w:noProof/>
          <w:color w:val="624ABB"/>
          <w:lang w:eastAsia="zh-CN"/>
        </w:rPr>
        <w:t>CAST</w:t>
      </w:r>
      <w:r w:rsidRPr="00287D8F">
        <w:rPr>
          <w:rFonts w:ascii="Times New Roman" w:eastAsiaTheme="majorEastAsia" w:hAnsi="Times New Roman" w:hint="eastAsia"/>
          <w:bCs/>
          <w:noProof/>
          <w:color w:val="624ABB"/>
          <w:lang w:eastAsia="zh-CN"/>
        </w:rPr>
        <w:t>软件智能</w:t>
      </w:r>
    </w:p>
    <w:p w14:paraId="0F1F53FA" w14:textId="77777777" w:rsidR="00BC72EC" w:rsidRPr="00287D8F" w:rsidRDefault="00BC72EC" w:rsidP="00BC72EC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624ABB"/>
          <w:sz w:val="22"/>
          <w:szCs w:val="22"/>
          <w:lang w:eastAsia="zh-CN"/>
        </w:rPr>
      </w:pPr>
      <w:r w:rsidRPr="00287D8F">
        <w:rPr>
          <w:rFonts w:ascii="Times New Roman" w:eastAsiaTheme="majorEastAsia" w:hAnsi="Times New Roman"/>
          <w:bCs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</w:t>
      </w:r>
      <w:r w:rsidRPr="00287D8F">
        <w:rPr>
          <w:rFonts w:asciiTheme="minorHAnsi" w:hAnsiTheme="minorHAnsi" w:cstheme="minorBidi"/>
          <w:bCs/>
          <w:smallCaps w:val="0"/>
          <w:noProof/>
          <w:color w:val="624ABB"/>
          <w:sz w:val="22"/>
          <w:szCs w:val="22"/>
          <w:lang w:eastAsia="zh-CN"/>
        </w:rPr>
        <w:tab/>
      </w:r>
      <w:r w:rsidRPr="00287D8F">
        <w:rPr>
          <w:rFonts w:ascii="Times New Roman" w:eastAsiaTheme="majorEastAsia" w:hAnsi="Times New Roman" w:hint="eastAsia"/>
          <w:bCs/>
          <w:noProof/>
          <w:color w:val="624ABB"/>
          <w:lang w:eastAsia="zh-CN"/>
        </w:rPr>
        <w:t>关于</w:t>
      </w:r>
      <w:r w:rsidRPr="00287D8F">
        <w:rPr>
          <w:rFonts w:ascii="Times New Roman" w:eastAsiaTheme="majorEastAsia" w:hAnsi="Times New Roman"/>
          <w:bCs/>
          <w:noProof/>
          <w:color w:val="624ABB"/>
          <w:lang w:eastAsia="zh-CN"/>
        </w:rPr>
        <w:t>CAST</w:t>
      </w:r>
      <w:r w:rsidRPr="00287D8F">
        <w:rPr>
          <w:rFonts w:ascii="Times New Roman" w:eastAsiaTheme="majorEastAsia" w:hAnsi="Times New Roman" w:hint="eastAsia"/>
          <w:bCs/>
          <w:noProof/>
          <w:color w:val="624ABB"/>
          <w:lang w:eastAsia="zh-CN"/>
        </w:rPr>
        <w:t>安全性</w:t>
      </w:r>
    </w:p>
    <w:p w14:paraId="31007FBA" w14:textId="6AD071E0" w:rsidR="00C9214B" w:rsidRPr="00B1237A" w:rsidRDefault="00062BB2" w:rsidP="002638B2">
      <w:pPr>
        <w:ind w:left="0" w:right="657"/>
        <w:rPr>
          <w:sz w:val="16"/>
          <w:szCs w:val="16"/>
        </w:rPr>
      </w:pPr>
      <w:r w:rsidRPr="00287D8F">
        <w:rPr>
          <w:rFonts w:asciiTheme="majorHAnsi" w:hAnsiTheme="majorHAnsi"/>
          <w:caps/>
          <w:color w:val="624ABB"/>
          <w:sz w:val="22"/>
          <w:szCs w:val="16"/>
        </w:rPr>
        <w:fldChar w:fldCharType="end"/>
      </w:r>
    </w:p>
    <w:p w14:paraId="7B30C6D4" w14:textId="4DF346CA" w:rsidR="00874417" w:rsidRPr="00053741" w:rsidRDefault="00B1237A" w:rsidP="00287D8F">
      <w:pPr>
        <w:pStyle w:val="Heading1"/>
      </w:pPr>
      <w:r w:rsidRPr="00053741">
        <w:lastRenderedPageBreak/>
        <w:t xml:space="preserve"> </w:t>
      </w:r>
      <w:bookmarkStart w:id="1" w:name="_Toc23242755"/>
      <w:r w:rsidR="00053741" w:rsidRPr="00053741">
        <w:t>简介</w:t>
      </w:r>
      <w:bookmarkEnd w:id="1"/>
    </w:p>
    <w:p w14:paraId="68659DCE" w14:textId="29F42AF4" w:rsidR="00053741" w:rsidRPr="00053741" w:rsidRDefault="00053741" w:rsidP="00053741">
      <w:pPr>
        <w:spacing w:after="0" w:line="276" w:lineRule="auto"/>
        <w:ind w:right="657"/>
        <w:rPr>
          <w:rFonts w:ascii="Times New Roman" w:eastAsiaTheme="majorEastAsia" w:hAnsi="Times New Roman"/>
          <w:sz w:val="22"/>
          <w:szCs w:val="22"/>
        </w:rPr>
      </w:pPr>
      <w:bookmarkStart w:id="2" w:name="_Hlk530663297"/>
      <w:bookmarkStart w:id="3" w:name="_Toc380677725"/>
      <w:bookmarkStart w:id="4" w:name="_Toc531862288"/>
      <w:r w:rsidRPr="00053741">
        <w:rPr>
          <w:rFonts w:ascii="Times New Roman" w:eastAsiaTheme="majorEastAsia" w:hAnsi="Times New Roman"/>
          <w:sz w:val="22"/>
          <w:szCs w:val="22"/>
        </w:rPr>
        <w:t xml:space="preserve"> 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评估旨在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评估确定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应用安全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健康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状况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</w:rPr>
        <w:t>，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了解导致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当前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应用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安全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风险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的根本原因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</w:rPr>
        <w:t>，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并识别应用之后可能面临的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风险。评估使用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</w:rPr>
        <w:t>CAST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应用智能平台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</w:rPr>
        <w:t>（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053741">
        <w:rPr>
          <w:rFonts w:ascii="Times New Roman" w:eastAsiaTheme="majorEastAsia" w:hAnsi="Times New Roman"/>
          <w:sz w:val="22"/>
          <w:szCs w:val="22"/>
        </w:rPr>
        <w:t xml:space="preserve"> AIP</w:t>
      </w:r>
      <w:r w:rsidRPr="00053741">
        <w:rPr>
          <w:rFonts w:ascii="Times New Roman" w:eastAsiaTheme="majorEastAsia" w:hAnsi="Times New Roman"/>
          <w:sz w:val="22"/>
          <w:szCs w:val="22"/>
        </w:rPr>
        <w:t>）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对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应用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进行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自动扫描，</w:t>
      </w:r>
      <w:proofErr w:type="gramStart"/>
      <w:r w:rsidRPr="00053741">
        <w:rPr>
          <w:rFonts w:ascii="Times New Roman" w:eastAsiaTheme="majorEastAsia" w:hAnsi="Times New Roman"/>
          <w:sz w:val="22"/>
          <w:szCs w:val="22"/>
        </w:rPr>
        <w:t>根据</w:t>
      </w:r>
      <w:proofErr w:type="spellEnd"/>
      <w:r w:rsidRPr="00053741">
        <w:rPr>
          <w:rFonts w:ascii="Times New Roman" w:eastAsiaTheme="majorEastAsia" w:hAnsi="Times New Roman"/>
          <w:noProof/>
          <w:sz w:val="22"/>
          <w:szCs w:val="22"/>
          <w:lang w:eastAsia="zh-CN"/>
        </w:rPr>
        <w:t>“</w:t>
      </w:r>
      <w:proofErr w:type="gramEnd"/>
      <w:r w:rsidRPr="00053741">
        <w:rPr>
          <w:rFonts w:ascii="Times New Roman" w:eastAsiaTheme="majorEastAsia" w:hAnsi="Times New Roman"/>
          <w:noProof/>
          <w:sz w:val="22"/>
          <w:szCs w:val="22"/>
        </w:rPr>
        <w:t xml:space="preserve">CWE </w:t>
      </w:r>
      <w:r w:rsidR="002B21A6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Top</w:t>
      </w:r>
      <w:r w:rsidR="002B21A6">
        <w:rPr>
          <w:rFonts w:ascii="Times New Roman" w:eastAsiaTheme="majorEastAsia" w:hAnsi="Times New Roman"/>
          <w:noProof/>
          <w:sz w:val="22"/>
          <w:szCs w:val="22"/>
          <w:lang w:eastAsia="zh-CN"/>
        </w:rPr>
        <w:t>25</w:t>
      </w:r>
      <w:r w:rsidRPr="00053741">
        <w:rPr>
          <w:rFonts w:ascii="Times New Roman" w:eastAsiaTheme="majorEastAsia" w:hAnsi="Times New Roman"/>
          <w:noProof/>
          <w:sz w:val="22"/>
          <w:szCs w:val="22"/>
          <w:lang w:eastAsia="zh-CN"/>
        </w:rPr>
        <w:t>软件错误</w:t>
      </w:r>
      <w:r w:rsidRPr="00053741">
        <w:rPr>
          <w:rFonts w:ascii="Times New Roman" w:eastAsiaTheme="majorEastAsia" w:hAnsi="Times New Roman"/>
          <w:noProof/>
          <w:sz w:val="22"/>
          <w:szCs w:val="22"/>
          <w:lang w:eastAsia="zh-CN"/>
        </w:rPr>
        <w:t>”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来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审查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架构</w:t>
      </w:r>
      <w:r w:rsidRPr="00053741">
        <w:rPr>
          <w:rFonts w:ascii="Times New Roman" w:eastAsiaTheme="majorEastAsia" w:hAnsi="Times New Roman"/>
          <w:sz w:val="22"/>
          <w:szCs w:val="22"/>
        </w:rPr>
        <w:t>、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设计和代码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</w:rPr>
        <w:t>。</w:t>
      </w:r>
    </w:p>
    <w:p w14:paraId="1D63C86C" w14:textId="77777777" w:rsidR="00053741" w:rsidRPr="00053741" w:rsidRDefault="00053741" w:rsidP="00053741">
      <w:pPr>
        <w:spacing w:after="0" w:line="276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180C8FE2" w14:textId="77777777" w:rsidR="00053741" w:rsidRPr="00053741" w:rsidRDefault="00053741" w:rsidP="00053741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r w:rsidRPr="00053741">
        <w:rPr>
          <w:rFonts w:ascii="Times New Roman" w:eastAsiaTheme="majorEastAsia" w:hAnsi="Times New Roman"/>
          <w:sz w:val="22"/>
          <w:szCs w:val="22"/>
        </w:rPr>
        <w:t>CAST AIP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采用的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质量规则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来自权威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行业标准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</w:rPr>
        <w:t>（</w:t>
      </w:r>
      <w:r w:rsidRPr="00053741">
        <w:rPr>
          <w:rFonts w:ascii="Times New Roman" w:eastAsiaTheme="majorEastAsia" w:hAnsi="Times New Roman"/>
          <w:sz w:val="22"/>
          <w:szCs w:val="22"/>
        </w:rPr>
        <w:t>OWASP, CWE, CISQ, STIG, PCI, NIST</w:t>
      </w:r>
      <w:r w:rsidRPr="00053741">
        <w:rPr>
          <w:rFonts w:ascii="Times New Roman" w:eastAsiaTheme="majorEastAsia" w:hAnsi="Times New Roman"/>
          <w:sz w:val="22"/>
          <w:szCs w:val="22"/>
        </w:rPr>
        <w:t>）。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具有独特的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数据流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分析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和系统级分析（从表示层到数据库层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</w:rPr>
        <w:t>）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能力</w:t>
      </w:r>
      <w:r w:rsidRPr="00053741">
        <w:rPr>
          <w:rFonts w:ascii="Times New Roman" w:eastAsiaTheme="majorEastAsia" w:hAnsi="Times New Roman"/>
          <w:sz w:val="22"/>
          <w:szCs w:val="22"/>
        </w:rPr>
        <w:t>，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提供准确的安全发现，减少误报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</w:rPr>
        <w:t>。</w:t>
      </w:r>
    </w:p>
    <w:p w14:paraId="18D348BE" w14:textId="4DD11028" w:rsidR="007374BB" w:rsidRPr="00053741" w:rsidRDefault="007374BB" w:rsidP="007374BB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120AFFF5" w14:textId="7AE63EAC" w:rsidR="00874417" w:rsidRPr="00053741" w:rsidRDefault="00053741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5" w:name="_Toc23242756"/>
      <w:bookmarkEnd w:id="2"/>
      <w:bookmarkEnd w:id="3"/>
      <w:bookmarkEnd w:id="4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应用特征</w:t>
      </w:r>
      <w:bookmarkEnd w:id="5"/>
    </w:p>
    <w:p w14:paraId="4B0A16FF" w14:textId="77777777" w:rsidR="00C60C03" w:rsidRPr="00053741" w:rsidRDefault="00C60C03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57607990" w14:textId="213B0B44" w:rsidR="007B070B" w:rsidRPr="00053741" w:rsidRDefault="00AE0530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6C3BFE">
        <w:rPr>
          <w:rFonts w:ascii="Times New Roman" w:eastAsiaTheme="majorEastAsia" w:hAnsi="Times New Roman" w:hint="eastAsia"/>
          <w:sz w:val="22"/>
          <w:szCs w:val="22"/>
        </w:rPr>
        <w:t>本评估仅关注指定应用的技术实现</w:t>
      </w:r>
      <w:proofErr w:type="gramEnd"/>
      <w:r w:rsidRPr="006C3BFE">
        <w:rPr>
          <w:rFonts w:ascii="Times New Roman" w:eastAsiaTheme="majorEastAsia" w:hAnsi="Times New Roman" w:hint="eastAsia"/>
          <w:sz w:val="22"/>
          <w:szCs w:val="22"/>
        </w:rPr>
        <w:t>（从数据库到用户界面</w:t>
      </w:r>
      <w:proofErr w:type="spellEnd"/>
      <w:r w:rsidRPr="006C3BFE">
        <w:rPr>
          <w:rFonts w:ascii="Times New Roman" w:eastAsiaTheme="majorEastAsia" w:hAnsi="Times New Roman" w:hint="eastAsia"/>
          <w:sz w:val="22"/>
          <w:szCs w:val="22"/>
        </w:rPr>
        <w:t>），不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分析业务</w:t>
      </w:r>
      <w:proofErr w:type="spellStart"/>
      <w:r w:rsidRPr="006C3BFE">
        <w:rPr>
          <w:rFonts w:ascii="Times New Roman" w:eastAsiaTheme="majorEastAsia" w:hAnsi="Times New Roman" w:hint="eastAsia"/>
          <w:sz w:val="22"/>
          <w:szCs w:val="22"/>
        </w:rPr>
        <w:t>功能</w:t>
      </w:r>
      <w:proofErr w:type="spellEnd"/>
      <w:r w:rsidRPr="006C3BFE">
        <w:rPr>
          <w:rFonts w:ascii="Times New Roman" w:eastAsiaTheme="majorEastAsia" w:hAnsi="Times New Roman" w:hint="eastAsia"/>
          <w:sz w:val="22"/>
          <w:szCs w:val="22"/>
        </w:rPr>
        <w:t>。</w:t>
      </w:r>
      <w:r w:rsidRPr="006C3BFE">
        <w:rPr>
          <w:rFonts w:ascii="Times New Roman" w:eastAsiaTheme="majorEastAsia" w:hAnsi="Times New Roman" w:hint="eastAsia"/>
          <w:sz w:val="22"/>
          <w:szCs w:val="22"/>
        </w:rPr>
        <w:t xml:space="preserve">       </w:t>
      </w:r>
    </w:p>
    <w:p w14:paraId="2B2460C1" w14:textId="77777777" w:rsidR="007B070B" w:rsidRPr="00053741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053741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pPr w:leftFromText="180" w:rightFromText="180" w:vertAnchor="text" w:horzAnchor="page" w:tblpX="6769" w:tblpY="147"/>
        <w:tblW w:w="3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2638B2" w:rsidRPr="00053741" w14:paraId="6CC2F71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2AD187D1" w:rsidR="002638B2" w:rsidRPr="00053741" w:rsidRDefault="0082360D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/>
                <w:bCs/>
                <w:noProof/>
                <w:sz w:val="22"/>
                <w:szCs w:val="22"/>
                <w:lang w:val="en-GB" w:eastAsia="zh-CN"/>
              </w:rPr>
              <w:t>名称</w:t>
            </w:r>
          </w:p>
        </w:tc>
        <w:tc>
          <w:tcPr>
            <w:tcW w:w="1679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0E8F885B" w:rsidR="002638B2" w:rsidRPr="00053741" w:rsidRDefault="0082360D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/>
                <w:bCs/>
                <w:noProof/>
                <w:sz w:val="22"/>
                <w:szCs w:val="22"/>
                <w:lang w:val="en-GB" w:eastAsia="zh-CN"/>
              </w:rPr>
              <w:t>值</w:t>
            </w:r>
          </w:p>
        </w:tc>
      </w:tr>
      <w:tr w:rsidR="002638B2" w:rsidRPr="00053741" w14:paraId="57F86C42" w14:textId="77777777" w:rsidTr="002638B2">
        <w:trPr>
          <w:trHeight w:val="303"/>
        </w:trPr>
        <w:tc>
          <w:tcPr>
            <w:tcW w:w="2111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77777777" w:rsidR="002638B2" w:rsidRPr="00053741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053741" w:rsidRDefault="002638B2" w:rsidP="00DB21F7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053741" w14:paraId="7E2605E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77777777" w:rsidR="002638B2" w:rsidRPr="00053741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053741" w:rsidRDefault="002638B2" w:rsidP="00DB21F7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053741" w14:paraId="7F26FC58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77777777" w:rsidR="002638B2" w:rsidRPr="00053741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053741" w:rsidRDefault="002638B2" w:rsidP="00DB21F7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053741" w14:paraId="6A618DB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77777777" w:rsidR="002638B2" w:rsidRPr="00053741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053741" w:rsidRDefault="002638B2" w:rsidP="00DB21F7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053741" w14:paraId="6B48912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77777777" w:rsidR="002638B2" w:rsidRPr="00053741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053741" w:rsidRDefault="002638B2" w:rsidP="00DB21F7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2DA0A4FB" w14:textId="67EC962F" w:rsidR="007B070B" w:rsidRPr="00EE103E" w:rsidRDefault="00966A11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4"/>
          <w:szCs w:val="24"/>
        </w:rPr>
      </w:pPr>
      <w:r w:rsidRPr="00053741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7A4A689B" wp14:editId="6B752FCA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E00623D" w14:textId="0ADA51C5" w:rsidR="00053741" w:rsidRPr="006C3BFE" w:rsidRDefault="00053741" w:rsidP="00053741">
      <w:pPr>
        <w:spacing w:line="276" w:lineRule="auto"/>
        <w:ind w:right="657"/>
        <w:rPr>
          <w:rFonts w:ascii="Times New Roman" w:eastAsiaTheme="majorEastAsia" w:hAnsi="Times New Roman"/>
          <w:i/>
          <w:iCs/>
          <w:noProof/>
          <w:sz w:val="20"/>
        </w:rPr>
      </w:pPr>
      <w:r w:rsidRPr="00EE103E">
        <w:rPr>
          <w:rFonts w:ascii="Times New Roman" w:eastAsiaTheme="majorEastAsia" w:hAnsi="Times New Roman"/>
          <w:sz w:val="20"/>
        </w:rPr>
        <w:t xml:space="preserve">              </w:t>
      </w:r>
      <w:r w:rsidRPr="00EE103E">
        <w:rPr>
          <w:rFonts w:ascii="Times New Roman" w:eastAsiaTheme="majorEastAsia" w:hAnsi="Times New Roman" w:hint="eastAsia"/>
          <w:i/>
          <w:sz w:val="20"/>
        </w:rPr>
        <w:t>图</w:t>
      </w:r>
      <w:r w:rsidRPr="00EE103E">
        <w:rPr>
          <w:rFonts w:ascii="Times New Roman" w:eastAsiaTheme="majorEastAsia" w:hAnsi="Times New Roman" w:hint="eastAsia"/>
          <w:i/>
          <w:sz w:val="20"/>
        </w:rPr>
        <w:t xml:space="preserve"> </w:t>
      </w:r>
      <w:proofErr w:type="gramStart"/>
      <w:r w:rsidRPr="00EE103E">
        <w:rPr>
          <w:rFonts w:ascii="Times New Roman" w:eastAsiaTheme="majorEastAsia" w:hAnsi="Times New Roman" w:hint="eastAsia"/>
          <w:i/>
          <w:sz w:val="20"/>
        </w:rPr>
        <w:t>1:</w:t>
      </w:r>
      <w:proofErr w:type="gramEnd"/>
      <w:r w:rsidRPr="00EE103E">
        <w:rPr>
          <w:rFonts w:ascii="Times New Roman" w:eastAsiaTheme="majorEastAsia" w:hAnsi="Times New Roman" w:hint="eastAsia"/>
          <w:i/>
          <w:sz w:val="20"/>
        </w:rPr>
        <w:t xml:space="preserve"> </w:t>
      </w:r>
      <w:proofErr w:type="spellStart"/>
      <w:r w:rsidRPr="00EE103E">
        <w:rPr>
          <w:rFonts w:ascii="Times New Roman" w:eastAsiaTheme="majorEastAsia" w:hAnsi="Times New Roman" w:hint="eastAsia"/>
          <w:i/>
          <w:sz w:val="20"/>
        </w:rPr>
        <w:t>应用技术特征</w:t>
      </w:r>
      <w:proofErr w:type="spellEnd"/>
      <w:r w:rsidRPr="00EE103E">
        <w:rPr>
          <w:rFonts w:ascii="Times New Roman" w:eastAsiaTheme="majorEastAsia" w:hAnsi="Times New Roman"/>
          <w:sz w:val="22"/>
          <w:szCs w:val="22"/>
        </w:rPr>
        <w:t xml:space="preserve">                                                                          </w:t>
      </w:r>
      <w:r w:rsidRPr="006C3BFE">
        <w:rPr>
          <w:rFonts w:ascii="Times New Roman" w:eastAsiaTheme="majorEastAsia" w:hAnsi="Times New Roman"/>
          <w:i/>
          <w:iCs/>
          <w:sz w:val="20"/>
          <w:lang w:eastAsia="zh-CN"/>
        </w:rPr>
        <w:t>表</w:t>
      </w:r>
      <w:r w:rsidRPr="006C3BFE">
        <w:rPr>
          <w:rFonts w:ascii="Times New Roman" w:eastAsiaTheme="majorEastAsia" w:hAnsi="Times New Roman"/>
          <w:i/>
          <w:iCs/>
          <w:sz w:val="20"/>
        </w:rPr>
        <w:t xml:space="preserve">1: </w:t>
      </w:r>
      <w:r w:rsidRPr="006C3BFE">
        <w:rPr>
          <w:rFonts w:ascii="Times New Roman" w:eastAsiaTheme="majorEastAsia" w:hAnsi="Times New Roman"/>
          <w:i/>
          <w:iCs/>
          <w:sz w:val="20"/>
          <w:lang w:eastAsia="zh-CN"/>
        </w:rPr>
        <w:t>应用特征</w:t>
      </w:r>
    </w:p>
    <w:p w14:paraId="2D355782" w14:textId="3819DE17" w:rsidR="005773E4" w:rsidRPr="00053741" w:rsidRDefault="005773E4" w:rsidP="002638B2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7B1A5BEC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053741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3D45679E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AA4EE0B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4CE714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5499DE4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43B1370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96580D5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60C60B7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3E737B3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850CB75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E9A23E5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A5FBA3E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578C340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E74937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7F08A17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1EE564B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F714F18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8F40902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50A81E5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EC2F9DA" w14:textId="77777777" w:rsidR="00F3760D" w:rsidRPr="00053741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8F82B0A" w14:textId="77777777" w:rsidR="00F3760D" w:rsidRPr="00053741" w:rsidRDefault="00A7648A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053741">
        <w:rPr>
          <w:rFonts w:ascii="Times New Roman" w:eastAsiaTheme="majorEastAsia" w:hAnsi="Times New Roman"/>
          <w:sz w:val="22"/>
          <w:szCs w:val="22"/>
        </w:rPr>
        <w:br w:type="page"/>
      </w:r>
    </w:p>
    <w:p w14:paraId="6484D866" w14:textId="5E70F86B" w:rsidR="004708D5" w:rsidRPr="00053741" w:rsidRDefault="00EE0F23" w:rsidP="00EE0F23">
      <w:pPr>
        <w:pStyle w:val="Heading1"/>
        <w:rPr>
          <w:noProof/>
        </w:rPr>
      </w:pPr>
      <w:bookmarkStart w:id="6" w:name="_Toc531862289"/>
      <w:bookmarkStart w:id="7" w:name="_Toc14694637"/>
      <w:bookmarkStart w:id="8" w:name="_Toc14781234"/>
      <w:bookmarkStart w:id="9" w:name="_Toc14781369"/>
      <w:bookmarkStart w:id="10" w:name="_Toc15304887"/>
      <w:bookmarkStart w:id="11" w:name="_Toc15306074"/>
      <w:bookmarkStart w:id="12" w:name="_Toc21073277"/>
      <w:bookmarkStart w:id="13" w:name="_Toc21074673"/>
      <w:bookmarkStart w:id="14" w:name="_Toc23242757"/>
      <w:r w:rsidRPr="00053741">
        <w:lastRenderedPageBreak/>
        <w:t xml:space="preserve">CWE </w:t>
      </w:r>
      <w:r w:rsidR="00AE23F0" w:rsidRPr="00053741">
        <w:t>(</w:t>
      </w:r>
      <w:r w:rsidR="00D52D69" w:rsidRPr="00053741">
        <w:t>201</w:t>
      </w:r>
      <w:r w:rsidR="00504E6C" w:rsidRPr="00053741">
        <w:t>9</w:t>
      </w:r>
      <w:r w:rsidR="00AE23F0" w:rsidRPr="00053741">
        <w:t>)</w:t>
      </w:r>
      <w:r w:rsidR="00D52D69" w:rsidRPr="00053741">
        <w:t xml:space="preserve"> To</w:t>
      </w:r>
      <w:r w:rsidRPr="00053741">
        <w:t>p</w:t>
      </w:r>
      <w:r w:rsidR="00D52D69" w:rsidRPr="00053741">
        <w:t xml:space="preserve"> </w:t>
      </w:r>
      <w:r w:rsidRPr="00053741">
        <w:t xml:space="preserve">25 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EE103E">
        <w:rPr>
          <w:rFonts w:hint="eastAsia"/>
        </w:rPr>
        <w:t>总结</w:t>
      </w:r>
      <w:bookmarkEnd w:id="14"/>
    </w:p>
    <w:p w14:paraId="59AB825D" w14:textId="20505CD6" w:rsidR="00EE103E" w:rsidRPr="008A7E97" w:rsidRDefault="00EE103E" w:rsidP="00EE103E">
      <w:pPr>
        <w:spacing w:line="276" w:lineRule="auto"/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  <w:r w:rsidRPr="008A7E97">
        <w:rPr>
          <w:rFonts w:ascii="Times New Roman" w:eastAsiaTheme="majorEastAsia" w:hAnsi="Times New Roman"/>
          <w:noProof/>
          <w:sz w:val="22"/>
          <w:szCs w:val="22"/>
        </w:rPr>
        <w:t>本节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概述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CAST AIP</w:t>
      </w:r>
      <w:r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进行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系统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结构质量分析发现的</w:t>
      </w:r>
      <w:r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关键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安全漏洞，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这些安全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漏洞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违反了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“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 xml:space="preserve">CWE </w:t>
      </w:r>
      <w:r w:rsidRPr="008A7E97">
        <w:rPr>
          <w:rFonts w:ascii="Times New Roman" w:eastAsiaTheme="majorEastAsia" w:hAnsi="Times New Roman"/>
          <w:sz w:val="22"/>
          <w:szCs w:val="22"/>
        </w:rPr>
        <w:t>25</w:t>
      </w:r>
      <w:r w:rsidRPr="008A7E97">
        <w:rPr>
          <w:rFonts w:ascii="Times New Roman" w:eastAsiaTheme="majorEastAsia" w:hAnsi="Times New Roman" w:hint="eastAsia"/>
          <w:sz w:val="22"/>
          <w:szCs w:val="22"/>
          <w:lang w:eastAsia="zh-CN"/>
        </w:rPr>
        <w:t>种</w:t>
      </w:r>
      <w:r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最危险的软件错误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”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标准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。有关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CWE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安全标准的详细信息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请点击</w:t>
      </w:r>
      <w:hyperlink r:id="rId12" w:history="1">
        <w:r w:rsidRPr="008A7E97">
          <w:rPr>
            <w:rStyle w:val="Hyperlink"/>
            <w:rFonts w:ascii="Times New Roman" w:eastAsiaTheme="majorEastAsia" w:hAnsi="Times New Roman"/>
            <w:noProof/>
            <w:sz w:val="22"/>
            <w:szCs w:val="22"/>
          </w:rPr>
          <w:t>此处</w:t>
        </w:r>
      </w:hyperlink>
      <w:r w:rsidRPr="008A7E97">
        <w:rPr>
          <w:rFonts w:ascii="Times New Roman" w:eastAsiaTheme="majorEastAsia" w:hAnsi="Times New Roman"/>
          <w:noProof/>
          <w:sz w:val="22"/>
          <w:szCs w:val="22"/>
        </w:rPr>
        <w:t>。</w:t>
      </w:r>
    </w:p>
    <w:p w14:paraId="4D6664C1" w14:textId="6D65F892" w:rsidR="000B1DF2" w:rsidRPr="00053741" w:rsidRDefault="007D72C7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5" w:name="_Toc531862290"/>
      <w:bookmarkStart w:id="16" w:name="_Toc14694638"/>
      <w:bookmarkStart w:id="17" w:name="_Toc14781235"/>
      <w:bookmarkStart w:id="18" w:name="_Toc14781370"/>
      <w:bookmarkStart w:id="19" w:name="_Toc15304888"/>
      <w:bookmarkStart w:id="20" w:name="_Toc15306075"/>
      <w:bookmarkStart w:id="21" w:name="_Toc21073278"/>
      <w:bookmarkStart w:id="22" w:name="_Toc21074674"/>
      <w:bookmarkStart w:id="23" w:name="_Toc23242758"/>
      <w:r w:rsidRPr="00053741">
        <w:rPr>
          <w:rFonts w:ascii="Times New Roman" w:eastAsiaTheme="majorEastAsia" w:hAnsi="Times New Roman"/>
          <w:sz w:val="22"/>
          <w:szCs w:val="22"/>
          <w:lang w:val="en-US"/>
        </w:rPr>
        <w:t>CWE</w:t>
      </w:r>
      <w:r w:rsidR="00E26A78" w:rsidRPr="00053741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r w:rsidR="00AE23F0" w:rsidRPr="00053741">
        <w:rPr>
          <w:rFonts w:ascii="Times New Roman" w:eastAsiaTheme="majorEastAsia" w:hAnsi="Times New Roman"/>
          <w:sz w:val="22"/>
          <w:szCs w:val="22"/>
          <w:lang w:val="en-US"/>
        </w:rPr>
        <w:t>(</w:t>
      </w:r>
      <w:r w:rsidR="00E26A78" w:rsidRPr="00053741">
        <w:rPr>
          <w:rFonts w:ascii="Times New Roman" w:eastAsiaTheme="majorEastAsia" w:hAnsi="Times New Roman"/>
          <w:sz w:val="22"/>
          <w:szCs w:val="22"/>
          <w:lang w:val="en-US"/>
        </w:rPr>
        <w:t>201</w:t>
      </w:r>
      <w:r w:rsidR="00400292" w:rsidRPr="00053741">
        <w:rPr>
          <w:rFonts w:ascii="Times New Roman" w:eastAsiaTheme="majorEastAsia" w:hAnsi="Times New Roman"/>
          <w:sz w:val="22"/>
          <w:szCs w:val="22"/>
          <w:lang w:val="en-US"/>
        </w:rPr>
        <w:t>9</w:t>
      </w:r>
      <w:r w:rsidR="00AE23F0" w:rsidRPr="00053741">
        <w:rPr>
          <w:rFonts w:ascii="Times New Roman" w:eastAsiaTheme="majorEastAsia" w:hAnsi="Times New Roman"/>
          <w:sz w:val="22"/>
          <w:szCs w:val="22"/>
          <w:lang w:val="en-US"/>
        </w:rPr>
        <w:t>)</w:t>
      </w:r>
      <w:r w:rsidRPr="00053741">
        <w:rPr>
          <w:rFonts w:ascii="Times New Roman" w:eastAsiaTheme="majorEastAsia" w:hAnsi="Times New Roman"/>
          <w:sz w:val="22"/>
          <w:szCs w:val="22"/>
          <w:lang w:val="en-US"/>
        </w:rPr>
        <w:t xml:space="preserve"> Top 25</w:t>
      </w:r>
      <w:bookmarkEnd w:id="15"/>
      <w:bookmarkEnd w:id="16"/>
      <w:bookmarkEnd w:id="17"/>
      <w:bookmarkEnd w:id="18"/>
      <w:r w:rsidR="00AE23F0" w:rsidRPr="00053741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19"/>
      <w:bookmarkEnd w:id="20"/>
      <w:bookmarkEnd w:id="21"/>
      <w:bookmarkEnd w:id="22"/>
      <w:r w:rsidR="00EE103E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漏洞总结</w:t>
      </w:r>
      <w:bookmarkEnd w:id="23"/>
    </w:p>
    <w:p w14:paraId="08A5B319" w14:textId="77777777" w:rsidR="007374BB" w:rsidRPr="00053741" w:rsidRDefault="007374BB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408DDCA5" w14:textId="223B73E3" w:rsidR="0097285D" w:rsidRPr="008A7E97" w:rsidRDefault="0097285D" w:rsidP="0097285D">
      <w:pPr>
        <w:ind w:left="0" w:right="657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对应</w:t>
      </w:r>
      <w:r w:rsidR="00EE103E" w:rsidRPr="008A7E97">
        <w:rPr>
          <w:rFonts w:ascii="Times New Roman" w:eastAsiaTheme="majorEastAsia" w:hAnsi="Times New Roman"/>
          <w:sz w:val="22"/>
          <w:szCs w:val="22"/>
        </w:rPr>
        <w:t>CWE-201</w:t>
      </w:r>
      <w:r w:rsidR="00EE103E">
        <w:rPr>
          <w:rFonts w:ascii="Times New Roman" w:eastAsiaTheme="majorEastAsia" w:hAnsi="Times New Roman"/>
          <w:sz w:val="22"/>
          <w:szCs w:val="22"/>
        </w:rPr>
        <w:t>9</w:t>
      </w:r>
      <w:r w:rsidR="00EE103E" w:rsidRPr="008A7E97">
        <w:rPr>
          <w:rFonts w:ascii="Times New Roman" w:eastAsiaTheme="majorEastAsia" w:hAnsi="Times New Roman"/>
          <w:sz w:val="22"/>
          <w:szCs w:val="22"/>
        </w:rPr>
        <w:t>-Top25</w:t>
      </w:r>
      <w:r w:rsidR="00EE103E"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标准，</w:t>
      </w:r>
      <w:r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CAST</w:t>
      </w:r>
      <w:r w:rsidR="00AD724B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分析结果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总结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CWE-2019-Top25"/>
      </w:tblPr>
      <w:tblGrid>
        <w:gridCol w:w="4585"/>
        <w:gridCol w:w="1440"/>
        <w:gridCol w:w="1530"/>
        <w:gridCol w:w="1445"/>
      </w:tblGrid>
      <w:tr w:rsidR="00EE103E" w:rsidRPr="00053741" w14:paraId="447182E1" w14:textId="77777777" w:rsidTr="00287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AE27C17" w14:textId="35860005" w:rsidR="00EE103E" w:rsidRPr="00053741" w:rsidRDefault="00EE103E" w:rsidP="00EE103E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CWE-2019-Top25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DBF3FEC" w14:textId="70A747DA" w:rsidR="00EE103E" w:rsidRPr="00053741" w:rsidRDefault="00EE103E" w:rsidP="00EE103E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D03F1BD" w14:textId="2EA5EF7E" w:rsidR="00EE103E" w:rsidRPr="00053741" w:rsidRDefault="00EE103E" w:rsidP="00EE103E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 w:hint="eastAsia"/>
                <w:b w:val="0"/>
                <w:bCs w:val="0"/>
                <w:sz w:val="22"/>
                <w:szCs w:val="22"/>
                <w:lang w:eastAsia="zh-CN"/>
              </w:rPr>
              <w:t>新增</w:t>
            </w:r>
            <w:r w:rsidRPr="008A7E97"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  <w:lang w:eastAsia="zh-CN"/>
              </w:rPr>
              <w:t>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B5DB18F" w14:textId="1AEA3416" w:rsidR="00EE103E" w:rsidRPr="00053741" w:rsidRDefault="00EE103E" w:rsidP="00EE103E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023C3" w:rsidRPr="00053741" w14:paraId="779D7551" w14:textId="77777777" w:rsidTr="00287D8F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51B6D9F6" w14:textId="372D9D83" w:rsidR="007023C3" w:rsidRPr="00053741" w:rsidRDefault="00893033" w:rsidP="001B73F9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CWE-22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6ED4A59B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6EE21315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7202FC7E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053741" w14:paraId="20238BBF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EAA94E4" w14:textId="32D771AB" w:rsidR="007023C3" w:rsidRPr="00053741" w:rsidRDefault="00893033" w:rsidP="001B73F9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CWE-78</w:t>
            </w:r>
          </w:p>
        </w:tc>
        <w:tc>
          <w:tcPr>
            <w:tcW w:w="1440" w:type="dxa"/>
          </w:tcPr>
          <w:p w14:paraId="211EE165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682B9ED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053741" w14:paraId="66FA262C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B4DF47" w14:textId="428A3CF8" w:rsidR="007023C3" w:rsidRPr="00053741" w:rsidRDefault="00893033" w:rsidP="001B73F9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CWE-79</w:t>
            </w:r>
          </w:p>
        </w:tc>
        <w:tc>
          <w:tcPr>
            <w:tcW w:w="1440" w:type="dxa"/>
          </w:tcPr>
          <w:p w14:paraId="4BE665CF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72D1137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053741" w14:paraId="6AF2FEAF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752DB" w14:textId="2A0AB60C" w:rsidR="007023C3" w:rsidRPr="00053741" w:rsidRDefault="00893033" w:rsidP="001B73F9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CWE-89</w:t>
            </w:r>
          </w:p>
        </w:tc>
        <w:tc>
          <w:tcPr>
            <w:tcW w:w="1440" w:type="dxa"/>
          </w:tcPr>
          <w:p w14:paraId="3952727A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9EE63A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053741" w14:paraId="7E2BE6AE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7216196" w14:textId="5A7FF7CE" w:rsidR="007023C3" w:rsidRPr="00053741" w:rsidRDefault="00893033" w:rsidP="001B73F9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CWE-…</w:t>
            </w:r>
          </w:p>
        </w:tc>
        <w:tc>
          <w:tcPr>
            <w:tcW w:w="1440" w:type="dxa"/>
          </w:tcPr>
          <w:p w14:paraId="26A966A0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FE6A3EE" w14:textId="77777777" w:rsidR="007023C3" w:rsidRPr="00053741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42B8D142" w14:textId="77777777" w:rsidR="007374BB" w:rsidRPr="00053741" w:rsidRDefault="007374BB" w:rsidP="002B6474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3FA42130" w14:textId="3735E2B0" w:rsidR="000B1DF2" w:rsidRPr="00053741" w:rsidRDefault="00106841" w:rsidP="002638B2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</w:rPr>
      </w:pPr>
      <w:r w:rsidRPr="00106841">
        <w:rPr>
          <w:noProof/>
        </w:rPr>
        <w:drawing>
          <wp:inline distT="0" distB="0" distL="0" distR="0" wp14:anchorId="00D05BDA" wp14:editId="70DEF94E">
            <wp:extent cx="6303645" cy="23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7011" w14:textId="62C4D806" w:rsidR="00F772DA" w:rsidRPr="00053741" w:rsidRDefault="00F772DA" w:rsidP="00957C7A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en-US"/>
        </w:rPr>
      </w:pPr>
      <w:r w:rsidRPr="00053741">
        <w:rPr>
          <w:rFonts w:ascii="Times New Roman" w:eastAsiaTheme="majorEastAsia" w:hAnsi="Times New Roman"/>
          <w:sz w:val="22"/>
          <w:szCs w:val="22"/>
          <w:lang w:eastAsia="en-US"/>
        </w:rPr>
        <w:br w:type="page"/>
      </w:r>
    </w:p>
    <w:p w14:paraId="7D319B38" w14:textId="156CC515" w:rsidR="00EE0F23" w:rsidRPr="00053741" w:rsidRDefault="00EE0F23" w:rsidP="00EE0F23">
      <w:pPr>
        <w:pStyle w:val="Heading1"/>
      </w:pPr>
      <w:bookmarkStart w:id="24" w:name="_Toc14694639"/>
      <w:bookmarkStart w:id="25" w:name="_Toc14781236"/>
      <w:bookmarkStart w:id="26" w:name="_Toc14781371"/>
      <w:bookmarkStart w:id="27" w:name="_Toc15304889"/>
      <w:bookmarkStart w:id="28" w:name="_Toc15306076"/>
      <w:bookmarkStart w:id="29" w:name="_Toc21073279"/>
      <w:bookmarkStart w:id="30" w:name="_Toc21074675"/>
      <w:bookmarkStart w:id="31" w:name="_Toc23242759"/>
      <w:bookmarkStart w:id="32" w:name="_Toc531862291"/>
      <w:r w:rsidRPr="00053741">
        <w:lastRenderedPageBreak/>
        <w:t xml:space="preserve">CWE </w:t>
      </w:r>
      <w:r w:rsidR="004305AC" w:rsidRPr="00053741">
        <w:t>(</w:t>
      </w:r>
      <w:r w:rsidR="00D52D69" w:rsidRPr="00053741">
        <w:t>201</w:t>
      </w:r>
      <w:r w:rsidR="00E369F1" w:rsidRPr="00053741">
        <w:t>9</w:t>
      </w:r>
      <w:r w:rsidR="004305AC" w:rsidRPr="00053741">
        <w:t>)</w:t>
      </w:r>
      <w:r w:rsidR="00D52D69" w:rsidRPr="00053741">
        <w:t xml:space="preserve"> </w:t>
      </w:r>
      <w:r w:rsidRPr="00053741">
        <w:t>Top</w:t>
      </w:r>
      <w:r w:rsidR="00E26A78" w:rsidRPr="00053741">
        <w:t xml:space="preserve"> </w:t>
      </w:r>
      <w:r w:rsidRPr="00053741">
        <w:t>25</w:t>
      </w:r>
      <w:bookmarkEnd w:id="24"/>
      <w:bookmarkEnd w:id="25"/>
      <w:bookmarkEnd w:id="26"/>
      <w:bookmarkEnd w:id="27"/>
      <w:bookmarkEnd w:id="28"/>
      <w:bookmarkEnd w:id="29"/>
      <w:bookmarkEnd w:id="30"/>
      <w:r w:rsidR="00B5012C">
        <w:t xml:space="preserve"> </w:t>
      </w:r>
      <w:r w:rsidR="00B5012C">
        <w:rPr>
          <w:rFonts w:hint="eastAsia"/>
        </w:rPr>
        <w:t>——</w:t>
      </w:r>
      <w:r w:rsidR="00B5012C">
        <w:t xml:space="preserve"> </w:t>
      </w:r>
      <w:r w:rsidR="00B5012C">
        <w:rPr>
          <w:rFonts w:hint="eastAsia"/>
        </w:rPr>
        <w:t>CAST</w:t>
      </w:r>
      <w:r w:rsidR="00B5012C">
        <w:rPr>
          <w:rFonts w:hint="eastAsia"/>
        </w:rPr>
        <w:t>分析</w:t>
      </w:r>
      <w:bookmarkEnd w:id="31"/>
      <w:r w:rsidR="002404B9">
        <w:rPr>
          <w:rFonts w:hint="eastAsia"/>
        </w:rPr>
        <w:t>结果</w:t>
      </w:r>
    </w:p>
    <w:p w14:paraId="2BB65601" w14:textId="77777777" w:rsidR="00B14DDB" w:rsidRPr="00053741" w:rsidRDefault="00B14DDB" w:rsidP="00B14DDB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417BC1A5" w14:textId="0F9A1962" w:rsidR="00381A9D" w:rsidRPr="00CE5F7A" w:rsidRDefault="00381A9D" w:rsidP="00381A9D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基于</w:t>
      </w:r>
      <w:r w:rsidRPr="00CE5F7A">
        <w:rPr>
          <w:rFonts w:ascii="Times New Roman" w:eastAsiaTheme="majorEastAsia" w:hAnsi="Times New Roman"/>
          <w:sz w:val="22"/>
          <w:szCs w:val="22"/>
        </w:rPr>
        <w:t>CWE (2011) Top 25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97285D"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识别漏洞列表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CWE-2019-Top25"/>
      </w:tblPr>
      <w:tblGrid>
        <w:gridCol w:w="4585"/>
        <w:gridCol w:w="1440"/>
        <w:gridCol w:w="1530"/>
        <w:gridCol w:w="1445"/>
      </w:tblGrid>
      <w:tr w:rsidR="00381A9D" w:rsidRPr="00053741" w14:paraId="4693DA61" w14:textId="77777777" w:rsidTr="00287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2C82FB0" w14:textId="1656D366" w:rsidR="00381A9D" w:rsidRPr="00053741" w:rsidRDefault="00381A9D" w:rsidP="00381A9D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4DA4F53" w14:textId="26779288" w:rsidR="00381A9D" w:rsidRPr="00053741" w:rsidRDefault="00381A9D" w:rsidP="00381A9D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Cs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621FB92" w14:textId="4A911659" w:rsidR="00381A9D" w:rsidRPr="00053741" w:rsidRDefault="00381A9D" w:rsidP="00381A9D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 w:hint="eastAsia"/>
                <w:bCs w:val="0"/>
                <w:sz w:val="22"/>
                <w:szCs w:val="22"/>
                <w:lang w:eastAsia="zh-CN"/>
              </w:rPr>
              <w:t>新增</w:t>
            </w:r>
            <w:r w:rsidRPr="008A7E97">
              <w:rPr>
                <w:rFonts w:ascii="Times New Roman" w:eastAsiaTheme="majorEastAsia" w:hAnsi="Times New Roman"/>
                <w:bCs w:val="0"/>
                <w:sz w:val="22"/>
                <w:szCs w:val="22"/>
                <w:lang w:eastAsia="zh-CN"/>
              </w:rPr>
              <w:t>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0BCD067" w14:textId="69358749" w:rsidR="00381A9D" w:rsidRPr="00053741" w:rsidRDefault="00381A9D" w:rsidP="00381A9D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Cs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EE0F23" w:rsidRPr="00053741" w14:paraId="72A27AB3" w14:textId="77777777" w:rsidTr="00287D8F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312DA8B6" w14:textId="77777777" w:rsidR="00EE0F23" w:rsidRPr="00053741" w:rsidRDefault="00EE0F23" w:rsidP="00894D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3FAE100E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3AABCEF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181EDA1E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E0F23" w:rsidRPr="00053741" w14:paraId="1FB34400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E4A2202" w14:textId="77777777" w:rsidR="00EE0F23" w:rsidRPr="00053741" w:rsidRDefault="00EE0F23" w:rsidP="00894D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5D077FAA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3B98DE7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85950A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E0F23" w:rsidRPr="00053741" w14:paraId="646A144B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B4483A7" w14:textId="77777777" w:rsidR="00EE0F23" w:rsidRPr="00053741" w:rsidRDefault="00EE0F23" w:rsidP="00894D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E7B5FDE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19A0A9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8356B81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E0F23" w:rsidRPr="00053741" w14:paraId="1D19D46A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49978AE" w14:textId="77777777" w:rsidR="00EE0F23" w:rsidRPr="00053741" w:rsidRDefault="00EE0F23" w:rsidP="00894D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1EB79995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48BB1F7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E36F31E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E0F23" w:rsidRPr="00053741" w14:paraId="105F853E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2F6AC92" w14:textId="77777777" w:rsidR="00EE0F23" w:rsidRPr="00053741" w:rsidRDefault="00EE0F23" w:rsidP="00894D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4C470A25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C5D149E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9ECE6CF" w14:textId="77777777" w:rsidR="00EE0F23" w:rsidRPr="00053741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5374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62BF8F81" w14:textId="3F720766" w:rsidR="0097285D" w:rsidRPr="00CE5F7A" w:rsidRDefault="00CD64FE" w:rsidP="0097285D">
      <w:pPr>
        <w:rPr>
          <w:rFonts w:ascii="Times New Roman" w:eastAsiaTheme="majorEastAsia" w:hAnsi="Times New Roman"/>
          <w:sz w:val="22"/>
          <w:szCs w:val="22"/>
        </w:rPr>
      </w:pPr>
      <w:r w:rsidRPr="00053741">
        <w:rPr>
          <w:rFonts w:ascii="Times New Roman" w:eastAsiaTheme="majorEastAsia" w:hAnsi="Times New Roman"/>
          <w:i/>
          <w:sz w:val="22"/>
          <w:szCs w:val="22"/>
        </w:rPr>
        <w:br/>
      </w:r>
      <w:r w:rsidR="0097285D" w:rsidRPr="008A7E97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="0097285D" w:rsidRPr="008A7E97">
        <w:rPr>
          <w:rFonts w:ascii="Times New Roman" w:eastAsiaTheme="majorEastAsia" w:hAnsi="Times New Roman"/>
          <w:i/>
          <w:szCs w:val="18"/>
        </w:rPr>
        <w:t>3: CWE-201</w:t>
      </w:r>
      <w:r w:rsidR="0097285D">
        <w:rPr>
          <w:rFonts w:ascii="Times New Roman" w:eastAsiaTheme="majorEastAsia" w:hAnsi="Times New Roman"/>
          <w:i/>
          <w:szCs w:val="18"/>
        </w:rPr>
        <w:t>9</w:t>
      </w:r>
      <w:r w:rsidR="0097285D" w:rsidRPr="008A7E97">
        <w:rPr>
          <w:rFonts w:ascii="Times New Roman" w:eastAsiaTheme="majorEastAsia" w:hAnsi="Times New Roman"/>
          <w:i/>
          <w:szCs w:val="18"/>
        </w:rPr>
        <w:t>-Top25</w:t>
      </w:r>
      <w:r w:rsidR="0097285D" w:rsidRPr="008A7E97">
        <w:rPr>
          <w:rFonts w:ascii="Times New Roman" w:eastAsiaTheme="majorEastAsia" w:hAnsi="Times New Roman"/>
          <w:szCs w:val="18"/>
        </w:rPr>
        <w:t xml:space="preserve"> </w:t>
      </w:r>
      <w:r w:rsidR="0097285D" w:rsidRPr="008A7E97">
        <w:rPr>
          <w:rFonts w:ascii="Times New Roman" w:eastAsiaTheme="majorEastAsia" w:hAnsi="Times New Roman" w:hint="eastAsia"/>
          <w:i/>
          <w:szCs w:val="18"/>
          <w:lang w:eastAsia="zh-CN"/>
        </w:rPr>
        <w:t>漏洞</w:t>
      </w:r>
    </w:p>
    <w:p w14:paraId="1A17C0A5" w14:textId="0CA2F5E2" w:rsidR="00CD64FE" w:rsidRPr="00053741" w:rsidRDefault="00CD64FE" w:rsidP="00EE0F23">
      <w:pPr>
        <w:rPr>
          <w:rFonts w:ascii="Times New Roman" w:eastAsiaTheme="majorEastAsia" w:hAnsi="Times New Roman"/>
          <w:sz w:val="22"/>
          <w:szCs w:val="22"/>
        </w:rPr>
      </w:pPr>
    </w:p>
    <w:p w14:paraId="61051B28" w14:textId="6D895A53" w:rsidR="00CA74F4" w:rsidRPr="00053741" w:rsidRDefault="00A96495" w:rsidP="00EE0F23">
      <w:pPr>
        <w:pStyle w:val="Heading1"/>
      </w:pPr>
      <w:bookmarkStart w:id="33" w:name="_Toc23242760"/>
      <w:bookmarkEnd w:id="32"/>
      <w:r>
        <w:rPr>
          <w:rFonts w:hint="eastAsia"/>
        </w:rPr>
        <w:lastRenderedPageBreak/>
        <w:t>附录</w:t>
      </w:r>
      <w:bookmarkEnd w:id="33"/>
    </w:p>
    <w:p w14:paraId="27CFBC83" w14:textId="3C5C55F6" w:rsidR="007238C8" w:rsidRPr="00CE5F7A" w:rsidRDefault="007238C8" w:rsidP="007238C8">
      <w:pPr>
        <w:pStyle w:val="Heading2"/>
        <w:tabs>
          <w:tab w:val="clear" w:pos="-1605"/>
          <w:tab w:val="num" w:pos="432"/>
        </w:tabs>
        <w:ind w:left="432" w:right="657"/>
        <w:rPr>
          <w:rFonts w:ascii="Times New Roman" w:eastAsiaTheme="majorEastAsia" w:hAnsi="Times New Roman"/>
          <w:sz w:val="22"/>
          <w:szCs w:val="22"/>
        </w:rPr>
      </w:pPr>
      <w:bookmarkStart w:id="34" w:name="_Toc23241115"/>
      <w:bookmarkStart w:id="35" w:name="_Toc23242761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proofErr w:type="spellStart"/>
      <w:r w:rsidR="00822AC8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</w:t>
      </w:r>
      <w:bookmarkEnd w:id="34"/>
      <w:bookmarkEnd w:id="35"/>
      <w:proofErr w:type="spellEnd"/>
    </w:p>
    <w:p w14:paraId="74F28624" w14:textId="77777777" w:rsidR="007238C8" w:rsidRPr="00C861EE" w:rsidRDefault="007238C8" w:rsidP="007238C8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软件智能提供软件架构</w:t>
      </w:r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、端到端事务流、数据访问模式等方面的深刻洞察力，帮助提高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团队工作效率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1711123C" w14:textId="77777777" w:rsidR="007238C8" w:rsidRPr="00C861EE" w:rsidRDefault="007238C8" w:rsidP="007238C8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proofErr w:type="spellEnd"/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4" w:history="1">
        <w:r w:rsidRPr="00C861EE">
          <w:rPr>
            <w:rStyle w:val="Hyperlink"/>
            <w:rFonts w:ascii="Times New Roman" w:eastAsiaTheme="majorEastAsia" w:hAnsi="Times New Roman"/>
            <w:sz w:val="22"/>
            <w:szCs w:val="24"/>
          </w:rPr>
          <w:t>此处</w:t>
        </w:r>
        <w:proofErr w:type="spellEnd"/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727DFB34" w14:textId="1CD6AD77" w:rsidR="001913AA" w:rsidRPr="00053741" w:rsidRDefault="007238C8" w:rsidP="001913AA">
      <w:pPr>
        <w:pStyle w:val="Heading2"/>
        <w:tabs>
          <w:tab w:val="clear" w:pos="-1605"/>
          <w:tab w:val="num" w:pos="432"/>
        </w:tabs>
        <w:ind w:left="432" w:right="657"/>
        <w:rPr>
          <w:rFonts w:ascii="Times New Roman" w:eastAsiaTheme="majorEastAsia" w:hAnsi="Times New Roman"/>
          <w:sz w:val="22"/>
          <w:szCs w:val="22"/>
        </w:rPr>
      </w:pPr>
      <w:bookmarkStart w:id="36" w:name="_Toc23241116"/>
      <w:bookmarkStart w:id="37" w:name="_Toc23242762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proofErr w:type="spellStart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</w:t>
      </w:r>
      <w:bookmarkEnd w:id="36"/>
      <w:bookmarkEnd w:id="37"/>
      <w:proofErr w:type="spellEnd"/>
    </w:p>
    <w:p w14:paraId="57B31549" w14:textId="39C07E27" w:rsidR="007238C8" w:rsidRPr="00497DC4" w:rsidRDefault="007238C8" w:rsidP="007238C8">
      <w:pPr>
        <w:ind w:right="657"/>
        <w:rPr>
          <w:rFonts w:cs="Arial"/>
          <w:lang w:val="fr-FR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智能的方法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凭借其独特的数据流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分析能力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proofErr w:type="spellEnd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proofErr w:type="spellStart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CISQ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CWE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OWASP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PCI-DSS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NIST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和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STIG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proofErr w:type="spellEnd"/>
      <w:r w:rsidR="00A71190"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hyperlink r:id="rId15" w:history="1">
        <w:r w:rsidRPr="00AA665D">
          <w:rPr>
            <w:rStyle w:val="Hyperlink"/>
            <w:rFonts w:ascii="Times New Roman" w:eastAsiaTheme="majorEastAsia" w:hAnsi="Times New Roman" w:hint="eastAsia"/>
            <w:sz w:val="22"/>
            <w:szCs w:val="22"/>
          </w:rPr>
          <w:t>此处</w:t>
        </w:r>
        <w:proofErr w:type="spellEnd"/>
      </w:hyperlink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0BC18AF5" w14:textId="77777777" w:rsidR="001913AA" w:rsidRPr="00AD724B" w:rsidRDefault="001913AA" w:rsidP="001913AA">
      <w:pPr>
        <w:ind w:right="657"/>
        <w:rPr>
          <w:rFonts w:cs="Arial"/>
          <w:lang w:val="fr-FR"/>
        </w:rPr>
      </w:pPr>
    </w:p>
    <w:sectPr w:rsidR="001913AA" w:rsidRPr="00AD724B" w:rsidSect="0005374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CAEEF" w14:textId="77777777" w:rsidR="0077626A" w:rsidRDefault="0077626A">
      <w:r>
        <w:separator/>
      </w:r>
    </w:p>
  </w:endnote>
  <w:endnote w:type="continuationSeparator" w:id="0">
    <w:p w14:paraId="61DB4D2A" w14:textId="77777777" w:rsidR="0077626A" w:rsidRDefault="00776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79DFC" w14:textId="77777777" w:rsidR="00DB18C8" w:rsidRDefault="00DB18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68DC3" w14:textId="77777777" w:rsidR="00B21BFE" w:rsidRDefault="00B21BFE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0CE7273F" w:rsidR="00B21BFE" w:rsidRDefault="00DB18C8">
    <w:pPr>
      <w:pStyle w:val="Footer"/>
    </w:pPr>
    <w:r>
      <w:rPr>
        <w:noProof/>
      </w:rPr>
      <w:drawing>
        <wp:inline distT="0" distB="0" distL="0" distR="0" wp14:anchorId="1AD95655" wp14:editId="4EA5B3A6">
          <wp:extent cx="755441" cy="266400"/>
          <wp:effectExtent l="0" t="0" r="0" b="0"/>
          <wp:docPr id="1842914799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30132" name="Picture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1" cy="26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21BFE">
      <w:tab/>
    </w:r>
    <w:r w:rsidR="00B21BFE">
      <w:tab/>
    </w:r>
    <w:r w:rsidR="00B21BFE">
      <w:tab/>
    </w:r>
    <w:r w:rsidR="00B21BFE">
      <w:tab/>
    </w:r>
    <w:r w:rsidR="00B21BFE">
      <w:tab/>
    </w:r>
    <w:r w:rsidR="00B21BFE">
      <w:tab/>
    </w:r>
    <w:r w:rsidR="00B21BFE">
      <w:tab/>
    </w:r>
    <w:r w:rsidR="00B21BFE">
      <w:tab/>
    </w:r>
    <w:r w:rsidR="00B21BFE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="00B21BFE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="00B21BFE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="00B21BFE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t>2</w:t>
    </w:r>
    <w:r w:rsidR="00B21BFE"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="00B21BFE" w:rsidRPr="009310DE">
      <w:rPr>
        <w:color w:val="404040" w:themeColor="text1" w:themeTint="BF"/>
        <w:sz w:val="22"/>
      </w:rPr>
      <w:t xml:space="preserve"> </w:t>
    </w:r>
  </w:p>
  <w:p w14:paraId="4EF504CA" w14:textId="77777777" w:rsidR="00B21BFE" w:rsidRDefault="00B21B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B34CE" w14:textId="77777777" w:rsidR="00DB18C8" w:rsidRDefault="00DB1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59E6D" w14:textId="77777777" w:rsidR="0077626A" w:rsidRDefault="0077626A">
      <w:r>
        <w:separator/>
      </w:r>
    </w:p>
  </w:footnote>
  <w:footnote w:type="continuationSeparator" w:id="0">
    <w:p w14:paraId="6779E1C0" w14:textId="77777777" w:rsidR="0077626A" w:rsidRDefault="00776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56F94" w14:textId="77777777" w:rsidR="00DB18C8" w:rsidRDefault="00DB18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46EE7" w14:textId="2D28B500" w:rsidR="00B21BFE" w:rsidRPr="00501CAD" w:rsidRDefault="00020F50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>CWE</w:t>
    </w:r>
    <w:r w:rsidR="00AB5F55">
      <w:rPr>
        <w:rFonts w:asciiTheme="majorHAnsi" w:hAnsiTheme="majorHAnsi"/>
        <w:noProof/>
        <w:sz w:val="20"/>
        <w:szCs w:val="24"/>
      </w:rPr>
      <w:t xml:space="preserve"> (201</w:t>
    </w:r>
    <w:r w:rsidR="007C44B3">
      <w:rPr>
        <w:rFonts w:asciiTheme="majorHAnsi" w:hAnsiTheme="majorHAnsi"/>
        <w:noProof/>
        <w:sz w:val="20"/>
        <w:szCs w:val="24"/>
      </w:rPr>
      <w:t>9</w:t>
    </w:r>
    <w:r w:rsidR="00AB5F55">
      <w:rPr>
        <w:rFonts w:asciiTheme="majorHAnsi" w:hAnsiTheme="majorHAnsi"/>
        <w:noProof/>
        <w:sz w:val="20"/>
        <w:szCs w:val="24"/>
      </w:rPr>
      <w:t>)</w:t>
    </w:r>
    <w:r w:rsidR="00B21BFE">
      <w:rPr>
        <w:rFonts w:asciiTheme="majorHAnsi" w:hAnsiTheme="majorHAnsi"/>
        <w:noProof/>
        <w:sz w:val="20"/>
        <w:szCs w:val="24"/>
      </w:rPr>
      <w:t xml:space="preserve"> Top </w:t>
    </w:r>
    <w:r>
      <w:rPr>
        <w:rFonts w:asciiTheme="majorHAnsi" w:hAnsiTheme="majorHAnsi"/>
        <w:noProof/>
        <w:sz w:val="20"/>
        <w:szCs w:val="24"/>
      </w:rPr>
      <w:t>25</w:t>
    </w:r>
    <w:r w:rsidR="00B21BFE">
      <w:rPr>
        <w:rFonts w:asciiTheme="majorHAnsi" w:hAnsiTheme="majorHAnsi"/>
        <w:noProof/>
        <w:sz w:val="20"/>
        <w:szCs w:val="24"/>
      </w:rPr>
      <w:t xml:space="preserve"> </w:t>
    </w:r>
    <w:r w:rsidR="00AB5F55">
      <w:rPr>
        <w:rFonts w:asciiTheme="majorHAnsi" w:hAnsiTheme="majorHAnsi"/>
        <w:noProof/>
        <w:sz w:val="20"/>
        <w:szCs w:val="24"/>
      </w:rPr>
      <w:t>Compliance</w:t>
    </w:r>
    <w:r w:rsidR="00B21BFE">
      <w:rPr>
        <w:rFonts w:asciiTheme="majorHAnsi" w:hAnsiTheme="majorHAnsi"/>
        <w:noProof/>
        <w:sz w:val="20"/>
        <w:szCs w:val="24"/>
      </w:rPr>
      <w:t xml:space="preserve"> Report</w:t>
    </w:r>
  </w:p>
  <w:p w14:paraId="09BF77A7" w14:textId="77777777" w:rsidR="00B21BFE" w:rsidRPr="00501CAD" w:rsidRDefault="00B21B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F7494" w14:textId="2640FC5F" w:rsidR="00B21BFE" w:rsidRDefault="00B21BFE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40DEF3F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22"/>
        <w:szCs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844820">
    <w:abstractNumId w:val="2"/>
  </w:num>
  <w:num w:numId="2" w16cid:durableId="1504391286">
    <w:abstractNumId w:val="11"/>
  </w:num>
  <w:num w:numId="3" w16cid:durableId="2110614466">
    <w:abstractNumId w:val="13"/>
  </w:num>
  <w:num w:numId="4" w16cid:durableId="1756702549">
    <w:abstractNumId w:val="8"/>
  </w:num>
  <w:num w:numId="5" w16cid:durableId="1853840992">
    <w:abstractNumId w:val="1"/>
  </w:num>
  <w:num w:numId="6" w16cid:durableId="1783305037">
    <w:abstractNumId w:val="0"/>
  </w:num>
  <w:num w:numId="7" w16cid:durableId="112872873">
    <w:abstractNumId w:val="16"/>
  </w:num>
  <w:num w:numId="8" w16cid:durableId="359748360">
    <w:abstractNumId w:val="18"/>
  </w:num>
  <w:num w:numId="9" w16cid:durableId="2065516590">
    <w:abstractNumId w:val="12"/>
  </w:num>
  <w:num w:numId="10" w16cid:durableId="138157475">
    <w:abstractNumId w:val="5"/>
  </w:num>
  <w:num w:numId="11" w16cid:durableId="1720743005">
    <w:abstractNumId w:val="20"/>
  </w:num>
  <w:num w:numId="12" w16cid:durableId="659506709">
    <w:abstractNumId w:val="17"/>
  </w:num>
  <w:num w:numId="13" w16cid:durableId="246768325">
    <w:abstractNumId w:val="21"/>
  </w:num>
  <w:num w:numId="14" w16cid:durableId="127357006">
    <w:abstractNumId w:val="14"/>
  </w:num>
  <w:num w:numId="15" w16cid:durableId="318509420">
    <w:abstractNumId w:val="4"/>
  </w:num>
  <w:num w:numId="16" w16cid:durableId="1386829018">
    <w:abstractNumId w:val="6"/>
  </w:num>
  <w:num w:numId="17" w16cid:durableId="1412237070">
    <w:abstractNumId w:val="15"/>
  </w:num>
  <w:num w:numId="18" w16cid:durableId="1072241562">
    <w:abstractNumId w:val="7"/>
  </w:num>
  <w:num w:numId="19" w16cid:durableId="1101492541">
    <w:abstractNumId w:val="3"/>
  </w:num>
  <w:num w:numId="20" w16cid:durableId="641618829">
    <w:abstractNumId w:val="10"/>
  </w:num>
  <w:num w:numId="21" w16cid:durableId="417486347">
    <w:abstractNumId w:val="2"/>
  </w:num>
  <w:num w:numId="22" w16cid:durableId="1519809384">
    <w:abstractNumId w:val="19"/>
  </w:num>
  <w:num w:numId="23" w16cid:durableId="1059354282">
    <w:abstractNumId w:val="2"/>
  </w:num>
  <w:num w:numId="24" w16cid:durableId="510142746">
    <w:abstractNumId w:val="2"/>
  </w:num>
  <w:num w:numId="25" w16cid:durableId="1237663014">
    <w:abstractNumId w:val="2"/>
  </w:num>
  <w:num w:numId="26" w16cid:durableId="721636932">
    <w:abstractNumId w:val="2"/>
  </w:num>
  <w:num w:numId="27" w16cid:durableId="1057822513">
    <w:abstractNumId w:val="2"/>
  </w:num>
  <w:num w:numId="28" w16cid:durableId="131405581">
    <w:abstractNumId w:val="2"/>
  </w:num>
  <w:num w:numId="29" w16cid:durableId="334116928">
    <w:abstractNumId w:val="2"/>
  </w:num>
  <w:num w:numId="30" w16cid:durableId="164513872">
    <w:abstractNumId w:val="2"/>
  </w:num>
  <w:num w:numId="31" w16cid:durableId="1976331944">
    <w:abstractNumId w:val="2"/>
  </w:num>
  <w:num w:numId="32" w16cid:durableId="1505197337">
    <w:abstractNumId w:val="2"/>
  </w:num>
  <w:num w:numId="33" w16cid:durableId="1532260565">
    <w:abstractNumId w:val="2"/>
  </w:num>
  <w:num w:numId="34" w16cid:durableId="1750886653">
    <w:abstractNumId w:val="2"/>
  </w:num>
  <w:num w:numId="35" w16cid:durableId="1419407126">
    <w:abstractNumId w:val="2"/>
  </w:num>
  <w:num w:numId="36" w16cid:durableId="991905477">
    <w:abstractNumId w:val="2"/>
  </w:num>
  <w:num w:numId="37" w16cid:durableId="1259944753">
    <w:abstractNumId w:val="2"/>
  </w:num>
  <w:num w:numId="38" w16cid:durableId="179584813">
    <w:abstractNumId w:val="2"/>
  </w:num>
  <w:num w:numId="39" w16cid:durableId="1715960590">
    <w:abstractNumId w:val="2"/>
  </w:num>
  <w:num w:numId="40" w16cid:durableId="609748205">
    <w:abstractNumId w:val="2"/>
  </w:num>
  <w:num w:numId="41" w16cid:durableId="457839614">
    <w:abstractNumId w:val="2"/>
  </w:num>
  <w:num w:numId="42" w16cid:durableId="1914506424">
    <w:abstractNumId w:val="2"/>
  </w:num>
  <w:num w:numId="43" w16cid:durableId="2040814793">
    <w:abstractNumId w:val="9"/>
  </w:num>
  <w:num w:numId="44" w16cid:durableId="1119644937">
    <w:abstractNumId w:val="2"/>
  </w:num>
  <w:num w:numId="45" w16cid:durableId="1536846698">
    <w:abstractNumId w:val="2"/>
  </w:num>
  <w:num w:numId="46" w16cid:durableId="1324433691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MqgFAP3t9gU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07B3B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726"/>
    <w:rsid w:val="00020E59"/>
    <w:rsid w:val="00020F50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5CC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680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3741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BB2"/>
    <w:rsid w:val="00062FE5"/>
    <w:rsid w:val="00063691"/>
    <w:rsid w:val="00064C72"/>
    <w:rsid w:val="0006603C"/>
    <w:rsid w:val="00066C80"/>
    <w:rsid w:val="0006713A"/>
    <w:rsid w:val="00071E42"/>
    <w:rsid w:val="00072BC9"/>
    <w:rsid w:val="00072E18"/>
    <w:rsid w:val="00073878"/>
    <w:rsid w:val="0007537A"/>
    <w:rsid w:val="000756E4"/>
    <w:rsid w:val="000762CD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4033"/>
    <w:rsid w:val="00096D20"/>
    <w:rsid w:val="000970B5"/>
    <w:rsid w:val="000A0CEC"/>
    <w:rsid w:val="000A1E83"/>
    <w:rsid w:val="000A2994"/>
    <w:rsid w:val="000A3178"/>
    <w:rsid w:val="000A4867"/>
    <w:rsid w:val="000A4ADD"/>
    <w:rsid w:val="000A6CEA"/>
    <w:rsid w:val="000A7325"/>
    <w:rsid w:val="000B1DF2"/>
    <w:rsid w:val="000B2594"/>
    <w:rsid w:val="000B36B7"/>
    <w:rsid w:val="000B41A5"/>
    <w:rsid w:val="000C135C"/>
    <w:rsid w:val="000C1623"/>
    <w:rsid w:val="000C5A1F"/>
    <w:rsid w:val="000C5F13"/>
    <w:rsid w:val="000C6001"/>
    <w:rsid w:val="000C6125"/>
    <w:rsid w:val="000C64B9"/>
    <w:rsid w:val="000C7384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526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1DD"/>
    <w:rsid w:val="000F4CAE"/>
    <w:rsid w:val="000F65E1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6841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54E"/>
    <w:rsid w:val="00116936"/>
    <w:rsid w:val="001232BC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2ED"/>
    <w:rsid w:val="0015743E"/>
    <w:rsid w:val="00157B30"/>
    <w:rsid w:val="00160499"/>
    <w:rsid w:val="00161169"/>
    <w:rsid w:val="00161AB3"/>
    <w:rsid w:val="00161DE2"/>
    <w:rsid w:val="00161EAA"/>
    <w:rsid w:val="0016377C"/>
    <w:rsid w:val="001652A1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76953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3AA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162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3F9"/>
    <w:rsid w:val="001B75D9"/>
    <w:rsid w:val="001B7CA6"/>
    <w:rsid w:val="001C008C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9D7"/>
    <w:rsid w:val="001D116E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0E69"/>
    <w:rsid w:val="00203818"/>
    <w:rsid w:val="00204B10"/>
    <w:rsid w:val="002054CB"/>
    <w:rsid w:val="00206250"/>
    <w:rsid w:val="00206B93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5B44"/>
    <w:rsid w:val="002260ED"/>
    <w:rsid w:val="00226793"/>
    <w:rsid w:val="002274DF"/>
    <w:rsid w:val="002275A3"/>
    <w:rsid w:val="00227686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36F1F"/>
    <w:rsid w:val="002404B9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1F77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290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D8F"/>
    <w:rsid w:val="00287EE1"/>
    <w:rsid w:val="00291579"/>
    <w:rsid w:val="00291A30"/>
    <w:rsid w:val="002925E3"/>
    <w:rsid w:val="00294739"/>
    <w:rsid w:val="002967CA"/>
    <w:rsid w:val="00296997"/>
    <w:rsid w:val="002A0005"/>
    <w:rsid w:val="002A0956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B21A6"/>
    <w:rsid w:val="002B412C"/>
    <w:rsid w:val="002B6474"/>
    <w:rsid w:val="002C249C"/>
    <w:rsid w:val="002C30EF"/>
    <w:rsid w:val="002C3F06"/>
    <w:rsid w:val="002C4507"/>
    <w:rsid w:val="002C4526"/>
    <w:rsid w:val="002C4B50"/>
    <w:rsid w:val="002C5519"/>
    <w:rsid w:val="002C58A6"/>
    <w:rsid w:val="002C5EB8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2E6"/>
    <w:rsid w:val="002D5329"/>
    <w:rsid w:val="002D58DF"/>
    <w:rsid w:val="002D7963"/>
    <w:rsid w:val="002D79C1"/>
    <w:rsid w:val="002E0339"/>
    <w:rsid w:val="002E2353"/>
    <w:rsid w:val="002E2EE5"/>
    <w:rsid w:val="002E33CA"/>
    <w:rsid w:val="002E41D9"/>
    <w:rsid w:val="002E4AB4"/>
    <w:rsid w:val="002E52E0"/>
    <w:rsid w:val="002F13FA"/>
    <w:rsid w:val="002F14EA"/>
    <w:rsid w:val="002F218C"/>
    <w:rsid w:val="002F2676"/>
    <w:rsid w:val="002F2FAB"/>
    <w:rsid w:val="002F3942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B3C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30A54"/>
    <w:rsid w:val="00330BB9"/>
    <w:rsid w:val="003323A8"/>
    <w:rsid w:val="00333EB6"/>
    <w:rsid w:val="003354D6"/>
    <w:rsid w:val="003359E0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C01"/>
    <w:rsid w:val="00381A9D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603C"/>
    <w:rsid w:val="003A67BD"/>
    <w:rsid w:val="003A6AEF"/>
    <w:rsid w:val="003B300F"/>
    <w:rsid w:val="003B3259"/>
    <w:rsid w:val="003B33F2"/>
    <w:rsid w:val="003B3DAB"/>
    <w:rsid w:val="003B69BC"/>
    <w:rsid w:val="003B75B9"/>
    <w:rsid w:val="003B7A63"/>
    <w:rsid w:val="003C105C"/>
    <w:rsid w:val="003C10DF"/>
    <w:rsid w:val="003C178B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6C5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92"/>
    <w:rsid w:val="004002C2"/>
    <w:rsid w:val="004004CE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456A"/>
    <w:rsid w:val="004147AB"/>
    <w:rsid w:val="00416447"/>
    <w:rsid w:val="00417637"/>
    <w:rsid w:val="00417E8C"/>
    <w:rsid w:val="004201A0"/>
    <w:rsid w:val="004207CF"/>
    <w:rsid w:val="004207FB"/>
    <w:rsid w:val="004249D3"/>
    <w:rsid w:val="00425494"/>
    <w:rsid w:val="004254D4"/>
    <w:rsid w:val="004255D2"/>
    <w:rsid w:val="00426BB3"/>
    <w:rsid w:val="004305AC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0C63"/>
    <w:rsid w:val="00452624"/>
    <w:rsid w:val="004529FA"/>
    <w:rsid w:val="00452D4F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66DA4"/>
    <w:rsid w:val="004708D5"/>
    <w:rsid w:val="00470CE5"/>
    <w:rsid w:val="00472958"/>
    <w:rsid w:val="00475702"/>
    <w:rsid w:val="004757FB"/>
    <w:rsid w:val="0047673E"/>
    <w:rsid w:val="00477368"/>
    <w:rsid w:val="004833D2"/>
    <w:rsid w:val="00484BF6"/>
    <w:rsid w:val="00485E38"/>
    <w:rsid w:val="004867B9"/>
    <w:rsid w:val="00486FA5"/>
    <w:rsid w:val="004872F2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6F1A"/>
    <w:rsid w:val="004C7030"/>
    <w:rsid w:val="004C76BF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7054"/>
    <w:rsid w:val="0050018B"/>
    <w:rsid w:val="00501CAD"/>
    <w:rsid w:val="005025AB"/>
    <w:rsid w:val="005026D0"/>
    <w:rsid w:val="0050440C"/>
    <w:rsid w:val="0050463C"/>
    <w:rsid w:val="00504E6C"/>
    <w:rsid w:val="0050591D"/>
    <w:rsid w:val="00505D46"/>
    <w:rsid w:val="0051079B"/>
    <w:rsid w:val="0051160F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315E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789"/>
    <w:rsid w:val="00555D0F"/>
    <w:rsid w:val="00556F55"/>
    <w:rsid w:val="00560266"/>
    <w:rsid w:val="00560437"/>
    <w:rsid w:val="0056079A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709CC"/>
    <w:rsid w:val="00570E64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5D29"/>
    <w:rsid w:val="005C62D4"/>
    <w:rsid w:val="005C7BBF"/>
    <w:rsid w:val="005D1CA9"/>
    <w:rsid w:val="005D2574"/>
    <w:rsid w:val="005D28B6"/>
    <w:rsid w:val="005D2982"/>
    <w:rsid w:val="005D39DB"/>
    <w:rsid w:val="005D509B"/>
    <w:rsid w:val="005D55F0"/>
    <w:rsid w:val="005D5B19"/>
    <w:rsid w:val="005D7120"/>
    <w:rsid w:val="005D7DFA"/>
    <w:rsid w:val="005E019F"/>
    <w:rsid w:val="005E025D"/>
    <w:rsid w:val="005E0E9A"/>
    <w:rsid w:val="005E1262"/>
    <w:rsid w:val="005E1FE8"/>
    <w:rsid w:val="005E2296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3AB0"/>
    <w:rsid w:val="005F3B94"/>
    <w:rsid w:val="005F4001"/>
    <w:rsid w:val="005F4988"/>
    <w:rsid w:val="00601E04"/>
    <w:rsid w:val="00602063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94F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88F"/>
    <w:rsid w:val="00665AC5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3B6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B91"/>
    <w:rsid w:val="006B3E78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EE6"/>
    <w:rsid w:val="006F4FC3"/>
    <w:rsid w:val="006F58BE"/>
    <w:rsid w:val="00700B57"/>
    <w:rsid w:val="007023C3"/>
    <w:rsid w:val="00703D85"/>
    <w:rsid w:val="00703E2F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2EC"/>
    <w:rsid w:val="00721895"/>
    <w:rsid w:val="00721F46"/>
    <w:rsid w:val="00722716"/>
    <w:rsid w:val="007227A6"/>
    <w:rsid w:val="00723064"/>
    <w:rsid w:val="0072306C"/>
    <w:rsid w:val="007238C8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4BB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159F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7626A"/>
    <w:rsid w:val="00780041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1173"/>
    <w:rsid w:val="007C17EB"/>
    <w:rsid w:val="007C2916"/>
    <w:rsid w:val="007C4077"/>
    <w:rsid w:val="007C44B3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4C"/>
    <w:rsid w:val="007D5581"/>
    <w:rsid w:val="007D5B04"/>
    <w:rsid w:val="007D62E9"/>
    <w:rsid w:val="007D6DED"/>
    <w:rsid w:val="007D72C4"/>
    <w:rsid w:val="007D72C7"/>
    <w:rsid w:val="007D791A"/>
    <w:rsid w:val="007D7A21"/>
    <w:rsid w:val="007D7A9A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849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687"/>
    <w:rsid w:val="00822AC8"/>
    <w:rsid w:val="0082360D"/>
    <w:rsid w:val="008248F9"/>
    <w:rsid w:val="00825943"/>
    <w:rsid w:val="0082602C"/>
    <w:rsid w:val="00830377"/>
    <w:rsid w:val="00830E93"/>
    <w:rsid w:val="008310E2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5999"/>
    <w:rsid w:val="00836DCC"/>
    <w:rsid w:val="00837BB2"/>
    <w:rsid w:val="00841233"/>
    <w:rsid w:val="00842136"/>
    <w:rsid w:val="008424CC"/>
    <w:rsid w:val="00842E53"/>
    <w:rsid w:val="00843710"/>
    <w:rsid w:val="008442EF"/>
    <w:rsid w:val="00845232"/>
    <w:rsid w:val="0084674F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248E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6D44"/>
    <w:rsid w:val="0088751E"/>
    <w:rsid w:val="008903D0"/>
    <w:rsid w:val="00891455"/>
    <w:rsid w:val="00891564"/>
    <w:rsid w:val="0089193C"/>
    <w:rsid w:val="00893033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C0D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029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05E8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589E"/>
    <w:rsid w:val="00936214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49B"/>
    <w:rsid w:val="00950E40"/>
    <w:rsid w:val="009537C1"/>
    <w:rsid w:val="0095416B"/>
    <w:rsid w:val="009542F1"/>
    <w:rsid w:val="009548DF"/>
    <w:rsid w:val="00954E60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F67"/>
    <w:rsid w:val="009640A0"/>
    <w:rsid w:val="00964304"/>
    <w:rsid w:val="0096450C"/>
    <w:rsid w:val="009659B5"/>
    <w:rsid w:val="00966185"/>
    <w:rsid w:val="00966A11"/>
    <w:rsid w:val="00967B5D"/>
    <w:rsid w:val="00967C2C"/>
    <w:rsid w:val="0097147F"/>
    <w:rsid w:val="009725A2"/>
    <w:rsid w:val="0097285D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BE0"/>
    <w:rsid w:val="00985DC7"/>
    <w:rsid w:val="00986F18"/>
    <w:rsid w:val="00986F45"/>
    <w:rsid w:val="00987B7A"/>
    <w:rsid w:val="00990004"/>
    <w:rsid w:val="009903D0"/>
    <w:rsid w:val="00991347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0E0A"/>
    <w:rsid w:val="009B156A"/>
    <w:rsid w:val="009B33DF"/>
    <w:rsid w:val="009B530C"/>
    <w:rsid w:val="009B5957"/>
    <w:rsid w:val="009B5B5B"/>
    <w:rsid w:val="009B6686"/>
    <w:rsid w:val="009B66BC"/>
    <w:rsid w:val="009C0028"/>
    <w:rsid w:val="009C0F1C"/>
    <w:rsid w:val="009C232A"/>
    <w:rsid w:val="009C25D2"/>
    <w:rsid w:val="009C294F"/>
    <w:rsid w:val="009C331E"/>
    <w:rsid w:val="009C3E23"/>
    <w:rsid w:val="009C4B1B"/>
    <w:rsid w:val="009C4FE2"/>
    <w:rsid w:val="009C5C45"/>
    <w:rsid w:val="009C60DD"/>
    <w:rsid w:val="009C6A58"/>
    <w:rsid w:val="009D0E8E"/>
    <w:rsid w:val="009D1900"/>
    <w:rsid w:val="009D1F41"/>
    <w:rsid w:val="009D22DD"/>
    <w:rsid w:val="009D26EC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3FD4"/>
    <w:rsid w:val="009E4439"/>
    <w:rsid w:val="009E4670"/>
    <w:rsid w:val="009E49EA"/>
    <w:rsid w:val="009E7285"/>
    <w:rsid w:val="009E74AF"/>
    <w:rsid w:val="009E7723"/>
    <w:rsid w:val="009F1027"/>
    <w:rsid w:val="009F2395"/>
    <w:rsid w:val="009F25ED"/>
    <w:rsid w:val="009F2C4E"/>
    <w:rsid w:val="009F30DF"/>
    <w:rsid w:val="009F505F"/>
    <w:rsid w:val="009F5FD9"/>
    <w:rsid w:val="009F7429"/>
    <w:rsid w:val="009F7AA1"/>
    <w:rsid w:val="00A000B6"/>
    <w:rsid w:val="00A00982"/>
    <w:rsid w:val="00A00DA6"/>
    <w:rsid w:val="00A02FFE"/>
    <w:rsid w:val="00A032AC"/>
    <w:rsid w:val="00A04AB4"/>
    <w:rsid w:val="00A05663"/>
    <w:rsid w:val="00A058E8"/>
    <w:rsid w:val="00A05BCD"/>
    <w:rsid w:val="00A05E6D"/>
    <w:rsid w:val="00A102D9"/>
    <w:rsid w:val="00A1054B"/>
    <w:rsid w:val="00A133F8"/>
    <w:rsid w:val="00A15135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0A83"/>
    <w:rsid w:val="00A61789"/>
    <w:rsid w:val="00A61E96"/>
    <w:rsid w:val="00A64717"/>
    <w:rsid w:val="00A655DA"/>
    <w:rsid w:val="00A669E9"/>
    <w:rsid w:val="00A67268"/>
    <w:rsid w:val="00A7073D"/>
    <w:rsid w:val="00A70C7D"/>
    <w:rsid w:val="00A70E6B"/>
    <w:rsid w:val="00A71190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495"/>
    <w:rsid w:val="00A9651C"/>
    <w:rsid w:val="00A97D01"/>
    <w:rsid w:val="00AA006A"/>
    <w:rsid w:val="00AA057A"/>
    <w:rsid w:val="00AA1AAC"/>
    <w:rsid w:val="00AA1FF1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5F55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D724B"/>
    <w:rsid w:val="00AE0530"/>
    <w:rsid w:val="00AE0C46"/>
    <w:rsid w:val="00AE18E9"/>
    <w:rsid w:val="00AE1989"/>
    <w:rsid w:val="00AE1EE1"/>
    <w:rsid w:val="00AE2382"/>
    <w:rsid w:val="00AE23F0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2FB5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A9F"/>
    <w:rsid w:val="00B14DDB"/>
    <w:rsid w:val="00B14F12"/>
    <w:rsid w:val="00B15D83"/>
    <w:rsid w:val="00B17339"/>
    <w:rsid w:val="00B2006C"/>
    <w:rsid w:val="00B20EB8"/>
    <w:rsid w:val="00B21BFE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012C"/>
    <w:rsid w:val="00B51F7F"/>
    <w:rsid w:val="00B5285D"/>
    <w:rsid w:val="00B53694"/>
    <w:rsid w:val="00B54539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8186F"/>
    <w:rsid w:val="00B81891"/>
    <w:rsid w:val="00B8295B"/>
    <w:rsid w:val="00B830ED"/>
    <w:rsid w:val="00B83379"/>
    <w:rsid w:val="00B853D1"/>
    <w:rsid w:val="00B86768"/>
    <w:rsid w:val="00B8790E"/>
    <w:rsid w:val="00B90E57"/>
    <w:rsid w:val="00B91AAF"/>
    <w:rsid w:val="00B91AF0"/>
    <w:rsid w:val="00B95DA9"/>
    <w:rsid w:val="00BA019D"/>
    <w:rsid w:val="00BA0A0E"/>
    <w:rsid w:val="00BA0BBE"/>
    <w:rsid w:val="00BA1942"/>
    <w:rsid w:val="00BA1CC8"/>
    <w:rsid w:val="00BA2149"/>
    <w:rsid w:val="00BA2257"/>
    <w:rsid w:val="00BA2AF3"/>
    <w:rsid w:val="00BA40D5"/>
    <w:rsid w:val="00BA44E6"/>
    <w:rsid w:val="00BA5BB5"/>
    <w:rsid w:val="00BA6131"/>
    <w:rsid w:val="00BA7671"/>
    <w:rsid w:val="00BB12C5"/>
    <w:rsid w:val="00BB3288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4EE0"/>
    <w:rsid w:val="00BC652A"/>
    <w:rsid w:val="00BC6D49"/>
    <w:rsid w:val="00BC72EC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ED6"/>
    <w:rsid w:val="00C00B72"/>
    <w:rsid w:val="00C00BE9"/>
    <w:rsid w:val="00C01442"/>
    <w:rsid w:val="00C01538"/>
    <w:rsid w:val="00C02CF7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71255"/>
    <w:rsid w:val="00C726C0"/>
    <w:rsid w:val="00C7307F"/>
    <w:rsid w:val="00C730A2"/>
    <w:rsid w:val="00C731A9"/>
    <w:rsid w:val="00C74900"/>
    <w:rsid w:val="00C74F42"/>
    <w:rsid w:val="00C75321"/>
    <w:rsid w:val="00C7580E"/>
    <w:rsid w:val="00C75811"/>
    <w:rsid w:val="00C76047"/>
    <w:rsid w:val="00C764FF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05F1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4FE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3ED1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07DE"/>
    <w:rsid w:val="00CF1FF9"/>
    <w:rsid w:val="00CF2EDF"/>
    <w:rsid w:val="00CF3F73"/>
    <w:rsid w:val="00CF4297"/>
    <w:rsid w:val="00CF4D82"/>
    <w:rsid w:val="00CF5F86"/>
    <w:rsid w:val="00CF7168"/>
    <w:rsid w:val="00D01086"/>
    <w:rsid w:val="00D01160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1FC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D69"/>
    <w:rsid w:val="00D52EB9"/>
    <w:rsid w:val="00D531BE"/>
    <w:rsid w:val="00D54148"/>
    <w:rsid w:val="00D5440F"/>
    <w:rsid w:val="00D5536F"/>
    <w:rsid w:val="00D56312"/>
    <w:rsid w:val="00D56564"/>
    <w:rsid w:val="00D5698F"/>
    <w:rsid w:val="00D57006"/>
    <w:rsid w:val="00D602D3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6926"/>
    <w:rsid w:val="00D772A2"/>
    <w:rsid w:val="00D80149"/>
    <w:rsid w:val="00D807C2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38EA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1737"/>
    <w:rsid w:val="00DB18C8"/>
    <w:rsid w:val="00DB21F7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3635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2775"/>
    <w:rsid w:val="00DD4B44"/>
    <w:rsid w:val="00DD4F7F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3A78"/>
    <w:rsid w:val="00E05DD3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26A78"/>
    <w:rsid w:val="00E302EF"/>
    <w:rsid w:val="00E30DAC"/>
    <w:rsid w:val="00E30EFC"/>
    <w:rsid w:val="00E32103"/>
    <w:rsid w:val="00E342DD"/>
    <w:rsid w:val="00E34529"/>
    <w:rsid w:val="00E349BA"/>
    <w:rsid w:val="00E369F1"/>
    <w:rsid w:val="00E36BB3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149E"/>
    <w:rsid w:val="00E525BB"/>
    <w:rsid w:val="00E54694"/>
    <w:rsid w:val="00E560F3"/>
    <w:rsid w:val="00E57D7F"/>
    <w:rsid w:val="00E57F87"/>
    <w:rsid w:val="00E61021"/>
    <w:rsid w:val="00E621EE"/>
    <w:rsid w:val="00E6290B"/>
    <w:rsid w:val="00E64019"/>
    <w:rsid w:val="00E64C82"/>
    <w:rsid w:val="00E64FCC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09F"/>
    <w:rsid w:val="00E86EA7"/>
    <w:rsid w:val="00E86F90"/>
    <w:rsid w:val="00E87511"/>
    <w:rsid w:val="00E87F29"/>
    <w:rsid w:val="00E91592"/>
    <w:rsid w:val="00E91F75"/>
    <w:rsid w:val="00E9289F"/>
    <w:rsid w:val="00E93F5D"/>
    <w:rsid w:val="00E94B3F"/>
    <w:rsid w:val="00E94B76"/>
    <w:rsid w:val="00E96D04"/>
    <w:rsid w:val="00EA004D"/>
    <w:rsid w:val="00EA0B18"/>
    <w:rsid w:val="00EA0E55"/>
    <w:rsid w:val="00EA1426"/>
    <w:rsid w:val="00EA475F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C0FC5"/>
    <w:rsid w:val="00EC2E02"/>
    <w:rsid w:val="00EC31AF"/>
    <w:rsid w:val="00EC42AC"/>
    <w:rsid w:val="00EC5B4E"/>
    <w:rsid w:val="00EC6A50"/>
    <w:rsid w:val="00EC71E5"/>
    <w:rsid w:val="00EC71FF"/>
    <w:rsid w:val="00EC7261"/>
    <w:rsid w:val="00EC7BB0"/>
    <w:rsid w:val="00ED0930"/>
    <w:rsid w:val="00ED0D19"/>
    <w:rsid w:val="00ED128D"/>
    <w:rsid w:val="00ED133A"/>
    <w:rsid w:val="00ED139E"/>
    <w:rsid w:val="00ED229E"/>
    <w:rsid w:val="00ED44DD"/>
    <w:rsid w:val="00ED460E"/>
    <w:rsid w:val="00ED5925"/>
    <w:rsid w:val="00ED793B"/>
    <w:rsid w:val="00ED7C0C"/>
    <w:rsid w:val="00EE0220"/>
    <w:rsid w:val="00EE0F23"/>
    <w:rsid w:val="00EE103E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38F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4E1"/>
    <w:rsid w:val="00F3760D"/>
    <w:rsid w:val="00F40FDE"/>
    <w:rsid w:val="00F42973"/>
    <w:rsid w:val="00F435B5"/>
    <w:rsid w:val="00F44300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400A"/>
    <w:rsid w:val="00F5598F"/>
    <w:rsid w:val="00F57028"/>
    <w:rsid w:val="00F603A7"/>
    <w:rsid w:val="00F60414"/>
    <w:rsid w:val="00F6122F"/>
    <w:rsid w:val="00F613E4"/>
    <w:rsid w:val="00F6174A"/>
    <w:rsid w:val="00F61A0E"/>
    <w:rsid w:val="00F62A07"/>
    <w:rsid w:val="00F6332C"/>
    <w:rsid w:val="00F63A4D"/>
    <w:rsid w:val="00F640DF"/>
    <w:rsid w:val="00F64B67"/>
    <w:rsid w:val="00F65443"/>
    <w:rsid w:val="00F65B6C"/>
    <w:rsid w:val="00F65E83"/>
    <w:rsid w:val="00F70D8E"/>
    <w:rsid w:val="00F73125"/>
    <w:rsid w:val="00F732C8"/>
    <w:rsid w:val="00F735BE"/>
    <w:rsid w:val="00F73EC6"/>
    <w:rsid w:val="00F74467"/>
    <w:rsid w:val="00F74A5D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192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6807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234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f,#6cf,#09c,#369"/>
    </o:shapedefaults>
    <o:shapelayout v:ext="edit">
      <o:idmap v:ext="edit" data="2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287D8F"/>
    <w:pPr>
      <w:keepNext/>
      <w:pageBreakBefore/>
      <w:numPr>
        <w:numId w:val="1"/>
      </w:numPr>
      <w:shd w:val="clear" w:color="auto" w:fill="624ABB"/>
      <w:spacing w:before="600" w:after="240" w:line="400" w:lineRule="exact"/>
      <w:ind w:left="357" w:right="657" w:hanging="357"/>
      <w:jc w:val="left"/>
      <w:outlineLvl w:val="0"/>
    </w:pPr>
    <w:rPr>
      <w:rFonts w:ascii="Times New Roman" w:eastAsiaTheme="majorEastAsia" w:hAnsi="Times New Roman"/>
      <w:b/>
      <w:color w:val="FFFFFF" w:themeColor="background1"/>
      <w:sz w:val="22"/>
      <w:szCs w:val="22"/>
      <w:lang w:eastAsia="zh-CN"/>
    </w:rPr>
  </w:style>
  <w:style w:type="paragraph" w:styleId="Heading2">
    <w:name w:val="heading 2"/>
    <w:aliases w:val="2"/>
    <w:basedOn w:val="Normal"/>
    <w:next w:val="Normal"/>
    <w:link w:val="Heading2Char"/>
    <w:qFormat/>
    <w:rsid w:val="00287D8F"/>
    <w:pPr>
      <w:keepNext/>
      <w:numPr>
        <w:ilvl w:val="1"/>
        <w:numId w:val="1"/>
      </w:numPr>
      <w:pBdr>
        <w:bottom w:val="single" w:sz="6" w:space="2" w:color="624ABB"/>
      </w:pBdr>
      <w:tabs>
        <w:tab w:val="clear" w:pos="432"/>
        <w:tab w:val="num" w:pos="-1605"/>
        <w:tab w:val="left" w:leader="dot" w:pos="567"/>
      </w:tabs>
      <w:spacing w:before="480" w:after="240" w:line="240" w:lineRule="auto"/>
      <w:ind w:left="-1605"/>
      <w:jc w:val="left"/>
      <w:outlineLvl w:val="1"/>
    </w:pPr>
    <w:rPr>
      <w:b/>
      <w:color w:val="624ABB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287D8F"/>
    <w:rPr>
      <w:rFonts w:ascii="Verdana" w:hAnsi="Verdana"/>
      <w:b/>
      <w:color w:val="624ABB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287D8F"/>
    <w:rPr>
      <w:rFonts w:eastAsiaTheme="majorEastAsia"/>
      <w:b/>
      <w:color w:val="FFFFFF" w:themeColor="background1"/>
      <w:sz w:val="22"/>
      <w:szCs w:val="22"/>
      <w:shd w:val="clear" w:color="auto" w:fill="624ABB"/>
      <w:lang w:val="en-US" w:eastAsia="zh-CN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287D8F"/>
    <w:tblPr>
      <w:tblStyleRowBandSize w:val="1"/>
      <w:tblStyleColBandSize w:val="1"/>
      <w:tblBorders>
        <w:top w:val="single" w:sz="4" w:space="0" w:color="B2B9FF"/>
        <w:left w:val="single" w:sz="4" w:space="0" w:color="B2B9FF"/>
        <w:bottom w:val="single" w:sz="4" w:space="0" w:color="B2B9FF"/>
        <w:right w:val="single" w:sz="4" w:space="0" w:color="B2B9FF"/>
        <w:insideH w:val="single" w:sz="4" w:space="0" w:color="B2B9FF"/>
        <w:insideV w:val="single" w:sz="4" w:space="0" w:color="B2B9FF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cwe.mitre.org/data/definitions/1200.html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yperlink" Target="https://www.castsoftware.com/products/security-dashboar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sv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castsoftware.com/software-intelligence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A3FE-45E5-9F9E-2883163DBFC2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A3FE-45E5-9F9E-2883163DBFC2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A3FE-45E5-9F9E-2883163DBFC2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A3FE-45E5-9F9E-2883163DBFC2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A3FE-45E5-9F9E-2883163DBFC2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A3FE-45E5-9F9E-2883163DBFC2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A3FE-45E5-9F9E-2883163DBFC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3FE-45E5-9F9E-2883163DBFC2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B1B9A5-9AE5-49FE-BDD9-835387640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607</TotalTime>
  <Pages>6</Pages>
  <Words>256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Prachi Jaideep Gopsitkar</cp:lastModifiedBy>
  <cp:revision>145</cp:revision>
  <cp:lastPrinted>2014-04-04T13:22:00Z</cp:lastPrinted>
  <dcterms:created xsi:type="dcterms:W3CDTF">2018-09-23T06:31:00Z</dcterms:created>
  <dcterms:modified xsi:type="dcterms:W3CDTF">2025-03-07T13:16:00Z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