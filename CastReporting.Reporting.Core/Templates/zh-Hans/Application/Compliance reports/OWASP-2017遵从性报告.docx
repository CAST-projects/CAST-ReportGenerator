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0744BE6F" w:rsidR="00CB4A2C" w:rsidRDefault="00CA628F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734A5E58" wp14:editId="071254C0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724889661" name="Group 72488966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50639168" name="Rectangle 85063916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050843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8B501" w14:textId="77777777" w:rsidR="00CA628F" w:rsidRDefault="00CA628F" w:rsidP="00CA628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25943812" name="Group 19259438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6267636" name="Group 2662676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8499280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004527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216358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439315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050479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681543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968290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619039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706930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4202119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74865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923074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347273482" name="Group 134727348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8384770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003375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121528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707533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075002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267706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359159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001639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2571607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377354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92976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4A5E58" id="Group 724889661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">
                    <v:rect id="Rectangle 85063916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" adj="18883" fillcolor="#463589" stroked="f" strokeweight="2pt">
                      <v:textbox inset=",0,14.4pt,0">
                        <w:txbxContent>
                          <w:p w14:paraId="53F8B501" w14:textId="77777777" w:rsidR="00CA628F" w:rsidRDefault="00CA628F" w:rsidP="00CA628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9259438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">
                      <v:group id="Group 26626763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34727348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767759" w:rsidRDefault="0076775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767759" w:rsidRDefault="0076775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6CB91FD" w:rsidR="00767759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D1309" w:rsidRPr="00094F24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767759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67759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76CB91FD" w:rsidR="00767759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D1309" w:rsidRPr="00094F24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767759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67759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BF4E1BD" w:rsidR="00CA74F4" w:rsidRDefault="00CA628F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5C8501C6" wp14:editId="5C92657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07E97D80" w:rsidR="00767759" w:rsidRPr="00094F24" w:rsidRDefault="00767759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094F24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OWASP  2017 TOP 10 </w:t>
                                </w:r>
                              </w:p>
                              <w:p w14:paraId="5709D450" w14:textId="6CD05928" w:rsidR="00767759" w:rsidRPr="00094F24" w:rsidRDefault="0072029B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094F24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</w:t>
                                </w:r>
                                <w:r w:rsidR="005C68C4" w:rsidRPr="00094F24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总结</w:t>
                                </w:r>
                                <w:r w:rsidR="00767759" w:rsidRPr="00094F24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77777777" w:rsidR="00767759" w:rsidRDefault="0076775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5B248530" w14:textId="77777777" w:rsidR="00767759" w:rsidRDefault="00767759" w:rsidP="006A7EC9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3166ABD" w14:textId="77777777" w:rsidR="00767759" w:rsidRDefault="00767759" w:rsidP="006A7EC9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E09A882" w14:textId="77777777" w:rsidR="00767759" w:rsidRDefault="00767759" w:rsidP="006A7EC9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767759" w:rsidRPr="00CA74F4" w:rsidRDefault="0076775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767759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767759" w:rsidRPr="00B1237A" w:rsidRDefault="00767759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767759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767759" w:rsidRPr="00B1237A" w:rsidRDefault="00767759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767759" w:rsidRDefault="007677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50FD87B7" w14:textId="07E97D80" w:rsidR="00767759" w:rsidRPr="00094F24" w:rsidRDefault="00767759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094F24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OWASP  2017 TOP 10 </w:t>
                          </w:r>
                        </w:p>
                        <w:p w14:paraId="5709D450" w14:textId="6CD05928" w:rsidR="00767759" w:rsidRPr="00094F24" w:rsidRDefault="0072029B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094F24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</w:t>
                          </w:r>
                          <w:r w:rsidR="005C68C4" w:rsidRPr="00094F24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总结</w:t>
                          </w:r>
                          <w:r w:rsidR="00767759" w:rsidRPr="00094F24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77777777" w:rsidR="00767759" w:rsidRDefault="0076775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5B248530" w14:textId="77777777" w:rsidR="00767759" w:rsidRDefault="00767759" w:rsidP="006A7EC9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3166ABD" w14:textId="77777777" w:rsidR="00767759" w:rsidRDefault="00767759" w:rsidP="006A7EC9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E09A882" w14:textId="77777777" w:rsidR="00767759" w:rsidRDefault="00767759" w:rsidP="006A7EC9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767759" w:rsidRPr="00CA74F4" w:rsidRDefault="0076775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767759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767759" w:rsidRPr="00B1237A" w:rsidRDefault="00767759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767759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767759" w:rsidRPr="00B1237A" w:rsidRDefault="00767759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767759" w:rsidRDefault="007677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35369AE6" w:rsidR="00767759" w:rsidRPr="00F3760D" w:rsidRDefault="00767759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35369AE6" w:rsidR="00767759" w:rsidRPr="00F3760D" w:rsidRDefault="00767759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42045AF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DDA004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D7269B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7C6954F5" w14:textId="0EF7691A" w:rsidR="00962D38" w:rsidRPr="00094F24" w:rsidRDefault="00CA74F4" w:rsidP="00C354FC">
      <w:pPr>
        <w:pStyle w:val="Heading1"/>
        <w:numPr>
          <w:ilvl w:val="0"/>
          <w:numId w:val="0"/>
        </w:numPr>
        <w:ind w:left="357" w:right="657"/>
        <w:rPr>
          <w:noProof/>
          <w:color w:val="624ABB"/>
        </w:rPr>
      </w:pPr>
      <w:r w:rsidRPr="00015B29">
        <w:lastRenderedPageBreak/>
        <w:tab/>
      </w:r>
      <w:bookmarkStart w:id="1" w:name="_Toc531865295"/>
      <w:bookmarkStart w:id="2" w:name="_Toc531949424"/>
      <w:bookmarkStart w:id="3" w:name="_Toc531949634"/>
      <w:bookmarkStart w:id="4" w:name="_Toc23346504"/>
      <w:r w:rsidR="00AF14BC">
        <w:rPr>
          <w:rFonts w:hint="eastAsia"/>
          <w:lang w:eastAsia="zh-CN"/>
        </w:rPr>
        <w:t>目录</w:t>
      </w:r>
      <w:r w:rsidR="00D36C46">
        <w:t xml:space="preserve"> </w:t>
      </w:r>
      <w:bookmarkEnd w:id="1"/>
      <w:bookmarkEnd w:id="2"/>
      <w:bookmarkEnd w:id="3"/>
      <w:bookmarkEnd w:id="4"/>
      <w:r w:rsidR="00C354FC" w:rsidRPr="00094F24">
        <w:rPr>
          <w:rFonts w:asciiTheme="majorHAnsi" w:hAnsiTheme="majorHAnsi"/>
          <w:caps/>
          <w:color w:val="624ABB"/>
          <w:sz w:val="22"/>
        </w:rPr>
        <w:fldChar w:fldCharType="begin"/>
      </w:r>
      <w:r w:rsidR="00C354FC" w:rsidRPr="00094F24">
        <w:rPr>
          <w:rFonts w:asciiTheme="majorHAnsi" w:hAnsiTheme="majorHAnsi"/>
          <w:caps/>
          <w:color w:val="624ABB"/>
          <w:sz w:val="22"/>
        </w:rPr>
        <w:instrText xml:space="preserve"> TOC \o "1-4" \n </w:instrText>
      </w:r>
      <w:r w:rsidR="00C354FC" w:rsidRPr="00094F24">
        <w:rPr>
          <w:rFonts w:asciiTheme="majorHAnsi" w:hAnsiTheme="majorHAnsi"/>
          <w:caps/>
          <w:color w:val="624ABB"/>
          <w:sz w:val="22"/>
        </w:rPr>
        <w:fldChar w:fldCharType="separate"/>
      </w:r>
    </w:p>
    <w:p w14:paraId="779E391C" w14:textId="77777777" w:rsidR="00962D38" w:rsidRPr="00094F24" w:rsidRDefault="00962D38" w:rsidP="00962D3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>1.</w:t>
      </w:r>
      <w:r w:rsidRPr="00094F24">
        <w:rPr>
          <w:rFonts w:asciiTheme="minorHAnsi" w:hAnsiTheme="minorHAnsi" w:cstheme="minorBidi"/>
          <w:b w:val="0"/>
          <w: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简介</w:t>
      </w:r>
    </w:p>
    <w:p w14:paraId="0C01D5B2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应用特征</w:t>
      </w:r>
    </w:p>
    <w:p w14:paraId="3D6FBE25" w14:textId="77777777" w:rsidR="00962D38" w:rsidRPr="00094F24" w:rsidRDefault="00962D38" w:rsidP="00962D3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>2.</w:t>
      </w:r>
      <w:r w:rsidRPr="00094F24">
        <w:rPr>
          <w:rFonts w:asciiTheme="minorHAnsi" w:hAnsiTheme="minorHAnsi" w:cstheme="minorBidi"/>
          <w:b w:val="0"/>
          <w: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安全违规简介</w:t>
      </w:r>
    </w:p>
    <w:p w14:paraId="02DE58ED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Top 10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漏洞</w:t>
      </w:r>
    </w:p>
    <w:p w14:paraId="27063A84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A1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注入</w:t>
      </w:r>
    </w:p>
    <w:p w14:paraId="34FF9932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A2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失效的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</w:rPr>
        <w:t>身份验证</w:t>
      </w:r>
    </w:p>
    <w:p w14:paraId="4CA4E955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A3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敏感数据暴露</w:t>
      </w:r>
    </w:p>
    <w:p w14:paraId="6D98375F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A4 – XML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外部实体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:lang w:eastAsia="zh-CN"/>
        </w:rPr>
        <w:t xml:space="preserve"> 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>(XXE)</w:t>
      </w:r>
    </w:p>
    <w:p w14:paraId="03911B05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A5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失效的访问控制</w:t>
      </w:r>
    </w:p>
    <w:p w14:paraId="70C64AAE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A6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安全性错误配置</w:t>
      </w:r>
    </w:p>
    <w:p w14:paraId="022BFA70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A7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跨站脚本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:lang w:eastAsia="zh-CN"/>
        </w:rPr>
        <w:t xml:space="preserve"> 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>(XSS)</w:t>
      </w:r>
    </w:p>
    <w:p w14:paraId="6C334CAA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A8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不安全的反序列化</w:t>
      </w:r>
    </w:p>
    <w:p w14:paraId="0710F586" w14:textId="77777777" w:rsidR="00962D38" w:rsidRPr="00094F24" w:rsidRDefault="00962D38" w:rsidP="00962D3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A9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使用带已知漏洞的组件</w:t>
      </w:r>
    </w:p>
    <w:p w14:paraId="30A7BF1E" w14:textId="77777777" w:rsidR="00962D38" w:rsidRPr="00094F24" w:rsidRDefault="00962D38" w:rsidP="00962D3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 xml:space="preserve">OWASP -2017 A10 – 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日志记录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:lang w:eastAsia="zh-CN"/>
        </w:rPr>
        <w:t>&amp;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监视不足</w:t>
      </w:r>
    </w:p>
    <w:p w14:paraId="2E5BA689" w14:textId="77777777" w:rsidR="00962D38" w:rsidRPr="00094F24" w:rsidRDefault="00962D38" w:rsidP="00962D3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</w:rPr>
        <w:t>3.</w:t>
      </w:r>
      <w:r w:rsidRPr="00094F24">
        <w:rPr>
          <w:rFonts w:asciiTheme="minorHAnsi" w:hAnsiTheme="minorHAnsi" w:cstheme="minorBidi"/>
          <w:b w:val="0"/>
          <w: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附录</w:t>
      </w:r>
    </w:p>
    <w:p w14:paraId="0D1097EF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关于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:lang w:eastAsia="zh-CN"/>
        </w:rPr>
        <w:t>CAST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软件智能</w:t>
      </w:r>
    </w:p>
    <w:p w14:paraId="50A16E36" w14:textId="77777777" w:rsidR="00962D38" w:rsidRPr="00094F24" w:rsidRDefault="00962D38" w:rsidP="00962D3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</w:pP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094F24">
        <w:rPr>
          <w:rFonts w:asciiTheme="minorHAnsi" w:hAnsiTheme="minorHAnsi" w:cstheme="minorBidi"/>
          <w:smallCaps w:val="0"/>
          <w:noProof/>
          <w:color w:val="624ABB"/>
          <w:sz w:val="32"/>
          <w:szCs w:val="32"/>
          <w:lang w:eastAsia="zh-CN"/>
        </w:rPr>
        <w:tab/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关于</w:t>
      </w:r>
      <w:r w:rsidRPr="00094F24">
        <w:rPr>
          <w:rFonts w:ascii="Times New Roman" w:eastAsiaTheme="majorEastAsia" w:hAnsi="Times New Roman"/>
          <w:noProof/>
          <w:color w:val="624ABB"/>
          <w:sz w:val="24"/>
          <w:szCs w:val="28"/>
          <w:lang w:eastAsia="zh-CN"/>
        </w:rPr>
        <w:t>CAST</w:t>
      </w:r>
      <w:r w:rsidRPr="00094F24">
        <w:rPr>
          <w:rFonts w:ascii="Times New Roman" w:eastAsiaTheme="majorEastAsia" w:hAnsi="Times New Roman" w:hint="eastAsia"/>
          <w:noProof/>
          <w:color w:val="624ABB"/>
          <w:sz w:val="24"/>
          <w:szCs w:val="28"/>
          <w:lang w:eastAsia="zh-CN"/>
        </w:rPr>
        <w:t>安全性</w:t>
      </w:r>
    </w:p>
    <w:p w14:paraId="31007FBA" w14:textId="4F3EAC8C" w:rsidR="00C9214B" w:rsidRPr="00B1237A" w:rsidRDefault="00C354FC" w:rsidP="002638B2">
      <w:pPr>
        <w:ind w:left="0" w:right="657"/>
        <w:rPr>
          <w:sz w:val="16"/>
          <w:szCs w:val="16"/>
        </w:rPr>
      </w:pPr>
      <w:r w:rsidRPr="00094F24">
        <w:rPr>
          <w:rFonts w:asciiTheme="majorHAnsi" w:hAnsiTheme="majorHAnsi"/>
          <w:caps/>
          <w:color w:val="624ABB"/>
          <w:sz w:val="22"/>
          <w:szCs w:val="16"/>
        </w:rPr>
        <w:fldChar w:fldCharType="end"/>
      </w:r>
    </w:p>
    <w:p w14:paraId="7B30C6D4" w14:textId="1AC9A779" w:rsidR="00874417" w:rsidRPr="00C837A3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C837A3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5" w:name="_Toc23346505"/>
      <w:r w:rsidR="00C837A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5"/>
    </w:p>
    <w:p w14:paraId="73C70F22" w14:textId="3887903D" w:rsidR="003136BA" w:rsidRPr="00014E42" w:rsidRDefault="003136BA" w:rsidP="003136B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6" w:name="_Hlk530663297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Pr="007F3437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369C88A2" w14:textId="77777777" w:rsidR="003136BA" w:rsidRDefault="003136BA" w:rsidP="003136B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E327D4E" w14:textId="1B1CC317" w:rsidR="003136BA" w:rsidRPr="00D673EF" w:rsidRDefault="003136BA" w:rsidP="003136B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D673EF">
        <w:rPr>
          <w:rFonts w:ascii="Times New Roman" w:eastAsiaTheme="majorEastAsia" w:hAnsi="Times New Roman"/>
          <w:sz w:val="22"/>
          <w:szCs w:val="22"/>
        </w:rPr>
        <w:t>OWASP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CWE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CISQ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C8616B4" w14:textId="77777777" w:rsidR="003136BA" w:rsidRPr="00C837A3" w:rsidRDefault="003136BA" w:rsidP="00E01AD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26E88EB5" w:rsidR="00874417" w:rsidRPr="00C837A3" w:rsidRDefault="00C451BE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346506"/>
      <w:bookmarkEnd w:id="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7"/>
    </w:p>
    <w:p w14:paraId="4B0A16FF" w14:textId="77777777" w:rsidR="00C60C03" w:rsidRPr="00C837A3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3FF140EB" w14:textId="1CB73D91" w:rsidR="00C451BE" w:rsidRPr="00D00F91" w:rsidRDefault="00C451BE" w:rsidP="00C451BE">
      <w:pPr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评估重点关注所述应用（用户界面到数据库）的技术实现，不分析业务功能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C837A3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C837A3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4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C837A3" w14:paraId="6CC2F71A" w14:textId="77777777" w:rsidTr="000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08EF5A46" w:rsidR="002638B2" w:rsidRPr="00C837A3" w:rsidRDefault="00855BB6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42BCD439" w:rsidR="002638B2" w:rsidRPr="00C837A3" w:rsidRDefault="00855BB6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数值</w:t>
            </w:r>
          </w:p>
        </w:tc>
      </w:tr>
      <w:tr w:rsidR="002638B2" w:rsidRPr="00C837A3" w14:paraId="57F86C42" w14:textId="77777777" w:rsidTr="000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837A3" w14:paraId="7E2605E2" w14:textId="77777777" w:rsidTr="000A5C58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837A3" w14:paraId="7F26FC58" w14:textId="77777777" w:rsidTr="000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837A3" w14:paraId="6A618DB2" w14:textId="77777777" w:rsidTr="000A5C58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837A3" w14:paraId="6B48912A" w14:textId="77777777" w:rsidTr="000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C837A3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C837A3" w:rsidRDefault="002638B2" w:rsidP="000355AC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25608FCD" w:rsidR="007B070B" w:rsidRPr="00C837A3" w:rsidRDefault="00B76737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837A3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047962EC" wp14:editId="3FD4BB18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0EC9A6" w14:textId="77777777" w:rsidR="00C451BE" w:rsidRPr="00D673EF" w:rsidRDefault="00C451BE" w:rsidP="00C451BE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7B1A5BEC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837A3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6AE598E" w14:textId="77777777" w:rsidR="00C451BE" w:rsidRPr="00D00F91" w:rsidRDefault="00C451BE" w:rsidP="00C451BE">
      <w:pPr>
        <w:pStyle w:val="Heading1"/>
        <w:ind w:left="360" w:right="657" w:hanging="360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8" w:name="_Toc23262121"/>
      <w:bookmarkStart w:id="9" w:name="_Toc23346507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8"/>
      <w:bookmarkEnd w:id="9"/>
    </w:p>
    <w:p w14:paraId="7FF78BF8" w14:textId="4AE60F1D" w:rsidR="00C451BE" w:rsidRPr="00BD3568" w:rsidRDefault="00C451BE" w:rsidP="00C451BE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</w:t>
      </w:r>
      <w:r>
        <w:rPr>
          <w:rFonts w:ascii="Times New Roman" w:eastAsiaTheme="majorEastAsia" w:hAnsi="Times New Roman"/>
          <w:noProof/>
          <w:sz w:val="22"/>
          <w:szCs w:val="22"/>
        </w:rPr>
        <w:t>7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2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C837A3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051EEC48" w:rsidR="000B1DF2" w:rsidRPr="00C837A3" w:rsidRDefault="000B1DF2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0" w:name="_Toc531865299"/>
      <w:bookmarkStart w:id="11" w:name="_Toc531949428"/>
      <w:bookmarkStart w:id="12" w:name="_Toc531949638"/>
      <w:bookmarkStart w:id="13" w:name="_Toc23346508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Top 10 </w:t>
      </w:r>
      <w:bookmarkEnd w:id="10"/>
      <w:bookmarkEnd w:id="11"/>
      <w:bookmarkEnd w:id="12"/>
      <w:r w:rsidR="00385C0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</w:t>
      </w:r>
      <w:bookmarkEnd w:id="13"/>
    </w:p>
    <w:p w14:paraId="27E70CE8" w14:textId="77777777" w:rsidR="00AA00D5" w:rsidRPr="00C837A3" w:rsidRDefault="00AA00D5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A3D1B93" w14:textId="4A73DE62" w:rsidR="00385C01" w:rsidRDefault="00385C01" w:rsidP="00385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3" w:history="1">
        <w:r w:rsidRPr="00C837A3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 Top 10 </w:t>
        </w:r>
      </w:hyperlink>
      <w:r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专注于识别组织中最严重的</w:t>
      </w:r>
      <w:r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应用安全风险。</w:t>
      </w:r>
    </w:p>
    <w:p w14:paraId="14D51C17" w14:textId="6B7D33EE" w:rsidR="001C3A63" w:rsidRPr="00D00F91" w:rsidRDefault="001C3A63" w:rsidP="001C3A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在本应用中发现的基于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OWASP -201</w:t>
      </w:r>
      <w:r>
        <w:rPr>
          <w:rFonts w:ascii="Times New Roman" w:eastAsiaTheme="majorEastAsia" w:hAnsi="Times New Roman"/>
          <w:sz w:val="22"/>
          <w:szCs w:val="22"/>
          <w:lang w:eastAsia="zh-CN"/>
        </w:rPr>
        <w:t>7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规则的漏洞列表：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STANDARDS_EVOLUTION;STD=OWASP-2017"/>
      </w:tblPr>
      <w:tblGrid>
        <w:gridCol w:w="4675"/>
        <w:gridCol w:w="1530"/>
        <w:gridCol w:w="1530"/>
        <w:gridCol w:w="1530"/>
      </w:tblGrid>
      <w:tr w:rsidR="00385C01" w:rsidRPr="00C837A3" w14:paraId="447182E1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075B294A" w:rsidR="00385C01" w:rsidRPr="00C837A3" w:rsidRDefault="00385C01" w:rsidP="00385C0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OWASP-2017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0F3573E5" w:rsidR="00385C01" w:rsidRPr="00C837A3" w:rsidRDefault="00385C01" w:rsidP="00385C0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2A7D479D" w:rsidR="00385C01" w:rsidRPr="00C837A3" w:rsidRDefault="00385C01" w:rsidP="00385C0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2CC10C57" w:rsidR="00385C01" w:rsidRPr="00C837A3" w:rsidRDefault="00385C01" w:rsidP="00385C0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837A3" w14:paraId="779D7551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1B6D9F6" w14:textId="00162208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A1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-Injection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D4A59B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202FC7E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20238BBF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7715D1B2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A3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-2017</w:t>
            </w:r>
          </w:p>
        </w:tc>
        <w:tc>
          <w:tcPr>
            <w:tcW w:w="1530" w:type="dxa"/>
          </w:tcPr>
          <w:p w14:paraId="211EE165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82B9ED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66FA262C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10C25DCC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A6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-2017</w:t>
            </w:r>
          </w:p>
        </w:tc>
        <w:tc>
          <w:tcPr>
            <w:tcW w:w="1530" w:type="dxa"/>
          </w:tcPr>
          <w:p w14:paraId="4BE665CF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2D1137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6AF2FEAF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3C173C6F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A7</w:t>
            </w:r>
            <w:r w:rsidR="00FB4A1E"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-2017</w:t>
            </w:r>
          </w:p>
        </w:tc>
        <w:tc>
          <w:tcPr>
            <w:tcW w:w="1530" w:type="dxa"/>
          </w:tcPr>
          <w:p w14:paraId="3952727A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09EE63A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7E2BE6AE" w14:textId="77777777" w:rsidTr="00B006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34BF406E" w:rsidR="007023C3" w:rsidRPr="00C837A3" w:rsidRDefault="00C125C7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A…</w:t>
            </w:r>
          </w:p>
        </w:tc>
        <w:tc>
          <w:tcPr>
            <w:tcW w:w="1530" w:type="dxa"/>
          </w:tcPr>
          <w:p w14:paraId="26A966A0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FE6A3EE" w14:textId="77777777" w:rsidR="007023C3" w:rsidRPr="00C837A3" w:rsidRDefault="007023C3" w:rsidP="00B006A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47003E3" w14:textId="056432DD" w:rsidR="00385C01" w:rsidRPr="00D00F91" w:rsidRDefault="00385C01" w:rsidP="00385C01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>2: OWASP 201</w:t>
      </w:r>
      <w:r>
        <w:rPr>
          <w:rFonts w:ascii="Times New Roman" w:eastAsiaTheme="majorEastAsia" w:hAnsi="Times New Roman"/>
          <w:i/>
          <w:sz w:val="22"/>
          <w:szCs w:val="22"/>
        </w:rPr>
        <w:t>7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C837A3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C837A3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C837A3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523617AA" w14:textId="387C6C54" w:rsidR="00F772DA" w:rsidRPr="00C837A3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4" w:name="_Toc531865300"/>
      <w:bookmarkStart w:id="15" w:name="_Toc531949429"/>
      <w:bookmarkStart w:id="16" w:name="_Toc531949639"/>
      <w:bookmarkStart w:id="17" w:name="_Toc23346509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A1 </w:t>
      </w:r>
      <w:r w:rsidR="000D4FFD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4"/>
      <w:bookmarkEnd w:id="15"/>
      <w:bookmarkEnd w:id="16"/>
      <w:r w:rsidR="000D4FFD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17"/>
    </w:p>
    <w:p w14:paraId="5FF4CDB0" w14:textId="77777777" w:rsidR="00312257" w:rsidRPr="00C837A3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70886A5" w14:textId="77777777" w:rsidR="00A70120" w:rsidRPr="00D00F91" w:rsidRDefault="00A70120" w:rsidP="00A701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0D22386B" w14:textId="0D654C01" w:rsidR="00A70120" w:rsidRPr="00D00F91" w:rsidRDefault="00A70120" w:rsidP="00A701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在本应用中发现的注入漏洞：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RULES_LIST_STATISTICS_RATIO;METRICS=A1-2017"/>
      </w:tblPr>
      <w:tblGrid>
        <w:gridCol w:w="4675"/>
        <w:gridCol w:w="1440"/>
        <w:gridCol w:w="1620"/>
        <w:gridCol w:w="1530"/>
      </w:tblGrid>
      <w:tr w:rsidR="00A70120" w:rsidRPr="00C837A3" w14:paraId="4DD926CE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488EA877" w:rsidR="00A70120" w:rsidRPr="00C837A3" w:rsidRDefault="00A70120" w:rsidP="00A7012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26B46E24" w:rsidR="00A70120" w:rsidRPr="00C837A3" w:rsidRDefault="00A70120" w:rsidP="00A7012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62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4FCB39B7" w:rsidR="00A70120" w:rsidRPr="00C837A3" w:rsidRDefault="00A70120" w:rsidP="00A7012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2CBA2852" w:rsidR="00A70120" w:rsidRPr="00C837A3" w:rsidRDefault="00A70120" w:rsidP="00A7012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837A3" w14:paraId="01B8CD4E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EB29118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12" w:space="0" w:color="B2B9FF"/>
            </w:tcBorders>
          </w:tcPr>
          <w:p w14:paraId="79BC828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FE7912A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7A9F1491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673E81D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79C84CA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55AD5117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1A5C75D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FDE13E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6E225E1B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0A71BC9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5E1AFCE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37A3" w14:paraId="7B7682B8" w14:textId="77777777" w:rsidTr="00CD0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C837A3" w:rsidRDefault="007023C3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5D2D399F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B0860CE" w14:textId="77777777" w:rsidR="007023C3" w:rsidRPr="00C837A3" w:rsidRDefault="007023C3" w:rsidP="00CD02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4216507" w14:textId="77777777" w:rsidR="0017201B" w:rsidRPr="00C837A3" w:rsidRDefault="0017201B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1083AA58" w14:textId="77777777" w:rsidR="00A70120" w:rsidRPr="00D00F91" w:rsidRDefault="00A70120" w:rsidP="00A701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3: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257FC3BD" w14:textId="1D69BDF3" w:rsidR="000A16CB" w:rsidRPr="00C837A3" w:rsidRDefault="000A16CB" w:rsidP="000A16CB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8" w:name="_Toc531865301"/>
      <w:bookmarkStart w:id="19" w:name="_Toc531949430"/>
      <w:bookmarkStart w:id="20" w:name="_Toc531949640"/>
      <w:bookmarkStart w:id="21" w:name="_Toc23346510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>OWASP -2017 A</w:t>
      </w:r>
      <w:r w:rsidR="00243FCD" w:rsidRPr="00C837A3">
        <w:rPr>
          <w:rFonts w:ascii="Times New Roman" w:eastAsiaTheme="majorEastAsia" w:hAnsi="Times New Roman"/>
          <w:sz w:val="22"/>
          <w:szCs w:val="22"/>
          <w:lang w:val="en-US"/>
        </w:rPr>
        <w:t>2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r w:rsidR="00243FCD" w:rsidRPr="00C837A3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8"/>
      <w:bookmarkEnd w:id="19"/>
      <w:bookmarkEnd w:id="20"/>
      <w:r w:rsidR="00E856FB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proofErr w:type="spellStart"/>
      <w:r w:rsidR="00F85529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bookmarkEnd w:id="21"/>
      <w:proofErr w:type="spellEnd"/>
    </w:p>
    <w:p w14:paraId="3184FAA9" w14:textId="77777777" w:rsidR="000A16CB" w:rsidRPr="00C837A3" w:rsidRDefault="000A16CB" w:rsidP="000A16C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015ABDC" w14:textId="1F018859" w:rsidR="00F85529" w:rsidRPr="00D00F91" w:rsidRDefault="00F85529" w:rsidP="007677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与身份验证和会话管理相关的应用功能未正确实现，使得攻击者能够危害密码、密钥或会话令牌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临时或永久性获得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757F9578" w14:textId="44870D5E" w:rsidR="001C3A63" w:rsidRPr="00D00F91" w:rsidRDefault="00F85529" w:rsidP="001C3A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E856FB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 w:rsidR="001C3A63"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 w:rsidR="001C3A63">
        <w:rPr>
          <w:rFonts w:ascii="Times New Roman" w:eastAsiaTheme="majorEastAsia" w:hAnsi="Times New Roman" w:hint="eastAsia"/>
          <w:sz w:val="22"/>
          <w:szCs w:val="22"/>
          <w:lang w:eastAsia="zh-CN"/>
        </w:rPr>
        <w:t>漏洞：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RULES_LIST_STATISTICS_RATIO;METRICS=A2-2017"/>
      </w:tblPr>
      <w:tblGrid>
        <w:gridCol w:w="4675"/>
        <w:gridCol w:w="1440"/>
        <w:gridCol w:w="1620"/>
        <w:gridCol w:w="1530"/>
      </w:tblGrid>
      <w:tr w:rsidR="00FC2B75" w:rsidRPr="00C837A3" w14:paraId="1CB441FB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5D5552D" w14:textId="60CC86FC" w:rsidR="00FC2B75" w:rsidRPr="00C837A3" w:rsidRDefault="00FC2B75" w:rsidP="00FC2B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3164A8" w14:textId="7A7D6BD7" w:rsidR="00FC2B75" w:rsidRPr="00C837A3" w:rsidRDefault="00FC2B75" w:rsidP="00FC2B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62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5EF5B8B" w14:textId="48C1554B" w:rsidR="00FC2B75" w:rsidRPr="00C837A3" w:rsidRDefault="00FC2B75" w:rsidP="00FC2B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97CD85" w14:textId="4CBE960D" w:rsidR="00FC2B75" w:rsidRPr="00C837A3" w:rsidRDefault="00FC2B75" w:rsidP="00FC2B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0A16CB" w:rsidRPr="00C837A3" w14:paraId="5DAA8728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4A540BC8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554CA15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12" w:space="0" w:color="B2B9FF"/>
            </w:tcBorders>
          </w:tcPr>
          <w:p w14:paraId="70D9339C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79DD969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3272BF04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0FE697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70E1F9F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3DFFED7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403D0B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01773153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16C521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F958A89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66F073DF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19A2481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23818CA0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ABE311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132D991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76D18589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EFCCE41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0A16CB" w:rsidRPr="00C837A3" w14:paraId="47943279" w14:textId="77777777" w:rsidTr="009679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C9703" w14:textId="77777777" w:rsidR="000A16CB" w:rsidRPr="00C837A3" w:rsidRDefault="000A16CB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43A3377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7D55338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E64FE7" w14:textId="77777777" w:rsidR="000A16CB" w:rsidRPr="00C837A3" w:rsidRDefault="000A16CB" w:rsidP="0096799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B6138D5" w14:textId="77777777" w:rsidR="000A16CB" w:rsidRPr="00C837A3" w:rsidRDefault="000A16CB" w:rsidP="000A16CB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7BCDF3EE" w14:textId="77777777" w:rsidR="000A16CB" w:rsidRPr="00C837A3" w:rsidRDefault="000A16CB" w:rsidP="000A16CB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6A85ED46" w14:textId="0985E3E7" w:rsidR="00243FCD" w:rsidRPr="00C837A3" w:rsidRDefault="001C3A63" w:rsidP="000A16CB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2565EE" w:rsidRPr="00C837A3">
        <w:rPr>
          <w:rFonts w:ascii="Times New Roman" w:eastAsiaTheme="majorEastAsia" w:hAnsi="Times New Roman"/>
          <w:i/>
          <w:sz w:val="22"/>
          <w:szCs w:val="22"/>
        </w:rPr>
        <w:t>4</w:t>
      </w:r>
      <w:r w:rsidR="000A16CB" w:rsidRPr="00C837A3">
        <w:rPr>
          <w:rFonts w:ascii="Times New Roman" w:eastAsiaTheme="majorEastAsia" w:hAnsi="Times New Roman"/>
          <w:i/>
          <w:sz w:val="22"/>
          <w:szCs w:val="22"/>
        </w:rPr>
        <w:t>: A</w:t>
      </w:r>
      <w:r w:rsidR="00243FCD" w:rsidRPr="00C837A3">
        <w:rPr>
          <w:rFonts w:ascii="Times New Roman" w:eastAsiaTheme="majorEastAsia" w:hAnsi="Times New Roman"/>
          <w:i/>
          <w:sz w:val="22"/>
          <w:szCs w:val="22"/>
        </w:rPr>
        <w:t>2</w:t>
      </w:r>
      <w:r w:rsidR="000A16CB" w:rsidRPr="00C837A3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 w:rsidR="00E856FB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身份验证漏洞</w:t>
      </w:r>
    </w:p>
    <w:p w14:paraId="06623177" w14:textId="77777777" w:rsidR="00243FCD" w:rsidRPr="00C837A3" w:rsidRDefault="00243FCD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color w:val="000000"/>
          <w:sz w:val="22"/>
          <w:szCs w:val="22"/>
          <w:lang w:eastAsia="en-US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57CCAC97" w14:textId="79A60062" w:rsidR="00F772DA" w:rsidRPr="00C837A3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2" w:name="_Toc531865302"/>
      <w:bookmarkStart w:id="23" w:name="_Toc531949431"/>
      <w:bookmarkStart w:id="24" w:name="_Toc531949641"/>
      <w:bookmarkStart w:id="25" w:name="_Toc23346511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A3 </w:t>
      </w:r>
      <w:bookmarkEnd w:id="22"/>
      <w:bookmarkEnd w:id="23"/>
      <w:bookmarkEnd w:id="24"/>
      <w:r w:rsidR="00F85529"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– </w:t>
      </w:r>
      <w:r w:rsidR="00F8552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敏感数据暴露</w:t>
      </w:r>
      <w:bookmarkEnd w:id="25"/>
    </w:p>
    <w:p w14:paraId="0BE58452" w14:textId="77777777" w:rsidR="00312257" w:rsidRPr="00C837A3" w:rsidRDefault="00312257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4EEF08F" w14:textId="2C33B964" w:rsidR="00F85529" w:rsidRPr="00D00F91" w:rsidRDefault="00F85529" w:rsidP="00F8552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应用无法正确保护敏感数据，如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金融、医疗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个人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身份验证凭据。攻击者可以窃取或修改这些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数据，以进行信用卡欺诈、身份盗窃或其他犯罪。敏感数据需要额外的保护，例如在静止或传输时的加密，以及与浏览器交换时的特殊预防措施。</w:t>
      </w:r>
    </w:p>
    <w:p w14:paraId="5D8F6235" w14:textId="1D069D56" w:rsidR="00F85529" w:rsidRPr="00D00F91" w:rsidRDefault="00F85529" w:rsidP="00F8552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</w:t>
      </w:r>
      <w:r>
        <w:rPr>
          <w:rFonts w:ascii="Times New Roman" w:eastAsiaTheme="majorEastAsia" w:hAnsi="Times New Roman"/>
          <w:sz w:val="22"/>
          <w:szCs w:val="22"/>
          <w:lang w:eastAsia="zh-CN"/>
        </w:rPr>
        <w:t>3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 w:rsidR="00FC2B75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敏感数据暴露</w:t>
      </w:r>
      <w:r w:rsidR="00FC2B75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7"/>
      </w:tblPr>
      <w:tblGrid>
        <w:gridCol w:w="4675"/>
        <w:gridCol w:w="1440"/>
        <w:gridCol w:w="1530"/>
        <w:gridCol w:w="1355"/>
      </w:tblGrid>
      <w:tr w:rsidR="00A35D31" w:rsidRPr="00C837A3" w14:paraId="25827CAA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8E3AE33" w14:textId="2794015D" w:rsidR="00A35D31" w:rsidRPr="00C837A3" w:rsidRDefault="00A35D31" w:rsidP="00A35D3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9E8F21" w14:textId="7F21596C" w:rsidR="00A35D31" w:rsidRPr="00C837A3" w:rsidRDefault="00A35D31" w:rsidP="00A35D3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E5AC18" w14:textId="1FAF98C8" w:rsidR="00A35D31" w:rsidRPr="00C837A3" w:rsidRDefault="00A35D31" w:rsidP="00A35D3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FD05" w14:textId="3F94AB75" w:rsidR="00A35D31" w:rsidRPr="00C837A3" w:rsidRDefault="00A35D31" w:rsidP="00A35D3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C837A3" w14:paraId="455D6205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9F5430D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11A1386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06BF8AA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192F4456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0CE76920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863E4C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AF3FAC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5D89795E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B8AE25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15CBB48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65FCDC19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1FE89" w14:textId="5CB034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2C5F7AF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11ED1166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9495C8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582B1D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4D51F96" w14:textId="77777777" w:rsidR="00243FCD" w:rsidRPr="00C837A3" w:rsidRDefault="00243FCD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56491FEB" w14:textId="2457E8FF" w:rsidR="00243FCD" w:rsidRPr="00C837A3" w:rsidRDefault="00FC2B75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2565EE" w:rsidRPr="00C837A3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C837A3">
        <w:rPr>
          <w:rFonts w:ascii="Times New Roman" w:eastAsiaTheme="majorEastAsia" w:hAnsi="Times New Roman"/>
          <w:i/>
          <w:sz w:val="22"/>
          <w:szCs w:val="22"/>
        </w:rPr>
        <w:t xml:space="preserve">: A3-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敏感数据暴露漏洞</w:t>
      </w:r>
    </w:p>
    <w:p w14:paraId="6B1C3AAA" w14:textId="35036BD1" w:rsidR="00243FCD" w:rsidRPr="00C837A3" w:rsidRDefault="00243FCD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FE3CFAE" w14:textId="3833FEBD" w:rsidR="00B31D2D" w:rsidRPr="00C837A3" w:rsidRDefault="00B31D2D" w:rsidP="00B31D2D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6" w:name="_Toc531865303"/>
      <w:bookmarkStart w:id="27" w:name="_Toc531949432"/>
      <w:bookmarkStart w:id="28" w:name="_Toc531949642"/>
      <w:bookmarkStart w:id="29" w:name="_Toc23346512"/>
      <w:bookmarkStart w:id="30" w:name="_Hlk531860421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A4 – XML </w:t>
      </w:r>
      <w:r w:rsidR="00A460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外部实体</w:t>
      </w:r>
      <w:r w:rsidR="00A460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>(XXE)</w:t>
      </w:r>
      <w:bookmarkEnd w:id="26"/>
      <w:bookmarkEnd w:id="27"/>
      <w:bookmarkEnd w:id="28"/>
      <w:bookmarkEnd w:id="29"/>
    </w:p>
    <w:p w14:paraId="31A30321" w14:textId="77777777" w:rsidR="00B31D2D" w:rsidRPr="00C837A3" w:rsidRDefault="00B31D2D" w:rsidP="00B31D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DE7FD41" w14:textId="77777777" w:rsidR="0008051E" w:rsidRDefault="0008051E" w:rsidP="007677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许多旧的或配置不良的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处理器使用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文档来评估外部实体引用。外部实体可被用于使用文件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URI</w:t>
      </w:r>
      <w:r w:rsidRPr="0008051E">
        <w:rPr>
          <w:rFonts w:ascii="Times New Roman" w:eastAsiaTheme="majorEastAsia" w:hAnsi="Times New Roman" w:hint="eastAsia"/>
          <w:sz w:val="22"/>
          <w:szCs w:val="22"/>
          <w:lang w:eastAsia="zh-CN"/>
        </w:rPr>
        <w:t>处理器打开内部文件、内部文件共享、内部端口扫描、远程代码执行和拒绝服务攻击等。</w:t>
      </w:r>
    </w:p>
    <w:p w14:paraId="3527A747" w14:textId="17464594" w:rsidR="00767759" w:rsidRPr="00C837A3" w:rsidRDefault="00A35D31" w:rsidP="0076775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XML</w:t>
      </w:r>
      <w:r w:rsidR="00767759" w:rsidRPr="00767759">
        <w:rPr>
          <w:rFonts w:ascii="Times New Roman" w:eastAsiaTheme="majorEastAsia" w:hAnsi="Times New Roman" w:hint="eastAsia"/>
          <w:sz w:val="22"/>
          <w:szCs w:val="22"/>
          <w:lang w:eastAsia="zh-CN"/>
        </w:rPr>
        <w:t>外部实体漏洞列表。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7"/>
      </w:tblPr>
      <w:tblGrid>
        <w:gridCol w:w="4675"/>
        <w:gridCol w:w="1440"/>
        <w:gridCol w:w="1530"/>
        <w:gridCol w:w="1355"/>
      </w:tblGrid>
      <w:tr w:rsidR="00A35D31" w:rsidRPr="00C837A3" w14:paraId="31131528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D1596" w14:textId="0F3550C8" w:rsidR="00A35D31" w:rsidRPr="00C837A3" w:rsidRDefault="00A35D31" w:rsidP="00A35D3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01F7E2" w14:textId="4B28DFFB" w:rsidR="00A35D31" w:rsidRPr="00C837A3" w:rsidRDefault="00A35D31" w:rsidP="00A35D3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88F4B28" w14:textId="0C4558A8" w:rsidR="00A35D31" w:rsidRPr="00C837A3" w:rsidRDefault="00A35D31" w:rsidP="00A35D3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C42FDE4" w14:textId="11D7D88F" w:rsidR="00A35D31" w:rsidRPr="00C837A3" w:rsidRDefault="00A35D31" w:rsidP="00A35D3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B31D2D" w:rsidRPr="00C837A3" w14:paraId="3F6AFABF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441F66CA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3B72343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3D06695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0CFC202C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49F3EA29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224529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BC3EC37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49EE45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D46A34E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4F3E5C2C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B066E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DE27423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8E5C2C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772EEC2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3D9D07AA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2D9B4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946A070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85BE8E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6EC2D91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B31D2D" w:rsidRPr="00C837A3" w14:paraId="4D31FE8E" w14:textId="77777777" w:rsidTr="0010761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BE57D" w14:textId="77777777" w:rsidR="00B31D2D" w:rsidRPr="00C837A3" w:rsidRDefault="00B31D2D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0DFD95B" w14:textId="77777777" w:rsidR="00B31D2D" w:rsidRPr="00C837A3" w:rsidRDefault="00B31D2D" w:rsidP="0010761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A255F2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CC7EF3E" w14:textId="77777777" w:rsidR="00B31D2D" w:rsidRPr="00C837A3" w:rsidRDefault="00B31D2D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1FF701F" w14:textId="77777777" w:rsidR="00B31D2D" w:rsidRPr="00C837A3" w:rsidRDefault="00B31D2D" w:rsidP="00B31D2D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F7D0345" w14:textId="42787778" w:rsidR="00B31D2D" w:rsidRPr="00C837A3" w:rsidRDefault="00D42FEC" w:rsidP="00B31D2D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 xml:space="preserve">6: A4 – XML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外部实体漏洞</w:t>
      </w:r>
    </w:p>
    <w:bookmarkEnd w:id="30"/>
    <w:p w14:paraId="5E2F120F" w14:textId="77777777" w:rsidR="00B31D2D" w:rsidRPr="00C837A3" w:rsidRDefault="00B31D2D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color w:val="000000"/>
          <w:sz w:val="22"/>
          <w:szCs w:val="22"/>
          <w:lang w:eastAsia="en-US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73509849" w14:textId="7C3932F5" w:rsidR="00AA00D5" w:rsidRPr="00C837A3" w:rsidRDefault="00AA00D5" w:rsidP="00AA00D5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1" w:name="_Toc531865304"/>
      <w:bookmarkStart w:id="32" w:name="_Toc531949433"/>
      <w:bookmarkStart w:id="33" w:name="_Toc531949643"/>
      <w:bookmarkStart w:id="34" w:name="_Toc23346513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A5 – </w:t>
      </w:r>
      <w:bookmarkEnd w:id="31"/>
      <w:bookmarkEnd w:id="32"/>
      <w:bookmarkEnd w:id="33"/>
      <w:r w:rsidR="006E377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r w:rsidR="00486F5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访问控制</w:t>
      </w:r>
      <w:bookmarkEnd w:id="34"/>
    </w:p>
    <w:p w14:paraId="75EF159D" w14:textId="77777777" w:rsidR="00AA00D5" w:rsidRPr="00C837A3" w:rsidRDefault="00AA00D5" w:rsidP="00AA00D5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D9FA814" w14:textId="089E817F" w:rsidR="00486F5A" w:rsidRPr="00C837A3" w:rsidRDefault="00486F5A" w:rsidP="00851A7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身份验证的用户</w:t>
      </w:r>
      <w:r w:rsidR="00DF36C4">
        <w:rPr>
          <w:rFonts w:ascii="Times New Roman" w:eastAsiaTheme="majorEastAsia" w:hAnsi="Times New Roman" w:hint="eastAsia"/>
          <w:sz w:val="22"/>
          <w:szCs w:val="22"/>
          <w:lang w:eastAsia="zh-CN"/>
        </w:rPr>
        <w:t>被允许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执行</w:t>
      </w:r>
      <w:r w:rsidR="00DF36C4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操作的</w:t>
      </w:r>
      <w:r w:rsidR="00DF36C4">
        <w:rPr>
          <w:rFonts w:ascii="Times New Roman" w:eastAsiaTheme="majorEastAsia" w:hAnsi="Times New Roman" w:hint="eastAsia"/>
          <w:sz w:val="22"/>
          <w:szCs w:val="22"/>
          <w:lang w:eastAsia="zh-CN"/>
        </w:rPr>
        <w:t>未被适当限制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。攻击者可利用这些漏洞访问未经授权的功能和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486F5A">
        <w:rPr>
          <w:rFonts w:ascii="Times New Roman" w:eastAsiaTheme="majorEastAsia" w:hAnsi="Times New Roman" w:hint="eastAsia"/>
          <w:sz w:val="22"/>
          <w:szCs w:val="22"/>
          <w:lang w:eastAsia="zh-CN"/>
        </w:rPr>
        <w:t>或数据，例如访问其他用户的帐户、查看敏感文件、修改其他用户的数据、更改访问权限等。</w:t>
      </w:r>
    </w:p>
    <w:p w14:paraId="3379B814" w14:textId="504CBE70" w:rsidR="00DF36C4" w:rsidRPr="00C837A3" w:rsidRDefault="00DF36C4" w:rsidP="00AA00D5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列表—在本应用中发现的</w:t>
      </w:r>
      <w:r w:rsidR="006E3778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访问控制漏洞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7"/>
      </w:tblPr>
      <w:tblGrid>
        <w:gridCol w:w="4675"/>
        <w:gridCol w:w="1440"/>
        <w:gridCol w:w="1530"/>
        <w:gridCol w:w="1355"/>
      </w:tblGrid>
      <w:tr w:rsidR="00DF36C4" w:rsidRPr="00C837A3" w14:paraId="38964A3F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F238B73" w14:textId="44E12C7C" w:rsidR="00DF36C4" w:rsidRPr="00C837A3" w:rsidRDefault="00DF36C4" w:rsidP="00DF36C4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1A9BF67" w14:textId="4688B463" w:rsidR="00DF36C4" w:rsidRPr="00C837A3" w:rsidRDefault="00DF36C4" w:rsidP="00DF36C4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209960" w14:textId="29B2BFEA" w:rsidR="00DF36C4" w:rsidRPr="00C837A3" w:rsidRDefault="00DF36C4" w:rsidP="00DF36C4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5A8D23E" w14:textId="4D813171" w:rsidR="00DF36C4" w:rsidRPr="00C837A3" w:rsidRDefault="00DF36C4" w:rsidP="00DF36C4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AA00D5" w:rsidRPr="00C837A3" w14:paraId="779EDE16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78AB35CA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B3B7D98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44E09C3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10D933A4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5BB2EE04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BAE516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0F33078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C973D43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1163318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00462CB2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620889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1DEE5DFE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98943E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47BE67D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2CD1F07A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D4FA1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854985A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06573C9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F17BD9C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00D5" w:rsidRPr="00C837A3" w14:paraId="51E50018" w14:textId="77777777" w:rsidTr="00AA00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0333E4" w14:textId="77777777" w:rsidR="00AA00D5" w:rsidRPr="00C837A3" w:rsidRDefault="00AA00D5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EEA74D0" w14:textId="77777777" w:rsidR="00AA00D5" w:rsidRPr="00C837A3" w:rsidRDefault="00AA00D5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90383E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ECA4C7C" w14:textId="77777777" w:rsidR="00AA00D5" w:rsidRPr="00C837A3" w:rsidRDefault="00AA00D5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9418AC2" w14:textId="77777777" w:rsidR="00AA00D5" w:rsidRPr="00C837A3" w:rsidRDefault="00AA00D5" w:rsidP="00AA00D5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280FED7B" w14:textId="312FF04C" w:rsidR="00297E7C" w:rsidRPr="00C837A3" w:rsidRDefault="00DF36C4" w:rsidP="00107613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7</w:t>
      </w:r>
      <w:r w:rsidR="00AA00D5" w:rsidRPr="00C837A3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4F6EEE" w:rsidRPr="00C837A3">
        <w:rPr>
          <w:rFonts w:ascii="Times New Roman" w:eastAsiaTheme="majorEastAsia" w:hAnsi="Times New Roman"/>
          <w:i/>
          <w:sz w:val="22"/>
          <w:szCs w:val="22"/>
        </w:rPr>
        <w:t xml:space="preserve">A5 – </w:t>
      </w:r>
      <w:r w:rsidR="00E856FB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访问控制漏洞</w:t>
      </w:r>
    </w:p>
    <w:p w14:paraId="303ABC0F" w14:textId="7B26F0C5" w:rsidR="00F772DA" w:rsidRPr="00C837A3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5" w:name="_Toc531865305"/>
      <w:bookmarkStart w:id="36" w:name="_Toc531949434"/>
      <w:bookmarkStart w:id="37" w:name="_Toc531949644"/>
      <w:bookmarkStart w:id="38" w:name="_Toc23346514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A6 – </w:t>
      </w:r>
      <w:bookmarkEnd w:id="35"/>
      <w:bookmarkEnd w:id="36"/>
      <w:bookmarkEnd w:id="37"/>
      <w:r w:rsidR="00524A2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安全性错误配置</w:t>
      </w:r>
      <w:bookmarkEnd w:id="38"/>
    </w:p>
    <w:p w14:paraId="3F3E629D" w14:textId="77777777" w:rsidR="00312257" w:rsidRPr="00C837A3" w:rsidRDefault="00312257" w:rsidP="007023C3">
      <w:pPr>
        <w:tabs>
          <w:tab w:val="left" w:pos="2847"/>
        </w:tabs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5884DB9" w14:textId="42CED57F" w:rsidR="00524A21" w:rsidRPr="00524A21" w:rsidRDefault="00524A21" w:rsidP="00524A2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="008D2368"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="00652DFF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配置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是最常见的问题。这通常是由于不安全的默认配置、不完整或特殊配置、开放的云存储、配置错误的</w:t>
      </w:r>
      <w:r w:rsidRPr="00524A21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头部信息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和包含敏感信息的详细错误消息造成的。不仅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需要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安全地配置所有操作系统、框架、库和应用程序，而且必须及时对它们进行修补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/</w:t>
      </w: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升级。</w:t>
      </w:r>
    </w:p>
    <w:p w14:paraId="6F06609C" w14:textId="77BDD7DF" w:rsidR="00524A21" w:rsidRPr="00D00F91" w:rsidRDefault="00423096" w:rsidP="00524A2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A6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应用中发现的安全</w:t>
      </w:r>
      <w:r w:rsidR="008D2368">
        <w:rPr>
          <w:rFonts w:ascii="Times New Roman" w:eastAsiaTheme="majorEastAsia" w:hAnsi="Times New Roman" w:hint="eastAsia"/>
          <w:sz w:val="22"/>
          <w:szCs w:val="22"/>
          <w:lang w:eastAsia="zh-CN"/>
        </w:rPr>
        <w:t>性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="008D2368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配置</w:t>
      </w:r>
      <w:r w:rsidR="00524A21" w:rsidRPr="00524A21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7"/>
      </w:tblPr>
      <w:tblGrid>
        <w:gridCol w:w="4675"/>
        <w:gridCol w:w="1440"/>
        <w:gridCol w:w="1530"/>
        <w:gridCol w:w="1355"/>
      </w:tblGrid>
      <w:tr w:rsidR="004D32D5" w:rsidRPr="00C837A3" w14:paraId="31339EE6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85844F3" w14:textId="2B2EDE31" w:rsidR="004D32D5" w:rsidRPr="00C837A3" w:rsidRDefault="004D32D5" w:rsidP="004D32D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59F040" w14:textId="14C3FCA2" w:rsidR="004D32D5" w:rsidRPr="00C837A3" w:rsidRDefault="004D32D5" w:rsidP="004D32D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629627" w14:textId="7774577A" w:rsidR="004D32D5" w:rsidRPr="00C837A3" w:rsidRDefault="004D32D5" w:rsidP="004D32D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2713E8" w14:textId="321D594A" w:rsidR="004D32D5" w:rsidRPr="00C837A3" w:rsidRDefault="004D32D5" w:rsidP="004D32D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C837A3" w14:paraId="69EDB5E3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  <w:shd w:val="clear" w:color="auto" w:fill="FFFFFF" w:themeFill="background1"/>
          </w:tcPr>
          <w:p w14:paraId="24639B86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  <w:shd w:val="clear" w:color="auto" w:fill="FFFFFF" w:themeFill="background1"/>
          </w:tcPr>
          <w:p w14:paraId="1C521F7A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  <w:shd w:val="clear" w:color="auto" w:fill="FFFFFF" w:themeFill="background1"/>
          </w:tcPr>
          <w:p w14:paraId="158E3CDA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  <w:shd w:val="clear" w:color="auto" w:fill="FFFFFF" w:themeFill="background1"/>
          </w:tcPr>
          <w:p w14:paraId="0CC12D26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7664B82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67B050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99D6628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4A5A0DE2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F90BFB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963F27A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01B835AF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36F97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18D014BC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1B97EE6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035B2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D69B6D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C837A3" w:rsidRDefault="00F772D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49AA44" w14:textId="41057C17" w:rsidR="00107613" w:rsidRPr="00C837A3" w:rsidRDefault="008D2368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bookmarkStart w:id="39" w:name="_Hlk23405781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8</w:t>
      </w:r>
      <w:r w:rsidR="00685F30" w:rsidRPr="00C837A3">
        <w:rPr>
          <w:rFonts w:ascii="Times New Roman" w:eastAsiaTheme="majorEastAsia" w:hAnsi="Times New Roman"/>
          <w:i/>
          <w:sz w:val="22"/>
          <w:szCs w:val="22"/>
        </w:rPr>
        <w:t xml:space="preserve">: A6-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安全性错误配置漏洞</w:t>
      </w:r>
    </w:p>
    <w:p w14:paraId="6E416EED" w14:textId="77777777" w:rsidR="00107613" w:rsidRPr="00C837A3" w:rsidRDefault="00107613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0BD9C5AB" w14:textId="53C1FE58" w:rsidR="00F772DA" w:rsidRPr="00C837A3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0" w:name="_Toc531865306"/>
      <w:bookmarkStart w:id="41" w:name="_Toc531949435"/>
      <w:bookmarkStart w:id="42" w:name="_Toc531949645"/>
      <w:bookmarkStart w:id="43" w:name="_Toc23346515"/>
      <w:bookmarkEnd w:id="39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A7 – </w:t>
      </w:r>
      <w:r w:rsidR="004D130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跨站脚本</w:t>
      </w:r>
      <w:r w:rsidR="004D130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 </w:t>
      </w:r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>(XSS)</w:t>
      </w:r>
      <w:bookmarkEnd w:id="40"/>
      <w:bookmarkEnd w:id="41"/>
      <w:bookmarkEnd w:id="42"/>
      <w:bookmarkEnd w:id="43"/>
    </w:p>
    <w:p w14:paraId="5AC7B57A" w14:textId="77777777" w:rsidR="00312257" w:rsidRPr="00C837A3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D4E3E15" w14:textId="5C8B2267" w:rsidR="004D1309" w:rsidRPr="004D1309" w:rsidRDefault="004D1309" w:rsidP="004D130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44" w:name="_Hlk23405798"/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应用</w:t>
      </w:r>
      <w:r w:rsidR="00090B08"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在一个新的网页中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包含不可信的数据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（不经</w:t>
      </w:r>
      <w:r w:rsidR="000B248B"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正确验证或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溢出）</w:t>
      </w:r>
      <w:r w:rsidR="00090B08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="00090B08">
        <w:rPr>
          <w:rFonts w:ascii="Times New Roman" w:eastAsiaTheme="majorEastAsia" w:hAnsi="Times New Roman" w:hint="eastAsia"/>
          <w:sz w:val="22"/>
          <w:szCs w:val="22"/>
          <w:lang w:eastAsia="zh-CN"/>
        </w:rPr>
        <w:t>通过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一个可创建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HTML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JavaScript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的浏览器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用户提供的数据</w:t>
      </w:r>
      <w:r w:rsidR="00090B08"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更新现有的网页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 w:rsidR="00652DFF">
        <w:rPr>
          <w:rFonts w:ascii="Times New Roman" w:eastAsiaTheme="majorEastAsia" w:hAnsi="Times New Roman" w:hint="eastAsia"/>
          <w:sz w:val="22"/>
          <w:szCs w:val="22"/>
          <w:lang w:eastAsia="zh-CN"/>
        </w:rPr>
        <w:t>将导致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缺陷发生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="000B248B">
        <w:rPr>
          <w:rFonts w:ascii="Times New Roman" w:eastAsiaTheme="majorEastAsia" w:hAnsi="Times New Roman" w:hint="eastAsia"/>
          <w:sz w:val="22"/>
          <w:szCs w:val="22"/>
          <w:lang w:eastAsia="zh-CN"/>
        </w:rPr>
        <w:t>XSS</w:t>
      </w:r>
      <w:r w:rsidR="002145A2">
        <w:rPr>
          <w:rFonts w:ascii="Times New Roman" w:eastAsiaTheme="majorEastAsia" w:hAnsi="Times New Roman" w:hint="eastAsia"/>
          <w:sz w:val="22"/>
          <w:szCs w:val="22"/>
          <w:lang w:eastAsia="zh-CN"/>
        </w:rPr>
        <w:t>使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攻击者</w:t>
      </w:r>
      <w:r w:rsidR="002145A2"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在受害者浏览器中执行脚本，这些脚本劫持用户会话、破坏网站或将用户重定向到恶意网站。</w:t>
      </w:r>
    </w:p>
    <w:p w14:paraId="39E53A54" w14:textId="678B2AC0" w:rsidR="004D1309" w:rsidRPr="00C837A3" w:rsidRDefault="004D1309" w:rsidP="004D130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A7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在此应用中发现的跨站脚本漏洞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7"/>
      </w:tblPr>
      <w:tblGrid>
        <w:gridCol w:w="4675"/>
        <w:gridCol w:w="1440"/>
        <w:gridCol w:w="1530"/>
        <w:gridCol w:w="1355"/>
      </w:tblGrid>
      <w:tr w:rsidR="0025380A" w:rsidRPr="00C837A3" w14:paraId="45E5F5D8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44"/>
          <w:p w14:paraId="05ADA2CE" w14:textId="37A65B4B" w:rsidR="0025380A" w:rsidRPr="00C837A3" w:rsidRDefault="0025380A" w:rsidP="002538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4B6531" w14:textId="64D46E9A" w:rsidR="0025380A" w:rsidRPr="00C837A3" w:rsidRDefault="0025380A" w:rsidP="002538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75F704" w14:textId="5E9FE51A" w:rsidR="0025380A" w:rsidRPr="00C837A3" w:rsidRDefault="0025380A" w:rsidP="002538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925C25" w14:textId="23F6FA95" w:rsidR="0025380A" w:rsidRPr="00C837A3" w:rsidRDefault="0025380A" w:rsidP="002538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C837A3" w14:paraId="694FF65F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21549CB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5BCC0EC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541DED9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5B0EFEC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460AF0D8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B868F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30AF2A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67CEF26D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65D98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D073027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1ECBF345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372A86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767A905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C837A3" w14:paraId="70B25CC1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40585D" w14:textId="77777777" w:rsidR="00F27186" w:rsidRPr="00C837A3" w:rsidRDefault="00F2718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C837A3" w:rsidRDefault="00F27186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1D4EDC4" w14:textId="77777777" w:rsidR="00F27186" w:rsidRPr="00C837A3" w:rsidRDefault="00F2718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C837A3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4394573" w14:textId="74DDF196" w:rsidR="001653F6" w:rsidRPr="00C837A3" w:rsidRDefault="008224B3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9</w:t>
      </w:r>
      <w:r w:rsidR="00685F30" w:rsidRPr="00C837A3">
        <w:rPr>
          <w:rFonts w:ascii="Times New Roman" w:eastAsiaTheme="majorEastAsia" w:hAnsi="Times New Roman"/>
          <w:i/>
          <w:sz w:val="22"/>
          <w:szCs w:val="22"/>
        </w:rPr>
        <w:t xml:space="preserve">: A7-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跨站脚本漏洞</w:t>
      </w:r>
    </w:p>
    <w:p w14:paraId="020C63AB" w14:textId="0D695AB0" w:rsidR="001653F6" w:rsidRPr="00C837A3" w:rsidRDefault="001653F6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</w:p>
    <w:p w14:paraId="3D0C3BB4" w14:textId="467784D7" w:rsidR="001653F6" w:rsidRPr="00C837A3" w:rsidRDefault="001653F6" w:rsidP="001653F6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5" w:name="_Toc531948219"/>
      <w:bookmarkStart w:id="46" w:name="_Toc531949646"/>
      <w:bookmarkStart w:id="47" w:name="_Toc23346516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A8 – </w:t>
      </w:r>
      <w:bookmarkEnd w:id="45"/>
      <w:bookmarkEnd w:id="46"/>
      <w:r w:rsidR="008224B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不安全的反序列化</w:t>
      </w:r>
      <w:bookmarkEnd w:id="47"/>
    </w:p>
    <w:p w14:paraId="195B3C2A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C1FCD94" w14:textId="1FE4418F" w:rsidR="001653F6" w:rsidRPr="00C837A3" w:rsidRDefault="008224B3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不安全的反序列化通常会导致远程代码执行。即使反序列化缺陷不会导致远程代码执行，它们也可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用于执行攻击，包括重播攻击、注入攻击和权限提升攻击。</w:t>
      </w:r>
    </w:p>
    <w:p w14:paraId="4B1E9B0E" w14:textId="29D7177B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>A8</w:t>
      </w:r>
      <w:r w:rsid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C837A3">
        <w:rPr>
          <w:rFonts w:ascii="Times New Roman" w:eastAsiaTheme="majorEastAsia" w:hAnsi="Times New Roman"/>
          <w:sz w:val="22"/>
          <w:szCs w:val="22"/>
        </w:rPr>
        <w:t xml:space="preserve"> – </w:t>
      </w:r>
      <w:r w:rsidR="008224B3" w:rsidRPr="004D1309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</w:t>
      </w:r>
      <w:r w:rsid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不安全的反序列化漏洞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7"/>
      </w:tblPr>
      <w:tblGrid>
        <w:gridCol w:w="4585"/>
        <w:gridCol w:w="1440"/>
        <w:gridCol w:w="1530"/>
        <w:gridCol w:w="1445"/>
      </w:tblGrid>
      <w:tr w:rsidR="008224B3" w:rsidRPr="00C837A3" w14:paraId="44F3EE68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02F3E53" w14:textId="664F9CC7" w:rsidR="008224B3" w:rsidRPr="00C837A3" w:rsidRDefault="008224B3" w:rsidP="008224B3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F76F8FA" w14:textId="76D7A42C" w:rsidR="008224B3" w:rsidRPr="00C837A3" w:rsidRDefault="008224B3" w:rsidP="008224B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3A6E5A" w14:textId="39FD958F" w:rsidR="008224B3" w:rsidRPr="00C837A3" w:rsidRDefault="008224B3" w:rsidP="008224B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8633D" w14:textId="78F5EB86" w:rsidR="008224B3" w:rsidRPr="00C837A3" w:rsidRDefault="008224B3" w:rsidP="008224B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1653F6" w:rsidRPr="00C837A3" w14:paraId="7DFAC63C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D0DDE0D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80C837E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31D72C2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BC84B39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452EEDFA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893E7CE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D3094FC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08EDE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B05B64A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5CEA3C28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6C7965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079EEE9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CF249B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5BC1E7B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7A1B0007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12C4D1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8154A2F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CBD920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E555142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7C7D9301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8DD0F71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53A6487A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D3755DA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EE54464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87D9608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71F0B47" w14:textId="39F44232" w:rsidR="001653F6" w:rsidRPr="00C837A3" w:rsidRDefault="008224B3" w:rsidP="001653F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1653F6" w:rsidRPr="00C837A3">
        <w:rPr>
          <w:rFonts w:ascii="Times New Roman" w:eastAsiaTheme="majorEastAsia" w:hAnsi="Times New Roman"/>
          <w:i/>
          <w:sz w:val="22"/>
          <w:szCs w:val="22"/>
        </w:rPr>
        <w:t xml:space="preserve">10: A8-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不安全的反序列化漏洞</w:t>
      </w:r>
    </w:p>
    <w:p w14:paraId="43D485E4" w14:textId="77777777" w:rsidR="001653F6" w:rsidRPr="00C837A3" w:rsidRDefault="001653F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37A3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04B5CA44" w14:textId="0AFFB6A8" w:rsidR="00F772DA" w:rsidRPr="00C837A3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8" w:name="_Toc531865307"/>
      <w:bookmarkStart w:id="49" w:name="_Toc531949436"/>
      <w:bookmarkStart w:id="50" w:name="_Toc531949647"/>
      <w:bookmarkStart w:id="51" w:name="_Toc23346517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-2017 A9 – </w:t>
      </w:r>
      <w:bookmarkEnd w:id="48"/>
      <w:bookmarkEnd w:id="49"/>
      <w:bookmarkEnd w:id="50"/>
      <w:r w:rsidR="008224B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使用带已知漏洞的组件</w:t>
      </w:r>
      <w:bookmarkEnd w:id="51"/>
    </w:p>
    <w:p w14:paraId="6A25798A" w14:textId="77777777" w:rsidR="00312257" w:rsidRPr="00C837A3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12AAB13" w14:textId="005C1D7F" w:rsidR="008224B3" w:rsidRPr="008224B3" w:rsidRDefault="008224B3" w:rsidP="008224B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组件（如库、框架和其他软件模块）以与应用相同的权限运行。如果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易受攻击的组件，可能会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因攻击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导致严重的数据丢失或服务器接管。使用具有已知漏洞组件的应用和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API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可能会破坏应用防御，导致各种攻击和影响。</w:t>
      </w:r>
    </w:p>
    <w:p w14:paraId="2C956DC9" w14:textId="2AFCF56D" w:rsidR="007F169E" w:rsidRPr="00C837A3" w:rsidRDefault="008224B3" w:rsidP="008224B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A9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</w:t>
      </w:r>
      <w:r w:rsidR="00692E8C">
        <w:rPr>
          <w:rFonts w:ascii="Times New Roman" w:eastAsiaTheme="majorEastAsia" w:hAnsi="Times New Roman" w:hint="eastAsia"/>
          <w:sz w:val="22"/>
          <w:szCs w:val="22"/>
          <w:lang w:eastAsia="zh-CN"/>
        </w:rPr>
        <w:t>发现的</w:t>
      </w:r>
      <w:r w:rsidR="006C56E0">
        <w:rPr>
          <w:rFonts w:ascii="Times New Roman" w:eastAsiaTheme="majorEastAsia" w:hAnsi="Times New Roman" w:hint="eastAsia"/>
          <w:sz w:val="22"/>
          <w:szCs w:val="22"/>
          <w:lang w:eastAsia="zh-CN"/>
        </w:rPr>
        <w:t>带</w:t>
      </w:r>
      <w:r w:rsidRPr="008224B3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已知漏洞组件</w:t>
      </w:r>
      <w:r w:rsidR="006C56E0">
        <w:rPr>
          <w:rFonts w:ascii="Times New Roman" w:eastAsiaTheme="majorEastAsia" w:hAnsi="Times New Roman" w:hint="eastAsia"/>
          <w:sz w:val="22"/>
          <w:szCs w:val="22"/>
          <w:lang w:eastAsia="zh-CN"/>
        </w:rPr>
        <w:t>的漏洞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7"/>
      </w:tblPr>
      <w:tblGrid>
        <w:gridCol w:w="4675"/>
        <w:gridCol w:w="1440"/>
        <w:gridCol w:w="1530"/>
        <w:gridCol w:w="1355"/>
      </w:tblGrid>
      <w:tr w:rsidR="006C56E0" w:rsidRPr="00C837A3" w14:paraId="3ED7BC08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12C1F9" w14:textId="267DA2C2" w:rsidR="006C56E0" w:rsidRPr="00C837A3" w:rsidRDefault="006C56E0" w:rsidP="006C56E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A845CD" w14:textId="06CB436F" w:rsidR="006C56E0" w:rsidRPr="00C837A3" w:rsidRDefault="006C56E0" w:rsidP="006C56E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E8A82DE" w14:textId="319A107E" w:rsidR="006C56E0" w:rsidRPr="00C837A3" w:rsidRDefault="006C56E0" w:rsidP="006C56E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B5DBC" w14:textId="48CCB362" w:rsidR="006C56E0" w:rsidRPr="00C837A3" w:rsidRDefault="006C56E0" w:rsidP="006C56E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C837A3" w14:paraId="72BE9B0B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7555445D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32C8C3C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F0CBBBB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668AB7EB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08872A7A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EEBAF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A7513D8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77A8E63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75381A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93B012D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062A8DA3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41DFA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38CF5CDE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C837A3" w14:paraId="0F34B08B" w14:textId="77777777" w:rsidTr="00E820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8869A7" w14:textId="77777777" w:rsidR="007F169E" w:rsidRPr="00C837A3" w:rsidRDefault="007F169E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C837A3" w:rsidRDefault="007F169E" w:rsidP="00AA00D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234AFF66" w14:textId="77777777" w:rsidR="007F169E" w:rsidRPr="00C837A3" w:rsidRDefault="007F169E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C837A3" w:rsidRDefault="007F169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30250FE" w14:textId="43C963EF" w:rsidR="004F5DAC" w:rsidRPr="00C837A3" w:rsidRDefault="001A5238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bookmarkStart w:id="52" w:name="_Hlk23406124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1D2D" w:rsidRPr="00C837A3">
        <w:rPr>
          <w:rFonts w:ascii="Times New Roman" w:eastAsiaTheme="majorEastAsia" w:hAnsi="Times New Roman"/>
          <w:i/>
          <w:sz w:val="22"/>
          <w:szCs w:val="22"/>
        </w:rPr>
        <w:t>10</w:t>
      </w:r>
      <w:r w:rsidR="004F5DAC" w:rsidRPr="00C837A3">
        <w:rPr>
          <w:rFonts w:ascii="Times New Roman" w:eastAsiaTheme="majorEastAsia" w:hAnsi="Times New Roman"/>
          <w:i/>
          <w:sz w:val="22"/>
          <w:szCs w:val="22"/>
        </w:rPr>
        <w:t xml:space="preserve">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bookmarkEnd w:id="52"/>
    <w:p w14:paraId="3465950F" w14:textId="38143A4A" w:rsidR="001653F6" w:rsidRPr="00C837A3" w:rsidRDefault="001653F6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7B0CFA8D" w14:textId="3BF4F2FA" w:rsidR="001653F6" w:rsidRPr="00C837A3" w:rsidRDefault="001653F6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3F1A2F1F" w14:textId="6A8E8AFB" w:rsidR="001653F6" w:rsidRPr="00C837A3" w:rsidRDefault="001653F6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58E729AC" w14:textId="01AE74FE" w:rsidR="001653F6" w:rsidRPr="00C837A3" w:rsidRDefault="001653F6" w:rsidP="001653F6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53" w:name="_Toc531948221"/>
      <w:bookmarkStart w:id="54" w:name="_Toc531949648"/>
      <w:bookmarkStart w:id="55" w:name="_Toc23346518"/>
      <w:r w:rsidRPr="00C837A3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-2017 A10 – </w:t>
      </w:r>
      <w:bookmarkEnd w:id="53"/>
      <w:bookmarkEnd w:id="54"/>
      <w:r w:rsidR="007C2204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日志记录</w:t>
      </w:r>
      <w:r w:rsidR="00A8247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&amp;</w:t>
      </w:r>
      <w:r w:rsidR="00F81B7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监视</w:t>
      </w:r>
      <w:r w:rsidR="007C2204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不足</w:t>
      </w:r>
      <w:bookmarkEnd w:id="55"/>
    </w:p>
    <w:p w14:paraId="3736A2FF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84A82BF" w14:textId="77777777" w:rsidR="004A19BA" w:rsidRPr="00A82471" w:rsidRDefault="004A19BA" w:rsidP="004A19B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日志记录和监视不足，加上与事件响应的集成丢失或无效，使得攻击者能够进一步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持续地攻击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，并且面向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更多系统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实施攻击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，篡改、提取或销毁数据。大多数违约研究表明，违约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被发现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的时间超过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200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天，通常是由外部方而不是内部流程或监控部门发现的。</w:t>
      </w:r>
    </w:p>
    <w:p w14:paraId="68099412" w14:textId="3DE3D99B" w:rsidR="00A82471" w:rsidRPr="00C837A3" w:rsidRDefault="00A82471" w:rsidP="00A82471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A10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在此应用中发现的日志记录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A82471">
        <w:rPr>
          <w:rFonts w:ascii="Times New Roman" w:eastAsiaTheme="majorEastAsia" w:hAnsi="Times New Roman" w:hint="eastAsia"/>
          <w:sz w:val="22"/>
          <w:szCs w:val="22"/>
          <w:lang w:eastAsia="zh-CN"/>
        </w:rPr>
        <w:t>监视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不足漏洞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7"/>
      </w:tblPr>
      <w:tblGrid>
        <w:gridCol w:w="4585"/>
        <w:gridCol w:w="1440"/>
        <w:gridCol w:w="1530"/>
        <w:gridCol w:w="1445"/>
      </w:tblGrid>
      <w:tr w:rsidR="004A19BA" w:rsidRPr="00C837A3" w14:paraId="454D4626" w14:textId="77777777" w:rsidTr="0009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3DBBE84" w14:textId="192D6F6A" w:rsidR="004A19BA" w:rsidRPr="00C837A3" w:rsidRDefault="004A19BA" w:rsidP="004A19B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028B296" w14:textId="3E0F3939" w:rsidR="004A19BA" w:rsidRPr="00C837A3" w:rsidRDefault="004A19BA" w:rsidP="004A19B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57D5CC" w14:textId="1977E7AF" w:rsidR="004A19BA" w:rsidRPr="00C837A3" w:rsidRDefault="004A19BA" w:rsidP="004A19B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B1BA85" w14:textId="20F5AF85" w:rsidR="004A19BA" w:rsidRPr="00C837A3" w:rsidRDefault="004A19BA" w:rsidP="004A19B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1653F6" w:rsidRPr="00C837A3" w14:paraId="40B60404" w14:textId="77777777" w:rsidTr="00094F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408904BC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3876D79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D7F983E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30061D6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67A796DA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1C4ECEB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AC1A739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3903DC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055D3B5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68DD47E2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5309B4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A8166E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716436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31E34D2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18013E62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C1BA303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B4971E0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BA2524C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D3C2917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1653F6" w:rsidRPr="00C837A3" w14:paraId="6253B01F" w14:textId="77777777" w:rsidTr="001653F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C30614" w14:textId="77777777" w:rsidR="001653F6" w:rsidRPr="00C837A3" w:rsidRDefault="001653F6" w:rsidP="00AB365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0ECCE3E4" w14:textId="77777777" w:rsidR="001653F6" w:rsidRPr="00C837A3" w:rsidRDefault="001653F6" w:rsidP="0076775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4F6544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1ECBE77" w14:textId="77777777" w:rsidR="001653F6" w:rsidRPr="00C837A3" w:rsidRDefault="001653F6" w:rsidP="00CE733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37A3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F988DBF" w14:textId="77777777" w:rsidR="001653F6" w:rsidRPr="00C837A3" w:rsidRDefault="001653F6" w:rsidP="001653F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976AD66" w14:textId="6AEEE1DA" w:rsidR="001653F6" w:rsidRPr="00C837A3" w:rsidRDefault="00DA7FB9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1653F6" w:rsidRPr="00C837A3">
        <w:rPr>
          <w:rFonts w:ascii="Times New Roman" w:eastAsiaTheme="majorEastAsia" w:hAnsi="Times New Roman"/>
          <w:i/>
          <w:sz w:val="22"/>
          <w:szCs w:val="22"/>
        </w:rPr>
        <w:t>1</w:t>
      </w:r>
      <w:r w:rsidR="003848DD">
        <w:rPr>
          <w:rFonts w:ascii="Times New Roman" w:eastAsiaTheme="majorEastAsia" w:hAnsi="Times New Roman"/>
          <w:i/>
          <w:sz w:val="22"/>
          <w:szCs w:val="22"/>
        </w:rPr>
        <w:t>1</w:t>
      </w:r>
      <w:r w:rsidR="001653F6" w:rsidRPr="00C837A3">
        <w:rPr>
          <w:rFonts w:ascii="Times New Roman" w:eastAsiaTheme="majorEastAsia" w:hAnsi="Times New Roman"/>
          <w:i/>
          <w:sz w:val="22"/>
          <w:szCs w:val="22"/>
        </w:rPr>
        <w:t xml:space="preserve">: A10 – </w:t>
      </w:r>
      <w:bookmarkStart w:id="56" w:name="_Hlk23406293"/>
      <w:r w:rsidR="000E7895"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日志记录</w:t>
      </w:r>
      <w:r w:rsidR="000E7895"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&amp;</w:t>
      </w:r>
      <w:r w:rsidR="000E7895" w:rsidRPr="00567B86">
        <w:rPr>
          <w:rFonts w:ascii="Times New Roman" w:eastAsiaTheme="majorEastAsia" w:hAnsi="Times New Roman" w:hint="eastAsia"/>
          <w:i/>
          <w:iCs/>
          <w:sz w:val="22"/>
          <w:szCs w:val="22"/>
          <w:lang w:eastAsia="zh-CN"/>
        </w:rPr>
        <w:t>监视不足漏洞</w:t>
      </w:r>
    </w:p>
    <w:bookmarkEnd w:id="56"/>
    <w:p w14:paraId="0455B8BB" w14:textId="77777777" w:rsidR="0017201B" w:rsidRPr="00C837A3" w:rsidRDefault="0017201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1051B28" w14:textId="74AD1292" w:rsidR="00CA74F4" w:rsidRPr="00C837A3" w:rsidRDefault="00584FE2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57" w:name="_Toc23346519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57"/>
    </w:p>
    <w:p w14:paraId="7A8D053C" w14:textId="77777777" w:rsidR="00EE5B06" w:rsidRPr="00D00F91" w:rsidRDefault="00EE5B06" w:rsidP="00EE5B06">
      <w:pPr>
        <w:pStyle w:val="Heading2"/>
        <w:tabs>
          <w:tab w:val="clear" w:pos="-1605"/>
          <w:tab w:val="num" w:pos="432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8" w:name="_Toc23262134"/>
      <w:bookmarkStart w:id="59" w:name="_Toc23346520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58"/>
      <w:bookmarkEnd w:id="59"/>
    </w:p>
    <w:p w14:paraId="0F0EB78D" w14:textId="77777777" w:rsidR="00EE5B06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2A44D4D" w14:textId="77777777" w:rsidR="00EE5B06" w:rsidRPr="00C861EE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4365BD7" w14:textId="77777777" w:rsidR="00EE5B06" w:rsidRPr="00C861EE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4369B4E" w14:textId="3C5A982F" w:rsidR="000A16CB" w:rsidRPr="00C837A3" w:rsidRDefault="00BB40D4" w:rsidP="000A16CB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37A3">
        <w:rPr>
          <w:rFonts w:ascii="Times New Roman" w:eastAsiaTheme="majorEastAsia" w:hAnsi="Times New Roman"/>
          <w:sz w:val="22"/>
          <w:szCs w:val="22"/>
        </w:rPr>
        <w:t>.</w:t>
      </w:r>
      <w:r w:rsidR="000A16CB" w:rsidRPr="00C837A3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288D568D" w14:textId="77777777" w:rsidR="00EE5B06" w:rsidRPr="00D00F91" w:rsidRDefault="00EE5B06" w:rsidP="00EE5B06">
      <w:pPr>
        <w:pStyle w:val="Heading2"/>
        <w:tabs>
          <w:tab w:val="clear" w:pos="-1605"/>
          <w:tab w:val="num" w:pos="432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0" w:name="_Toc23262135"/>
      <w:bookmarkStart w:id="61" w:name="_Toc23346521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60"/>
      <w:bookmarkEnd w:id="61"/>
    </w:p>
    <w:p w14:paraId="513E3278" w14:textId="77777777" w:rsidR="00EE5B06" w:rsidRPr="00D00F91" w:rsidRDefault="00EE5B06" w:rsidP="00EE5B06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A22F7DD" w14:textId="6977F428" w:rsidR="00EE5B06" w:rsidRPr="00B91903" w:rsidRDefault="00EE5B06" w:rsidP="00EE5B06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5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8B9893B" w14:textId="414CA737" w:rsidR="00513557" w:rsidRPr="00EE5B06" w:rsidRDefault="00BB40D4" w:rsidP="002638B2">
      <w:pPr>
        <w:ind w:right="657"/>
        <w:rPr>
          <w:lang w:val="fr-FR"/>
        </w:rPr>
      </w:pPr>
      <w:r w:rsidRPr="00EE5B06">
        <w:rPr>
          <w:lang w:val="fr-FR"/>
        </w:rPr>
        <w:t xml:space="preserve">  </w:t>
      </w:r>
    </w:p>
    <w:p w14:paraId="2DC980E8" w14:textId="1FC7BD57" w:rsidR="00513557" w:rsidRPr="00EE5B06" w:rsidRDefault="00513557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EE5B06" w:rsidRDefault="00690F72" w:rsidP="002638B2">
      <w:pPr>
        <w:ind w:right="657"/>
        <w:rPr>
          <w:rFonts w:cs="Arial"/>
          <w:lang w:val="fr-FR"/>
        </w:rPr>
      </w:pPr>
    </w:p>
    <w:sectPr w:rsidR="00690F72" w:rsidRPr="00EE5B06" w:rsidSect="004D13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A11FD" w14:textId="77777777" w:rsidR="008603E8" w:rsidRDefault="008603E8">
      <w:r>
        <w:separator/>
      </w:r>
    </w:p>
  </w:endnote>
  <w:endnote w:type="continuationSeparator" w:id="0">
    <w:p w14:paraId="63342FF9" w14:textId="77777777" w:rsidR="008603E8" w:rsidRDefault="0086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C80C0" w14:textId="77777777" w:rsidR="00DA0919" w:rsidRDefault="00DA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767759" w:rsidRDefault="00767759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EFCAB98" w:rsidR="00767759" w:rsidRDefault="00DA0919">
    <w:pPr>
      <w:pStyle w:val="Footer"/>
    </w:pPr>
    <w:r>
      <w:rPr>
        <w:noProof/>
      </w:rPr>
      <w:drawing>
        <wp:inline distT="0" distB="0" distL="0" distR="0" wp14:anchorId="5E4F9605" wp14:editId="6BE163FA">
          <wp:extent cx="755441" cy="266400"/>
          <wp:effectExtent l="0" t="0" r="0" b="0"/>
          <wp:docPr id="1744430860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67759">
      <w:tab/>
    </w:r>
    <w:r w:rsidR="00767759">
      <w:tab/>
    </w:r>
    <w:r w:rsidR="00767759">
      <w:tab/>
    </w:r>
    <w:r w:rsidR="00767759">
      <w:tab/>
    </w:r>
    <w:r w:rsidR="00767759">
      <w:tab/>
    </w:r>
    <w:r w:rsidR="00767759">
      <w:tab/>
    </w:r>
    <w:r w:rsidR="00767759">
      <w:tab/>
    </w:r>
    <w:r w:rsidR="00767759">
      <w:tab/>
    </w:r>
    <w:r w:rsidR="0076775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76775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76775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767759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767759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767759" w:rsidRPr="009310DE">
      <w:rPr>
        <w:color w:val="404040" w:themeColor="text1" w:themeTint="BF"/>
        <w:sz w:val="22"/>
      </w:rPr>
      <w:t xml:space="preserve"> </w:t>
    </w:r>
  </w:p>
  <w:p w14:paraId="4EF504CA" w14:textId="77777777" w:rsidR="00767759" w:rsidRDefault="00767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CBFED" w14:textId="77777777" w:rsidR="00DA0919" w:rsidRDefault="00DA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63AA8" w14:textId="77777777" w:rsidR="008603E8" w:rsidRDefault="008603E8">
      <w:r>
        <w:separator/>
      </w:r>
    </w:p>
  </w:footnote>
  <w:footnote w:type="continuationSeparator" w:id="0">
    <w:p w14:paraId="7F685C41" w14:textId="77777777" w:rsidR="008603E8" w:rsidRDefault="0086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2C2A8" w14:textId="77777777" w:rsidR="00DA0919" w:rsidRDefault="00DA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3E91273" w:rsidR="00767759" w:rsidRPr="00501CAD" w:rsidRDefault="00767759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OWASP 2017 Top 10 Summary Report</w:t>
    </w:r>
  </w:p>
  <w:p w14:paraId="09BF77A7" w14:textId="77777777" w:rsidR="00767759" w:rsidRPr="00501CAD" w:rsidRDefault="007677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5309E938" w:rsidR="00767759" w:rsidRDefault="00767759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AB68C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04288">
    <w:abstractNumId w:val="2"/>
  </w:num>
  <w:num w:numId="2" w16cid:durableId="729160634">
    <w:abstractNumId w:val="11"/>
  </w:num>
  <w:num w:numId="3" w16cid:durableId="309285396">
    <w:abstractNumId w:val="13"/>
  </w:num>
  <w:num w:numId="4" w16cid:durableId="881213778">
    <w:abstractNumId w:val="8"/>
  </w:num>
  <w:num w:numId="5" w16cid:durableId="20860539">
    <w:abstractNumId w:val="1"/>
  </w:num>
  <w:num w:numId="6" w16cid:durableId="1795324864">
    <w:abstractNumId w:val="0"/>
  </w:num>
  <w:num w:numId="7" w16cid:durableId="1246767650">
    <w:abstractNumId w:val="16"/>
  </w:num>
  <w:num w:numId="8" w16cid:durableId="238827011">
    <w:abstractNumId w:val="18"/>
  </w:num>
  <w:num w:numId="9" w16cid:durableId="364868760">
    <w:abstractNumId w:val="12"/>
  </w:num>
  <w:num w:numId="10" w16cid:durableId="1785540560">
    <w:abstractNumId w:val="5"/>
  </w:num>
  <w:num w:numId="11" w16cid:durableId="1557887219">
    <w:abstractNumId w:val="20"/>
  </w:num>
  <w:num w:numId="12" w16cid:durableId="1968852915">
    <w:abstractNumId w:val="17"/>
  </w:num>
  <w:num w:numId="13" w16cid:durableId="1773822897">
    <w:abstractNumId w:val="21"/>
  </w:num>
  <w:num w:numId="14" w16cid:durableId="143665652">
    <w:abstractNumId w:val="14"/>
  </w:num>
  <w:num w:numId="15" w16cid:durableId="406419286">
    <w:abstractNumId w:val="4"/>
  </w:num>
  <w:num w:numId="16" w16cid:durableId="182324424">
    <w:abstractNumId w:val="6"/>
  </w:num>
  <w:num w:numId="17" w16cid:durableId="1003581613">
    <w:abstractNumId w:val="15"/>
  </w:num>
  <w:num w:numId="18" w16cid:durableId="273951622">
    <w:abstractNumId w:val="7"/>
  </w:num>
  <w:num w:numId="19" w16cid:durableId="17699985">
    <w:abstractNumId w:val="3"/>
  </w:num>
  <w:num w:numId="20" w16cid:durableId="103504176">
    <w:abstractNumId w:val="10"/>
  </w:num>
  <w:num w:numId="21" w16cid:durableId="1616406896">
    <w:abstractNumId w:val="2"/>
  </w:num>
  <w:num w:numId="22" w16cid:durableId="1095633743">
    <w:abstractNumId w:val="19"/>
  </w:num>
  <w:num w:numId="23" w16cid:durableId="1223323253">
    <w:abstractNumId w:val="2"/>
  </w:num>
  <w:num w:numId="24" w16cid:durableId="387653008">
    <w:abstractNumId w:val="2"/>
  </w:num>
  <w:num w:numId="25" w16cid:durableId="1563638581">
    <w:abstractNumId w:val="2"/>
  </w:num>
  <w:num w:numId="26" w16cid:durableId="1050223863">
    <w:abstractNumId w:val="2"/>
  </w:num>
  <w:num w:numId="27" w16cid:durableId="1064453978">
    <w:abstractNumId w:val="2"/>
  </w:num>
  <w:num w:numId="28" w16cid:durableId="1768119145">
    <w:abstractNumId w:val="2"/>
  </w:num>
  <w:num w:numId="29" w16cid:durableId="1664357116">
    <w:abstractNumId w:val="2"/>
  </w:num>
  <w:num w:numId="30" w16cid:durableId="2065370589">
    <w:abstractNumId w:val="2"/>
  </w:num>
  <w:num w:numId="31" w16cid:durableId="425618409">
    <w:abstractNumId w:val="2"/>
  </w:num>
  <w:num w:numId="32" w16cid:durableId="1571427849">
    <w:abstractNumId w:val="2"/>
  </w:num>
  <w:num w:numId="33" w16cid:durableId="785386749">
    <w:abstractNumId w:val="2"/>
  </w:num>
  <w:num w:numId="34" w16cid:durableId="911162013">
    <w:abstractNumId w:val="2"/>
  </w:num>
  <w:num w:numId="35" w16cid:durableId="828786041">
    <w:abstractNumId w:val="2"/>
  </w:num>
  <w:num w:numId="36" w16cid:durableId="1856386438">
    <w:abstractNumId w:val="2"/>
  </w:num>
  <w:num w:numId="37" w16cid:durableId="1382099551">
    <w:abstractNumId w:val="2"/>
  </w:num>
  <w:num w:numId="38" w16cid:durableId="1822844075">
    <w:abstractNumId w:val="2"/>
  </w:num>
  <w:num w:numId="39" w16cid:durableId="1623270042">
    <w:abstractNumId w:val="2"/>
  </w:num>
  <w:num w:numId="40" w16cid:durableId="454642406">
    <w:abstractNumId w:val="2"/>
  </w:num>
  <w:num w:numId="41" w16cid:durableId="1126044490">
    <w:abstractNumId w:val="2"/>
  </w:num>
  <w:num w:numId="42" w16cid:durableId="842746915">
    <w:abstractNumId w:val="2"/>
  </w:num>
  <w:num w:numId="43" w16cid:durableId="1769808677">
    <w:abstractNumId w:val="9"/>
  </w:num>
  <w:num w:numId="44" w16cid:durableId="855386205">
    <w:abstractNumId w:val="2"/>
  </w:num>
  <w:num w:numId="45" w16cid:durableId="276758785">
    <w:abstractNumId w:val="2"/>
  </w:num>
  <w:num w:numId="46" w16cid:durableId="60334170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kFAPkommE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256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5AC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5EBA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AEE"/>
    <w:rsid w:val="00062B64"/>
    <w:rsid w:val="00062FE5"/>
    <w:rsid w:val="00063691"/>
    <w:rsid w:val="00064C72"/>
    <w:rsid w:val="0006603C"/>
    <w:rsid w:val="00066C80"/>
    <w:rsid w:val="0006713A"/>
    <w:rsid w:val="00070713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051E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0B08"/>
    <w:rsid w:val="0009145E"/>
    <w:rsid w:val="00091A79"/>
    <w:rsid w:val="00091ABC"/>
    <w:rsid w:val="00092FB6"/>
    <w:rsid w:val="00094F24"/>
    <w:rsid w:val="00096D20"/>
    <w:rsid w:val="000970B5"/>
    <w:rsid w:val="000A0CEC"/>
    <w:rsid w:val="000A16CB"/>
    <w:rsid w:val="000A1E83"/>
    <w:rsid w:val="000A2994"/>
    <w:rsid w:val="000A3178"/>
    <w:rsid w:val="000A3258"/>
    <w:rsid w:val="000A4867"/>
    <w:rsid w:val="000A4ADD"/>
    <w:rsid w:val="000A5C58"/>
    <w:rsid w:val="000A6CEA"/>
    <w:rsid w:val="000A7325"/>
    <w:rsid w:val="000B1DF2"/>
    <w:rsid w:val="000B248B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4FFD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895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61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5DD7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53F6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5238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3A63"/>
    <w:rsid w:val="001C444B"/>
    <w:rsid w:val="001C4B71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35A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45A2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3FCD"/>
    <w:rsid w:val="00244251"/>
    <w:rsid w:val="00244D20"/>
    <w:rsid w:val="002467D0"/>
    <w:rsid w:val="0024742F"/>
    <w:rsid w:val="00247D13"/>
    <w:rsid w:val="00253260"/>
    <w:rsid w:val="0025380A"/>
    <w:rsid w:val="00254678"/>
    <w:rsid w:val="00254F65"/>
    <w:rsid w:val="0025544E"/>
    <w:rsid w:val="00255A32"/>
    <w:rsid w:val="00255ADB"/>
    <w:rsid w:val="00255E13"/>
    <w:rsid w:val="00255E64"/>
    <w:rsid w:val="002565EE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5CF8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97E7C"/>
    <w:rsid w:val="002A0005"/>
    <w:rsid w:val="002A21EF"/>
    <w:rsid w:val="002A28B8"/>
    <w:rsid w:val="002A2B29"/>
    <w:rsid w:val="002A2DB8"/>
    <w:rsid w:val="002A4408"/>
    <w:rsid w:val="002A5283"/>
    <w:rsid w:val="002A56CE"/>
    <w:rsid w:val="002A5B1A"/>
    <w:rsid w:val="002A63B3"/>
    <w:rsid w:val="002A6F5D"/>
    <w:rsid w:val="002A7147"/>
    <w:rsid w:val="002A77E3"/>
    <w:rsid w:val="002B1100"/>
    <w:rsid w:val="002B12D7"/>
    <w:rsid w:val="002B1DEB"/>
    <w:rsid w:val="002B3802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7148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6BA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57E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48DD"/>
    <w:rsid w:val="00385C01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A7E52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3096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415"/>
    <w:rsid w:val="004665BF"/>
    <w:rsid w:val="004708D5"/>
    <w:rsid w:val="00470CE5"/>
    <w:rsid w:val="00472958"/>
    <w:rsid w:val="004729A0"/>
    <w:rsid w:val="00475702"/>
    <w:rsid w:val="004757FB"/>
    <w:rsid w:val="0047673E"/>
    <w:rsid w:val="00484BF6"/>
    <w:rsid w:val="00485E38"/>
    <w:rsid w:val="004867B9"/>
    <w:rsid w:val="00486F5A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19BA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A7FC2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0B2F"/>
    <w:rsid w:val="004D1309"/>
    <w:rsid w:val="004D32D5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E7786"/>
    <w:rsid w:val="004E7B59"/>
    <w:rsid w:val="004F01A3"/>
    <w:rsid w:val="004F0D29"/>
    <w:rsid w:val="004F2DE1"/>
    <w:rsid w:val="004F33B5"/>
    <w:rsid w:val="004F3401"/>
    <w:rsid w:val="004F493F"/>
    <w:rsid w:val="004F5DAC"/>
    <w:rsid w:val="004F6EEE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0D24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4A21"/>
    <w:rsid w:val="00525BE7"/>
    <w:rsid w:val="00525FE3"/>
    <w:rsid w:val="0052654E"/>
    <w:rsid w:val="00527384"/>
    <w:rsid w:val="00527440"/>
    <w:rsid w:val="00530846"/>
    <w:rsid w:val="00530B5F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19C9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67B86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4FE2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27BF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8C4"/>
    <w:rsid w:val="005C72D7"/>
    <w:rsid w:val="005C7BBF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35BF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298B"/>
    <w:rsid w:val="006131A1"/>
    <w:rsid w:val="00613460"/>
    <w:rsid w:val="00613EB6"/>
    <w:rsid w:val="0061575B"/>
    <w:rsid w:val="00615BED"/>
    <w:rsid w:val="0061743C"/>
    <w:rsid w:val="00617896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6C1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2DFF"/>
    <w:rsid w:val="00653201"/>
    <w:rsid w:val="00654A33"/>
    <w:rsid w:val="00654DAE"/>
    <w:rsid w:val="006556BC"/>
    <w:rsid w:val="0065620A"/>
    <w:rsid w:val="00656855"/>
    <w:rsid w:val="00656A17"/>
    <w:rsid w:val="00660944"/>
    <w:rsid w:val="00661E5A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2E8C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A7EC9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6E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028A"/>
    <w:rsid w:val="006E1E0C"/>
    <w:rsid w:val="006E2319"/>
    <w:rsid w:val="006E3778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29B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5F5D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759"/>
    <w:rsid w:val="00767DC6"/>
    <w:rsid w:val="0077220E"/>
    <w:rsid w:val="007733DC"/>
    <w:rsid w:val="0077467A"/>
    <w:rsid w:val="00775297"/>
    <w:rsid w:val="00775AD2"/>
    <w:rsid w:val="00775F8B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A0B"/>
    <w:rsid w:val="00787B69"/>
    <w:rsid w:val="00790754"/>
    <w:rsid w:val="00790D99"/>
    <w:rsid w:val="00792E63"/>
    <w:rsid w:val="007944A4"/>
    <w:rsid w:val="0079572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204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6F35"/>
    <w:rsid w:val="007D72C4"/>
    <w:rsid w:val="007D791A"/>
    <w:rsid w:val="007D7A21"/>
    <w:rsid w:val="007D7A9A"/>
    <w:rsid w:val="007D7C84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4B3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A7A"/>
    <w:rsid w:val="00851C66"/>
    <w:rsid w:val="00853987"/>
    <w:rsid w:val="00854317"/>
    <w:rsid w:val="008550D3"/>
    <w:rsid w:val="00855228"/>
    <w:rsid w:val="00855BB6"/>
    <w:rsid w:val="00855CA5"/>
    <w:rsid w:val="00855CAC"/>
    <w:rsid w:val="00855E35"/>
    <w:rsid w:val="00855F08"/>
    <w:rsid w:val="0085627B"/>
    <w:rsid w:val="008574DC"/>
    <w:rsid w:val="00857569"/>
    <w:rsid w:val="008603E8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65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2C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CD7"/>
    <w:rsid w:val="008C4605"/>
    <w:rsid w:val="008C493F"/>
    <w:rsid w:val="008C5BA2"/>
    <w:rsid w:val="008C7901"/>
    <w:rsid w:val="008D0790"/>
    <w:rsid w:val="008D1D58"/>
    <w:rsid w:val="008D2368"/>
    <w:rsid w:val="008D24C3"/>
    <w:rsid w:val="008D282D"/>
    <w:rsid w:val="008D2E5D"/>
    <w:rsid w:val="008D3745"/>
    <w:rsid w:val="008D396E"/>
    <w:rsid w:val="008D3EEA"/>
    <w:rsid w:val="008D4A5C"/>
    <w:rsid w:val="008D5ACA"/>
    <w:rsid w:val="008D5AF9"/>
    <w:rsid w:val="008D5E44"/>
    <w:rsid w:val="008D6630"/>
    <w:rsid w:val="008D7D2B"/>
    <w:rsid w:val="008E10D6"/>
    <w:rsid w:val="008E13C5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3C8"/>
    <w:rsid w:val="00932468"/>
    <w:rsid w:val="0093250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2D38"/>
    <w:rsid w:val="00963F67"/>
    <w:rsid w:val="00964304"/>
    <w:rsid w:val="0096450C"/>
    <w:rsid w:val="009659B5"/>
    <w:rsid w:val="00966185"/>
    <w:rsid w:val="00967997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398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A13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5D31"/>
    <w:rsid w:val="00A36948"/>
    <w:rsid w:val="00A36F66"/>
    <w:rsid w:val="00A37EF3"/>
    <w:rsid w:val="00A41FCA"/>
    <w:rsid w:val="00A42100"/>
    <w:rsid w:val="00A44B8E"/>
    <w:rsid w:val="00A44F68"/>
    <w:rsid w:val="00A4600A"/>
    <w:rsid w:val="00A46492"/>
    <w:rsid w:val="00A4775C"/>
    <w:rsid w:val="00A50136"/>
    <w:rsid w:val="00A51347"/>
    <w:rsid w:val="00A519FE"/>
    <w:rsid w:val="00A51A91"/>
    <w:rsid w:val="00A520F8"/>
    <w:rsid w:val="00A52A3C"/>
    <w:rsid w:val="00A53073"/>
    <w:rsid w:val="00A539E5"/>
    <w:rsid w:val="00A55FFE"/>
    <w:rsid w:val="00A572B4"/>
    <w:rsid w:val="00A572E4"/>
    <w:rsid w:val="00A61789"/>
    <w:rsid w:val="00A618B2"/>
    <w:rsid w:val="00A61E96"/>
    <w:rsid w:val="00A64717"/>
    <w:rsid w:val="00A655DA"/>
    <w:rsid w:val="00A669E9"/>
    <w:rsid w:val="00A67268"/>
    <w:rsid w:val="00A70120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471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0D5"/>
    <w:rsid w:val="00AA057A"/>
    <w:rsid w:val="00AA1AAC"/>
    <w:rsid w:val="00AA3B7B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3653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14BC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6A7"/>
    <w:rsid w:val="00B00CE5"/>
    <w:rsid w:val="00B00CF3"/>
    <w:rsid w:val="00B00D21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1D2D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6737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0D4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D6F"/>
    <w:rsid w:val="00BF5ED6"/>
    <w:rsid w:val="00C00B72"/>
    <w:rsid w:val="00C00BE9"/>
    <w:rsid w:val="00C01538"/>
    <w:rsid w:val="00C02CF7"/>
    <w:rsid w:val="00C0351A"/>
    <w:rsid w:val="00C055DD"/>
    <w:rsid w:val="00C06028"/>
    <w:rsid w:val="00C066F6"/>
    <w:rsid w:val="00C07DC1"/>
    <w:rsid w:val="00C11020"/>
    <w:rsid w:val="00C11791"/>
    <w:rsid w:val="00C11F94"/>
    <w:rsid w:val="00C124CD"/>
    <w:rsid w:val="00C125C7"/>
    <w:rsid w:val="00C127C9"/>
    <w:rsid w:val="00C12B2C"/>
    <w:rsid w:val="00C12CB8"/>
    <w:rsid w:val="00C12E1A"/>
    <w:rsid w:val="00C14103"/>
    <w:rsid w:val="00C14613"/>
    <w:rsid w:val="00C15478"/>
    <w:rsid w:val="00C16204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4FC"/>
    <w:rsid w:val="00C359D9"/>
    <w:rsid w:val="00C36A3F"/>
    <w:rsid w:val="00C37566"/>
    <w:rsid w:val="00C401EF"/>
    <w:rsid w:val="00C408DA"/>
    <w:rsid w:val="00C40C54"/>
    <w:rsid w:val="00C4111A"/>
    <w:rsid w:val="00C42079"/>
    <w:rsid w:val="00C4334A"/>
    <w:rsid w:val="00C44030"/>
    <w:rsid w:val="00C451BE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1A71"/>
    <w:rsid w:val="00C6204D"/>
    <w:rsid w:val="00C62C41"/>
    <w:rsid w:val="00C64525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7A3"/>
    <w:rsid w:val="00C83F04"/>
    <w:rsid w:val="00C8488D"/>
    <w:rsid w:val="00C864C9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628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029C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7C6"/>
    <w:rsid w:val="00CE69D5"/>
    <w:rsid w:val="00CE6B94"/>
    <w:rsid w:val="00CE733B"/>
    <w:rsid w:val="00CF0058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2DA"/>
    <w:rsid w:val="00D34AF3"/>
    <w:rsid w:val="00D35DE0"/>
    <w:rsid w:val="00D360DC"/>
    <w:rsid w:val="00D36C46"/>
    <w:rsid w:val="00D40E64"/>
    <w:rsid w:val="00D414E0"/>
    <w:rsid w:val="00D41AA9"/>
    <w:rsid w:val="00D42A46"/>
    <w:rsid w:val="00D42FEC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919"/>
    <w:rsid w:val="00DA0B37"/>
    <w:rsid w:val="00DA17F4"/>
    <w:rsid w:val="00DA1D9F"/>
    <w:rsid w:val="00DA51D8"/>
    <w:rsid w:val="00DA67F0"/>
    <w:rsid w:val="00DA7D16"/>
    <w:rsid w:val="00DA7FB9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61E4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3825"/>
    <w:rsid w:val="00DE485E"/>
    <w:rsid w:val="00DE4B7F"/>
    <w:rsid w:val="00DE5505"/>
    <w:rsid w:val="00DE7034"/>
    <w:rsid w:val="00DE7ABA"/>
    <w:rsid w:val="00DE7ABB"/>
    <w:rsid w:val="00DF1564"/>
    <w:rsid w:val="00DF2B1B"/>
    <w:rsid w:val="00DF36C4"/>
    <w:rsid w:val="00DF401D"/>
    <w:rsid w:val="00DF418B"/>
    <w:rsid w:val="00DF44C5"/>
    <w:rsid w:val="00DF49EB"/>
    <w:rsid w:val="00DF5E17"/>
    <w:rsid w:val="00DF68EA"/>
    <w:rsid w:val="00DF7105"/>
    <w:rsid w:val="00E00C85"/>
    <w:rsid w:val="00E01AD4"/>
    <w:rsid w:val="00E01D33"/>
    <w:rsid w:val="00E03A78"/>
    <w:rsid w:val="00E066F7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611"/>
    <w:rsid w:val="00E72F10"/>
    <w:rsid w:val="00E739A4"/>
    <w:rsid w:val="00E74DF3"/>
    <w:rsid w:val="00E75917"/>
    <w:rsid w:val="00E75B4D"/>
    <w:rsid w:val="00E75F22"/>
    <w:rsid w:val="00E7680E"/>
    <w:rsid w:val="00E76AE4"/>
    <w:rsid w:val="00E76D93"/>
    <w:rsid w:val="00E76DEF"/>
    <w:rsid w:val="00E7708C"/>
    <w:rsid w:val="00E80100"/>
    <w:rsid w:val="00E80703"/>
    <w:rsid w:val="00E81998"/>
    <w:rsid w:val="00E81C43"/>
    <w:rsid w:val="00E8205B"/>
    <w:rsid w:val="00E82626"/>
    <w:rsid w:val="00E82704"/>
    <w:rsid w:val="00E8402F"/>
    <w:rsid w:val="00E84619"/>
    <w:rsid w:val="00E84CE2"/>
    <w:rsid w:val="00E84D25"/>
    <w:rsid w:val="00E856FB"/>
    <w:rsid w:val="00E85D8F"/>
    <w:rsid w:val="00E86EA7"/>
    <w:rsid w:val="00E86F90"/>
    <w:rsid w:val="00E870F6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282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5B06"/>
    <w:rsid w:val="00EE6652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BE6"/>
    <w:rsid w:val="00F05CB4"/>
    <w:rsid w:val="00F06006"/>
    <w:rsid w:val="00F07C48"/>
    <w:rsid w:val="00F07E74"/>
    <w:rsid w:val="00F07F43"/>
    <w:rsid w:val="00F12935"/>
    <w:rsid w:val="00F130E8"/>
    <w:rsid w:val="00F138C0"/>
    <w:rsid w:val="00F13B02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55E78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4F1F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1B79"/>
    <w:rsid w:val="00F82367"/>
    <w:rsid w:val="00F82E08"/>
    <w:rsid w:val="00F82F54"/>
    <w:rsid w:val="00F832A5"/>
    <w:rsid w:val="00F84412"/>
    <w:rsid w:val="00F84F49"/>
    <w:rsid w:val="00F85529"/>
    <w:rsid w:val="00F868B5"/>
    <w:rsid w:val="00F86E38"/>
    <w:rsid w:val="00F90172"/>
    <w:rsid w:val="00F91740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A1E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2B75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6952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094F24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094F24"/>
    <w:pPr>
      <w:keepNext/>
      <w:numPr>
        <w:ilvl w:val="1"/>
        <w:numId w:val="1"/>
      </w:numPr>
      <w:pBdr>
        <w:bottom w:val="single" w:sz="4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094F24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094F24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94F24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0A5C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wasp.org/index.php/Top_10-2017_Top_1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-2017_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astsoftware.com/use-cases/application-securit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software-intelligenc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1E9-4E20-9906-9BE4D6A0F002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1E9-4E20-9906-9BE4D6A0F00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1E9-4E20-9906-9BE4D6A0F002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1E9-4E20-9906-9BE4D6A0F002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1E9-4E20-9906-9BE4D6A0F00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1E9-4E20-9906-9BE4D6A0F00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1E9-4E20-9906-9BE4D6A0F00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1E9-4E20-9906-9BE4D6A0F00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521F9-DA47-4A9B-863D-B8177ED6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1946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131</cp:revision>
  <cp:lastPrinted>2014-04-04T13:22:00Z</cp:lastPrinted>
  <dcterms:created xsi:type="dcterms:W3CDTF">2018-09-21T16:01:00Z</dcterms:created>
  <dcterms:modified xsi:type="dcterms:W3CDTF">2025-03-07T09:26:00Z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