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3B96B009" w:rsidR="00CB4A2C" w:rsidRDefault="004373BF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1EEC1B3E" wp14:editId="62DDE86C">
                    <wp:simplePos x="0" y="0"/>
                    <wp:positionH relativeFrom="page">
                      <wp:posOffset>299545</wp:posOffset>
                    </wp:positionH>
                    <wp:positionV relativeFrom="page">
                      <wp:posOffset>268014</wp:posOffset>
                    </wp:positionV>
                    <wp:extent cx="2194560" cy="9125712"/>
                    <wp:effectExtent l="0" t="0" r="635" b="13970"/>
                    <wp:wrapNone/>
                    <wp:docPr id="401013928" name="Group 4010139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696570108" name="Rectangle 169657010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7576840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C80B79" w14:textId="77777777" w:rsidR="004373BF" w:rsidRDefault="004373BF" w:rsidP="004373B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7899542" name="Group 23789954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3486921" name="Group 334869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7644867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231709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5316663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78722660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8706069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65997666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3760401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2972320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669681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6818254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447641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891564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71883320" name="Group 7718833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94717975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70817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46365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160846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760603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3295092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598468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7652053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283614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460563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420466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EEC1B3E" id="Group 401013928" o:spid="_x0000_s1026" style="position:absolute;margin-left:23.6pt;margin-top:21.1pt;width:172.8pt;height:718.55pt;z-index:-251635712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">
                    <v:rect id="Rectangle 169657010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" adj="18883" fillcolor="#463589" stroked="f" strokeweight="2pt">
                      <v:textbox inset=",0,14.4pt,0">
                        <w:txbxContent>
                          <w:p w14:paraId="45C80B79" w14:textId="77777777" w:rsidR="004373BF" w:rsidRDefault="004373BF" w:rsidP="004373BF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3789954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">
                      <v:group id="Group 334869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718833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C57C1E" w:rsidRDefault="00C57C1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55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AWW9mGTCQAAHAEAQAOAAAAAAAA&#10;AAAAAAAAAC4CAABkcnMvZTJvRG9jLnhtbFBLAQItABQABgAIAAAAIQBP95Uy3QAAAAYBAAAPAAAA&#10;AAAAAAAAAAAAAKYmAABkcnMvZG93bnJldi54bWxQSwUGAAAAAAQABADzAAAAsCcAAAAA&#10;">
                    <v:rect id="Rectangle 14" o:spid="_x0000_s1056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 id="Pentagon 4" o:spid="_x0000_s1057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C57C1E" w:rsidRDefault="00C57C1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5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5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6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6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6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6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6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6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6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6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6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6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7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7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7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7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7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7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7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7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7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7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8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8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8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8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7CF04FEA" w:rsidR="00C57C1E" w:rsidRPr="00AD1ED9" w:rsidRDefault="00000000">
                                <w:pPr>
                                  <w:pStyle w:val="NoSpacing"/>
                                  <w:rPr>
                                    <w:color w:val="624ABB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C63C3" w:rsidRPr="00AD1ED9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C57C1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57C1E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84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09484665" w14:textId="7CF04FEA" w:rsidR="00C57C1E" w:rsidRPr="00AD1ED9" w:rsidRDefault="00000000">
                          <w:pPr>
                            <w:pStyle w:val="NoSpacing"/>
                            <w:rPr>
                              <w:color w:val="624ABB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C63C3" w:rsidRPr="00AD1ED9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C57C1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57C1E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0886ECF2" w:rsidR="00CA74F4" w:rsidRDefault="004373BF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  <w:r>
            <w:rPr>
              <w:rFonts w:asciiTheme="minorHAnsi" w:hAnsiTheme="minorHAnsi"/>
              <w:b/>
              <w:bCs/>
              <w:i/>
              <w:noProof/>
              <w:sz w:val="22"/>
            </w:rPr>
            <w:drawing>
              <wp:anchor distT="0" distB="0" distL="114300" distR="114300" simplePos="0" relativeHeight="251678720" behindDoc="0" locked="0" layoutInCell="1" allowOverlap="1" wp14:anchorId="3B3CC200" wp14:editId="675EE92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234AE34A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15604FE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1459865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D87B7" w14:textId="443F9482" w:rsidR="00C57C1E" w:rsidRPr="00AD1ED9" w:rsidRDefault="00C57C1E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</w:r>
                                <w:proofErr w:type="gramStart"/>
                                <w:r w:rsidRPr="00AD1ED9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 xml:space="preserve">OWASP  </w:t>
                                </w:r>
                                <w:r w:rsidR="0068356D" w:rsidRPr="00AD1ED9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>Mobile</w:t>
                                </w:r>
                                <w:proofErr w:type="gramEnd"/>
                                <w:r w:rsidR="0068356D" w:rsidRPr="00AD1ED9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56"/>
                                  </w:rPr>
                                  <w:t xml:space="preserve"> 2016</w:t>
                                </w:r>
                              </w:p>
                              <w:p w14:paraId="5709D450" w14:textId="005BC711" w:rsidR="00C57C1E" w:rsidRPr="00AD1ED9" w:rsidRDefault="00A26A92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</w:pPr>
                                <w:r w:rsidRPr="00AD1ED9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56"/>
                                    <w:lang w:eastAsia="zh-CN"/>
                                  </w:rPr>
                                  <w:t>合规报告</w:t>
                                </w:r>
                              </w:p>
                              <w:p w14:paraId="7B1C07F5" w14:textId="77777777" w:rsidR="00C57C1E" w:rsidRDefault="00C57C1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2A9FBC96" w14:textId="77777777" w:rsidR="00A26A92" w:rsidRDefault="00A26A92" w:rsidP="00A26A92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4D1287C1" w14:textId="77777777" w:rsidR="00A26A92" w:rsidRDefault="00A26A92" w:rsidP="00A26A92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5AEED8F8" w14:textId="77777777" w:rsidR="00A26A92" w:rsidRDefault="00A26A92" w:rsidP="00A26A92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proofErr w:type="gramEnd"/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C57C1E" w:rsidRPr="00CA74F4" w:rsidRDefault="00C57C1E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C57C1E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C57C1E" w:rsidRPr="00B1237A" w:rsidRDefault="00C57C1E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C57C1E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C57C1E" w:rsidRPr="00B1237A" w:rsidRDefault="00C57C1E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C57C1E" w:rsidRDefault="00C57C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85" type="#_x0000_t202" style="position:absolute;left:0;text-align:left;margin-left:229.05pt;margin-top:114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" filled="f" stroked="f" strokeweight=".5pt">
                    <v:textbox inset="0,0,0,0">
                      <w:txbxContent>
                        <w:p w14:paraId="50FD87B7" w14:textId="443F9482" w:rsidR="00C57C1E" w:rsidRPr="00AD1ED9" w:rsidRDefault="00C57C1E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</w:r>
                          <w:proofErr w:type="gramStart"/>
                          <w:r w:rsidRPr="00AD1ED9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 xml:space="preserve">OWASP  </w:t>
                          </w:r>
                          <w:r w:rsidR="0068356D" w:rsidRPr="00AD1ED9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>Mobile</w:t>
                          </w:r>
                          <w:proofErr w:type="gramEnd"/>
                          <w:r w:rsidR="0068356D" w:rsidRPr="00AD1ED9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56"/>
                            </w:rPr>
                            <w:t xml:space="preserve"> 2016</w:t>
                          </w:r>
                        </w:p>
                        <w:p w14:paraId="5709D450" w14:textId="005BC711" w:rsidR="00C57C1E" w:rsidRPr="00AD1ED9" w:rsidRDefault="00A26A92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56"/>
                              <w:lang w:eastAsia="zh-CN"/>
                            </w:rPr>
                          </w:pPr>
                          <w:r w:rsidRPr="00AD1ED9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56"/>
                              <w:lang w:eastAsia="zh-CN"/>
                            </w:rPr>
                            <w:t>合规报告</w:t>
                          </w:r>
                        </w:p>
                        <w:p w14:paraId="7B1C07F5" w14:textId="77777777" w:rsidR="00C57C1E" w:rsidRDefault="00C57C1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2A9FBC96" w14:textId="77777777" w:rsidR="00A26A92" w:rsidRDefault="00A26A92" w:rsidP="00A26A92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4D1287C1" w14:textId="77777777" w:rsidR="00A26A92" w:rsidRDefault="00A26A92" w:rsidP="00A26A92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5AEED8F8" w14:textId="77777777" w:rsidR="00A26A92" w:rsidRDefault="00A26A92" w:rsidP="00A26A92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proofErr w:type="gramEnd"/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C57C1E" w:rsidRPr="00CA74F4" w:rsidRDefault="00C57C1E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C57C1E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C57C1E" w:rsidRPr="00B1237A" w:rsidRDefault="00C57C1E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C57C1E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C57C1E" w:rsidRPr="00B1237A" w:rsidRDefault="00C57C1E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C57C1E" w:rsidRDefault="00C57C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075C009B" w:rsidR="00C57C1E" w:rsidRPr="00F3760D" w:rsidRDefault="00A26A92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86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" filled="f" stroked="f" strokeweight=".5pt">
                    <v:textbox>
                      <w:txbxContent>
                        <w:p w14:paraId="70931857" w14:textId="075C009B" w:rsidR="00C57C1E" w:rsidRPr="00F3760D" w:rsidRDefault="00A26A92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C343DFC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3B3ABC1F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574FC75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28C3201A" w14:textId="59AF35F1" w:rsidR="000056CF" w:rsidRDefault="00CA74F4" w:rsidP="00617BF6">
      <w:pPr>
        <w:pStyle w:val="Heading1"/>
        <w:numPr>
          <w:ilvl w:val="0"/>
          <w:numId w:val="0"/>
        </w:numPr>
        <w:ind w:left="357" w:right="657"/>
        <w:rPr>
          <w:noProof/>
        </w:rPr>
      </w:pPr>
      <w:r w:rsidRPr="00015B29">
        <w:lastRenderedPageBreak/>
        <w:tab/>
      </w:r>
      <w:r w:rsidR="006B348A">
        <w:rPr>
          <w:rFonts w:hint="eastAsia"/>
          <w:lang w:eastAsia="zh-CN"/>
        </w:rPr>
        <w:t>目录</w:t>
      </w:r>
      <w:r w:rsidR="00617BF6">
        <w:rPr>
          <w:rFonts w:asciiTheme="majorHAnsi" w:hAnsiTheme="majorHAnsi"/>
          <w:caps/>
          <w:color w:val="404040" w:themeColor="text1" w:themeTint="BF"/>
          <w:sz w:val="22"/>
        </w:rPr>
        <w:fldChar w:fldCharType="begin"/>
      </w:r>
      <w:r w:rsidR="00617BF6">
        <w:rPr>
          <w:rFonts w:asciiTheme="majorHAnsi" w:hAnsiTheme="majorHAnsi"/>
          <w:caps/>
          <w:color w:val="404040" w:themeColor="text1" w:themeTint="BF"/>
          <w:sz w:val="22"/>
        </w:rPr>
        <w:instrText xml:space="preserve"> TOC \o "1-4" \n </w:instrText>
      </w:r>
      <w:r w:rsidR="00617BF6">
        <w:rPr>
          <w:rFonts w:asciiTheme="majorHAnsi" w:hAnsiTheme="majorHAnsi"/>
          <w:caps/>
          <w:color w:val="404040" w:themeColor="text1" w:themeTint="BF"/>
          <w:sz w:val="22"/>
        </w:rPr>
        <w:fldChar w:fldCharType="separate"/>
      </w:r>
    </w:p>
    <w:p w14:paraId="60B33CF7" w14:textId="6A226DF6" w:rsidR="000056CF" w:rsidRDefault="000056CF">
      <w:pPr>
        <w:pStyle w:val="TOC1"/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</w:pPr>
      <w:r>
        <w:rPr>
          <w:noProof/>
        </w:rPr>
        <w:t xml:space="preserve"> </w:t>
      </w:r>
    </w:p>
    <w:p w14:paraId="5736C06C" w14:textId="77777777" w:rsidR="000056CF" w:rsidRPr="00AD1ED9" w:rsidRDefault="000056CF" w:rsidP="000056CF">
      <w:pPr>
        <w:pStyle w:val="TOC1"/>
        <w:tabs>
          <w:tab w:val="left" w:pos="737"/>
        </w:tabs>
        <w:spacing w:line="360" w:lineRule="auto"/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AD1ED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1.</w:t>
      </w:r>
      <w:r w:rsidRPr="00AD1ED9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AD1ED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  <w:lang w:eastAsia="zh-CN"/>
        </w:rPr>
        <w:t>简介</w:t>
      </w:r>
    </w:p>
    <w:p w14:paraId="6A80D044" w14:textId="77777777" w:rsidR="000056CF" w:rsidRPr="00AD1ED9" w:rsidRDefault="000056CF" w:rsidP="000056CF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AD1ED9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AD1ED9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AD1ED9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应用特征</w:t>
      </w:r>
    </w:p>
    <w:p w14:paraId="6AC2A328" w14:textId="77777777" w:rsidR="000056CF" w:rsidRPr="00AD1ED9" w:rsidRDefault="000056CF" w:rsidP="000056CF">
      <w:pPr>
        <w:pStyle w:val="TOC1"/>
        <w:tabs>
          <w:tab w:val="left" w:pos="737"/>
        </w:tabs>
        <w:spacing w:line="360" w:lineRule="auto"/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AD1ED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2.</w:t>
      </w:r>
      <w:r w:rsidRPr="00AD1ED9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AD1ED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 xml:space="preserve">OWASP Mobile 2016 </w:t>
      </w:r>
      <w:r w:rsidRPr="00AD1ED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  <w:lang w:eastAsia="zh-CN"/>
        </w:rPr>
        <w:t>总结</w:t>
      </w:r>
    </w:p>
    <w:p w14:paraId="47FA294C" w14:textId="77777777" w:rsidR="000056CF" w:rsidRPr="00AD1ED9" w:rsidRDefault="000056CF" w:rsidP="000056CF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AD1ED9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AD1ED9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AD1ED9">
        <w:rPr>
          <w:rFonts w:ascii="Times New Roman" w:eastAsiaTheme="majorEastAsia" w:hAnsi="Times New Roman"/>
          <w:bCs/>
          <w:noProof/>
          <w:color w:val="624ABB"/>
          <w:sz w:val="22"/>
          <w:szCs w:val="24"/>
        </w:rPr>
        <w:t xml:space="preserve">OWASP Mobile 2016 Top 10 </w:t>
      </w:r>
      <w:r w:rsidRPr="00AD1ED9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漏洞</w:t>
      </w:r>
    </w:p>
    <w:p w14:paraId="630F146F" w14:textId="77777777" w:rsidR="000056CF" w:rsidRPr="00AD1ED9" w:rsidRDefault="000056CF" w:rsidP="000056CF">
      <w:pPr>
        <w:pStyle w:val="TOC1"/>
        <w:tabs>
          <w:tab w:val="left" w:pos="737"/>
        </w:tabs>
        <w:spacing w:line="360" w:lineRule="auto"/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AD1ED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3.</w:t>
      </w:r>
      <w:r w:rsidRPr="00AD1ED9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AD1ED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 xml:space="preserve">OWASP Mobile 2016 </w:t>
      </w:r>
      <w:r w:rsidRPr="00AD1ED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  <w:lang w:eastAsia="zh-CN"/>
        </w:rPr>
        <w:t>CAST</w:t>
      </w:r>
      <w:r w:rsidRPr="00AD1ED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  <w:lang w:eastAsia="zh-CN"/>
        </w:rPr>
        <w:t>分析发现</w:t>
      </w:r>
    </w:p>
    <w:p w14:paraId="548FDFA2" w14:textId="77777777" w:rsidR="000056CF" w:rsidRPr="00AD1ED9" w:rsidRDefault="000056CF" w:rsidP="000056CF">
      <w:pPr>
        <w:pStyle w:val="TOC1"/>
        <w:tabs>
          <w:tab w:val="left" w:pos="737"/>
        </w:tabs>
        <w:spacing w:line="360" w:lineRule="auto"/>
        <w:ind w:left="450"/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8"/>
          <w:szCs w:val="28"/>
          <w:lang w:eastAsia="zh-CN"/>
        </w:rPr>
      </w:pPr>
      <w:r w:rsidRPr="00AD1ED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</w:rPr>
        <w:t>4.</w:t>
      </w:r>
      <w:r w:rsidRPr="00AD1ED9">
        <w:rPr>
          <w:rFonts w:ascii="Times New Roman" w:eastAsiaTheme="majorEastAsia" w:hAnsi="Times New Roman"/>
          <w:b w:val="0"/>
          <w:bCs/>
          <w:caps w:val="0"/>
          <w:noProof/>
          <w:color w:val="624ABB"/>
          <w:sz w:val="28"/>
          <w:szCs w:val="28"/>
          <w:lang w:eastAsia="zh-CN"/>
        </w:rPr>
        <w:tab/>
      </w:r>
      <w:r w:rsidRPr="00AD1ED9">
        <w:rPr>
          <w:rFonts w:ascii="Times New Roman" w:eastAsiaTheme="majorEastAsia" w:hAnsi="Times New Roman"/>
          <w:b w:val="0"/>
          <w:bCs/>
          <w:noProof/>
          <w:color w:val="624ABB"/>
          <w:sz w:val="22"/>
          <w:szCs w:val="24"/>
          <w:lang w:eastAsia="zh-CN"/>
        </w:rPr>
        <w:t>附录</w:t>
      </w:r>
    </w:p>
    <w:p w14:paraId="2E83269D" w14:textId="77777777" w:rsidR="000056CF" w:rsidRPr="00AD1ED9" w:rsidRDefault="000056CF" w:rsidP="000056CF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AD1ED9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AD1ED9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AD1ED9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关于</w:t>
      </w:r>
      <w:r w:rsidRPr="00AD1ED9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CAST</w:t>
      </w:r>
      <w:r w:rsidRPr="00AD1ED9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软件智能</w:t>
      </w:r>
    </w:p>
    <w:p w14:paraId="786D29ED" w14:textId="77777777" w:rsidR="000056CF" w:rsidRPr="00AD1ED9" w:rsidRDefault="000056CF" w:rsidP="000056CF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</w:pPr>
      <w:r w:rsidRPr="00AD1ED9">
        <w:rPr>
          <w:rFonts w:ascii="Times New Roman" w:eastAsiaTheme="majorEastAsia" w:hAnsi="Times New Roman"/>
          <w:bCs/>
          <w:noProof/>
          <w:color w:val="624ABB"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AD1ED9">
        <w:rPr>
          <w:rFonts w:ascii="Times New Roman" w:eastAsiaTheme="majorEastAsia" w:hAnsi="Times New Roman"/>
          <w:bCs/>
          <w:smallCaps w:val="0"/>
          <w:noProof/>
          <w:color w:val="624ABB"/>
          <w:sz w:val="28"/>
          <w:szCs w:val="28"/>
          <w:lang w:eastAsia="zh-CN"/>
        </w:rPr>
        <w:tab/>
      </w:r>
      <w:r w:rsidRPr="00AD1ED9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关于</w:t>
      </w:r>
      <w:r w:rsidRPr="00AD1ED9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CAST</w:t>
      </w:r>
      <w:r w:rsidRPr="00AD1ED9">
        <w:rPr>
          <w:rFonts w:ascii="Times New Roman" w:eastAsiaTheme="majorEastAsia" w:hAnsi="Times New Roman"/>
          <w:bCs/>
          <w:noProof/>
          <w:color w:val="624ABB"/>
          <w:sz w:val="22"/>
          <w:szCs w:val="24"/>
          <w:lang w:eastAsia="zh-CN"/>
        </w:rPr>
        <w:t>安全性</w:t>
      </w:r>
    </w:p>
    <w:p w14:paraId="31007FBA" w14:textId="4A6391E1" w:rsidR="00C9214B" w:rsidRPr="00B1237A" w:rsidRDefault="00617BF6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30813A11" w:rsidR="00874417" w:rsidRPr="00126EAA" w:rsidRDefault="00B1237A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r w:rsidRPr="00126EAA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1" w:name="_Toc23410212"/>
      <w:r w:rsidR="00323A40" w:rsidRPr="00126EAA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1"/>
    </w:p>
    <w:p w14:paraId="16DFCFAE" w14:textId="77777777" w:rsidR="006D0EE5" w:rsidRPr="00014E42" w:rsidRDefault="006D0EE5" w:rsidP="006D0EE5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2" w:name="_Toc380677725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的目的是了解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应用的安全状况，确定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导致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当前安全问题的根本原因，以及将来降级的任何风险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评估使用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应用智能平台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（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14E42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014E42">
        <w:rPr>
          <w:rFonts w:ascii="Times New Roman" w:eastAsiaTheme="majorEastAsia" w:hAnsi="Times New Roman"/>
          <w:sz w:val="22"/>
          <w:szCs w:val="22"/>
        </w:rPr>
        <w:t>）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自动扫描应用，根据</w:t>
      </w:r>
      <w:proofErr w:type="spellEnd"/>
      <w:r w:rsidRPr="007F3437">
        <w:rPr>
          <w:rFonts w:ascii="Times New Roman" w:eastAsiaTheme="majorEastAsia" w:hAnsi="Times New Roman"/>
          <w:sz w:val="22"/>
          <w:szCs w:val="22"/>
          <w:lang w:eastAsia="zh-CN"/>
        </w:rPr>
        <w:t>OWASP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标准审查架构、设计和代码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</w:p>
    <w:p w14:paraId="232F000F" w14:textId="77777777" w:rsidR="006D0EE5" w:rsidRDefault="006D0EE5" w:rsidP="006D0EE5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D21FB9D" w14:textId="56424963" w:rsidR="006D0EE5" w:rsidRPr="00D673EF" w:rsidRDefault="006D0EE5" w:rsidP="006D0EE5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D673EF">
        <w:rPr>
          <w:rFonts w:ascii="Times New Roman" w:eastAsiaTheme="majorEastAsia" w:hAnsi="Times New Roman"/>
          <w:sz w:val="22"/>
          <w:szCs w:val="22"/>
        </w:rPr>
        <w:t>CAST AIP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采用的质量规则来自行业流行的通用标准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（</w:t>
      </w:r>
      <w:r w:rsidRPr="00126EAA">
        <w:rPr>
          <w:rFonts w:ascii="Times New Roman" w:eastAsiaTheme="majorEastAsia" w:hAnsi="Times New Roman"/>
          <w:sz w:val="22"/>
          <w:szCs w:val="22"/>
        </w:rPr>
        <w:t>OWASP, CWE, CISQ, PCI, NIST</w:t>
      </w:r>
      <w:r w:rsidRPr="00D673EF">
        <w:rPr>
          <w:rFonts w:ascii="Times New Roman" w:eastAsiaTheme="majorEastAsia" w:hAnsi="Times New Roman"/>
          <w:sz w:val="22"/>
          <w:szCs w:val="22"/>
        </w:rPr>
        <w:t>）。</w:t>
      </w:r>
      <w:r w:rsidRPr="00D673EF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具有执行数据流和系统级分析（从表示层到数据库层）的独特能力，提供最准确的安全性发现，减少误报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120AFFF5" w14:textId="19F60CDD" w:rsidR="00874417" w:rsidRPr="00126EAA" w:rsidRDefault="003F3CF3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3" w:name="_Toc23410213"/>
      <w:bookmarkEnd w:id="2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3"/>
    </w:p>
    <w:p w14:paraId="4B0A16FF" w14:textId="77777777" w:rsidR="00C60C03" w:rsidRPr="00126EAA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69973441" w14:textId="77777777" w:rsidR="00F60899" w:rsidRPr="00D00F91" w:rsidRDefault="00F60899" w:rsidP="00F60899">
      <w:pPr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评估重点关注所述应用（用户界面到数据库）的技术实现，不分析业务功能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57607990" w14:textId="77777777" w:rsidR="007B070B" w:rsidRPr="00126EAA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126EAA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126EAA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Style w:val="GridTable4-Accent6"/>
        <w:tblpPr w:leftFromText="180" w:rightFromText="180" w:vertAnchor="text" w:horzAnchor="page" w:tblpX="6769" w:tblpY="147"/>
        <w:tblW w:w="3790" w:type="dxa"/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126EAA" w14:paraId="6CC2F71A" w14:textId="77777777" w:rsidTr="00C63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59721A8F" w14:textId="2611165A" w:rsidR="002638B2" w:rsidRPr="00126EAA" w:rsidRDefault="00221C0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hideMark/>
          </w:tcPr>
          <w:p w14:paraId="0971C5EE" w14:textId="4264C246" w:rsidR="002638B2" w:rsidRPr="00126EAA" w:rsidRDefault="00221C0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126EAA" w14:paraId="57F86C42" w14:textId="77777777" w:rsidTr="00C6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0E8E90C4" w14:textId="77777777" w:rsidR="002638B2" w:rsidRPr="00126EA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hideMark/>
          </w:tcPr>
          <w:p w14:paraId="0E546D79" w14:textId="77777777" w:rsidR="002638B2" w:rsidRPr="00126EAA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126EAA" w14:paraId="7E2605E2" w14:textId="77777777" w:rsidTr="00C63658">
        <w:trPr>
          <w:trHeight w:val="303"/>
        </w:trPr>
        <w:tc>
          <w:tcPr>
            <w:tcW w:w="2111" w:type="dxa"/>
            <w:hideMark/>
          </w:tcPr>
          <w:p w14:paraId="705E0DBE" w14:textId="77777777" w:rsidR="002638B2" w:rsidRPr="00126EA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hideMark/>
          </w:tcPr>
          <w:p w14:paraId="63423632" w14:textId="77777777" w:rsidR="002638B2" w:rsidRPr="00126EAA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126EAA" w14:paraId="7F26FC58" w14:textId="77777777" w:rsidTr="00C6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13BCBA9F" w14:textId="77777777" w:rsidR="002638B2" w:rsidRPr="00126EA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hideMark/>
          </w:tcPr>
          <w:p w14:paraId="4A5021A1" w14:textId="77777777" w:rsidR="002638B2" w:rsidRPr="00126EAA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126EAA" w14:paraId="6A618DB2" w14:textId="77777777" w:rsidTr="00C63658">
        <w:trPr>
          <w:trHeight w:val="303"/>
        </w:trPr>
        <w:tc>
          <w:tcPr>
            <w:tcW w:w="2111" w:type="dxa"/>
            <w:hideMark/>
          </w:tcPr>
          <w:p w14:paraId="15ABBA87" w14:textId="77777777" w:rsidR="002638B2" w:rsidRPr="00126EA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hideMark/>
          </w:tcPr>
          <w:p w14:paraId="781F7893" w14:textId="77777777" w:rsidR="002638B2" w:rsidRPr="00126EAA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126EAA" w14:paraId="6B48912A" w14:textId="77777777" w:rsidTr="00C63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3B85CDE4" w14:textId="77777777" w:rsidR="002638B2" w:rsidRPr="00126EAA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hideMark/>
          </w:tcPr>
          <w:p w14:paraId="173870B5" w14:textId="77777777" w:rsidR="002638B2" w:rsidRPr="00126EAA" w:rsidRDefault="002638B2" w:rsidP="00430E08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2DA0A4FB" w14:textId="6510C9B2" w:rsidR="007B070B" w:rsidRPr="00126EAA" w:rsidRDefault="00D439D1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126EAA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5016AF05" wp14:editId="1145283D">
            <wp:extent cx="2333625" cy="1590675"/>
            <wp:effectExtent l="0" t="0" r="0" b="0"/>
            <wp:docPr id="5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3DCD51F" w14:textId="77777777" w:rsidR="00F60899" w:rsidRPr="00D673EF" w:rsidRDefault="00F60899" w:rsidP="004A0A5F">
      <w:pPr>
        <w:ind w:left="-284"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 xml:space="preserve"> </w:t>
      </w:r>
      <w:r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图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：应用技术特征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              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：应用规模特征</w:t>
      </w:r>
    </w:p>
    <w:p w14:paraId="29F2CAD5" w14:textId="26838F7A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FDB94BE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C886EAA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807432A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DBC5321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173FD02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E5BFD7C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830A8A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99D4560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2195A62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1ADE31A" w14:textId="77777777" w:rsidR="0048154C" w:rsidRPr="00126EAA" w:rsidRDefault="0048154C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68A9F58" w14:textId="77777777" w:rsidR="006E472D" w:rsidRPr="00126EAA" w:rsidRDefault="006E472D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  <w:r w:rsidRPr="00126EAA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215ADC68" w:rsidR="004708D5" w:rsidRPr="00126EAA" w:rsidRDefault="00F26D65" w:rsidP="002638B2">
      <w:pPr>
        <w:pStyle w:val="Heading1"/>
        <w:ind w:right="657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4" w:name="_Toc531862199"/>
      <w:bookmarkStart w:id="5" w:name="_Toc531948645"/>
      <w:bookmarkStart w:id="6" w:name="_Toc21077537"/>
      <w:bookmarkStart w:id="7" w:name="_Toc23410214"/>
      <w:r w:rsidRPr="00126EAA">
        <w:rPr>
          <w:rFonts w:ascii="Times New Roman" w:eastAsiaTheme="majorEastAsia" w:hAnsi="Times New Roman" w:cs="Times New Roman"/>
          <w:sz w:val="22"/>
          <w:szCs w:val="22"/>
        </w:rPr>
        <w:lastRenderedPageBreak/>
        <w:t>OWASP Mobile 2016</w:t>
      </w:r>
      <w:bookmarkEnd w:id="4"/>
      <w:bookmarkEnd w:id="5"/>
      <w:r w:rsidRPr="00126EAA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bookmarkEnd w:id="6"/>
      <w:r w:rsidR="00F6089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总结</w:t>
      </w:r>
      <w:bookmarkEnd w:id="7"/>
    </w:p>
    <w:p w14:paraId="00F5E592" w14:textId="40DC3D67" w:rsidR="00F60899" w:rsidRPr="00BD3568" w:rsidRDefault="00F60899" w:rsidP="00F60899">
      <w:pPr>
        <w:ind w:left="0" w:right="657"/>
        <w:jc w:val="left"/>
        <w:rPr>
          <w:rFonts w:ascii="Times New Roman" w:hAnsi="Times New Roman"/>
          <w:noProof/>
          <w:sz w:val="20"/>
        </w:rPr>
      </w:pPr>
      <w:r w:rsidRPr="00BD3568">
        <w:rPr>
          <w:rFonts w:ascii="Times New Roman" w:hAnsi="Times New Roman"/>
          <w:noProof/>
          <w:sz w:val="20"/>
        </w:rPr>
        <w:t>本节</w:t>
      </w:r>
      <w:r w:rsidRPr="00BD3568">
        <w:rPr>
          <w:rFonts w:ascii="Times New Roman" w:hAnsi="Times New Roman"/>
          <w:noProof/>
          <w:sz w:val="20"/>
          <w:lang w:eastAsia="zh-CN"/>
        </w:rPr>
        <w:t>内容</w:t>
      </w:r>
      <w:r w:rsidRPr="00BD3568">
        <w:rPr>
          <w:rFonts w:ascii="Times New Roman" w:hAnsi="Times New Roman"/>
          <w:noProof/>
          <w:sz w:val="20"/>
        </w:rPr>
        <w:t>总结了</w:t>
      </w:r>
      <w:r w:rsidRPr="00BD3568">
        <w:rPr>
          <w:rFonts w:ascii="Times New Roman" w:hAnsi="Times New Roman"/>
          <w:noProof/>
          <w:sz w:val="20"/>
        </w:rPr>
        <w:t xml:space="preserve">CAST </w:t>
      </w:r>
      <w:r w:rsidRPr="00BD3568">
        <w:rPr>
          <w:rFonts w:ascii="Times New Roman" w:hAnsi="Times New Roman"/>
          <w:noProof/>
          <w:sz w:val="20"/>
          <w:lang w:eastAsia="zh-CN"/>
        </w:rPr>
        <w:t>应用智能平台（</w:t>
      </w:r>
      <w:r w:rsidRPr="00BD3568">
        <w:rPr>
          <w:rFonts w:ascii="Times New Roman" w:hAnsi="Times New Roman"/>
          <w:noProof/>
          <w:sz w:val="20"/>
          <w:lang w:eastAsia="zh-CN"/>
        </w:rPr>
        <w:t>CAST AIP</w:t>
      </w:r>
      <w:r w:rsidRPr="00BD3568">
        <w:rPr>
          <w:rFonts w:ascii="Times New Roman" w:hAnsi="Times New Roman"/>
          <w:noProof/>
          <w:sz w:val="20"/>
          <w:lang w:eastAsia="zh-CN"/>
        </w:rPr>
        <w:t>）</w:t>
      </w:r>
      <w:r>
        <w:rPr>
          <w:rFonts w:ascii="Times New Roman" w:hAnsi="Times New Roman" w:hint="eastAsia"/>
          <w:noProof/>
          <w:sz w:val="20"/>
          <w:lang w:eastAsia="zh-CN"/>
        </w:rPr>
        <w:t>基于</w:t>
      </w:r>
      <w:r w:rsidRPr="00BD3568">
        <w:rPr>
          <w:rFonts w:ascii="Times New Roman" w:hAnsi="Times New Roman"/>
          <w:noProof/>
          <w:sz w:val="20"/>
          <w:lang w:eastAsia="zh-CN"/>
        </w:rPr>
        <w:t>“</w:t>
      </w:r>
      <w:r w:rsidRPr="00D00F91">
        <w:rPr>
          <w:rFonts w:ascii="Times New Roman" w:eastAsiaTheme="majorEastAsia" w:hAnsi="Times New Roman"/>
          <w:noProof/>
          <w:sz w:val="22"/>
          <w:szCs w:val="22"/>
        </w:rPr>
        <w:t xml:space="preserve">OWASP </w:t>
      </w:r>
      <w:r w:rsidRPr="00126EAA">
        <w:rPr>
          <w:rFonts w:ascii="Times New Roman" w:eastAsiaTheme="majorEastAsia" w:hAnsi="Times New Roman"/>
          <w:noProof/>
          <w:sz w:val="22"/>
          <w:szCs w:val="22"/>
        </w:rPr>
        <w:t>Mobile 2016</w:t>
      </w:r>
      <w:r>
        <w:rPr>
          <w:rFonts w:ascii="Times New Roman" w:eastAsiaTheme="majorEastAsia" w:hAnsi="Times New Roman" w:hint="eastAsia"/>
          <w:noProof/>
          <w:sz w:val="22"/>
          <w:szCs w:val="22"/>
          <w:lang w:eastAsia="zh-CN"/>
        </w:rPr>
        <w:t>标准</w:t>
      </w:r>
      <w:r w:rsidRPr="00BD3568">
        <w:rPr>
          <w:rFonts w:ascii="Times New Roman" w:hAnsi="Times New Roman"/>
          <w:noProof/>
          <w:sz w:val="20"/>
          <w:lang w:eastAsia="zh-CN"/>
        </w:rPr>
        <w:t>”</w:t>
      </w:r>
      <w:r w:rsidRPr="00BD3568">
        <w:rPr>
          <w:rFonts w:ascii="Times New Roman" w:hAnsi="Times New Roman"/>
          <w:noProof/>
          <w:sz w:val="20"/>
        </w:rPr>
        <w:t>进行结构质量分析</w:t>
      </w:r>
      <w:r w:rsidRPr="00BD3568">
        <w:rPr>
          <w:rFonts w:ascii="Times New Roman" w:hAnsi="Times New Roman"/>
          <w:noProof/>
          <w:sz w:val="20"/>
          <w:lang w:eastAsia="zh-CN"/>
        </w:rPr>
        <w:t>所识别</w:t>
      </w:r>
      <w:r w:rsidRPr="00BD3568">
        <w:rPr>
          <w:rFonts w:ascii="Times New Roman" w:hAnsi="Times New Roman"/>
          <w:noProof/>
          <w:sz w:val="20"/>
        </w:rPr>
        <w:t>的</w:t>
      </w:r>
      <w:r>
        <w:rPr>
          <w:rFonts w:ascii="Times New Roman" w:hAnsi="Times New Roman" w:hint="eastAsia"/>
          <w:noProof/>
          <w:sz w:val="20"/>
          <w:lang w:eastAsia="zh-CN"/>
        </w:rPr>
        <w:t>关键</w:t>
      </w:r>
      <w:r w:rsidRPr="00BD3568">
        <w:rPr>
          <w:rFonts w:ascii="Times New Roman" w:hAnsi="Times New Roman"/>
          <w:noProof/>
          <w:sz w:val="20"/>
        </w:rPr>
        <w:t>安全漏洞</w:t>
      </w:r>
      <w:r w:rsidRPr="00BD3568">
        <w:rPr>
          <w:rFonts w:ascii="Times New Roman" w:hAnsi="Times New Roman"/>
          <w:noProof/>
          <w:sz w:val="20"/>
          <w:lang w:eastAsia="zh-CN"/>
        </w:rPr>
        <w:t>。</w:t>
      </w:r>
      <w:r>
        <w:rPr>
          <w:rFonts w:ascii="Times New Roman" w:hAnsi="Times New Roman" w:hint="eastAsia"/>
          <w:noProof/>
          <w:sz w:val="20"/>
          <w:lang w:eastAsia="zh-CN"/>
        </w:rPr>
        <w:t>点击</w:t>
      </w:r>
      <w:hyperlink r:id="rId12" w:anchor="tab=Top_10_Mobile_Risks" w:history="1">
        <w:r w:rsidRPr="009D4F84">
          <w:rPr>
            <w:rStyle w:val="Hyperlink"/>
            <w:rFonts w:ascii="Times New Roman" w:hAnsi="Times New Roman" w:hint="eastAsia"/>
            <w:noProof/>
            <w:sz w:val="20"/>
            <w:lang w:eastAsia="zh-CN"/>
          </w:rPr>
          <w:t>此处</w:t>
        </w:r>
      </w:hyperlink>
      <w:r>
        <w:rPr>
          <w:rFonts w:ascii="Times New Roman" w:hAnsi="Times New Roman" w:hint="eastAsia"/>
          <w:noProof/>
          <w:sz w:val="20"/>
          <w:lang w:eastAsia="zh-CN"/>
        </w:rPr>
        <w:t>了解更多</w:t>
      </w:r>
      <w:r>
        <w:rPr>
          <w:rFonts w:ascii="Times New Roman" w:hAnsi="Times New Roman" w:hint="eastAsia"/>
          <w:noProof/>
          <w:sz w:val="20"/>
          <w:lang w:eastAsia="zh-CN"/>
        </w:rPr>
        <w:t>OWASP</w:t>
      </w:r>
      <w:r>
        <w:rPr>
          <w:rFonts w:ascii="Times New Roman" w:hAnsi="Times New Roman" w:hint="eastAsia"/>
          <w:noProof/>
          <w:sz w:val="20"/>
          <w:lang w:eastAsia="zh-CN"/>
        </w:rPr>
        <w:t>安全标准的细节。</w:t>
      </w:r>
    </w:p>
    <w:p w14:paraId="3826C5AC" w14:textId="77777777" w:rsidR="007023C3" w:rsidRPr="00126EAA" w:rsidRDefault="007023C3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4D6664C1" w14:textId="69D66480" w:rsidR="000B1DF2" w:rsidRPr="00126EAA" w:rsidRDefault="000B1DF2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8" w:name="_Toc531862200"/>
      <w:bookmarkStart w:id="9" w:name="_Toc531948646"/>
      <w:bookmarkStart w:id="10" w:name="_Toc21077538"/>
      <w:bookmarkStart w:id="11" w:name="_Toc23410215"/>
      <w:r w:rsidRPr="00126EAA">
        <w:rPr>
          <w:rFonts w:ascii="Times New Roman" w:eastAsiaTheme="majorEastAsia" w:hAnsi="Times New Roman"/>
          <w:sz w:val="22"/>
          <w:szCs w:val="22"/>
          <w:lang w:val="en-US"/>
        </w:rPr>
        <w:t xml:space="preserve">OWASP </w:t>
      </w:r>
      <w:r w:rsidR="00C92B0B" w:rsidRPr="00126EAA">
        <w:rPr>
          <w:rFonts w:ascii="Times New Roman" w:eastAsiaTheme="majorEastAsia" w:hAnsi="Times New Roman"/>
          <w:sz w:val="22"/>
          <w:szCs w:val="22"/>
          <w:lang w:val="en-US"/>
        </w:rPr>
        <w:t>Mobile 2016</w:t>
      </w:r>
      <w:r w:rsidRPr="00126EAA">
        <w:rPr>
          <w:rFonts w:ascii="Times New Roman" w:eastAsiaTheme="majorEastAsia" w:hAnsi="Times New Roman"/>
          <w:sz w:val="22"/>
          <w:szCs w:val="22"/>
          <w:lang w:val="en-US"/>
        </w:rPr>
        <w:t xml:space="preserve"> Top 10 </w:t>
      </w:r>
      <w:bookmarkEnd w:id="8"/>
      <w:bookmarkEnd w:id="9"/>
      <w:bookmarkEnd w:id="10"/>
      <w:r w:rsidR="00F6089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</w:t>
      </w:r>
      <w:bookmarkEnd w:id="11"/>
    </w:p>
    <w:p w14:paraId="11E67AE7" w14:textId="4B920462" w:rsidR="007023C3" w:rsidRPr="00126EAA" w:rsidRDefault="007023C3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CE85A72" w14:textId="01FDCF24" w:rsidR="00F60899" w:rsidRDefault="00F60899" w:rsidP="00F6089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hyperlink r:id="rId13" w:anchor="tab=Top_10_Mobile_Risks" w:history="1">
        <w:r w:rsidRPr="00C837A3">
          <w:rPr>
            <w:rStyle w:val="Hyperlink"/>
            <w:rFonts w:ascii="Times New Roman" w:eastAsiaTheme="majorEastAsia" w:hAnsi="Times New Roman"/>
            <w:sz w:val="22"/>
            <w:szCs w:val="22"/>
            <w:lang w:eastAsia="zh-CN"/>
          </w:rPr>
          <w:t>OWASP Top 10 </w:t>
        </w:r>
      </w:hyperlink>
      <w:r w:rsidRPr="00385C01">
        <w:rPr>
          <w:rFonts w:ascii="Times New Roman" w:eastAsiaTheme="majorEastAsia" w:hAnsi="Times New Roman" w:hint="eastAsia"/>
          <w:sz w:val="22"/>
          <w:szCs w:val="22"/>
          <w:lang w:eastAsia="zh-CN"/>
        </w:rPr>
        <w:t>专注于识别组织中最严重的</w:t>
      </w:r>
      <w:r w:rsidRPr="00385C01">
        <w:rPr>
          <w:rFonts w:ascii="Times New Roman" w:eastAsiaTheme="majorEastAsia" w:hAnsi="Times New Roman" w:hint="eastAsia"/>
          <w:sz w:val="22"/>
          <w:szCs w:val="22"/>
          <w:lang w:eastAsia="zh-CN"/>
        </w:rPr>
        <w:t>web</w:t>
      </w:r>
      <w:r w:rsidRPr="00385C01">
        <w:rPr>
          <w:rFonts w:ascii="Times New Roman" w:eastAsiaTheme="majorEastAsia" w:hAnsi="Times New Roman" w:hint="eastAsia"/>
          <w:sz w:val="22"/>
          <w:szCs w:val="22"/>
          <w:lang w:eastAsia="zh-CN"/>
        </w:rPr>
        <w:t>应用安全风险。</w:t>
      </w:r>
    </w:p>
    <w:p w14:paraId="08E294D2" w14:textId="2B24A661" w:rsidR="00F60899" w:rsidRPr="00D00F91" w:rsidRDefault="00F60899" w:rsidP="00F60899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基于</w:t>
      </w:r>
      <w:r w:rsidRPr="00126EAA">
        <w:rPr>
          <w:rFonts w:ascii="Times New Roman" w:eastAsiaTheme="majorEastAsia" w:hAnsi="Times New Roman"/>
          <w:sz w:val="22"/>
          <w:szCs w:val="22"/>
        </w:rPr>
        <w:t>OWASP Mobile 2016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规则的漏洞列表：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OWASP-Mobile-2016"/>
      </w:tblPr>
      <w:tblGrid>
        <w:gridCol w:w="4675"/>
        <w:gridCol w:w="1440"/>
        <w:gridCol w:w="1530"/>
        <w:gridCol w:w="1355"/>
      </w:tblGrid>
      <w:tr w:rsidR="001E6FF6" w:rsidRPr="00126EAA" w14:paraId="447182E1" w14:textId="77777777" w:rsidTr="00AD1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E27C17" w14:textId="362B7BD7" w:rsidR="001E6FF6" w:rsidRPr="00126EAA" w:rsidRDefault="001E6FF6" w:rsidP="001E6FF6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OWASP-Mobile 2016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DBF3FEC" w14:textId="4C634BA5" w:rsidR="001E6FF6" w:rsidRPr="00126EAA" w:rsidRDefault="001E6FF6" w:rsidP="001E6FF6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D03F1BD" w14:textId="4A486532" w:rsidR="001E6FF6" w:rsidRPr="00126EAA" w:rsidRDefault="001E6FF6" w:rsidP="001E6FF6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B5DB18F" w14:textId="1953413C" w:rsidR="001E6FF6" w:rsidRPr="00126EAA" w:rsidRDefault="001E6FF6" w:rsidP="001E6FF6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126EAA" w14:paraId="779D7551" w14:textId="77777777" w:rsidTr="00AD1E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51B6D9F6" w14:textId="46398CDC" w:rsidR="007023C3" w:rsidRPr="00126EAA" w:rsidRDefault="00124BEF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M1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6ED4A59B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EE21315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  <w:tcBorders>
              <w:top w:val="single" w:sz="12" w:space="0" w:color="B2B9FF"/>
            </w:tcBorders>
          </w:tcPr>
          <w:p w14:paraId="7202FC7E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126EAA" w14:paraId="20238BBF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AA94E4" w14:textId="5D4B6D65" w:rsidR="007023C3" w:rsidRPr="00126EAA" w:rsidRDefault="00124BEF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M</w:t>
            </w:r>
            <w:r w:rsidR="007023C3"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2</w:t>
            </w:r>
          </w:p>
        </w:tc>
        <w:tc>
          <w:tcPr>
            <w:tcW w:w="1440" w:type="dxa"/>
          </w:tcPr>
          <w:p w14:paraId="211EE165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4682B9ED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126EAA" w14:paraId="66FA262C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B4DF47" w14:textId="61F48B14" w:rsidR="007023C3" w:rsidRPr="00126EAA" w:rsidRDefault="00124BEF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M</w:t>
            </w:r>
            <w:r w:rsidR="007023C3"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3</w:t>
            </w:r>
          </w:p>
        </w:tc>
        <w:tc>
          <w:tcPr>
            <w:tcW w:w="1440" w:type="dxa"/>
          </w:tcPr>
          <w:p w14:paraId="4BE665CF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72D1137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126EAA" w14:paraId="6AF2FEAF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9752DB" w14:textId="7809B788" w:rsidR="007023C3" w:rsidRPr="00126EAA" w:rsidRDefault="00124BEF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M</w:t>
            </w:r>
            <w:r w:rsidR="007023C3"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4</w:t>
            </w:r>
          </w:p>
        </w:tc>
        <w:tc>
          <w:tcPr>
            <w:tcW w:w="1440" w:type="dxa"/>
          </w:tcPr>
          <w:p w14:paraId="3952727A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09EE63A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126EAA" w14:paraId="7E2BE6AE" w14:textId="77777777" w:rsidTr="00A73AC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216196" w14:textId="0C8E963B" w:rsidR="007023C3" w:rsidRPr="00126EAA" w:rsidRDefault="00F64336" w:rsidP="00AA3BA0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…</w:t>
            </w:r>
          </w:p>
        </w:tc>
        <w:tc>
          <w:tcPr>
            <w:tcW w:w="1440" w:type="dxa"/>
          </w:tcPr>
          <w:p w14:paraId="26A966A0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6FE6A3EE" w14:textId="77777777" w:rsidR="007023C3" w:rsidRPr="00126EAA" w:rsidRDefault="007023C3" w:rsidP="00A73AC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968CD07" w14:textId="44D780F1" w:rsidR="000B1DF2" w:rsidRPr="00126EAA" w:rsidRDefault="000B1DF2" w:rsidP="002638B2">
      <w:pPr>
        <w:ind w:right="657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6714D3A6" w14:textId="324049CD" w:rsidR="001E6FF6" w:rsidRPr="00D00F91" w:rsidRDefault="001E6FF6" w:rsidP="001E6FF6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2: OWASP </w:t>
      </w:r>
      <w:r w:rsidRPr="00126EAA">
        <w:rPr>
          <w:rFonts w:ascii="Times New Roman" w:eastAsiaTheme="majorEastAsia" w:hAnsi="Times New Roman"/>
          <w:i/>
          <w:sz w:val="22"/>
          <w:szCs w:val="22"/>
        </w:rPr>
        <w:t xml:space="preserve">Mobile 2016 </w:t>
      </w:r>
      <w:r w:rsidRPr="00D00F91">
        <w:rPr>
          <w:rFonts w:ascii="Times New Roman" w:eastAsiaTheme="majorEastAsia" w:hAnsi="Times New Roman"/>
          <w:i/>
          <w:sz w:val="22"/>
          <w:szCs w:val="22"/>
        </w:rPr>
        <w:t xml:space="preserve">Top 10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规则</w:t>
      </w:r>
    </w:p>
    <w:p w14:paraId="3FA42130" w14:textId="77777777" w:rsidR="000B1DF2" w:rsidRPr="00126EAA" w:rsidRDefault="000B1DF2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1699F852" w14:textId="77777777" w:rsidR="000B1DF2" w:rsidRPr="00126EAA" w:rsidRDefault="000B1DF2" w:rsidP="002638B2">
      <w:pPr>
        <w:ind w:left="3829" w:right="657" w:firstLine="425"/>
        <w:rPr>
          <w:rFonts w:ascii="Times New Roman" w:eastAsiaTheme="majorEastAsia" w:hAnsi="Times New Roman"/>
          <w:i/>
          <w:sz w:val="22"/>
          <w:szCs w:val="22"/>
        </w:rPr>
      </w:pPr>
    </w:p>
    <w:p w14:paraId="758E7CF8" w14:textId="45CFF43C" w:rsidR="00A658DC" w:rsidRPr="00126EAA" w:rsidRDefault="00A658DC" w:rsidP="00A658DC">
      <w:pPr>
        <w:pStyle w:val="Heading1"/>
        <w:ind w:right="657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12" w:name="_Toc21077539"/>
      <w:bookmarkStart w:id="13" w:name="_Toc23410216"/>
      <w:r w:rsidRPr="00126EAA">
        <w:rPr>
          <w:rFonts w:ascii="Times New Roman" w:eastAsiaTheme="majorEastAsia" w:hAnsi="Times New Roman" w:cs="Times New Roman"/>
          <w:sz w:val="22"/>
          <w:szCs w:val="22"/>
        </w:rPr>
        <w:lastRenderedPageBreak/>
        <w:t>OWASP Mobile 2016</w:t>
      </w:r>
      <w:bookmarkEnd w:id="12"/>
      <w:r w:rsidR="001E6FF6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1E6FF6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1E6FF6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13"/>
    </w:p>
    <w:p w14:paraId="5E360D7E" w14:textId="665AC1A5" w:rsidR="00A658DC" w:rsidRPr="00126EAA" w:rsidRDefault="001E6FF6" w:rsidP="00A658DC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基于</w:t>
      </w:r>
      <w:r w:rsidR="00A658DC" w:rsidRPr="00126EAA">
        <w:rPr>
          <w:rFonts w:ascii="Times New Roman" w:eastAsiaTheme="majorEastAsia" w:hAnsi="Times New Roman"/>
          <w:sz w:val="22"/>
          <w:szCs w:val="22"/>
        </w:rPr>
        <w:t>OWASP Mobile 2016</w:t>
      </w:r>
      <w:r>
        <w:rPr>
          <w:rFonts w:ascii="Times New Roman" w:eastAsiaTheme="majorEastAsia" w:hAnsi="Times New Roman"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漏洞分析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OWASP-Mobile-2016"/>
      </w:tblPr>
      <w:tblGrid>
        <w:gridCol w:w="4675"/>
        <w:gridCol w:w="1440"/>
        <w:gridCol w:w="1530"/>
        <w:gridCol w:w="1355"/>
      </w:tblGrid>
      <w:tr w:rsidR="001E6FF6" w:rsidRPr="00126EAA" w14:paraId="4C437E40" w14:textId="77777777" w:rsidTr="00AD1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AB08A6A" w14:textId="77777777" w:rsidR="001E6FF6" w:rsidRPr="00126EAA" w:rsidRDefault="001E6FF6" w:rsidP="001E6FF6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OWASP-Mobile 2016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1BAF713" w14:textId="0F382CDB" w:rsidR="001E6FF6" w:rsidRPr="00126EAA" w:rsidRDefault="001E6FF6" w:rsidP="001E6FF6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CA56354" w14:textId="7CF5EBFA" w:rsidR="001E6FF6" w:rsidRPr="00126EAA" w:rsidRDefault="001E6FF6" w:rsidP="001E6FF6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355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FE055AC" w14:textId="78121369" w:rsidR="001E6FF6" w:rsidRPr="00126EAA" w:rsidRDefault="001E6FF6" w:rsidP="001E6FF6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A658DC" w:rsidRPr="00126EAA" w14:paraId="6BDFCB8C" w14:textId="77777777" w:rsidTr="00AD1ED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B2B9FF"/>
            </w:tcBorders>
          </w:tcPr>
          <w:p w14:paraId="544F4420" w14:textId="77777777" w:rsidR="00A658DC" w:rsidRPr="00126EAA" w:rsidRDefault="00A658DC" w:rsidP="00943AE1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M1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7FF56885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04B7C1E9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  <w:tcBorders>
              <w:top w:val="single" w:sz="12" w:space="0" w:color="B2B9FF"/>
            </w:tcBorders>
          </w:tcPr>
          <w:p w14:paraId="1896CA69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658DC" w:rsidRPr="00126EAA" w14:paraId="0D84EE10" w14:textId="77777777" w:rsidTr="00943AE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90BCEA" w14:textId="77777777" w:rsidR="00A658DC" w:rsidRPr="00126EAA" w:rsidRDefault="00A658DC" w:rsidP="00943AE1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M2</w:t>
            </w:r>
          </w:p>
        </w:tc>
        <w:tc>
          <w:tcPr>
            <w:tcW w:w="1440" w:type="dxa"/>
          </w:tcPr>
          <w:p w14:paraId="62AC04A5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C3B0B26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0027AF83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658DC" w:rsidRPr="00126EAA" w14:paraId="1C50F59C" w14:textId="77777777" w:rsidTr="00943AE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AD9B81" w14:textId="77777777" w:rsidR="00A658DC" w:rsidRPr="00126EAA" w:rsidRDefault="00A658DC" w:rsidP="00943AE1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M3</w:t>
            </w:r>
          </w:p>
        </w:tc>
        <w:tc>
          <w:tcPr>
            <w:tcW w:w="1440" w:type="dxa"/>
          </w:tcPr>
          <w:p w14:paraId="023374D9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B164B61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71567199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658DC" w:rsidRPr="00126EAA" w14:paraId="48464A27" w14:textId="77777777" w:rsidTr="00943AE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EB0FC0" w14:textId="77777777" w:rsidR="00A658DC" w:rsidRPr="00126EAA" w:rsidRDefault="00A658DC" w:rsidP="00943AE1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M4</w:t>
            </w:r>
          </w:p>
        </w:tc>
        <w:tc>
          <w:tcPr>
            <w:tcW w:w="1440" w:type="dxa"/>
          </w:tcPr>
          <w:p w14:paraId="1CC82DCA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916D95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425C6BE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658DC" w:rsidRPr="00126EAA" w14:paraId="22C6B601" w14:textId="77777777" w:rsidTr="00943AE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979FEC" w14:textId="77777777" w:rsidR="00A658DC" w:rsidRPr="00126EAA" w:rsidRDefault="00A658DC" w:rsidP="00943AE1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…</w:t>
            </w:r>
          </w:p>
        </w:tc>
        <w:tc>
          <w:tcPr>
            <w:tcW w:w="1440" w:type="dxa"/>
          </w:tcPr>
          <w:p w14:paraId="12DEEDD7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D570110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5" w:type="dxa"/>
          </w:tcPr>
          <w:p w14:paraId="5DD07FE1" w14:textId="77777777" w:rsidR="00A658DC" w:rsidRPr="00126EAA" w:rsidRDefault="00A658DC" w:rsidP="00943AE1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126EAA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C4100FB" w14:textId="77777777" w:rsidR="00A658DC" w:rsidRPr="00126EAA" w:rsidRDefault="00A658DC" w:rsidP="00A658DC">
      <w:pPr>
        <w:ind w:right="657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24CF7500" w14:textId="1DFBF9A3" w:rsidR="00A658DC" w:rsidRPr="00126EAA" w:rsidRDefault="001E6FF6" w:rsidP="00A658DC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A658DC" w:rsidRPr="00126EAA">
        <w:rPr>
          <w:rFonts w:ascii="Times New Roman" w:eastAsiaTheme="majorEastAsia" w:hAnsi="Times New Roman"/>
          <w:i/>
          <w:sz w:val="22"/>
          <w:szCs w:val="22"/>
        </w:rPr>
        <w:t xml:space="preserve">2: OWASP Mobile 2016 Top 10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漏洞</w:t>
      </w:r>
    </w:p>
    <w:p w14:paraId="2BD81903" w14:textId="77777777" w:rsidR="007819D5" w:rsidRPr="00126EAA" w:rsidRDefault="007819D5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5DF67011" w14:textId="62C4D806" w:rsidR="00F772DA" w:rsidRPr="00126EAA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  <w:r w:rsidRPr="00126EAA">
        <w:rPr>
          <w:rFonts w:ascii="Times New Roman" w:eastAsiaTheme="majorEastAsia" w:hAnsi="Times New Roman"/>
          <w:sz w:val="22"/>
          <w:szCs w:val="22"/>
          <w:lang w:eastAsia="en-US"/>
        </w:rPr>
        <w:br w:type="page"/>
      </w:r>
    </w:p>
    <w:p w14:paraId="61051B28" w14:textId="4BFF9407" w:rsidR="00CA74F4" w:rsidRPr="00126EAA" w:rsidRDefault="0049378D" w:rsidP="002638B2">
      <w:pPr>
        <w:pStyle w:val="Heading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bookmarkStart w:id="14" w:name="_Toc23410217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14"/>
    </w:p>
    <w:p w14:paraId="2BB3BCF3" w14:textId="14EFBC04" w:rsidR="0049378D" w:rsidRPr="00126EAA" w:rsidRDefault="0049378D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15" w:name="_Toc23410218"/>
      <w:bookmarkStart w:id="16" w:name="_Hlk529891554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软件智能</w:t>
      </w:r>
      <w:bookmarkEnd w:id="15"/>
    </w:p>
    <w:p w14:paraId="791EC838" w14:textId="77777777" w:rsidR="00A96071" w:rsidRDefault="00A96071" w:rsidP="00E17F5E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FAD8D6A" w14:textId="10DFE9F3" w:rsidR="00E17F5E" w:rsidRPr="00C861EE" w:rsidRDefault="00E17F5E" w:rsidP="00E17F5E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r w:rsidRPr="00C861EE">
        <w:rPr>
          <w:rFonts w:ascii="Times New Roman" w:eastAsiaTheme="majorEastAsia" w:hAnsi="Times New Roman"/>
          <w:sz w:val="22"/>
          <w:szCs w:val="22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3016DC2C" w14:textId="77777777" w:rsidR="00E17F5E" w:rsidRPr="00C861EE" w:rsidRDefault="00E17F5E" w:rsidP="00E17F5E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4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6CC45602" w14:textId="77777777" w:rsidR="0049378D" w:rsidRPr="00126EAA" w:rsidRDefault="0049378D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3247D5E" w14:textId="363E0276" w:rsidR="0049378D" w:rsidRPr="00126EAA" w:rsidRDefault="0049378D" w:rsidP="004E6E8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17" w:name="_Toc23410219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17"/>
      <w:proofErr w:type="spellEnd"/>
    </w:p>
    <w:p w14:paraId="69EA55B0" w14:textId="77777777" w:rsidR="0049378D" w:rsidRPr="00126EAA" w:rsidRDefault="0049378D" w:rsidP="004E6E8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bookmarkEnd w:id="16"/>
    <w:p w14:paraId="11C52894" w14:textId="609382FE" w:rsidR="00690F72" w:rsidRPr="00690F72" w:rsidRDefault="0049378D" w:rsidP="002638B2">
      <w:pPr>
        <w:ind w:right="657"/>
        <w:rPr>
          <w:rFonts w:cs="Arial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r w:rsidRPr="00126EAA">
        <w:rPr>
          <w:rFonts w:ascii="Times New Roman" w:eastAsiaTheme="majorEastAsia" w:hAnsi="Times New Roman"/>
          <w:sz w:val="22"/>
          <w:szCs w:val="22"/>
        </w:rPr>
        <w:t>CISQ, CWE, PCI, NIST</w:t>
      </w:r>
      <w:r w:rsidR="001A197D">
        <w:rPr>
          <w:rFonts w:ascii="Times New Roman" w:eastAsiaTheme="majorEastAsia" w:hAnsi="Times New Roman"/>
          <w:sz w:val="22"/>
          <w:szCs w:val="22"/>
        </w:rPr>
        <w:t>,</w:t>
      </w:r>
      <w:r w:rsidRPr="00126EAA">
        <w:rPr>
          <w:rFonts w:ascii="Times New Roman" w:eastAsiaTheme="majorEastAsia" w:hAnsi="Times New Roman"/>
          <w:sz w:val="22"/>
          <w:szCs w:val="22"/>
        </w:rPr>
        <w:t xml:space="preserve"> 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5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 w:rsidR="00C315FE">
        <w:rPr>
          <w:rStyle w:val="Hyperlink"/>
          <w:rFonts w:ascii="Times New Roman" w:eastAsiaTheme="majorEastAsia" w:hAnsi="Times New Roman"/>
          <w:sz w:val="22"/>
          <w:szCs w:val="22"/>
        </w:rPr>
        <w:t xml:space="preserve"> </w:t>
      </w:r>
      <w:r w:rsidR="00C315FE"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sectPr w:rsidR="00690F72" w:rsidRPr="00690F72" w:rsidSect="00B12FA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651E0" w14:textId="77777777" w:rsidR="00FC19B6" w:rsidRDefault="00FC19B6">
      <w:r>
        <w:separator/>
      </w:r>
    </w:p>
  </w:endnote>
  <w:endnote w:type="continuationSeparator" w:id="0">
    <w:p w14:paraId="6B142429" w14:textId="77777777" w:rsidR="00FC19B6" w:rsidRDefault="00FC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3409A" w14:textId="77777777" w:rsidR="000C6E44" w:rsidRDefault="000C6E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C57C1E" w:rsidRDefault="00C57C1E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7280997B" w:rsidR="00C57C1E" w:rsidRDefault="000C6E44">
    <w:pPr>
      <w:pStyle w:val="Footer"/>
    </w:pPr>
    <w:r>
      <w:rPr>
        <w:noProof/>
      </w:rPr>
      <w:drawing>
        <wp:inline distT="0" distB="0" distL="0" distR="0" wp14:anchorId="4A8CF4AD" wp14:editId="433A2FEF">
          <wp:extent cx="755441" cy="266400"/>
          <wp:effectExtent l="0" t="0" r="0" b="0"/>
          <wp:docPr id="1880647338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57C1E">
      <w:tab/>
    </w:r>
    <w:r w:rsidR="00C57C1E">
      <w:tab/>
    </w:r>
    <w:r w:rsidR="00C57C1E">
      <w:tab/>
    </w:r>
    <w:r w:rsidR="00C57C1E">
      <w:tab/>
    </w:r>
    <w:r w:rsidR="00C57C1E">
      <w:tab/>
    </w:r>
    <w:r w:rsidR="00C57C1E">
      <w:tab/>
    </w:r>
    <w:r w:rsidR="00C57C1E">
      <w:tab/>
    </w:r>
    <w:r w:rsidR="00C57C1E">
      <w:tab/>
    </w:r>
    <w:r w:rsidR="00C57C1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C57C1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C57C1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C57C1E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="00C57C1E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C57C1E" w:rsidRPr="009310DE">
      <w:rPr>
        <w:color w:val="404040" w:themeColor="text1" w:themeTint="BF"/>
        <w:sz w:val="22"/>
      </w:rPr>
      <w:t xml:space="preserve"> </w:t>
    </w:r>
  </w:p>
  <w:p w14:paraId="4EF504CA" w14:textId="77777777" w:rsidR="00C57C1E" w:rsidRDefault="00C57C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4E616" w14:textId="77777777" w:rsidR="000C6E44" w:rsidRDefault="000C6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6383C" w14:textId="77777777" w:rsidR="00FC19B6" w:rsidRDefault="00FC19B6">
      <w:r>
        <w:separator/>
      </w:r>
    </w:p>
  </w:footnote>
  <w:footnote w:type="continuationSeparator" w:id="0">
    <w:p w14:paraId="7318AF0E" w14:textId="77777777" w:rsidR="00FC19B6" w:rsidRDefault="00FC1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202D0" w14:textId="77777777" w:rsidR="000C6E44" w:rsidRDefault="000C6E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3A19CBB0" w:rsidR="00C57C1E" w:rsidRPr="00501CAD" w:rsidRDefault="00C57C1E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 xml:space="preserve">OWASP </w:t>
    </w:r>
    <w:r w:rsidR="0068356D">
      <w:rPr>
        <w:rFonts w:asciiTheme="majorHAnsi" w:hAnsiTheme="majorHAnsi"/>
        <w:noProof/>
        <w:sz w:val="20"/>
        <w:szCs w:val="24"/>
      </w:rPr>
      <w:t>Mobile 2016</w:t>
    </w:r>
    <w:r>
      <w:rPr>
        <w:rFonts w:asciiTheme="majorHAnsi" w:hAnsiTheme="majorHAnsi"/>
        <w:noProof/>
        <w:sz w:val="20"/>
        <w:szCs w:val="24"/>
      </w:rPr>
      <w:t xml:space="preserve"> </w:t>
    </w:r>
    <w:r w:rsidR="009E4359">
      <w:rPr>
        <w:rFonts w:asciiTheme="majorHAnsi" w:hAnsiTheme="majorHAnsi"/>
        <w:noProof/>
        <w:sz w:val="20"/>
        <w:szCs w:val="24"/>
      </w:rPr>
      <w:t>Compliance</w:t>
    </w:r>
    <w:r>
      <w:rPr>
        <w:rFonts w:asciiTheme="majorHAnsi" w:hAnsiTheme="majorHAnsi"/>
        <w:noProof/>
        <w:sz w:val="20"/>
        <w:szCs w:val="24"/>
      </w:rPr>
      <w:t xml:space="preserve"> Report</w:t>
    </w:r>
  </w:p>
  <w:p w14:paraId="09BF77A7" w14:textId="77777777" w:rsidR="00C57C1E" w:rsidRPr="00501CAD" w:rsidRDefault="00C57C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5594A2D2" w:rsidR="00C57C1E" w:rsidRDefault="00C57C1E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7258133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44069">
    <w:abstractNumId w:val="2"/>
  </w:num>
  <w:num w:numId="2" w16cid:durableId="1796682299">
    <w:abstractNumId w:val="11"/>
  </w:num>
  <w:num w:numId="3" w16cid:durableId="481310061">
    <w:abstractNumId w:val="13"/>
  </w:num>
  <w:num w:numId="4" w16cid:durableId="1215771121">
    <w:abstractNumId w:val="8"/>
  </w:num>
  <w:num w:numId="5" w16cid:durableId="1928343463">
    <w:abstractNumId w:val="1"/>
  </w:num>
  <w:num w:numId="6" w16cid:durableId="957101287">
    <w:abstractNumId w:val="0"/>
  </w:num>
  <w:num w:numId="7" w16cid:durableId="956595007">
    <w:abstractNumId w:val="16"/>
  </w:num>
  <w:num w:numId="8" w16cid:durableId="143934898">
    <w:abstractNumId w:val="18"/>
  </w:num>
  <w:num w:numId="9" w16cid:durableId="2103720666">
    <w:abstractNumId w:val="12"/>
  </w:num>
  <w:num w:numId="10" w16cid:durableId="841965384">
    <w:abstractNumId w:val="5"/>
  </w:num>
  <w:num w:numId="11" w16cid:durableId="1205412295">
    <w:abstractNumId w:val="20"/>
  </w:num>
  <w:num w:numId="12" w16cid:durableId="477965638">
    <w:abstractNumId w:val="17"/>
  </w:num>
  <w:num w:numId="13" w16cid:durableId="1609773284">
    <w:abstractNumId w:val="21"/>
  </w:num>
  <w:num w:numId="14" w16cid:durableId="1118524228">
    <w:abstractNumId w:val="14"/>
  </w:num>
  <w:num w:numId="15" w16cid:durableId="1434090747">
    <w:abstractNumId w:val="4"/>
  </w:num>
  <w:num w:numId="16" w16cid:durableId="2111778735">
    <w:abstractNumId w:val="6"/>
  </w:num>
  <w:num w:numId="17" w16cid:durableId="903025258">
    <w:abstractNumId w:val="15"/>
  </w:num>
  <w:num w:numId="18" w16cid:durableId="636296767">
    <w:abstractNumId w:val="7"/>
  </w:num>
  <w:num w:numId="19" w16cid:durableId="899365228">
    <w:abstractNumId w:val="3"/>
  </w:num>
  <w:num w:numId="20" w16cid:durableId="1510483999">
    <w:abstractNumId w:val="10"/>
  </w:num>
  <w:num w:numId="21" w16cid:durableId="2012097771">
    <w:abstractNumId w:val="2"/>
  </w:num>
  <w:num w:numId="22" w16cid:durableId="1893535016">
    <w:abstractNumId w:val="19"/>
  </w:num>
  <w:num w:numId="23" w16cid:durableId="103426073">
    <w:abstractNumId w:val="2"/>
  </w:num>
  <w:num w:numId="24" w16cid:durableId="826360284">
    <w:abstractNumId w:val="2"/>
  </w:num>
  <w:num w:numId="25" w16cid:durableId="1802921230">
    <w:abstractNumId w:val="2"/>
  </w:num>
  <w:num w:numId="26" w16cid:durableId="942567916">
    <w:abstractNumId w:val="2"/>
  </w:num>
  <w:num w:numId="27" w16cid:durableId="1901554884">
    <w:abstractNumId w:val="2"/>
  </w:num>
  <w:num w:numId="28" w16cid:durableId="1239285765">
    <w:abstractNumId w:val="2"/>
  </w:num>
  <w:num w:numId="29" w16cid:durableId="1715151198">
    <w:abstractNumId w:val="2"/>
  </w:num>
  <w:num w:numId="30" w16cid:durableId="736394625">
    <w:abstractNumId w:val="2"/>
  </w:num>
  <w:num w:numId="31" w16cid:durableId="1048797585">
    <w:abstractNumId w:val="2"/>
  </w:num>
  <w:num w:numId="32" w16cid:durableId="6567480">
    <w:abstractNumId w:val="2"/>
  </w:num>
  <w:num w:numId="33" w16cid:durableId="618486684">
    <w:abstractNumId w:val="2"/>
  </w:num>
  <w:num w:numId="34" w16cid:durableId="1132820065">
    <w:abstractNumId w:val="2"/>
  </w:num>
  <w:num w:numId="35" w16cid:durableId="1816288741">
    <w:abstractNumId w:val="2"/>
  </w:num>
  <w:num w:numId="36" w16cid:durableId="849755683">
    <w:abstractNumId w:val="2"/>
  </w:num>
  <w:num w:numId="37" w16cid:durableId="1415544554">
    <w:abstractNumId w:val="2"/>
  </w:num>
  <w:num w:numId="38" w16cid:durableId="1703747281">
    <w:abstractNumId w:val="2"/>
  </w:num>
  <w:num w:numId="39" w16cid:durableId="1630554617">
    <w:abstractNumId w:val="2"/>
  </w:num>
  <w:num w:numId="40" w16cid:durableId="552623507">
    <w:abstractNumId w:val="2"/>
  </w:num>
  <w:num w:numId="41" w16cid:durableId="1126656798">
    <w:abstractNumId w:val="2"/>
  </w:num>
  <w:num w:numId="42" w16cid:durableId="535460400">
    <w:abstractNumId w:val="2"/>
  </w:num>
  <w:num w:numId="43" w16cid:durableId="607003857">
    <w:abstractNumId w:val="9"/>
  </w:num>
  <w:num w:numId="44" w16cid:durableId="2076779924">
    <w:abstractNumId w:val="2"/>
  </w:num>
  <w:num w:numId="45" w16cid:durableId="1633898073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tKwFAO3octYtAAAA"/>
  </w:docVars>
  <w:rsids>
    <w:rsidRoot w:val="005C3E74"/>
    <w:rsid w:val="00000213"/>
    <w:rsid w:val="00000CAD"/>
    <w:rsid w:val="00001A16"/>
    <w:rsid w:val="00002D9F"/>
    <w:rsid w:val="00002E9A"/>
    <w:rsid w:val="00004148"/>
    <w:rsid w:val="000042D0"/>
    <w:rsid w:val="000056CF"/>
    <w:rsid w:val="00005A79"/>
    <w:rsid w:val="00005E98"/>
    <w:rsid w:val="00005F4A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B34"/>
    <w:rsid w:val="0004093F"/>
    <w:rsid w:val="000418A9"/>
    <w:rsid w:val="00041C42"/>
    <w:rsid w:val="00041F4A"/>
    <w:rsid w:val="000421A3"/>
    <w:rsid w:val="00042D51"/>
    <w:rsid w:val="0004317E"/>
    <w:rsid w:val="0004445C"/>
    <w:rsid w:val="00045D73"/>
    <w:rsid w:val="00045E0F"/>
    <w:rsid w:val="00046D35"/>
    <w:rsid w:val="00046DFB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4A06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346"/>
    <w:rsid w:val="000A4867"/>
    <w:rsid w:val="000A4ADD"/>
    <w:rsid w:val="000A6CEA"/>
    <w:rsid w:val="000A704C"/>
    <w:rsid w:val="000A7325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6E44"/>
    <w:rsid w:val="000C7949"/>
    <w:rsid w:val="000C7E8D"/>
    <w:rsid w:val="000D05B6"/>
    <w:rsid w:val="000D0DF8"/>
    <w:rsid w:val="000D1352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CAE"/>
    <w:rsid w:val="000F6DE6"/>
    <w:rsid w:val="000F7127"/>
    <w:rsid w:val="000F78BC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936"/>
    <w:rsid w:val="001232BC"/>
    <w:rsid w:val="00124BEF"/>
    <w:rsid w:val="00125419"/>
    <w:rsid w:val="00125B85"/>
    <w:rsid w:val="00126BA4"/>
    <w:rsid w:val="00126EAA"/>
    <w:rsid w:val="001276CD"/>
    <w:rsid w:val="00127F27"/>
    <w:rsid w:val="0013169A"/>
    <w:rsid w:val="001321EF"/>
    <w:rsid w:val="00132E83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2088"/>
    <w:rsid w:val="001652A1"/>
    <w:rsid w:val="0016739E"/>
    <w:rsid w:val="001678FE"/>
    <w:rsid w:val="001708A0"/>
    <w:rsid w:val="00170F0A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72EC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43"/>
    <w:rsid w:val="001A03DB"/>
    <w:rsid w:val="001A0C04"/>
    <w:rsid w:val="001A0F80"/>
    <w:rsid w:val="001A102C"/>
    <w:rsid w:val="001A15CA"/>
    <w:rsid w:val="001A197D"/>
    <w:rsid w:val="001A2B7A"/>
    <w:rsid w:val="001A2F6E"/>
    <w:rsid w:val="001A36C1"/>
    <w:rsid w:val="001A4961"/>
    <w:rsid w:val="001A51AE"/>
    <w:rsid w:val="001A6194"/>
    <w:rsid w:val="001A6438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444B"/>
    <w:rsid w:val="001C52E5"/>
    <w:rsid w:val="001C6504"/>
    <w:rsid w:val="001C66D0"/>
    <w:rsid w:val="001C6DDF"/>
    <w:rsid w:val="001C78DD"/>
    <w:rsid w:val="001D09D7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6FF6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1C02"/>
    <w:rsid w:val="002223A1"/>
    <w:rsid w:val="002224B2"/>
    <w:rsid w:val="00223531"/>
    <w:rsid w:val="002242DD"/>
    <w:rsid w:val="00224619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0BEE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2F46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8AA"/>
    <w:rsid w:val="002B1DEB"/>
    <w:rsid w:val="002B7975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3BA4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A40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A42"/>
    <w:rsid w:val="00340EF4"/>
    <w:rsid w:val="003410DE"/>
    <w:rsid w:val="00341C15"/>
    <w:rsid w:val="003422CF"/>
    <w:rsid w:val="003427ED"/>
    <w:rsid w:val="00343396"/>
    <w:rsid w:val="00345E79"/>
    <w:rsid w:val="0034695D"/>
    <w:rsid w:val="00346C22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1E4D"/>
    <w:rsid w:val="00392916"/>
    <w:rsid w:val="0039562F"/>
    <w:rsid w:val="003963AA"/>
    <w:rsid w:val="003A12EF"/>
    <w:rsid w:val="003A1A30"/>
    <w:rsid w:val="003A1D44"/>
    <w:rsid w:val="003A2171"/>
    <w:rsid w:val="003A25D8"/>
    <w:rsid w:val="003A3E9B"/>
    <w:rsid w:val="003A43A7"/>
    <w:rsid w:val="003A50D0"/>
    <w:rsid w:val="003A5A95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22F6"/>
    <w:rsid w:val="003C25A0"/>
    <w:rsid w:val="003C35F5"/>
    <w:rsid w:val="003C4A74"/>
    <w:rsid w:val="003C4B02"/>
    <w:rsid w:val="003C5CAE"/>
    <w:rsid w:val="003C5D66"/>
    <w:rsid w:val="003D05E9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3CF3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49D3"/>
    <w:rsid w:val="00424A3C"/>
    <w:rsid w:val="004252E6"/>
    <w:rsid w:val="00425494"/>
    <w:rsid w:val="004254D4"/>
    <w:rsid w:val="004255D2"/>
    <w:rsid w:val="00426BB3"/>
    <w:rsid w:val="00430E08"/>
    <w:rsid w:val="0043105F"/>
    <w:rsid w:val="004312CC"/>
    <w:rsid w:val="004317E4"/>
    <w:rsid w:val="0043182E"/>
    <w:rsid w:val="00435628"/>
    <w:rsid w:val="00435AA7"/>
    <w:rsid w:val="0043695A"/>
    <w:rsid w:val="004373BF"/>
    <w:rsid w:val="00441652"/>
    <w:rsid w:val="00441B69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11CB"/>
    <w:rsid w:val="00452624"/>
    <w:rsid w:val="004529FA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154C"/>
    <w:rsid w:val="00484BF6"/>
    <w:rsid w:val="00485E38"/>
    <w:rsid w:val="004867B9"/>
    <w:rsid w:val="00486FA5"/>
    <w:rsid w:val="0049000E"/>
    <w:rsid w:val="004901CA"/>
    <w:rsid w:val="00490A5E"/>
    <w:rsid w:val="00491426"/>
    <w:rsid w:val="0049207D"/>
    <w:rsid w:val="004927CD"/>
    <w:rsid w:val="00492B56"/>
    <w:rsid w:val="0049378D"/>
    <w:rsid w:val="00493E2F"/>
    <w:rsid w:val="00494662"/>
    <w:rsid w:val="00494E1B"/>
    <w:rsid w:val="00496F97"/>
    <w:rsid w:val="0049787E"/>
    <w:rsid w:val="0049789A"/>
    <w:rsid w:val="00497F4F"/>
    <w:rsid w:val="004A0993"/>
    <w:rsid w:val="004A0A5F"/>
    <w:rsid w:val="004A0DA5"/>
    <w:rsid w:val="004A220F"/>
    <w:rsid w:val="004A22E7"/>
    <w:rsid w:val="004A4055"/>
    <w:rsid w:val="004A59A5"/>
    <w:rsid w:val="004A620F"/>
    <w:rsid w:val="004A6C63"/>
    <w:rsid w:val="004A6E09"/>
    <w:rsid w:val="004A6E66"/>
    <w:rsid w:val="004A7343"/>
    <w:rsid w:val="004A76DA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0949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E6E82"/>
    <w:rsid w:val="004F0D29"/>
    <w:rsid w:val="004F2DE1"/>
    <w:rsid w:val="004F33B5"/>
    <w:rsid w:val="004F3401"/>
    <w:rsid w:val="004F493F"/>
    <w:rsid w:val="004F5DAC"/>
    <w:rsid w:val="004F7054"/>
    <w:rsid w:val="0050018B"/>
    <w:rsid w:val="00501A32"/>
    <w:rsid w:val="00501CAD"/>
    <w:rsid w:val="005025AB"/>
    <w:rsid w:val="005026D0"/>
    <w:rsid w:val="0050440C"/>
    <w:rsid w:val="0050463C"/>
    <w:rsid w:val="0050591D"/>
    <w:rsid w:val="00505D46"/>
    <w:rsid w:val="0051079B"/>
    <w:rsid w:val="00510D6D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0F6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74"/>
    <w:rsid w:val="005D2584"/>
    <w:rsid w:val="005D28B6"/>
    <w:rsid w:val="005D2982"/>
    <w:rsid w:val="005D509B"/>
    <w:rsid w:val="005D55F0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17BF6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0C9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56D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3B6"/>
    <w:rsid w:val="006A4673"/>
    <w:rsid w:val="006A62BC"/>
    <w:rsid w:val="006A6EFC"/>
    <w:rsid w:val="006A74A6"/>
    <w:rsid w:val="006A76A5"/>
    <w:rsid w:val="006A76B2"/>
    <w:rsid w:val="006B0602"/>
    <w:rsid w:val="006B1D8D"/>
    <w:rsid w:val="006B2569"/>
    <w:rsid w:val="006B2D86"/>
    <w:rsid w:val="006B348A"/>
    <w:rsid w:val="006B3B91"/>
    <w:rsid w:val="006B3E78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0EE5"/>
    <w:rsid w:val="006D2684"/>
    <w:rsid w:val="006D3F3B"/>
    <w:rsid w:val="006D5331"/>
    <w:rsid w:val="006D6100"/>
    <w:rsid w:val="006D66CD"/>
    <w:rsid w:val="006D7364"/>
    <w:rsid w:val="006E1E0C"/>
    <w:rsid w:val="006E3137"/>
    <w:rsid w:val="006E4146"/>
    <w:rsid w:val="006E472D"/>
    <w:rsid w:val="006E50BD"/>
    <w:rsid w:val="006E5743"/>
    <w:rsid w:val="006E618C"/>
    <w:rsid w:val="006E7ADF"/>
    <w:rsid w:val="006F11A0"/>
    <w:rsid w:val="006F4042"/>
    <w:rsid w:val="006F4497"/>
    <w:rsid w:val="006F4FC3"/>
    <w:rsid w:val="006F58BE"/>
    <w:rsid w:val="00700B57"/>
    <w:rsid w:val="007023C3"/>
    <w:rsid w:val="00703D85"/>
    <w:rsid w:val="00703E2F"/>
    <w:rsid w:val="007041E3"/>
    <w:rsid w:val="00704555"/>
    <w:rsid w:val="007074DD"/>
    <w:rsid w:val="007105C2"/>
    <w:rsid w:val="00710C9E"/>
    <w:rsid w:val="00710FF1"/>
    <w:rsid w:val="007116F7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5D4"/>
    <w:rsid w:val="007446F6"/>
    <w:rsid w:val="00744993"/>
    <w:rsid w:val="00744E3F"/>
    <w:rsid w:val="00745580"/>
    <w:rsid w:val="007458C3"/>
    <w:rsid w:val="00745E8A"/>
    <w:rsid w:val="007461B6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1550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B20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05E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DED"/>
    <w:rsid w:val="007D72C4"/>
    <w:rsid w:val="007D791A"/>
    <w:rsid w:val="007D7A21"/>
    <w:rsid w:val="007D7A9A"/>
    <w:rsid w:val="007E3373"/>
    <w:rsid w:val="007E4D20"/>
    <w:rsid w:val="007E5201"/>
    <w:rsid w:val="007E5B86"/>
    <w:rsid w:val="007E6477"/>
    <w:rsid w:val="007E686C"/>
    <w:rsid w:val="007E7BF9"/>
    <w:rsid w:val="007F169E"/>
    <w:rsid w:val="007F17E1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48F6"/>
    <w:rsid w:val="008079D6"/>
    <w:rsid w:val="00807FA5"/>
    <w:rsid w:val="00811786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94D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6DCC"/>
    <w:rsid w:val="00837BB2"/>
    <w:rsid w:val="00841233"/>
    <w:rsid w:val="00842136"/>
    <w:rsid w:val="008424CC"/>
    <w:rsid w:val="0084258D"/>
    <w:rsid w:val="00842E53"/>
    <w:rsid w:val="00843710"/>
    <w:rsid w:val="00845232"/>
    <w:rsid w:val="0084674F"/>
    <w:rsid w:val="0085034C"/>
    <w:rsid w:val="008514BA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1A1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10A4"/>
    <w:rsid w:val="008F12B3"/>
    <w:rsid w:val="008F16A8"/>
    <w:rsid w:val="008F1E56"/>
    <w:rsid w:val="008F2778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67EF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6214"/>
    <w:rsid w:val="00936BE0"/>
    <w:rsid w:val="009370F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49B"/>
    <w:rsid w:val="00950E40"/>
    <w:rsid w:val="009520CA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304"/>
    <w:rsid w:val="0096450C"/>
    <w:rsid w:val="009659B5"/>
    <w:rsid w:val="00966185"/>
    <w:rsid w:val="00967C2C"/>
    <w:rsid w:val="0097147F"/>
    <w:rsid w:val="009724FD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5B"/>
    <w:rsid w:val="009A3900"/>
    <w:rsid w:val="009A5112"/>
    <w:rsid w:val="009A6816"/>
    <w:rsid w:val="009A693A"/>
    <w:rsid w:val="009A7596"/>
    <w:rsid w:val="009B016C"/>
    <w:rsid w:val="009B08BE"/>
    <w:rsid w:val="009B156A"/>
    <w:rsid w:val="009B33DF"/>
    <w:rsid w:val="009B4DF8"/>
    <w:rsid w:val="009B530C"/>
    <w:rsid w:val="009B5957"/>
    <w:rsid w:val="009B5B5B"/>
    <w:rsid w:val="009B6686"/>
    <w:rsid w:val="009B66BC"/>
    <w:rsid w:val="009C0028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359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584"/>
    <w:rsid w:val="009F7AA1"/>
    <w:rsid w:val="00A000B6"/>
    <w:rsid w:val="00A00982"/>
    <w:rsid w:val="00A00DA6"/>
    <w:rsid w:val="00A02FFE"/>
    <w:rsid w:val="00A04AB4"/>
    <w:rsid w:val="00A05663"/>
    <w:rsid w:val="00A058E8"/>
    <w:rsid w:val="00A05BCD"/>
    <w:rsid w:val="00A05E6D"/>
    <w:rsid w:val="00A102D9"/>
    <w:rsid w:val="00A1054B"/>
    <w:rsid w:val="00A133F8"/>
    <w:rsid w:val="00A17F12"/>
    <w:rsid w:val="00A2017A"/>
    <w:rsid w:val="00A21943"/>
    <w:rsid w:val="00A21C4B"/>
    <w:rsid w:val="00A22F72"/>
    <w:rsid w:val="00A238D4"/>
    <w:rsid w:val="00A242F4"/>
    <w:rsid w:val="00A25916"/>
    <w:rsid w:val="00A25D1B"/>
    <w:rsid w:val="00A26A92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57FE2"/>
    <w:rsid w:val="00A61789"/>
    <w:rsid w:val="00A61E96"/>
    <w:rsid w:val="00A64717"/>
    <w:rsid w:val="00A655DA"/>
    <w:rsid w:val="00A658DC"/>
    <w:rsid w:val="00A669E9"/>
    <w:rsid w:val="00A67268"/>
    <w:rsid w:val="00A7073D"/>
    <w:rsid w:val="00A70E6B"/>
    <w:rsid w:val="00A7260E"/>
    <w:rsid w:val="00A727D0"/>
    <w:rsid w:val="00A72A44"/>
    <w:rsid w:val="00A73107"/>
    <w:rsid w:val="00A73AC5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071"/>
    <w:rsid w:val="00A9651C"/>
    <w:rsid w:val="00A97D01"/>
    <w:rsid w:val="00AA006A"/>
    <w:rsid w:val="00AA057A"/>
    <w:rsid w:val="00AA1AAC"/>
    <w:rsid w:val="00AA1CC5"/>
    <w:rsid w:val="00AA3BA0"/>
    <w:rsid w:val="00AA3F1E"/>
    <w:rsid w:val="00AA4E67"/>
    <w:rsid w:val="00AA4F0E"/>
    <w:rsid w:val="00AA5995"/>
    <w:rsid w:val="00AA6332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1ED9"/>
    <w:rsid w:val="00AD2EE1"/>
    <w:rsid w:val="00AD42E0"/>
    <w:rsid w:val="00AD4540"/>
    <w:rsid w:val="00AD5B33"/>
    <w:rsid w:val="00AD5F90"/>
    <w:rsid w:val="00AD652F"/>
    <w:rsid w:val="00AD6731"/>
    <w:rsid w:val="00AD6A62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566D"/>
    <w:rsid w:val="00B0609D"/>
    <w:rsid w:val="00B0767C"/>
    <w:rsid w:val="00B11082"/>
    <w:rsid w:val="00B11A39"/>
    <w:rsid w:val="00B12249"/>
    <w:rsid w:val="00B1237A"/>
    <w:rsid w:val="00B12F8B"/>
    <w:rsid w:val="00B12FA9"/>
    <w:rsid w:val="00B130C6"/>
    <w:rsid w:val="00B13C49"/>
    <w:rsid w:val="00B14860"/>
    <w:rsid w:val="00B14F12"/>
    <w:rsid w:val="00B15D83"/>
    <w:rsid w:val="00B17339"/>
    <w:rsid w:val="00B2006C"/>
    <w:rsid w:val="00B20EB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425"/>
    <w:rsid w:val="00B37B64"/>
    <w:rsid w:val="00B40BF7"/>
    <w:rsid w:val="00B424D0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8186F"/>
    <w:rsid w:val="00B81891"/>
    <w:rsid w:val="00B8295B"/>
    <w:rsid w:val="00B830ED"/>
    <w:rsid w:val="00B83379"/>
    <w:rsid w:val="00B853D1"/>
    <w:rsid w:val="00B85681"/>
    <w:rsid w:val="00B86768"/>
    <w:rsid w:val="00B8790E"/>
    <w:rsid w:val="00B90E57"/>
    <w:rsid w:val="00B91AAF"/>
    <w:rsid w:val="00B91AF0"/>
    <w:rsid w:val="00B95DA9"/>
    <w:rsid w:val="00BA019D"/>
    <w:rsid w:val="00BA0BBE"/>
    <w:rsid w:val="00BA1942"/>
    <w:rsid w:val="00BA2149"/>
    <w:rsid w:val="00BA2257"/>
    <w:rsid w:val="00BA40D5"/>
    <w:rsid w:val="00BA44E6"/>
    <w:rsid w:val="00BA5BB5"/>
    <w:rsid w:val="00BA613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3C"/>
    <w:rsid w:val="00C2299E"/>
    <w:rsid w:val="00C22EB7"/>
    <w:rsid w:val="00C23059"/>
    <w:rsid w:val="00C246C3"/>
    <w:rsid w:val="00C256AE"/>
    <w:rsid w:val="00C26C85"/>
    <w:rsid w:val="00C27C3B"/>
    <w:rsid w:val="00C3005F"/>
    <w:rsid w:val="00C315FE"/>
    <w:rsid w:val="00C31A89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0D09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C1E"/>
    <w:rsid w:val="00C57D57"/>
    <w:rsid w:val="00C60C03"/>
    <w:rsid w:val="00C60E64"/>
    <w:rsid w:val="00C617C6"/>
    <w:rsid w:val="00C6204D"/>
    <w:rsid w:val="00C62C41"/>
    <w:rsid w:val="00C63658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7D8E"/>
    <w:rsid w:val="00C9040F"/>
    <w:rsid w:val="00C90CE8"/>
    <w:rsid w:val="00C91589"/>
    <w:rsid w:val="00C9214B"/>
    <w:rsid w:val="00C92A1A"/>
    <w:rsid w:val="00C92B0B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63C3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075"/>
    <w:rsid w:val="00CE123C"/>
    <w:rsid w:val="00CE1532"/>
    <w:rsid w:val="00CE26B9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03A0"/>
    <w:rsid w:val="00CF2EDF"/>
    <w:rsid w:val="00CF3F73"/>
    <w:rsid w:val="00CF4297"/>
    <w:rsid w:val="00CF4D82"/>
    <w:rsid w:val="00CF5F86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39D1"/>
    <w:rsid w:val="00D44B5A"/>
    <w:rsid w:val="00D463CE"/>
    <w:rsid w:val="00D47EEA"/>
    <w:rsid w:val="00D47FF3"/>
    <w:rsid w:val="00D500C3"/>
    <w:rsid w:val="00D50A70"/>
    <w:rsid w:val="00D50A83"/>
    <w:rsid w:val="00D511EE"/>
    <w:rsid w:val="00D517ED"/>
    <w:rsid w:val="00D51AF5"/>
    <w:rsid w:val="00D51E83"/>
    <w:rsid w:val="00D528CD"/>
    <w:rsid w:val="00D52EB9"/>
    <w:rsid w:val="00D531BE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24C"/>
    <w:rsid w:val="00D92FCD"/>
    <w:rsid w:val="00D931E1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2B2F"/>
    <w:rsid w:val="00DB3580"/>
    <w:rsid w:val="00DB3FB9"/>
    <w:rsid w:val="00DB4CD7"/>
    <w:rsid w:val="00DB5592"/>
    <w:rsid w:val="00DB5823"/>
    <w:rsid w:val="00DB64A8"/>
    <w:rsid w:val="00DB6D06"/>
    <w:rsid w:val="00DB705D"/>
    <w:rsid w:val="00DC0D3A"/>
    <w:rsid w:val="00DC19EC"/>
    <w:rsid w:val="00DC1D9A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69D8"/>
    <w:rsid w:val="00DE7034"/>
    <w:rsid w:val="00DE7ABA"/>
    <w:rsid w:val="00DE7ABB"/>
    <w:rsid w:val="00DF1564"/>
    <w:rsid w:val="00DF19E7"/>
    <w:rsid w:val="00DF2B1B"/>
    <w:rsid w:val="00DF3436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10ACB"/>
    <w:rsid w:val="00E11DD3"/>
    <w:rsid w:val="00E1206D"/>
    <w:rsid w:val="00E129D5"/>
    <w:rsid w:val="00E12AE4"/>
    <w:rsid w:val="00E13552"/>
    <w:rsid w:val="00E145AD"/>
    <w:rsid w:val="00E14A96"/>
    <w:rsid w:val="00E17250"/>
    <w:rsid w:val="00E174D8"/>
    <w:rsid w:val="00E17F5E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415"/>
    <w:rsid w:val="00E475DB"/>
    <w:rsid w:val="00E479D5"/>
    <w:rsid w:val="00E47E8A"/>
    <w:rsid w:val="00E506AB"/>
    <w:rsid w:val="00E512AF"/>
    <w:rsid w:val="00E5181E"/>
    <w:rsid w:val="00E525BB"/>
    <w:rsid w:val="00E54694"/>
    <w:rsid w:val="00E560F3"/>
    <w:rsid w:val="00E56315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CE2"/>
    <w:rsid w:val="00E84D25"/>
    <w:rsid w:val="00E85D8F"/>
    <w:rsid w:val="00E86EA7"/>
    <w:rsid w:val="00E86F90"/>
    <w:rsid w:val="00E87511"/>
    <w:rsid w:val="00E87F29"/>
    <w:rsid w:val="00E91592"/>
    <w:rsid w:val="00E91F75"/>
    <w:rsid w:val="00E9289F"/>
    <w:rsid w:val="00E94684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1F9E"/>
    <w:rsid w:val="00EB21C9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6D65"/>
    <w:rsid w:val="00F27186"/>
    <w:rsid w:val="00F2776F"/>
    <w:rsid w:val="00F277A9"/>
    <w:rsid w:val="00F27A6E"/>
    <w:rsid w:val="00F30B39"/>
    <w:rsid w:val="00F30B69"/>
    <w:rsid w:val="00F3140C"/>
    <w:rsid w:val="00F32F9A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598F"/>
    <w:rsid w:val="00F603A7"/>
    <w:rsid w:val="00F60414"/>
    <w:rsid w:val="00F60899"/>
    <w:rsid w:val="00F6122F"/>
    <w:rsid w:val="00F613E4"/>
    <w:rsid w:val="00F6174A"/>
    <w:rsid w:val="00F61A0E"/>
    <w:rsid w:val="00F62A07"/>
    <w:rsid w:val="00F63A4D"/>
    <w:rsid w:val="00F640DF"/>
    <w:rsid w:val="00F64336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4473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1D1F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19B6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324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AD1ED9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AD1ED9"/>
    <w:pPr>
      <w:keepNext/>
      <w:numPr>
        <w:ilvl w:val="1"/>
        <w:numId w:val="1"/>
      </w:numPr>
      <w:pBdr>
        <w:bottom w:val="single" w:sz="6" w:space="2" w:color="624ABB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AD1ED9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AD1ED9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AD1ED9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C6365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owasp.org/index.php/OWASP_Mobile_Top_10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www.owasp.org/index.php/OWASP_Mobile_Security_Project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yperlink" Target="https://www.castsoftware.com/use-cases/application-security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software-intelligence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E1B0-4C5B-94D2-A9335FC0678F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E1B0-4C5B-94D2-A9335FC0678F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E1B0-4C5B-94D2-A9335FC0678F}"/>
              </c:ext>
            </c:extLst>
          </c:dPt>
          <c:dPt>
            <c:idx val="3"/>
            <c:bubble3D val="0"/>
            <c:spPr>
              <a:solidFill>
                <a:schemeClr val="accent6">
                  <a:shade val="76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E1B0-4C5B-94D2-A9335FC0678F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E1B0-4C5B-94D2-A9335FC0678F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E1B0-4C5B-94D2-A9335FC0678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E1B0-4C5B-94D2-A9335FC0678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E1B0-4C5B-94D2-A9335FC0678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074DC6-2D10-4CC5-B89F-5A119E56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191</TotalTime>
  <Pages>6</Pages>
  <Words>278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94</cp:revision>
  <cp:lastPrinted>2014-04-04T13:22:00Z</cp:lastPrinted>
  <dcterms:created xsi:type="dcterms:W3CDTF">2018-09-23T05:15:00Z</dcterms:created>
  <dcterms:modified xsi:type="dcterms:W3CDTF">2025-03-07T09:22:00Z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