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rFonts w:hint="eastAsia"/>
          <w:bCs w:val="0"/>
          <w:sz w:val="18"/>
          <w:szCs w:val="20"/>
          <w:lang w:val="fr-FR" w:eastAsia="zh-CN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5020F4C9" w:rsidR="00CB4A2C" w:rsidRDefault="00190046" w:rsidP="002638B2">
          <w:pPr>
            <w:pStyle w:val="NoSpacing"/>
            <w:ind w:right="657"/>
            <w:rPr>
              <w:lang w:eastAsia="zh-C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1B5BAE3F" wp14:editId="27385798">
                    <wp:simplePos x="0" y="0"/>
                    <wp:positionH relativeFrom="page">
                      <wp:posOffset>299545</wp:posOffset>
                    </wp:positionH>
                    <wp:positionV relativeFrom="page">
                      <wp:posOffset>268014</wp:posOffset>
                    </wp:positionV>
                    <wp:extent cx="2194560" cy="9125712"/>
                    <wp:effectExtent l="0" t="0" r="635" b="13970"/>
                    <wp:wrapNone/>
                    <wp:docPr id="1130477287" name="Group 113047728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46992095" name="Rectangle 64699209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332541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AD3568" w14:textId="77777777" w:rsidR="00190046" w:rsidRDefault="00190046" w:rsidP="0019004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49693026" name="Group 154969302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94764869" name="Group 39476486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7636415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294386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104644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884338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1302121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360880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332895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682524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8974734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675949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732401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049454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10814937" name="Group 5108149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74814537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3868338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068718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8395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461453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3180145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341428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415824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3199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797444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0128789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5BAE3F" id="Group 1130477287" o:spid="_x0000_s1026" style="position:absolute;margin-left:23.6pt;margin-top:21.1pt;width:172.8pt;height:718.55pt;z-index:-25163571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">
                    <v:rect id="Rectangle 64699209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" adj="18883" fillcolor="#463589" stroked="f" strokeweight="2pt">
                      <v:textbox inset=",0,14.4pt,0">
                        <w:txbxContent>
                          <w:p w14:paraId="30AD3568" w14:textId="77777777" w:rsidR="00190046" w:rsidRDefault="00190046" w:rsidP="0019004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54969302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">
                      <v:group id="Group 39476486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1081493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rFonts w:hint="eastAsia"/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905281" w:rsidRDefault="0090528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55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AWW9mGTCQAAHAEAQAOAAAAAAAA&#10;AAAAAAAAAC4CAABkcnMvZTJvRG9jLnhtbFBLAQItABQABgAIAAAAIQBP95Uy3QAAAAYBAAAPAAAA&#10;AAAAAAAAAAAAAKYmAABkcnMvZG93bnJldi54bWxQSwUGAAAAAAQABADzAAAAsCcAAAAA&#10;">
                    <v:rect id="Rectangle 14" o:spid="_x0000_s105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 id="Pentagon 4" o:spid="_x0000_s105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905281" w:rsidRDefault="0090528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5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5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6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6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6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6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6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6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6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6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6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6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7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7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7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7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7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7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7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7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7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8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8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8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8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rFonts w:hint="eastAsia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6564DB06" w:rsidR="00905281" w:rsidRPr="00CD0E4B" w:rsidRDefault="00000000">
                                <w:pPr>
                                  <w:pStyle w:val="NoSpacing"/>
                                  <w:rPr>
                                    <w:color w:val="624ABB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C069A" w:rsidRPr="00CD0E4B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905281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05281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84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9484665" w14:textId="6564DB06" w:rsidR="00905281" w:rsidRPr="00CD0E4B" w:rsidRDefault="00000000">
                          <w:pPr>
                            <w:pStyle w:val="NoSpacing"/>
                            <w:rPr>
                              <w:color w:val="624ABB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C069A" w:rsidRPr="00CD0E4B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905281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05281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02785988" w:rsidR="00CA74F4" w:rsidRDefault="00190046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  <w:lang w:eastAsia="zh-CN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5E0F6430" wp14:editId="04C4E9FC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28E6B68C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2D40B0FD" w14:textId="2DE76522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25D296FB" w14:textId="211FA72A" w:rsidR="00CA74F4" w:rsidRPr="00CA74F4" w:rsidRDefault="00A0702E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  <w:r>
            <w:rPr>
              <w:rFonts w:hint="eastAsia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0657E989">
                    <wp:simplePos x="0" y="0"/>
                    <wp:positionH relativeFrom="page">
                      <wp:posOffset>2910840</wp:posOffset>
                    </wp:positionH>
                    <wp:positionV relativeFrom="page">
                      <wp:posOffset>1463040</wp:posOffset>
                    </wp:positionV>
                    <wp:extent cx="6014720" cy="2560320"/>
                    <wp:effectExtent l="0" t="0" r="5080" b="1143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60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C419A" w14:textId="18A942AB" w:rsidR="00905281" w:rsidRPr="00CD0E4B" w:rsidRDefault="00905281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Pr="00CD0E4B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>PCI DSS V3.1</w:t>
                                </w:r>
                              </w:p>
                              <w:p w14:paraId="5709D450" w14:textId="56F9BC4A" w:rsidR="00905281" w:rsidRPr="00CD0E4B" w:rsidRDefault="00E24834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CD0E4B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905281" w:rsidRDefault="00905281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4DFE7ED0" w14:textId="77777777" w:rsidR="00E24834" w:rsidRDefault="00E24834" w:rsidP="00E2483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3753CB37" w14:textId="77777777" w:rsidR="00E24834" w:rsidRDefault="00E24834" w:rsidP="00E2483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24A7D074" w14:textId="77777777" w:rsidR="00E24834" w:rsidRDefault="00E24834" w:rsidP="00E2483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905281" w:rsidRPr="00CA74F4" w:rsidRDefault="00905281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905281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905281" w:rsidRPr="00B1237A" w:rsidRDefault="00905281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905281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905281" w:rsidRPr="00B1237A" w:rsidRDefault="00905281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905281" w:rsidRDefault="009052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85" type="#_x0000_t202" style="position:absolute;left:0;text-align:left;margin-left:229.2pt;margin-top:115.2pt;width:473.6pt;height:20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" filled="f" stroked="f" strokeweight=".5pt">
                    <v:textbox inset="0,0,0,0">
                      <w:txbxContent>
                        <w:p w14:paraId="16AC419A" w14:textId="18A942AB" w:rsidR="00905281" w:rsidRPr="00CD0E4B" w:rsidRDefault="00905281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Pr="00CD0E4B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>PCI DSS V3.1</w:t>
                          </w:r>
                        </w:p>
                        <w:p w14:paraId="5709D450" w14:textId="56F9BC4A" w:rsidR="00905281" w:rsidRPr="00CD0E4B" w:rsidRDefault="00E24834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CD0E4B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905281" w:rsidRDefault="00905281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4DFE7ED0" w14:textId="77777777" w:rsidR="00E24834" w:rsidRDefault="00E24834" w:rsidP="00E2483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3753CB37" w14:textId="77777777" w:rsidR="00E24834" w:rsidRDefault="00E24834" w:rsidP="00E2483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24A7D074" w14:textId="77777777" w:rsidR="00E24834" w:rsidRDefault="00E24834" w:rsidP="00E2483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905281" w:rsidRPr="00CA74F4" w:rsidRDefault="00905281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905281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905281" w:rsidRPr="00B1237A" w:rsidRDefault="00905281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905281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905281" w:rsidRPr="00B1237A" w:rsidRDefault="00905281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905281" w:rsidRDefault="0090528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  <w:r>
            <w:rPr>
              <w:rFonts w:asciiTheme="minorHAnsi" w:hAnsiTheme="minorHAnsi" w:hint="eastAsia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54A1ABC7" w:rsidR="00905281" w:rsidRPr="00F3760D" w:rsidRDefault="00E24834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86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" filled="f" stroked="f" strokeweight=".5pt">
                    <v:textbox>
                      <w:txbxContent>
                        <w:p w14:paraId="70931857" w14:textId="54A1ABC7" w:rsidR="00905281" w:rsidRPr="00F3760D" w:rsidRDefault="00E24834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53125AAF" w14:textId="15FD1242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022DC9C3" w14:textId="788191E2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31A1FDAE" w14:textId="0F5E7D2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  <w:lang w:eastAsia="zh-CN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  <w:lang w:eastAsia="zh-CN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  <w:lang w:eastAsia="zh-CN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  <w:lang w:eastAsia="zh-CN"/>
        </w:rPr>
      </w:pPr>
      <w:bookmarkStart w:id="0" w:name="Adresses"/>
      <w:bookmarkEnd w:id="0"/>
      <w:r w:rsidRPr="00B1237A">
        <w:rPr>
          <w:rFonts w:hint="eastAsia"/>
          <w:b/>
          <w:noProof/>
          <w:sz w:val="16"/>
          <w:szCs w:val="16"/>
          <w:lang w:eastAsia="zh-CN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zh-CN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lang w:eastAsia="zh-CN"/>
        </w:rPr>
      </w:pPr>
    </w:p>
    <w:p w14:paraId="0471D4F5" w14:textId="77777777" w:rsidR="00CB23D9" w:rsidRPr="00B1237A" w:rsidRDefault="00CB23D9" w:rsidP="002638B2">
      <w:pPr>
        <w:ind w:right="657"/>
        <w:rPr>
          <w:lang w:eastAsia="zh-CN"/>
        </w:rPr>
      </w:pPr>
    </w:p>
    <w:p w14:paraId="1E036A36" w14:textId="77777777" w:rsidR="00CB23D9" w:rsidRPr="00B1237A" w:rsidRDefault="00CB23D9" w:rsidP="002638B2">
      <w:pPr>
        <w:ind w:right="657"/>
        <w:rPr>
          <w:lang w:eastAsia="zh-CN"/>
        </w:rPr>
      </w:pPr>
    </w:p>
    <w:p w14:paraId="040E5DBB" w14:textId="77777777" w:rsidR="00CB23D9" w:rsidRPr="00B1237A" w:rsidRDefault="00CB23D9" w:rsidP="002638B2">
      <w:pPr>
        <w:ind w:right="657"/>
        <w:rPr>
          <w:lang w:eastAsia="zh-CN"/>
        </w:rPr>
      </w:pPr>
    </w:p>
    <w:p w14:paraId="362E86AE" w14:textId="4931D15A" w:rsidR="00C9214B" w:rsidRPr="00015B29" w:rsidRDefault="005C069A" w:rsidP="002E6EA3">
      <w:pPr>
        <w:pStyle w:val="Heading1"/>
        <w:numPr>
          <w:ilvl w:val="0"/>
          <w:numId w:val="0"/>
        </w:numPr>
        <w:ind w:left="357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" w:name="_Toc23416683"/>
      <w:r>
        <w:rPr>
          <w:rFonts w:hint="eastAsia"/>
          <w:lang w:eastAsia="zh-CN"/>
        </w:rPr>
        <w:t>目录</w:t>
      </w:r>
      <w:bookmarkEnd w:id="1"/>
    </w:p>
    <w:p w14:paraId="6CB7A75D" w14:textId="73DFF458" w:rsidR="00597E57" w:rsidRPr="00597E57" w:rsidRDefault="00302828">
      <w:pPr>
        <w:pStyle w:val="TOC1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caps w:val="0"/>
          <w:color w:val="404040" w:themeColor="text1" w:themeTint="BF"/>
          <w:sz w:val="24"/>
          <w:szCs w:val="24"/>
          <w:lang w:eastAsia="zh-CN"/>
        </w:rPr>
        <w:fldChar w:fldCharType="begin"/>
      </w:r>
      <w:r w:rsidRPr="00597E57">
        <w:rPr>
          <w:rFonts w:ascii="Times New Roman" w:eastAsiaTheme="majorEastAsia" w:hAnsi="Times New Roman"/>
          <w:b w:val="0"/>
          <w:bCs/>
          <w:caps w:val="0"/>
          <w:color w:val="404040" w:themeColor="text1" w:themeTint="BF"/>
          <w:sz w:val="24"/>
          <w:szCs w:val="24"/>
          <w:lang w:eastAsia="zh-CN"/>
        </w:rPr>
        <w:instrText xml:space="preserve"> TOC \o "1-4" \n </w:instrText>
      </w:r>
      <w:r w:rsidRPr="00597E57">
        <w:rPr>
          <w:rFonts w:ascii="Times New Roman" w:eastAsiaTheme="majorEastAsia" w:hAnsi="Times New Roman"/>
          <w:b w:val="0"/>
          <w:bCs/>
          <w:caps w:val="0"/>
          <w:color w:val="404040" w:themeColor="text1" w:themeTint="BF"/>
          <w:sz w:val="24"/>
          <w:szCs w:val="24"/>
          <w:lang w:eastAsia="zh-CN"/>
        </w:rPr>
        <w:fldChar w:fldCharType="separate"/>
      </w:r>
    </w:p>
    <w:p w14:paraId="5C9C7CF1" w14:textId="77777777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1.</w:t>
      </w:r>
      <w:r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简介</w:t>
      </w:r>
    </w:p>
    <w:p w14:paraId="7A720197" w14:textId="77777777" w:rsidR="00597E57" w:rsidRPr="00CD0E4B" w:rsidRDefault="00597E57">
      <w:pPr>
        <w:pStyle w:val="TOC2"/>
        <w:tabs>
          <w:tab w:val="left" w:pos="1000"/>
        </w:tabs>
        <w:rPr>
          <w:rFonts w:ascii="Times New Roman" w:eastAsiaTheme="majorEastAsia" w:hAnsi="Times New Roman"/>
          <w:bCs/>
          <w:small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 w:rsidRPr="00CD0E4B">
        <w:rPr>
          <w:rFonts w:ascii="Times New Roman" w:eastAsiaTheme="majorEastAsia" w:hAnsi="Times New Roman"/>
          <w:bCs/>
          <w:small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</w:rPr>
        <w:t>应用特征</w:t>
      </w:r>
    </w:p>
    <w:p w14:paraId="02B3E81C" w14:textId="77777777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2.</w:t>
      </w:r>
      <w:r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 xml:space="preserve">PCI DSS V 3.1 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总结</w:t>
      </w:r>
    </w:p>
    <w:p w14:paraId="4ADC1D2A" w14:textId="77777777" w:rsidR="00597E57" w:rsidRPr="00CD0E4B" w:rsidRDefault="00597E57">
      <w:pPr>
        <w:pStyle w:val="TOC2"/>
        <w:tabs>
          <w:tab w:val="left" w:pos="1000"/>
        </w:tabs>
        <w:rPr>
          <w:rFonts w:ascii="Times New Roman" w:eastAsiaTheme="majorEastAsia" w:hAnsi="Times New Roman"/>
          <w:bCs/>
          <w:small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 w:rsidRPr="00CD0E4B">
        <w:rPr>
          <w:rFonts w:ascii="Times New Roman" w:eastAsiaTheme="majorEastAsia" w:hAnsi="Times New Roman"/>
          <w:bCs/>
          <w:small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</w:rPr>
        <w:t xml:space="preserve">PCI DSS V 3.1 </w:t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</w:rPr>
        <w:t>漏洞总结</w:t>
      </w:r>
    </w:p>
    <w:p w14:paraId="7957A76D" w14:textId="77777777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3.</w:t>
      </w:r>
      <w:r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PCI DSS – Requirement 1–CAST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分析发现</w:t>
      </w:r>
    </w:p>
    <w:p w14:paraId="32BF0945" w14:textId="77777777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4.</w:t>
      </w:r>
      <w:r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PCI DSS – Requirement 2–CAST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分析发现</w:t>
      </w:r>
    </w:p>
    <w:p w14:paraId="65D35B87" w14:textId="77777777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5.</w:t>
      </w:r>
      <w:r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PCI DSS – Requirement 3–CAST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分析发现</w:t>
      </w:r>
    </w:p>
    <w:p w14:paraId="786B4479" w14:textId="77777777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6.</w:t>
      </w:r>
      <w:r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PCI DSS – Requirement 4–CAST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分析发现</w:t>
      </w:r>
    </w:p>
    <w:p w14:paraId="462ECE84" w14:textId="77777777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7.</w:t>
      </w:r>
      <w:r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PCI DSS – Requirement 5–CAST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分析发现</w:t>
      </w:r>
    </w:p>
    <w:p w14:paraId="0CB581D6" w14:textId="77777777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8.</w:t>
      </w:r>
      <w:r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PCI DSS – Requirement 6–CAST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分析发现</w:t>
      </w:r>
    </w:p>
    <w:p w14:paraId="2A42A717" w14:textId="77777777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9.</w:t>
      </w:r>
      <w:r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PCI DSS – Requirement 7–CAST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分析发现</w:t>
      </w:r>
    </w:p>
    <w:p w14:paraId="5A10E79C" w14:textId="0A245361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10.</w:t>
      </w:r>
      <w:r w:rsidR="00BA07A3"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 xml:space="preserve"> 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PCI DSS – Requirement 8–CAST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分析发现</w:t>
      </w:r>
    </w:p>
    <w:p w14:paraId="559225BC" w14:textId="327F43A3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11.</w:t>
      </w:r>
      <w:r w:rsidR="00BA07A3"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 xml:space="preserve"> 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PCI DSS – Requirement 10–CAST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分析发现</w:t>
      </w:r>
    </w:p>
    <w:p w14:paraId="62BE83DF" w14:textId="17A30F78" w:rsidR="00597E57" w:rsidRPr="00CD0E4B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12.</w:t>
      </w:r>
      <w:r w:rsidR="00BA07A3" w:rsidRPr="00CD0E4B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4"/>
          <w:szCs w:val="24"/>
          <w:lang w:eastAsia="zh-CN"/>
        </w:rPr>
        <w:t xml:space="preserve"> </w:t>
      </w:r>
      <w:r w:rsidRPr="00CD0E4B">
        <w:rPr>
          <w:rFonts w:ascii="Times New Roman" w:eastAsiaTheme="majorEastAsia" w:hAnsi="Times New Roman"/>
          <w:b w:val="0"/>
          <w:bCs/>
          <w:noProof/>
          <w:color w:val="624ABB"/>
          <w:sz w:val="24"/>
          <w:szCs w:val="24"/>
          <w:lang w:eastAsia="zh-CN"/>
        </w:rPr>
        <w:t>附录</w:t>
      </w:r>
    </w:p>
    <w:p w14:paraId="41D5F567" w14:textId="77777777" w:rsidR="00597E57" w:rsidRPr="00CD0E4B" w:rsidRDefault="00597E57">
      <w:pPr>
        <w:pStyle w:val="TOC2"/>
        <w:tabs>
          <w:tab w:val="left" w:pos="1200"/>
        </w:tabs>
        <w:rPr>
          <w:rFonts w:ascii="Times New Roman" w:eastAsiaTheme="majorEastAsia" w:hAnsi="Times New Roman"/>
          <w:bCs/>
          <w:small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12.1</w:t>
      </w:r>
      <w:r w:rsidRPr="00CD0E4B">
        <w:rPr>
          <w:rFonts w:ascii="Times New Roman" w:eastAsiaTheme="majorEastAsia" w:hAnsi="Times New Roman"/>
          <w:bCs/>
          <w:small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</w:rPr>
        <w:t>关于</w:t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</w:rPr>
        <w:t>CAST</w:t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</w:rPr>
        <w:t>软件智能</w:t>
      </w:r>
    </w:p>
    <w:p w14:paraId="48343FC4" w14:textId="77777777" w:rsidR="00597E57" w:rsidRPr="00CD0E4B" w:rsidRDefault="00597E57">
      <w:pPr>
        <w:pStyle w:val="TOC2"/>
        <w:tabs>
          <w:tab w:val="left" w:pos="1200"/>
        </w:tabs>
        <w:rPr>
          <w:rFonts w:ascii="Times New Roman" w:eastAsiaTheme="majorEastAsia" w:hAnsi="Times New Roman"/>
          <w:bCs/>
          <w:small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12.2</w:t>
      </w:r>
      <w:r w:rsidRPr="00CD0E4B">
        <w:rPr>
          <w:rFonts w:ascii="Times New Roman" w:eastAsiaTheme="majorEastAsia" w:hAnsi="Times New Roman"/>
          <w:bCs/>
          <w:smallCaps w:val="0"/>
          <w:noProof/>
          <w:color w:val="624ABB"/>
          <w:sz w:val="24"/>
          <w:szCs w:val="24"/>
          <w:lang w:eastAsia="zh-CN"/>
        </w:rPr>
        <w:tab/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</w:rPr>
        <w:t>关于</w:t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</w:rPr>
        <w:t xml:space="preserve">CAST </w:t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</w:rPr>
        <w:t>安全性</w:t>
      </w:r>
    </w:p>
    <w:p w14:paraId="177F29C2" w14:textId="67655928" w:rsidR="00597E57" w:rsidRPr="00CD0E4B" w:rsidRDefault="00597E57">
      <w:pPr>
        <w:pStyle w:val="TOC2"/>
        <w:tabs>
          <w:tab w:val="left" w:pos="1000"/>
        </w:tabs>
        <w:rPr>
          <w:rFonts w:ascii="Times New Roman" w:eastAsiaTheme="majorEastAsia" w:hAnsi="Times New Roman"/>
          <w:bCs/>
          <w:smallCaps w:val="0"/>
          <w:noProof/>
          <w:color w:val="624ABB"/>
          <w:sz w:val="24"/>
          <w:szCs w:val="24"/>
          <w:lang w:eastAsia="zh-CN"/>
        </w:rPr>
      </w:pP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12.3</w:t>
      </w:r>
      <w:r w:rsidRPr="00CD0E4B">
        <w:rPr>
          <w:rFonts w:ascii="Times New Roman" w:eastAsiaTheme="majorEastAsia" w:hAnsi="Times New Roman"/>
          <w:bCs/>
          <w:smallCaps w:val="0"/>
          <w:noProof/>
          <w:color w:val="624ABB"/>
          <w:sz w:val="24"/>
          <w:szCs w:val="24"/>
          <w:lang w:eastAsia="zh-CN"/>
        </w:rPr>
        <w:tab/>
      </w:r>
      <w:r w:rsidR="00BA07A3" w:rsidRPr="00CD0E4B">
        <w:rPr>
          <w:rFonts w:ascii="Times New Roman" w:eastAsiaTheme="majorEastAsia" w:hAnsi="Times New Roman"/>
          <w:bCs/>
          <w:smallCaps w:val="0"/>
          <w:noProof/>
          <w:color w:val="624ABB"/>
          <w:sz w:val="24"/>
          <w:szCs w:val="24"/>
          <w:lang w:eastAsia="zh-CN"/>
        </w:rPr>
        <w:t xml:space="preserve">   </w:t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</w:rPr>
        <w:t xml:space="preserve">PCI DSS V3.1 </w:t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</w:rPr>
        <w:t>在</w:t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</w:rPr>
        <w:t xml:space="preserve">CAST </w:t>
      </w:r>
      <w:r w:rsidRPr="00CD0E4B">
        <w:rPr>
          <w:rFonts w:ascii="Times New Roman" w:eastAsiaTheme="majorEastAsia" w:hAnsi="Times New Roman"/>
          <w:bCs/>
          <w:noProof/>
          <w:color w:val="624ABB"/>
          <w:sz w:val="24"/>
          <w:szCs w:val="24"/>
          <w:lang w:eastAsia="zh-CN"/>
        </w:rPr>
        <w:t>方案中的适用性</w:t>
      </w:r>
    </w:p>
    <w:p w14:paraId="31007FBA" w14:textId="68B46C9D" w:rsidR="00C9214B" w:rsidRPr="00B1237A" w:rsidRDefault="00302828" w:rsidP="002638B2">
      <w:pPr>
        <w:ind w:left="0" w:right="657"/>
        <w:rPr>
          <w:sz w:val="16"/>
          <w:szCs w:val="16"/>
          <w:lang w:eastAsia="zh-CN"/>
        </w:rPr>
      </w:pPr>
      <w:r w:rsidRPr="00597E57">
        <w:rPr>
          <w:rFonts w:ascii="Times New Roman" w:eastAsiaTheme="majorEastAsia" w:hAnsi="Times New Roman"/>
          <w:bCs/>
          <w:caps/>
          <w:color w:val="404040" w:themeColor="text1" w:themeTint="BF"/>
          <w:sz w:val="24"/>
          <w:szCs w:val="24"/>
          <w:lang w:eastAsia="zh-CN"/>
        </w:rPr>
        <w:fldChar w:fldCharType="end"/>
      </w:r>
    </w:p>
    <w:p w14:paraId="7B30C6D4" w14:textId="10747419" w:rsidR="00874417" w:rsidRPr="005C069A" w:rsidRDefault="00B1237A" w:rsidP="002E6EA3">
      <w:pPr>
        <w:pStyle w:val="Heading1"/>
        <w:rPr>
          <w:rFonts w:ascii="Times New Roman" w:eastAsiaTheme="majorEastAsia" w:hAnsi="Times New Roman" w:cs="Times New Roman"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 </w:t>
      </w:r>
      <w:bookmarkStart w:id="2" w:name="_Toc23416684"/>
      <w:r w:rsidR="00E00A0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简介</w:t>
      </w:r>
      <w:bookmarkEnd w:id="2"/>
    </w:p>
    <w:p w14:paraId="51D827D2" w14:textId="4FA19956" w:rsidR="005C069A" w:rsidRPr="005C069A" w:rsidRDefault="005C069A" w:rsidP="005C069A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3" w:name="_Hlk530663297"/>
      <w:bookmarkStart w:id="4" w:name="_Toc380677725"/>
      <w:bookmarkStart w:id="5" w:name="_Toc11157593"/>
      <w:bookmarkStart w:id="6" w:name="_Toc14418691"/>
      <w:bookmarkStart w:id="7" w:name="_Toc14419763"/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本评估的目的是了解应用的安全状况，确定导致当前安全问题的根本原因，以及将来降级的任何风险。本评估使用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应用智能平台（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CAST AIP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）自动扫描应用，根据</w:t>
      </w:r>
      <w:r w:rsidR="002B0651">
        <w:rPr>
          <w:rFonts w:ascii="Times New Roman" w:eastAsiaTheme="majorEastAsia" w:hAnsi="Times New Roman" w:hint="eastAsia"/>
          <w:sz w:val="22"/>
          <w:szCs w:val="22"/>
          <w:lang w:eastAsia="zh-CN"/>
        </w:rPr>
        <w:t>PCI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标准审查架构、设计和代码。</w:t>
      </w:r>
    </w:p>
    <w:p w14:paraId="6C7C7E06" w14:textId="77777777" w:rsidR="005C069A" w:rsidRPr="005C069A" w:rsidRDefault="005C069A" w:rsidP="005C069A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55867C27" w14:textId="7EFBAB1B" w:rsidR="00BF55DF" w:rsidRPr="005C069A" w:rsidRDefault="005C069A" w:rsidP="005C069A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CAST AIP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采用的质量规则来自行业流行的通用标准（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OWASP, CWE, CISQ, PCI, NIST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）。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具有执行数据流和系统级分析（从表示层到数据库层）的独特能力，提供最准确的安全性发现，减少误报。</w:t>
      </w:r>
    </w:p>
    <w:p w14:paraId="120AFFF5" w14:textId="3D8D35D4" w:rsidR="00874417" w:rsidRPr="005C069A" w:rsidRDefault="00EE50BA" w:rsidP="00CD0E4B">
      <w:pPr>
        <w:pStyle w:val="Heading2"/>
        <w:rPr>
          <w:lang w:val="en-US" w:eastAsia="zh-CN"/>
        </w:rPr>
      </w:pPr>
      <w:bookmarkStart w:id="8" w:name="_Toc23416685"/>
      <w:bookmarkEnd w:id="3"/>
      <w:bookmarkEnd w:id="4"/>
      <w:bookmarkEnd w:id="5"/>
      <w:bookmarkEnd w:id="6"/>
      <w:bookmarkEnd w:id="7"/>
      <w:r>
        <w:rPr>
          <w:rFonts w:hint="eastAsia"/>
          <w:lang w:val="en-US" w:eastAsia="zh-CN"/>
        </w:rPr>
        <w:t>应用特征</w:t>
      </w:r>
      <w:bookmarkEnd w:id="8"/>
    </w:p>
    <w:p w14:paraId="4B0A16FF" w14:textId="77777777" w:rsidR="00C60C03" w:rsidRPr="005C069A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</w:p>
    <w:p w14:paraId="48C2BB4C" w14:textId="77777777" w:rsidR="00EE50BA" w:rsidRPr="00D00F91" w:rsidRDefault="00EE50BA" w:rsidP="00EE50BA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D673EF">
        <w:rPr>
          <w:rFonts w:ascii="Times New Roman" w:eastAsiaTheme="majorEastAsia" w:hAnsi="Times New Roman" w:hint="eastAsia"/>
          <w:sz w:val="22"/>
          <w:szCs w:val="22"/>
          <w:lang w:eastAsia="zh-CN"/>
        </w:rPr>
        <w:t>评估重点关注所述应用（用户界面到数据库）的技术实现，不分析业务功能。</w:t>
      </w:r>
    </w:p>
    <w:p w14:paraId="57607990" w14:textId="77777777" w:rsidR="007B070B" w:rsidRPr="005C069A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2B2460C1" w14:textId="77777777" w:rsidR="007B070B" w:rsidRPr="005C069A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5C069A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509D85D" w:rsidR="002638B2" w:rsidRPr="005C069A" w:rsidRDefault="00EE50BA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415B0CAE" w:rsidR="002638B2" w:rsidRPr="005C069A" w:rsidRDefault="00EE50BA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5C069A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5C069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5C069A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504</w:t>
            </w:r>
          </w:p>
        </w:tc>
      </w:tr>
      <w:tr w:rsidR="002638B2" w:rsidRPr="005C069A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5C069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5C069A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6,586</w:t>
            </w:r>
          </w:p>
        </w:tc>
      </w:tr>
      <w:tr w:rsidR="002638B2" w:rsidRPr="005C069A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5C069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5C069A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593</w:t>
            </w:r>
          </w:p>
        </w:tc>
      </w:tr>
      <w:tr w:rsidR="002638B2" w:rsidRPr="005C069A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5C069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5C069A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0</w:t>
            </w:r>
          </w:p>
        </w:tc>
      </w:tr>
      <w:tr w:rsidR="002638B2" w:rsidRPr="005C069A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5C069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5C069A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119</w:t>
            </w:r>
          </w:p>
        </w:tc>
      </w:tr>
    </w:tbl>
    <w:p w14:paraId="7E9A3AD1" w14:textId="462FB0F0" w:rsidR="002638B2" w:rsidRPr="005C069A" w:rsidRDefault="00CD7261" w:rsidP="00CD7261">
      <w:pPr>
        <w:spacing w:after="0" w:line="240" w:lineRule="auto"/>
        <w:ind w:right="657"/>
        <w:rPr>
          <w:rFonts w:ascii="Times New Roman" w:eastAsiaTheme="majorEastAsia" w:hAnsi="Times New Roman"/>
          <w:i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drawing>
          <wp:inline distT="0" distB="0" distL="0" distR="0" wp14:anchorId="3A55302D" wp14:editId="71261107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7D4A84" w14:textId="77777777" w:rsidR="00EE50BA" w:rsidRPr="00104EE7" w:rsidRDefault="00EE50BA" w:rsidP="00EE50BA">
      <w:pPr>
        <w:ind w:right="657"/>
        <w:jc w:val="left"/>
        <w:rPr>
          <w:rFonts w:ascii="Times New Roman" w:eastAsiaTheme="majorEastAsia" w:hAnsi="Times New Roman"/>
          <w:noProof/>
          <w:szCs w:val="18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             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图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：应用技术特征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                                             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：应用规模特征</w:t>
      </w:r>
    </w:p>
    <w:p w14:paraId="2D355782" w14:textId="3819DE17" w:rsidR="005773E4" w:rsidRPr="005C069A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</w:p>
    <w:p w14:paraId="7B1A5BEC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</w:t>
      </w:r>
    </w:p>
    <w:p w14:paraId="3D45679E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2AA4EE0B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44CE714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65499DE4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543B1370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796580D5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60C60B7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63E737B3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850CB75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E9A23E5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A5FBA3E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5578C340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4E74937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7F08A17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1EE564B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F714F18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58F40902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250A81E5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7EC2F9DA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8F82B0A" w14:textId="77777777" w:rsidR="00F3760D" w:rsidRPr="005C069A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br w:type="page"/>
      </w:r>
    </w:p>
    <w:p w14:paraId="6484D866" w14:textId="3A4C39D2" w:rsidR="004708D5" w:rsidRPr="005C069A" w:rsidRDefault="00A0702E" w:rsidP="002E6EA3">
      <w:pPr>
        <w:pStyle w:val="Heading1"/>
        <w:rPr>
          <w:rFonts w:ascii="Times New Roman" w:eastAsiaTheme="majorEastAsia" w:hAnsi="Times New Roman" w:cs="Times New Roman"/>
          <w:noProof/>
          <w:sz w:val="22"/>
          <w:szCs w:val="22"/>
          <w:lang w:eastAsia="zh-CN"/>
        </w:rPr>
      </w:pPr>
      <w:bookmarkStart w:id="9" w:name="_Toc11157594"/>
      <w:bookmarkStart w:id="10" w:name="_Toc14418692"/>
      <w:bookmarkStart w:id="11" w:name="_Toc14419764"/>
      <w:bookmarkStart w:id="12" w:name="_Toc14687778"/>
      <w:bookmarkStart w:id="13" w:name="_Toc14781641"/>
      <w:bookmarkStart w:id="14" w:name="_Toc15305720"/>
      <w:bookmarkStart w:id="15" w:name="_Toc20229974"/>
      <w:bookmarkStart w:id="16" w:name="_Toc20229994"/>
      <w:bookmarkStart w:id="17" w:name="_Toc23416686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V 3.1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EE50B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17"/>
    </w:p>
    <w:p w14:paraId="576EB6C4" w14:textId="7B3C74C9" w:rsidR="00525BE7" w:rsidRPr="005C069A" w:rsidRDefault="00EE50BA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本节概述了</w:t>
      </w:r>
      <w:r w:rsidRPr="005C069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CAST AIP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根据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《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支付卡行业（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PCI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）数据安全标准、要求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及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安全评估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步骤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V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3.1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》</w:t>
      </w:r>
      <w:r w:rsidR="00104EE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（</w:t>
      </w:r>
      <w:r w:rsidR="00104EE7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 3.1</w:t>
      </w:r>
      <w:r w:rsidR="00104EE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）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在结构质量分析中发现的最严重的安全漏洞。</w:t>
      </w:r>
      <w:r w:rsidR="00A0702E" w:rsidRPr="005C069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ab/>
      </w:r>
    </w:p>
    <w:p w14:paraId="4D6664C1" w14:textId="48359C26" w:rsidR="000B1DF2" w:rsidRPr="005C069A" w:rsidRDefault="00A0702E" w:rsidP="00174C08">
      <w:pPr>
        <w:pStyle w:val="Heading2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18" w:name="_Toc11157595"/>
      <w:bookmarkStart w:id="19" w:name="_Toc14418693"/>
      <w:bookmarkStart w:id="20" w:name="_Toc14419765"/>
      <w:bookmarkStart w:id="21" w:name="_Toc14687779"/>
      <w:bookmarkStart w:id="22" w:name="_Toc14781642"/>
      <w:bookmarkStart w:id="23" w:name="_Toc15305721"/>
      <w:bookmarkStart w:id="24" w:name="_Toc20229975"/>
      <w:bookmarkStart w:id="25" w:name="_Toc20229995"/>
      <w:bookmarkStart w:id="26" w:name="_Toc23416687"/>
      <w:r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PCI DSS V 3.1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EE50B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26"/>
    </w:p>
    <w:p w14:paraId="6700E151" w14:textId="20188642" w:rsidR="000B1DF2" w:rsidRPr="005C069A" w:rsidRDefault="00174C0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 xml:space="preserve">PCI DSS V 3.1 </w:t>
      </w:r>
      <w:r w:rsidR="00EE50B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模块描述</w:t>
      </w:r>
    </w:p>
    <w:tbl>
      <w:tblPr>
        <w:tblW w:w="92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810"/>
        <w:gridCol w:w="5816"/>
      </w:tblGrid>
      <w:tr w:rsidR="0082759C" w:rsidRPr="00B63BA3" w14:paraId="706A0826" w14:textId="77777777" w:rsidTr="00B33339">
        <w:trPr>
          <w:trHeight w:val="444"/>
        </w:trPr>
        <w:tc>
          <w:tcPr>
            <w:tcW w:w="2610" w:type="dxa"/>
            <w:shd w:val="clear" w:color="auto" w:fill="F2F2F2" w:themeFill="background1" w:themeFillShade="F2"/>
            <w:vAlign w:val="center"/>
          </w:tcPr>
          <w:p w14:paraId="7A33709B" w14:textId="18675CB9" w:rsidR="0082759C" w:rsidRPr="00B63BA3" w:rsidRDefault="00EE50BA" w:rsidP="00F73B80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模块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273D7A2" w14:textId="6AF2B471" w:rsidR="0082759C" w:rsidRPr="00B63BA3" w:rsidRDefault="0082759C" w:rsidP="00F73B80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Req#</w:t>
            </w:r>
          </w:p>
        </w:tc>
        <w:tc>
          <w:tcPr>
            <w:tcW w:w="5816" w:type="dxa"/>
            <w:shd w:val="clear" w:color="auto" w:fill="F2F2F2" w:themeFill="background1" w:themeFillShade="F2"/>
            <w:vAlign w:val="center"/>
          </w:tcPr>
          <w:p w14:paraId="512415ED" w14:textId="18E555BA" w:rsidR="0082759C" w:rsidRPr="00B63BA3" w:rsidRDefault="00EE50BA" w:rsidP="00F73B80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4A2F46" w:rsidRPr="00B63BA3" w14:paraId="7DD05CFD" w14:textId="77777777" w:rsidTr="00B33339">
        <w:trPr>
          <w:trHeight w:val="697"/>
        </w:trPr>
        <w:tc>
          <w:tcPr>
            <w:tcW w:w="2610" w:type="dxa"/>
            <w:vAlign w:val="center"/>
          </w:tcPr>
          <w:p w14:paraId="1BECBDF0" w14:textId="2C79B9B2" w:rsidR="004A2F46" w:rsidRPr="00B63BA3" w:rsidRDefault="00EE50BA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Cs/>
                <w:sz w:val="18"/>
                <w:szCs w:val="18"/>
                <w:lang w:eastAsia="zh-CN"/>
              </w:rPr>
              <w:t>建立和维护安全的网络和系统</w:t>
            </w:r>
          </w:p>
        </w:tc>
        <w:tc>
          <w:tcPr>
            <w:tcW w:w="810" w:type="dxa"/>
            <w:vAlign w:val="center"/>
          </w:tcPr>
          <w:p w14:paraId="6CDA992B" w14:textId="3F41DA72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1</w:t>
            </w:r>
          </w:p>
          <w:p w14:paraId="78543E55" w14:textId="1B314646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816" w:type="dxa"/>
            <w:vAlign w:val="center"/>
          </w:tcPr>
          <w:p w14:paraId="0502DC57" w14:textId="2C92DEF0" w:rsidR="00EE50BA" w:rsidRPr="00B63BA3" w:rsidRDefault="00EE50BA" w:rsidP="00EE50BA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安装、维护防火墙配置以保护持卡人数据；</w:t>
            </w:r>
          </w:p>
          <w:p w14:paraId="1756F3B6" w14:textId="346EE5A5" w:rsidR="004A2F46" w:rsidRPr="00B63BA3" w:rsidRDefault="00EE50BA" w:rsidP="00EE50BA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不要对系统密码和其他安全参数使用供应商提供的默认值。</w:t>
            </w:r>
          </w:p>
        </w:tc>
      </w:tr>
      <w:tr w:rsidR="004A2F46" w:rsidRPr="00B63BA3" w14:paraId="16F62926" w14:textId="77777777" w:rsidTr="00B33339">
        <w:trPr>
          <w:trHeight w:val="501"/>
        </w:trPr>
        <w:tc>
          <w:tcPr>
            <w:tcW w:w="2610" w:type="dxa"/>
            <w:vAlign w:val="center"/>
          </w:tcPr>
          <w:p w14:paraId="3D8C47E0" w14:textId="7952D3A3" w:rsidR="004A2F46" w:rsidRPr="00B63BA3" w:rsidRDefault="00EE50BA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Cs/>
                <w:sz w:val="18"/>
                <w:szCs w:val="18"/>
                <w:lang w:eastAsia="zh-CN"/>
              </w:rPr>
              <w:t>保护持卡人数据</w:t>
            </w:r>
          </w:p>
        </w:tc>
        <w:tc>
          <w:tcPr>
            <w:tcW w:w="810" w:type="dxa"/>
            <w:vAlign w:val="center"/>
          </w:tcPr>
          <w:p w14:paraId="609757C2" w14:textId="77777777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3</w:t>
            </w:r>
          </w:p>
          <w:p w14:paraId="33A74B46" w14:textId="4C709ED7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816" w:type="dxa"/>
            <w:vAlign w:val="center"/>
          </w:tcPr>
          <w:p w14:paraId="601876F5" w14:textId="1720D8DC" w:rsidR="00EE50BA" w:rsidRPr="00B63BA3" w:rsidRDefault="00EE50BA" w:rsidP="00EE50BA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保护存储的持卡人数据</w:t>
            </w:r>
            <w:r w:rsidR="00E9483E"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；</w:t>
            </w:r>
          </w:p>
          <w:p w14:paraId="7898BF77" w14:textId="16F281E3" w:rsidR="004A2F46" w:rsidRPr="00B63BA3" w:rsidRDefault="00E9483E" w:rsidP="00EE50BA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加密持卡人数据在开放公共网络中的传输。</w:t>
            </w:r>
          </w:p>
        </w:tc>
      </w:tr>
      <w:tr w:rsidR="004A2F46" w:rsidRPr="00B63BA3" w14:paraId="77D97EE3" w14:textId="77777777" w:rsidTr="00B33339">
        <w:trPr>
          <w:trHeight w:val="588"/>
        </w:trPr>
        <w:tc>
          <w:tcPr>
            <w:tcW w:w="2610" w:type="dxa"/>
            <w:vAlign w:val="center"/>
          </w:tcPr>
          <w:p w14:paraId="7C956673" w14:textId="3CD47464" w:rsidR="004A2F46" w:rsidRPr="00B63BA3" w:rsidRDefault="00EE50BA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Cs/>
                <w:sz w:val="18"/>
                <w:szCs w:val="18"/>
                <w:lang w:eastAsia="zh-CN"/>
              </w:rPr>
              <w:t>维护漏洞管理程序</w:t>
            </w:r>
          </w:p>
        </w:tc>
        <w:tc>
          <w:tcPr>
            <w:tcW w:w="810" w:type="dxa"/>
            <w:vAlign w:val="center"/>
          </w:tcPr>
          <w:p w14:paraId="7AA41B45" w14:textId="2DB3BCFB" w:rsidR="002C4E3C" w:rsidRPr="00B63BA3" w:rsidRDefault="002C4E3C" w:rsidP="00B63BA3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5</w:t>
            </w:r>
          </w:p>
          <w:p w14:paraId="6CDBE1C4" w14:textId="0E6C4411" w:rsidR="002C4E3C" w:rsidRPr="00B63BA3" w:rsidRDefault="002C4E3C" w:rsidP="00B63BA3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816" w:type="dxa"/>
            <w:vAlign w:val="center"/>
          </w:tcPr>
          <w:p w14:paraId="7E32383D" w14:textId="7B061400" w:rsidR="00E9483E" w:rsidRPr="00B63BA3" w:rsidRDefault="00E9483E" w:rsidP="00E9483E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保护所有系统免受恶意软件攻击，并定期更新防病毒软件或程序；</w:t>
            </w:r>
          </w:p>
          <w:p w14:paraId="2CE21201" w14:textId="6074418F" w:rsidR="004A2F46" w:rsidRPr="00B63BA3" w:rsidRDefault="00E9483E" w:rsidP="00E9483E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开发和维护安全系统和应用。</w:t>
            </w:r>
          </w:p>
        </w:tc>
      </w:tr>
      <w:tr w:rsidR="004A2F46" w:rsidRPr="00B63BA3" w14:paraId="4736AA8F" w14:textId="77777777" w:rsidTr="00B33339">
        <w:trPr>
          <w:trHeight w:val="606"/>
        </w:trPr>
        <w:tc>
          <w:tcPr>
            <w:tcW w:w="2610" w:type="dxa"/>
            <w:vAlign w:val="center"/>
          </w:tcPr>
          <w:p w14:paraId="6DE5B217" w14:textId="449A82D1" w:rsidR="004A2F46" w:rsidRPr="00B63BA3" w:rsidRDefault="00EE50BA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Cs/>
                <w:sz w:val="18"/>
                <w:szCs w:val="18"/>
                <w:lang w:eastAsia="zh-CN"/>
              </w:rPr>
              <w:t>实施强有力的访问控制措施</w:t>
            </w:r>
          </w:p>
        </w:tc>
        <w:tc>
          <w:tcPr>
            <w:tcW w:w="810" w:type="dxa"/>
            <w:vAlign w:val="center"/>
          </w:tcPr>
          <w:p w14:paraId="48800C42" w14:textId="77777777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7</w:t>
            </w:r>
          </w:p>
          <w:p w14:paraId="6D229891" w14:textId="1CBAE07F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816" w:type="dxa"/>
            <w:vAlign w:val="center"/>
          </w:tcPr>
          <w:p w14:paraId="2B20F6C2" w14:textId="5810F72F" w:rsidR="00E9483E" w:rsidRPr="00B63BA3" w:rsidRDefault="00E9483E" w:rsidP="00E9483E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按业务需要限制对持卡人数据的访问；</w:t>
            </w:r>
          </w:p>
          <w:p w14:paraId="4E0F9792" w14:textId="13D08A4B" w:rsidR="004A2F46" w:rsidRPr="00B63BA3" w:rsidRDefault="00E9483E" w:rsidP="00E9483E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识别并验证对系统组件的访问。</w:t>
            </w:r>
          </w:p>
        </w:tc>
      </w:tr>
      <w:tr w:rsidR="004A2F46" w:rsidRPr="00B63BA3" w14:paraId="5632BCDA" w14:textId="77777777" w:rsidTr="00B33339">
        <w:trPr>
          <w:trHeight w:val="408"/>
        </w:trPr>
        <w:tc>
          <w:tcPr>
            <w:tcW w:w="2610" w:type="dxa"/>
            <w:vAlign w:val="center"/>
          </w:tcPr>
          <w:p w14:paraId="173A06B8" w14:textId="24218287" w:rsidR="004A2F46" w:rsidRPr="00B63BA3" w:rsidRDefault="00EE50BA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Cs/>
                <w:sz w:val="18"/>
                <w:szCs w:val="18"/>
                <w:lang w:eastAsia="zh-CN"/>
              </w:rPr>
              <w:t>定期监测和测试网络</w:t>
            </w:r>
          </w:p>
        </w:tc>
        <w:tc>
          <w:tcPr>
            <w:tcW w:w="810" w:type="dxa"/>
            <w:vAlign w:val="center"/>
          </w:tcPr>
          <w:p w14:paraId="3FBE1F96" w14:textId="6FCFA40F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5816" w:type="dxa"/>
            <w:vAlign w:val="center"/>
          </w:tcPr>
          <w:p w14:paraId="6F24147C" w14:textId="03AEB213" w:rsidR="004A2F46" w:rsidRPr="00B63BA3" w:rsidRDefault="005C28B1">
            <w:pPr>
              <w:pStyle w:val="Default"/>
              <w:rPr>
                <w:rFonts w:ascii="Times New Roman" w:eastAsiaTheme="majorEastAsia" w:hAnsi="Times New Roman" w:cs="Times New Roman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对网络资源和持卡人数据的所有访问</w:t>
            </w:r>
            <w:r w:rsidR="00C72DA4"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进行跟踪和监控</w:t>
            </w:r>
          </w:p>
        </w:tc>
      </w:tr>
    </w:tbl>
    <w:p w14:paraId="5DF67011" w14:textId="5976C269" w:rsidR="00F772DA" w:rsidRPr="00104EE7" w:rsidRDefault="004004F3" w:rsidP="00A61B1E">
      <w:pPr>
        <w:ind w:left="0" w:right="657"/>
        <w:rPr>
          <w:rFonts w:ascii="Times New Roman" w:eastAsiaTheme="majorEastAsia" w:hAnsi="Times New Roman"/>
          <w:i/>
          <w:szCs w:val="18"/>
          <w:lang w:eastAsia="zh-CN"/>
        </w:rPr>
      </w:pPr>
      <w:r w:rsidRPr="005C069A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br/>
      </w:r>
      <w:r w:rsidR="00DC3C48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780041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2</w:t>
      </w:r>
      <w:r w:rsidR="000B1DF2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: </w:t>
      </w:r>
      <w:r w:rsidR="0082759C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PCI DSS</w:t>
      </w:r>
      <w:r w:rsidR="006C59AF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</w:t>
      </w:r>
      <w:r w:rsidR="006B289B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模块描述</w:t>
      </w:r>
    </w:p>
    <w:p w14:paraId="470F0187" w14:textId="77777777" w:rsidR="004004F3" w:rsidRPr="005C069A" w:rsidRDefault="004004F3" w:rsidP="00A61B1E">
      <w:pPr>
        <w:ind w:left="0"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5FA8401" w14:textId="03D4E46E" w:rsidR="00174C08" w:rsidRPr="005C069A" w:rsidRDefault="00B84E98" w:rsidP="004F2711">
      <w:pPr>
        <w:ind w:left="0"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="00174C08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PCI DSS V3.1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标准</w:t>
      </w:r>
      <w:r w:rsidR="003E4FF0"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分析发现。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STANDARDS_EVOLUTION;STD=PCI-DSS-V3.1,MORE=true"/>
      </w:tblPr>
      <w:tblGrid>
        <w:gridCol w:w="4945"/>
        <w:gridCol w:w="1440"/>
        <w:gridCol w:w="1530"/>
        <w:gridCol w:w="1350"/>
      </w:tblGrid>
      <w:tr w:rsidR="004F2711" w:rsidRPr="005C069A" w14:paraId="52FE480F" w14:textId="77777777" w:rsidTr="00CD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4D1ED573" w14:textId="77777777" w:rsidR="004F2711" w:rsidRPr="005C069A" w:rsidRDefault="004F2711" w:rsidP="00905281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PCI-DSS-V3.1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32EF80BC" w14:textId="2930767A" w:rsidR="004F2711" w:rsidRPr="005C069A" w:rsidRDefault="00B84E98" w:rsidP="0090528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292A6B9D" w14:textId="39267E45" w:rsidR="004F2711" w:rsidRPr="005C069A" w:rsidRDefault="00B84E98" w:rsidP="0090528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5B6F2C2B" w14:textId="2FCA1627" w:rsidR="004F2711" w:rsidRPr="005C069A" w:rsidRDefault="00B84E98" w:rsidP="0090528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4F2711" w:rsidRPr="005C069A" w14:paraId="3CCCC3AB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  <w:hideMark/>
          </w:tcPr>
          <w:p w14:paraId="001F4A82" w14:textId="77777777" w:rsidR="004F2711" w:rsidRPr="005C069A" w:rsidRDefault="004F2711" w:rsidP="0090528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 w:eastAsia="zh-CN"/>
              </w:rPr>
            </w:pPr>
            <w:proofErr w:type="spellStart"/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Requirement</w:t>
            </w:r>
            <w:proofErr w:type="spellEnd"/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 xml:space="preserve">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  <w:hideMark/>
          </w:tcPr>
          <w:p w14:paraId="4B7A15A6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  <w:hideMark/>
          </w:tcPr>
          <w:p w14:paraId="259D5288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  <w:hideMark/>
          </w:tcPr>
          <w:p w14:paraId="1F73E960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</w:tr>
      <w:tr w:rsidR="004F2711" w:rsidRPr="005C069A" w14:paraId="15FE81F1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hideMark/>
          </w:tcPr>
          <w:p w14:paraId="167B4F04" w14:textId="77777777" w:rsidR="004F2711" w:rsidRPr="005C069A" w:rsidRDefault="004F2711" w:rsidP="0090528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 w:eastAsia="zh-CN"/>
              </w:rPr>
            </w:pPr>
            <w:proofErr w:type="spellStart"/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Requirement</w:t>
            </w:r>
            <w:proofErr w:type="spellEnd"/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 xml:space="preserve"> 2</w:t>
            </w:r>
          </w:p>
        </w:tc>
        <w:tc>
          <w:tcPr>
            <w:tcW w:w="1440" w:type="dxa"/>
            <w:hideMark/>
          </w:tcPr>
          <w:p w14:paraId="13930268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530" w:type="dxa"/>
            <w:hideMark/>
          </w:tcPr>
          <w:p w14:paraId="09CFFADE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350" w:type="dxa"/>
            <w:hideMark/>
          </w:tcPr>
          <w:p w14:paraId="0AD7DB23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</w:tr>
      <w:tr w:rsidR="004F2711" w:rsidRPr="005C069A" w14:paraId="3526286F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hideMark/>
          </w:tcPr>
          <w:p w14:paraId="5FCBC52E" w14:textId="77777777" w:rsidR="004F2711" w:rsidRPr="005C069A" w:rsidRDefault="004F2711" w:rsidP="0090528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…</w:t>
            </w:r>
          </w:p>
        </w:tc>
        <w:tc>
          <w:tcPr>
            <w:tcW w:w="1440" w:type="dxa"/>
            <w:hideMark/>
          </w:tcPr>
          <w:p w14:paraId="27584C41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530" w:type="dxa"/>
            <w:hideMark/>
          </w:tcPr>
          <w:p w14:paraId="01722B97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350" w:type="dxa"/>
            <w:hideMark/>
          </w:tcPr>
          <w:p w14:paraId="13FEE865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</w:tr>
    </w:tbl>
    <w:p w14:paraId="1EA5A472" w14:textId="76E8BFEC" w:rsidR="004F2711" w:rsidRPr="005C069A" w:rsidRDefault="00174C08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val="x-none" w:eastAsia="zh-CN"/>
        </w:rPr>
      </w:pPr>
      <w:r w:rsidRPr="005C069A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br/>
      </w:r>
      <w:r w:rsidR="003E4FF0" w:rsidRPr="002B0651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2B0651">
        <w:rPr>
          <w:rFonts w:ascii="Times New Roman" w:eastAsiaTheme="majorEastAsia" w:hAnsi="Times New Roman" w:hint="eastAsia"/>
          <w:i/>
          <w:szCs w:val="18"/>
          <w:lang w:eastAsia="zh-CN"/>
        </w:rPr>
        <w:t>3</w:t>
      </w:r>
      <w:r w:rsidR="004F2711" w:rsidRPr="002B0651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: PCI DSS 3.1 </w:t>
      </w:r>
      <w:r w:rsidR="003E4FF0" w:rsidRPr="002B0651">
        <w:rPr>
          <w:rFonts w:ascii="Times New Roman" w:eastAsiaTheme="majorEastAsia" w:hAnsi="Times New Roman" w:hint="eastAsia"/>
          <w:i/>
          <w:szCs w:val="18"/>
          <w:lang w:eastAsia="zh-CN"/>
        </w:rPr>
        <w:t>总结表</w:t>
      </w:r>
      <w:r w:rsidR="004F2711" w:rsidRPr="005C069A">
        <w:rPr>
          <w:rFonts w:ascii="Times New Roman" w:eastAsiaTheme="majorEastAsia" w:hAnsi="Times New Roman" w:hint="eastAsia"/>
          <w:sz w:val="22"/>
          <w:szCs w:val="22"/>
          <w:lang w:val="x-none" w:eastAsia="zh-CN"/>
        </w:rPr>
        <w:br w:type="page"/>
      </w:r>
    </w:p>
    <w:p w14:paraId="523617AA" w14:textId="41EA5425" w:rsidR="00F772DA" w:rsidRPr="005C069A" w:rsidRDefault="0082759C" w:rsidP="00F601A6">
      <w:pPr>
        <w:pStyle w:val="Heading1"/>
        <w:rPr>
          <w:rFonts w:ascii="Times New Roman" w:eastAsiaTheme="majorEastAsia" w:hAnsi="Times New Roman" w:cs="Times New Roman"/>
          <w:sz w:val="22"/>
          <w:szCs w:val="22"/>
          <w:lang w:eastAsia="zh-CN"/>
        </w:rPr>
      </w:pPr>
      <w:bookmarkStart w:id="27" w:name="_Toc11157596"/>
      <w:bookmarkStart w:id="28" w:name="_Toc14418695"/>
      <w:bookmarkStart w:id="29" w:name="_Toc14419767"/>
      <w:bookmarkStart w:id="30" w:name="_Toc14687781"/>
      <w:bookmarkStart w:id="31" w:name="_Toc14781644"/>
      <w:bookmarkStart w:id="32" w:name="_Toc15305722"/>
      <w:bookmarkStart w:id="33" w:name="_Toc20229976"/>
      <w:bookmarkStart w:id="34" w:name="_Toc20229996"/>
      <w:bookmarkStart w:id="35" w:name="_Toc23416688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PCI DSS</w:t>
      </w:r>
      <w:r w:rsidR="00B33339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Requirement 1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5A2E1E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5A2E1E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5B63F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35"/>
    </w:p>
    <w:p w14:paraId="2741C573" w14:textId="77777777" w:rsidR="002B0651" w:rsidRDefault="002B0651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ABA058A" w14:textId="0359CE08" w:rsidR="00312257" w:rsidRPr="005C069A" w:rsidRDefault="00177871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</w:t>
      </w:r>
      <w:r w:rsidR="005B1C48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 w:rsidR="005B1C48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PCI DSS V3.1 Requirement </w:t>
      </w:r>
      <w:r w:rsidR="005B1C48">
        <w:rPr>
          <w:rFonts w:ascii="Times New Roman" w:eastAsiaTheme="majorEastAsia" w:hAnsi="Times New Roman"/>
          <w:sz w:val="22"/>
          <w:szCs w:val="22"/>
          <w:lang w:eastAsia="zh-CN"/>
        </w:rPr>
        <w:t>1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1"/>
      </w:tblPr>
      <w:tblGrid>
        <w:gridCol w:w="4945"/>
        <w:gridCol w:w="1440"/>
        <w:gridCol w:w="1530"/>
        <w:gridCol w:w="1350"/>
      </w:tblGrid>
      <w:tr w:rsidR="00104EE7" w:rsidRPr="005C069A" w14:paraId="4DD926CE" w14:textId="77777777" w:rsidTr="00CD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40602C30" w:rsidR="00104EE7" w:rsidRPr="005C069A" w:rsidRDefault="00104EE7" w:rsidP="00104EE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4A559E7C" w:rsidR="00104EE7" w:rsidRPr="005C069A" w:rsidRDefault="00104EE7" w:rsidP="00104EE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139947FA" w:rsidR="00104EE7" w:rsidRPr="005C069A" w:rsidRDefault="00104EE7" w:rsidP="00104EE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77173656" w:rsidR="00104EE7" w:rsidRPr="005C069A" w:rsidRDefault="00104EE7" w:rsidP="00104EE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7023C3" w:rsidRPr="005C069A" w14:paraId="01B8CD4E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1EB29118" w14:textId="77777777" w:rsidR="007023C3" w:rsidRPr="005C069A" w:rsidRDefault="007023C3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374FA8B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5C069A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FE7912A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7023C3" w:rsidRPr="005C069A" w14:paraId="7A9F1491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9A8E308" w14:textId="77777777" w:rsidR="007023C3" w:rsidRPr="005C069A" w:rsidRDefault="007023C3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5C069A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79C84CA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7023C3" w:rsidRPr="005C069A" w14:paraId="55AD5117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3E5010D" w14:textId="77777777" w:rsidR="007023C3" w:rsidRPr="005C069A" w:rsidRDefault="007023C3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5C069A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FDE13E1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7023C3" w:rsidRPr="005C069A" w14:paraId="6E225E1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50CBB97" w14:textId="77777777" w:rsidR="007023C3" w:rsidRPr="005C069A" w:rsidRDefault="007023C3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5C069A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5E1AFCE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7023C3" w:rsidRPr="005C069A" w14:paraId="7B7682B8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7811DC8" w14:textId="77777777" w:rsidR="007023C3" w:rsidRPr="005C069A" w:rsidRDefault="007023C3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5C069A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B0860CE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666352" w:rsidRPr="005C069A" w14:paraId="6B86A60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072756D" w14:textId="10792A48" w:rsidR="00666352" w:rsidRPr="005C069A" w:rsidRDefault="00666352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020FBCBB" w14:textId="57BB67FD" w:rsidR="00666352" w:rsidRPr="005C069A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Pr="005C069A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2149AE3" w14:textId="54BEF173" w:rsidR="00666352" w:rsidRPr="005C069A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666352" w:rsidRPr="005C069A" w14:paraId="7514F640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598C813" w14:textId="65354CC1" w:rsidR="00666352" w:rsidRPr="005C069A" w:rsidRDefault="00666352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11405C8B" w14:textId="01DFA0BD" w:rsidR="00666352" w:rsidRPr="005C069A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Pr="005C069A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4B5FF6E" w14:textId="5EB87238" w:rsidR="00666352" w:rsidRPr="005C069A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666352" w:rsidRPr="005C069A" w14:paraId="13E7D47E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EF1BDC0" w14:textId="2E244109" w:rsidR="00666352" w:rsidRPr="005C069A" w:rsidRDefault="00666352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4B0972C6" w14:textId="0AA8F6FC" w:rsidR="00666352" w:rsidRPr="005C069A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Pr="005C069A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3B3FA69E" w14:textId="1B4ABDF3" w:rsidR="00666352" w:rsidRPr="005C069A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7017228E" w14:textId="77777777" w:rsidR="002E6EA3" w:rsidRPr="005C069A" w:rsidRDefault="002E6EA3" w:rsidP="0078004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  <w:lang w:val="fr-FR" w:eastAsia="zh-CN"/>
        </w:rPr>
      </w:pPr>
    </w:p>
    <w:p w14:paraId="42051392" w14:textId="490FF8C2" w:rsidR="00957C7A" w:rsidRPr="002B0651" w:rsidRDefault="00450F44" w:rsidP="00780041">
      <w:pPr>
        <w:pStyle w:val="BodyContent"/>
        <w:ind w:right="657"/>
        <w:rPr>
          <w:rFonts w:ascii="Times New Roman" w:eastAsiaTheme="majorEastAsia" w:hAnsi="Times New Roman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2E6EA3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4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:</w:t>
      </w:r>
      <w:r w:rsidR="00377C01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82759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PCI-DSS-V3</w:t>
      </w:r>
      <w:r w:rsidR="001F097D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.</w:t>
      </w:r>
      <w:r w:rsidR="0082759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1-Req1</w:t>
      </w:r>
      <w:r w:rsidR="00E8474D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2A8CF250" w14:textId="32FF8864" w:rsidR="0082759C" w:rsidRPr="005C069A" w:rsidRDefault="0082759C" w:rsidP="0078004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  <w:lang w:val="fr-FR" w:eastAsia="zh-CN"/>
        </w:rPr>
      </w:pPr>
    </w:p>
    <w:p w14:paraId="24AC4EF0" w14:textId="5B3FEB2D" w:rsidR="0082759C" w:rsidRPr="005C069A" w:rsidRDefault="0082759C" w:rsidP="00F601A6">
      <w:pPr>
        <w:pStyle w:val="Heading1"/>
        <w:rPr>
          <w:rFonts w:ascii="Times New Roman" w:eastAsiaTheme="majorEastAsia" w:hAnsi="Times New Roman" w:cs="Times New Roman"/>
          <w:sz w:val="22"/>
          <w:szCs w:val="22"/>
          <w:lang w:eastAsia="zh-CN"/>
        </w:rPr>
      </w:pPr>
      <w:bookmarkStart w:id="36" w:name="_Toc11157597"/>
      <w:bookmarkStart w:id="37" w:name="_Toc14418696"/>
      <w:bookmarkStart w:id="38" w:name="_Toc14419768"/>
      <w:bookmarkStart w:id="39" w:name="_Toc14687782"/>
      <w:bookmarkStart w:id="40" w:name="_Toc14781645"/>
      <w:bookmarkStart w:id="41" w:name="_Toc15305723"/>
      <w:bookmarkStart w:id="42" w:name="_Toc20229977"/>
      <w:bookmarkStart w:id="43" w:name="_Toc20229997"/>
      <w:bookmarkStart w:id="44" w:name="_Toc23416689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</w:t>
      </w:r>
      <w:bookmarkEnd w:id="36"/>
      <w:bookmarkEnd w:id="37"/>
      <w:bookmarkEnd w:id="38"/>
      <w:bookmarkEnd w:id="39"/>
      <w:bookmarkEnd w:id="40"/>
      <w:r w:rsidR="00F601A6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2</w:t>
      </w:r>
      <w:bookmarkEnd w:id="41"/>
      <w:bookmarkEnd w:id="42"/>
      <w:bookmarkEnd w:id="43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44"/>
    </w:p>
    <w:p w14:paraId="554933EE" w14:textId="77777777" w:rsidR="002E6EA3" w:rsidRPr="005C069A" w:rsidRDefault="002E6EA3" w:rsidP="0082759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5051BFF0" w14:textId="67979210" w:rsidR="006177D4" w:rsidRPr="005C069A" w:rsidRDefault="005B1C48" w:rsidP="006177D4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82759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82759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1 Requirement </w:t>
      </w:r>
      <w:r w:rsidR="00F601A6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2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2"/>
      </w:tblPr>
      <w:tblGrid>
        <w:gridCol w:w="4945"/>
        <w:gridCol w:w="1440"/>
        <w:gridCol w:w="1530"/>
        <w:gridCol w:w="1350"/>
      </w:tblGrid>
      <w:tr w:rsidR="00E36FBC" w:rsidRPr="005C069A" w14:paraId="54169050" w14:textId="77777777" w:rsidTr="00CD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9C6B638" w14:textId="040914EA" w:rsidR="00E36FBC" w:rsidRPr="005C069A" w:rsidRDefault="00E36FBC" w:rsidP="00E36FBC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7496A6D" w14:textId="5F5EF8BB" w:rsidR="00E36FBC" w:rsidRPr="005C069A" w:rsidRDefault="00E36FBC" w:rsidP="00E36FB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6847BA4" w14:textId="14F3887F" w:rsidR="00E36FBC" w:rsidRPr="005C069A" w:rsidRDefault="00E36FBC" w:rsidP="00E36FB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3880437" w14:textId="62334DE5" w:rsidR="00E36FBC" w:rsidRPr="005C069A" w:rsidRDefault="00E36FBC" w:rsidP="00E36FB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82759C" w:rsidRPr="005C069A" w14:paraId="19551905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00AB4135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4F13032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3D2D2DE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79F078BE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05E85946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0ADA25D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503AC9E9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A60E0DC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19F435E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6E98F5A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DB58A1A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787FDFB5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CB621E8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523FA48F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32F6ABF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D14596F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10B7F4D5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C384C71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6D98CAE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00523A6C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C307B93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2B018381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41EC22E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5B0C4224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31172976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D97DE74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763E0233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3E742B5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9F6EE0D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74D4C6A8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09E6B4F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38878E91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375147C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D9FC1A5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4697F66A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1D614A4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2CE2A9ED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E9DB47B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53217BD2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413EE5CE" w14:textId="77777777" w:rsidR="002E6EA3" w:rsidRPr="005C069A" w:rsidRDefault="002E6EA3" w:rsidP="0082759C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  <w:lang w:val="fr-FR" w:eastAsia="zh-CN"/>
        </w:rPr>
      </w:pPr>
    </w:p>
    <w:p w14:paraId="6ACD19BC" w14:textId="7206838A" w:rsidR="0082759C" w:rsidRPr="002B0651" w:rsidRDefault="00306A7A" w:rsidP="0082759C">
      <w:pPr>
        <w:pStyle w:val="BodyContent"/>
        <w:ind w:right="657"/>
        <w:rPr>
          <w:rFonts w:ascii="Times New Roman" w:eastAsiaTheme="majorEastAsia" w:hAnsi="Times New Roman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2E6EA3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5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82759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PCI-DSS-V3.1-Req</w:t>
      </w:r>
      <w:r w:rsidR="006462D1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2</w:t>
      </w:r>
      <w:r w:rsidR="0082759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68D70516" w14:textId="3CC175AE" w:rsidR="002C4E3C" w:rsidRPr="005C069A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val="fr-FR" w:eastAsia="zh-CN"/>
        </w:rPr>
      </w:pPr>
    </w:p>
    <w:p w14:paraId="12988EFB" w14:textId="77777777" w:rsidR="002C4E3C" w:rsidRPr="005C069A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br w:type="page"/>
      </w:r>
    </w:p>
    <w:p w14:paraId="1A560F57" w14:textId="0F9AB9A9" w:rsidR="002C4E3C" w:rsidRPr="005C069A" w:rsidRDefault="002C4E3C" w:rsidP="00A7254D">
      <w:pPr>
        <w:pStyle w:val="Heading1"/>
        <w:rPr>
          <w:rFonts w:ascii="Times New Roman" w:eastAsiaTheme="majorEastAsia" w:hAnsi="Times New Roman" w:cs="Times New Roman"/>
          <w:sz w:val="22"/>
          <w:szCs w:val="22"/>
          <w:lang w:eastAsia="zh-CN"/>
        </w:rPr>
      </w:pPr>
      <w:bookmarkStart w:id="45" w:name="_Toc11157598"/>
      <w:bookmarkStart w:id="46" w:name="_Toc14418697"/>
      <w:bookmarkStart w:id="47" w:name="_Toc14419769"/>
      <w:bookmarkStart w:id="48" w:name="_Toc14687783"/>
      <w:bookmarkStart w:id="49" w:name="_Toc14781646"/>
      <w:bookmarkStart w:id="50" w:name="_Toc15305724"/>
      <w:bookmarkStart w:id="51" w:name="_Toc20229978"/>
      <w:bookmarkStart w:id="52" w:name="_Toc20229998"/>
      <w:bookmarkStart w:id="53" w:name="_Toc23416690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3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53"/>
    </w:p>
    <w:p w14:paraId="0A58A479" w14:textId="77777777" w:rsidR="00905281" w:rsidRPr="005C069A" w:rsidRDefault="00905281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D18C4D8" w14:textId="3D63FA3A" w:rsidR="006177D4" w:rsidRPr="005C069A" w:rsidRDefault="00046C8D" w:rsidP="006177D4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3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3"/>
      </w:tblPr>
      <w:tblGrid>
        <w:gridCol w:w="4945"/>
        <w:gridCol w:w="1440"/>
        <w:gridCol w:w="1530"/>
        <w:gridCol w:w="1350"/>
      </w:tblGrid>
      <w:tr w:rsidR="00E36FBC" w:rsidRPr="005C069A" w14:paraId="2ADA9BDF" w14:textId="77777777" w:rsidTr="00CD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E305AE3" w14:textId="5D9CEF44" w:rsidR="00E36FBC" w:rsidRPr="005C069A" w:rsidRDefault="00E36FBC" w:rsidP="00E36FBC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01B8405" w14:textId="1094D666" w:rsidR="00E36FBC" w:rsidRPr="005C069A" w:rsidRDefault="00E36FBC" w:rsidP="00E36FB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AA46739" w14:textId="2B93B055" w:rsidR="00E36FBC" w:rsidRPr="005C069A" w:rsidRDefault="00E36FBC" w:rsidP="00E36FB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189A0C" w14:textId="4BC8DE9E" w:rsidR="00E36FBC" w:rsidRPr="005C069A" w:rsidRDefault="00E36FBC" w:rsidP="00E36FB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52BD1EA2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1F9A87DD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65AF89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AFE6688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3CB04E6A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2E02A0E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C4D1CCC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75567FD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2728098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DBC10DF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655A3137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CBA3C4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7FA6ED1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1E29D3E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DB7202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69EEB26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01F0723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5161A2BB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9ACB1AF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1294091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0D290F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9AFB692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04FBC78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A211F6A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3BEFBE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FAEAEFC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90FB7C9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5B0A570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6B8EDE3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F8AECE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F3710C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B7BD064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47F653CF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FFA10FA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76A2C6C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F407800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E8AE767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01DC16B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3610C9A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D2D55C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7702E8D4" w14:textId="77777777" w:rsidR="00905281" w:rsidRPr="005C069A" w:rsidRDefault="00905281" w:rsidP="002C4E3C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  <w:lang w:val="fr-FR" w:eastAsia="zh-CN"/>
        </w:rPr>
      </w:pPr>
    </w:p>
    <w:p w14:paraId="437D51CD" w14:textId="74496514" w:rsidR="002C4E3C" w:rsidRPr="002B0651" w:rsidRDefault="00306A7A" w:rsidP="002C4E3C">
      <w:pPr>
        <w:pStyle w:val="BodyContent"/>
        <w:ind w:right="657"/>
        <w:rPr>
          <w:rFonts w:ascii="Times New Roman" w:eastAsiaTheme="majorEastAsia" w:hAnsi="Times New Roman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905281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6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PCI-DSS-V3.1-Req3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71CF6314" w14:textId="0A0076BA" w:rsidR="0082759C" w:rsidRPr="005C069A" w:rsidRDefault="0082759C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val="fr-FR" w:eastAsia="zh-CN"/>
        </w:rPr>
      </w:pPr>
    </w:p>
    <w:p w14:paraId="46D38589" w14:textId="38F8A506" w:rsidR="002C4E3C" w:rsidRPr="005C069A" w:rsidRDefault="002C4E3C" w:rsidP="00A7254D">
      <w:pPr>
        <w:pStyle w:val="Heading1"/>
        <w:rPr>
          <w:rFonts w:ascii="Times New Roman" w:eastAsiaTheme="majorEastAsia" w:hAnsi="Times New Roman" w:cs="Times New Roman"/>
          <w:sz w:val="22"/>
          <w:szCs w:val="22"/>
          <w:lang w:eastAsia="zh-CN"/>
        </w:rPr>
      </w:pPr>
      <w:bookmarkStart w:id="54" w:name="_Toc11157599"/>
      <w:bookmarkStart w:id="55" w:name="_Toc14418698"/>
      <w:bookmarkStart w:id="56" w:name="_Toc14419770"/>
      <w:bookmarkStart w:id="57" w:name="_Toc14687784"/>
      <w:bookmarkStart w:id="58" w:name="_Toc14781647"/>
      <w:bookmarkStart w:id="59" w:name="_Toc15305725"/>
      <w:bookmarkStart w:id="60" w:name="_Toc20229979"/>
      <w:bookmarkStart w:id="61" w:name="_Toc20229999"/>
      <w:bookmarkStart w:id="62" w:name="_Toc23416691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4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62"/>
    </w:p>
    <w:p w14:paraId="0C6FA653" w14:textId="77777777" w:rsidR="00905281" w:rsidRPr="005C069A" w:rsidRDefault="00905281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BB6A08D" w14:textId="7AC70AA4" w:rsidR="002C4E3C" w:rsidRPr="005C069A" w:rsidRDefault="00046C8D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4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4"/>
      </w:tblPr>
      <w:tblGrid>
        <w:gridCol w:w="4945"/>
        <w:gridCol w:w="1440"/>
        <w:gridCol w:w="1530"/>
        <w:gridCol w:w="1350"/>
      </w:tblGrid>
      <w:tr w:rsidR="00E36FBC" w:rsidRPr="005C069A" w14:paraId="2A6CE2FA" w14:textId="77777777" w:rsidTr="00CD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83A1B82" w14:textId="0B74943B" w:rsidR="00E36FBC" w:rsidRPr="005C069A" w:rsidRDefault="00E36FBC" w:rsidP="00E36FBC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83E45B6" w14:textId="21E356F3" w:rsidR="00E36FBC" w:rsidRPr="005C069A" w:rsidRDefault="00E36FBC" w:rsidP="00E36FB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80517C8" w14:textId="62DFD61F" w:rsidR="00E36FBC" w:rsidRPr="005C069A" w:rsidRDefault="00E36FBC" w:rsidP="00E36FB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66E2421" w14:textId="1B81F0DA" w:rsidR="00E36FBC" w:rsidRPr="005C069A" w:rsidRDefault="00E36FBC" w:rsidP="00E36FB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6F65D657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2E4C5442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1492DBC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F6C6342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6C28AC45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F5A3F52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0DCAA7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1C8354A5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552FC21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B9F750E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20E5DB18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43C378E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552C2BB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A95B8E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CE2B92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5B0BBBC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D12FDF6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4CA5A2D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9647E67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F51F1A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5A22800C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81EDEF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335C37AB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3D06CB7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DE7A14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CABCBEF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8973E19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5D363AF1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480251E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31CA32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6DFEBC3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5BB7594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239A7BDE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88EC9F6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8E6EC2A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19AEBFAA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0880D61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5E763C7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8F9C511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10A0D5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6E43E972" w14:textId="77777777" w:rsidR="00905281" w:rsidRPr="005C069A" w:rsidRDefault="00905281" w:rsidP="002C4E3C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  <w:lang w:val="fr-FR" w:eastAsia="zh-CN"/>
        </w:rPr>
      </w:pPr>
    </w:p>
    <w:p w14:paraId="6EE8DF7A" w14:textId="5091CF38" w:rsidR="002C4E3C" w:rsidRPr="002B0651" w:rsidRDefault="009544AC" w:rsidP="002C4E3C">
      <w:pPr>
        <w:pStyle w:val="BodyContent"/>
        <w:ind w:right="657"/>
        <w:rPr>
          <w:rFonts w:ascii="Times New Roman" w:eastAsiaTheme="majorEastAsia" w:hAnsi="Times New Roman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905281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7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PCI-DSS-V3.1-Req4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3D866813" w14:textId="77777777" w:rsidR="002C4E3C" w:rsidRPr="005C069A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br w:type="page"/>
      </w:r>
    </w:p>
    <w:p w14:paraId="17550430" w14:textId="108DDA1D" w:rsidR="002C4E3C" w:rsidRPr="005C069A" w:rsidRDefault="002C4E3C" w:rsidP="00A7254D">
      <w:pPr>
        <w:pStyle w:val="Heading1"/>
        <w:rPr>
          <w:rFonts w:ascii="Times New Roman" w:eastAsiaTheme="majorEastAsia" w:hAnsi="Times New Roman" w:cs="Times New Roman"/>
          <w:sz w:val="22"/>
          <w:szCs w:val="22"/>
          <w:lang w:eastAsia="zh-CN"/>
        </w:rPr>
      </w:pPr>
      <w:bookmarkStart w:id="63" w:name="_Toc11157600"/>
      <w:bookmarkStart w:id="64" w:name="_Toc14418699"/>
      <w:bookmarkStart w:id="65" w:name="_Toc14419771"/>
      <w:bookmarkStart w:id="66" w:name="_Toc14687785"/>
      <w:bookmarkStart w:id="67" w:name="_Toc14781648"/>
      <w:bookmarkStart w:id="68" w:name="_Toc15305726"/>
      <w:bookmarkStart w:id="69" w:name="_Toc20229980"/>
      <w:bookmarkStart w:id="70" w:name="_Toc20230000"/>
      <w:bookmarkStart w:id="71" w:name="_Toc23416692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5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71"/>
    </w:p>
    <w:p w14:paraId="70942C11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38E66DA" w14:textId="56DE7BA4" w:rsidR="002C4E3C" w:rsidRPr="005C069A" w:rsidRDefault="00046C8D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5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5"/>
      </w:tblPr>
      <w:tblGrid>
        <w:gridCol w:w="4945"/>
        <w:gridCol w:w="1440"/>
        <w:gridCol w:w="1530"/>
        <w:gridCol w:w="1350"/>
      </w:tblGrid>
      <w:tr w:rsidR="00E36FBC" w:rsidRPr="005C069A" w14:paraId="643AB43E" w14:textId="77777777" w:rsidTr="00CD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90C99A0" w14:textId="092B83F8" w:rsidR="00E36FBC" w:rsidRPr="005C069A" w:rsidRDefault="00E36FBC" w:rsidP="00E36FBC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36E868F" w14:textId="706533F0" w:rsidR="00E36FBC" w:rsidRPr="005C069A" w:rsidRDefault="00E36FBC" w:rsidP="00E36FB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22D0A77" w14:textId="3F72C4B4" w:rsidR="00E36FBC" w:rsidRPr="005C069A" w:rsidRDefault="00E36FBC" w:rsidP="00E36FB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4F77470" w14:textId="272B5114" w:rsidR="00E36FBC" w:rsidRPr="005C069A" w:rsidRDefault="00E36FBC" w:rsidP="00E36FB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06DB1ED1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3B219A4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3282A8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06F522C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05436DE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76807B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F39F5BE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0D954E3F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3E780A8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533F889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2D9B1D02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CFC9872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01714AA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2487D51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1FC782C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17C7E96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2B49438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54A6EE8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31A78A2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992976C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192E9CF4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B519564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33DD050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116C65E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1C4E26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AA38F11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C480912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6290B581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648FF80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22AAFB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3078BE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FB450A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3385E59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2C6898F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597FE6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F724A52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38E4E78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4565249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43A7EC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31DF5F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5BDD1D17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  <w:lang w:val="fr-FR" w:eastAsia="zh-CN"/>
        </w:rPr>
      </w:pPr>
    </w:p>
    <w:p w14:paraId="714B3047" w14:textId="7F854BBA" w:rsidR="002C4E3C" w:rsidRPr="002B0651" w:rsidRDefault="009544AC" w:rsidP="002C4E3C">
      <w:pPr>
        <w:pStyle w:val="BodyContent"/>
        <w:ind w:right="657"/>
        <w:rPr>
          <w:rFonts w:ascii="Times New Roman" w:eastAsiaTheme="majorEastAsia" w:hAnsi="Times New Roman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BD622E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8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</w:t>
      </w:r>
      <w:r w:rsidR="001F097D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.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1-Req5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24110714" w14:textId="6A23C67C" w:rsidR="0034496C" w:rsidRPr="005C069A" w:rsidRDefault="0034496C" w:rsidP="0034496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val="fr-FR" w:eastAsia="zh-CN"/>
        </w:rPr>
      </w:pPr>
    </w:p>
    <w:p w14:paraId="34ED6C1A" w14:textId="1233D840" w:rsidR="002C4E3C" w:rsidRPr="005C069A" w:rsidRDefault="002C4E3C" w:rsidP="00A7254D">
      <w:pPr>
        <w:pStyle w:val="Heading1"/>
        <w:rPr>
          <w:rFonts w:ascii="Times New Roman" w:eastAsiaTheme="majorEastAsia" w:hAnsi="Times New Roman" w:cs="Times New Roman"/>
          <w:sz w:val="22"/>
          <w:szCs w:val="22"/>
          <w:lang w:eastAsia="zh-CN"/>
        </w:rPr>
      </w:pPr>
      <w:bookmarkStart w:id="72" w:name="_Toc11157601"/>
      <w:bookmarkStart w:id="73" w:name="_Toc14418700"/>
      <w:bookmarkStart w:id="74" w:name="_Toc14419772"/>
      <w:bookmarkStart w:id="75" w:name="_Toc14687786"/>
      <w:bookmarkStart w:id="76" w:name="_Toc14781649"/>
      <w:bookmarkStart w:id="77" w:name="_Toc15305727"/>
      <w:bookmarkStart w:id="78" w:name="_Toc20229981"/>
      <w:bookmarkStart w:id="79" w:name="_Toc20230001"/>
      <w:bookmarkStart w:id="80" w:name="_Toc23416693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6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80"/>
    </w:p>
    <w:p w14:paraId="32DE61E3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358F61E" w14:textId="4998D73C" w:rsidR="002C4E3C" w:rsidRPr="005C069A" w:rsidRDefault="00046C8D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6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6"/>
      </w:tblPr>
      <w:tblGrid>
        <w:gridCol w:w="4945"/>
        <w:gridCol w:w="1440"/>
        <w:gridCol w:w="1530"/>
        <w:gridCol w:w="1350"/>
      </w:tblGrid>
      <w:tr w:rsidR="00CA48A8" w:rsidRPr="005C069A" w14:paraId="70542B0A" w14:textId="77777777" w:rsidTr="00CD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6E69A1D" w14:textId="4EAC6D24" w:rsidR="00CA48A8" w:rsidRPr="005C069A" w:rsidRDefault="00CA48A8" w:rsidP="00CA48A8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7B333BB" w14:textId="0B2CC08E" w:rsidR="00CA48A8" w:rsidRPr="005C069A" w:rsidRDefault="00CA48A8" w:rsidP="00CA48A8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D48E09" w14:textId="120D80AB" w:rsidR="00CA48A8" w:rsidRPr="005C069A" w:rsidRDefault="00CA48A8" w:rsidP="00CA48A8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559C7D5" w14:textId="4D5E7C09" w:rsidR="00CA48A8" w:rsidRPr="005C069A" w:rsidRDefault="00CA48A8" w:rsidP="00CA48A8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1429B6FE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680417B7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00EB5B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F5D7549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F694285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2E4802D9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F5DFD7A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73D1E49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63A982B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0EC8F7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F01D77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BA21108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33741D5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896B71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8FA224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DBB082A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4B473C9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69CAA14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D9A615C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695D93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F29207A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B3536C3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138281E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0BF2596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0119FB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145C900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7CF988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321A387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2F548DC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6F8DDAB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FFB625D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E0D80FB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2719F86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A5A3086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104609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2B6A7C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9F9893C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2512C1F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BA76A7B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0ACDD6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1FEED745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  <w:lang w:val="fr-FR" w:eastAsia="zh-CN"/>
        </w:rPr>
      </w:pPr>
    </w:p>
    <w:p w14:paraId="45C06867" w14:textId="53AA469D" w:rsidR="002C4E3C" w:rsidRPr="002B0651" w:rsidRDefault="009544AC" w:rsidP="002C4E3C">
      <w:pPr>
        <w:pStyle w:val="BodyContent"/>
        <w:ind w:right="657"/>
        <w:rPr>
          <w:rFonts w:ascii="Times New Roman" w:eastAsiaTheme="majorEastAsia" w:hAnsi="Times New Roman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BD622E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9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PCI-DSS-V3.1-Req6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79827B01" w14:textId="7F9C7527" w:rsidR="002C4E3C" w:rsidRPr="005C069A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color w:val="000000"/>
          <w:sz w:val="22"/>
          <w:szCs w:val="22"/>
          <w:lang w:val="fr-FR" w:eastAsia="zh-CN"/>
        </w:rPr>
        <w:br w:type="page"/>
      </w:r>
    </w:p>
    <w:p w14:paraId="24BCCE1C" w14:textId="7EDD5011" w:rsidR="002C4E3C" w:rsidRPr="005C069A" w:rsidRDefault="00B33339" w:rsidP="00A7254D">
      <w:pPr>
        <w:pStyle w:val="Heading1"/>
        <w:rPr>
          <w:rFonts w:ascii="Times New Roman" w:eastAsiaTheme="majorEastAsia" w:hAnsi="Times New Roman" w:cs="Times New Roman"/>
          <w:sz w:val="22"/>
          <w:szCs w:val="22"/>
          <w:lang w:eastAsia="zh-CN"/>
        </w:rPr>
      </w:pPr>
      <w:bookmarkStart w:id="81" w:name="_Toc11157602"/>
      <w:bookmarkStart w:id="82" w:name="_Toc14418701"/>
      <w:bookmarkStart w:id="83" w:name="_Toc14419773"/>
      <w:bookmarkStart w:id="84" w:name="_Toc14687787"/>
      <w:bookmarkStart w:id="85" w:name="_Toc14781650"/>
      <w:bookmarkStart w:id="86" w:name="_Toc15305728"/>
      <w:bookmarkStart w:id="87" w:name="_Toc20229982"/>
      <w:bookmarkStart w:id="88" w:name="_Toc20230002"/>
      <w:r>
        <w:rPr>
          <w:rFonts w:ascii="Times New Roman" w:eastAsiaTheme="majorEastAsia" w:hAnsi="Times New Roman" w:cs="Times New Roman"/>
          <w:sz w:val="22"/>
          <w:szCs w:val="22"/>
          <w:lang w:eastAsia="zh-CN"/>
        </w:rPr>
        <w:lastRenderedPageBreak/>
        <w:t xml:space="preserve"> </w:t>
      </w:r>
      <w:bookmarkStart w:id="89" w:name="_Toc23416694"/>
      <w:r w:rsidR="002C4E3C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PCI DSS </w:t>
      </w:r>
      <w:r w:rsidR="002C4E3C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2C4E3C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7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89"/>
    </w:p>
    <w:p w14:paraId="11A7AA25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7A3BBBB9" w14:textId="04651E46" w:rsidR="002C4E3C" w:rsidRPr="005C069A" w:rsidRDefault="00046C8D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7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7"/>
      </w:tblPr>
      <w:tblGrid>
        <w:gridCol w:w="4945"/>
        <w:gridCol w:w="1440"/>
        <w:gridCol w:w="1530"/>
        <w:gridCol w:w="1350"/>
      </w:tblGrid>
      <w:tr w:rsidR="005B035C" w:rsidRPr="005C069A" w14:paraId="572BBF47" w14:textId="77777777" w:rsidTr="00CD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9D97D9" w14:textId="0C325CEC" w:rsidR="005B035C" w:rsidRPr="005C069A" w:rsidRDefault="005B035C" w:rsidP="005B035C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8D7528D" w14:textId="06811006" w:rsidR="005B035C" w:rsidRPr="005C069A" w:rsidRDefault="005B035C" w:rsidP="005B035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786A239" w14:textId="4531FA62" w:rsidR="005B035C" w:rsidRPr="005C069A" w:rsidRDefault="005B035C" w:rsidP="005B035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30A249F" w14:textId="48625559" w:rsidR="005B035C" w:rsidRPr="005C069A" w:rsidRDefault="005B035C" w:rsidP="005B035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1F552E7A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4455E6A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E7D6E2E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CF89D53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08B83EF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09319CF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1E4CB8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615FA46C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D33A28B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30EF8A2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BE98C8D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65203C6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23679A3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89447A2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B8D044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0ED5F6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9C1F3FC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30B9E0A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65EBC21A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082471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CED0CF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D718812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377E075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8EC3E30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A1AB06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620E57F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D1670FC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60F961EA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A2E3D46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3AF19C8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7089938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B5224D4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795BC16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016F42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BA0E89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9282CEF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FEAA613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17F2119A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C9A0D99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D08797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042B62ED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  <w:lang w:val="fr-FR" w:eastAsia="zh-CN"/>
        </w:rPr>
      </w:pPr>
    </w:p>
    <w:p w14:paraId="539FDEB0" w14:textId="5847F2BD" w:rsidR="002C4E3C" w:rsidRPr="002B0651" w:rsidRDefault="004E1517" w:rsidP="002C4E3C">
      <w:pPr>
        <w:pStyle w:val="BodyContent"/>
        <w:ind w:right="657"/>
        <w:rPr>
          <w:rFonts w:ascii="Times New Roman" w:eastAsiaTheme="majorEastAsia" w:hAnsi="Times New Roman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</w:t>
      </w:r>
      <w:r w:rsidR="00BD622E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0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</w:t>
      </w:r>
      <w:r w:rsidR="001F097D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.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1-Req7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76115A32" w14:textId="5C8C986C" w:rsidR="002C4E3C" w:rsidRPr="005C069A" w:rsidRDefault="002C4E3C" w:rsidP="00A7254D">
      <w:pPr>
        <w:pStyle w:val="Heading1"/>
        <w:rPr>
          <w:rFonts w:ascii="Times New Roman" w:eastAsiaTheme="majorEastAsia" w:hAnsi="Times New Roman" w:cs="Times New Roman"/>
          <w:sz w:val="22"/>
          <w:szCs w:val="22"/>
          <w:lang w:eastAsia="zh-CN"/>
        </w:rPr>
      </w:pPr>
      <w:bookmarkStart w:id="90" w:name="_Toc11157603"/>
      <w:bookmarkStart w:id="91" w:name="_Toc14418702"/>
      <w:bookmarkStart w:id="92" w:name="_Toc14419774"/>
      <w:bookmarkStart w:id="93" w:name="_Toc14687788"/>
      <w:bookmarkStart w:id="94" w:name="_Toc14781651"/>
      <w:bookmarkStart w:id="95" w:name="_Toc15305729"/>
      <w:bookmarkStart w:id="96" w:name="_Toc20229983"/>
      <w:bookmarkStart w:id="97" w:name="_Toc20230003"/>
      <w:bookmarkStart w:id="98" w:name="_Toc23416695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</w:t>
      </w:r>
      <w:r w:rsidR="00AD44F0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Requirement 8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98"/>
    </w:p>
    <w:p w14:paraId="5DDC3E05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2BE2907" w14:textId="3AFFDA43" w:rsidR="002C4E3C" w:rsidRPr="005C069A" w:rsidRDefault="00046C8D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1 Requirement </w:t>
      </w:r>
      <w:r w:rsidR="00AD44F0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8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8"/>
      </w:tblPr>
      <w:tblGrid>
        <w:gridCol w:w="4855"/>
        <w:gridCol w:w="1440"/>
        <w:gridCol w:w="1530"/>
        <w:gridCol w:w="1440"/>
      </w:tblGrid>
      <w:tr w:rsidR="000E4FB6" w:rsidRPr="005C069A" w14:paraId="7052FE90" w14:textId="77777777" w:rsidTr="00CD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438A492" w14:textId="02E89868" w:rsidR="000E4FB6" w:rsidRPr="005C069A" w:rsidRDefault="000E4FB6" w:rsidP="000E4FB6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C0E4344" w14:textId="0EC2E166" w:rsidR="000E4FB6" w:rsidRPr="005C069A" w:rsidRDefault="000E4FB6" w:rsidP="000E4FB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375375" w14:textId="70DF1311" w:rsidR="000E4FB6" w:rsidRPr="005C069A" w:rsidRDefault="000E4FB6" w:rsidP="000E4FB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7897B7A" w14:textId="3C657A06" w:rsidR="000E4FB6" w:rsidRPr="005C069A" w:rsidRDefault="000E4FB6" w:rsidP="000E4FB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2A7F3CD7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tcBorders>
              <w:top w:val="single" w:sz="12" w:space="0" w:color="B2B9FF"/>
            </w:tcBorders>
          </w:tcPr>
          <w:p w14:paraId="3AFCD54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08E94C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8ED7E0A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5A091BE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124263A7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E4DBD2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375D573B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2E84DC6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74FC688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536262FA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7F5AD1A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46FE711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A459DD5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4BC4AE5F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68F6E641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07C0351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3097DC85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CF3A698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3A4AF71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99562C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2EC39D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1B7381A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9411B37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11BDCE05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522EBFA1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2FAE7F3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5EA11A9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6585C701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58305B6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612DA18E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67A551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7E1EFF6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63957DC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60EC380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2786AA8D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E9BB5F4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26A024AA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68AB4B1F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0E6DDB67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14870100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  <w:lang w:val="fr-FR" w:eastAsia="zh-CN"/>
        </w:rPr>
      </w:pPr>
    </w:p>
    <w:p w14:paraId="1D59566C" w14:textId="37CC86E7" w:rsidR="002C4E3C" w:rsidRPr="002B0651" w:rsidRDefault="004E1517" w:rsidP="002C4E3C">
      <w:pPr>
        <w:pStyle w:val="BodyContent"/>
        <w:ind w:right="657"/>
        <w:rPr>
          <w:rFonts w:ascii="Times New Roman" w:eastAsiaTheme="majorEastAsia" w:hAnsi="Times New Roman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AD44F0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</w:t>
      </w:r>
      <w:r w:rsidR="00BD622E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: </w:t>
      </w:r>
      <w:r w:rsidR="00AD44F0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PCI-DSS-V3.1-Req8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64F53328" w14:textId="77777777" w:rsidR="00AD44F0" w:rsidRPr="005C069A" w:rsidRDefault="00AD44F0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br w:type="page"/>
      </w:r>
    </w:p>
    <w:p w14:paraId="19E24C11" w14:textId="592EC161" w:rsidR="00AD44F0" w:rsidRPr="005C069A" w:rsidRDefault="00AD44F0" w:rsidP="00A7254D">
      <w:pPr>
        <w:pStyle w:val="Heading1"/>
        <w:rPr>
          <w:rFonts w:ascii="Times New Roman" w:eastAsiaTheme="majorEastAsia" w:hAnsi="Times New Roman" w:cs="Times New Roman"/>
          <w:sz w:val="22"/>
          <w:szCs w:val="22"/>
          <w:lang w:eastAsia="zh-CN"/>
        </w:rPr>
      </w:pPr>
      <w:bookmarkStart w:id="99" w:name="_Toc11157604"/>
      <w:bookmarkStart w:id="100" w:name="_Toc14418703"/>
      <w:bookmarkStart w:id="101" w:name="_Toc14419775"/>
      <w:bookmarkStart w:id="102" w:name="_Toc14687789"/>
      <w:bookmarkStart w:id="103" w:name="_Toc14781652"/>
      <w:bookmarkStart w:id="104" w:name="_Toc15305730"/>
      <w:bookmarkStart w:id="105" w:name="_Toc20229984"/>
      <w:bookmarkStart w:id="106" w:name="_Toc20230004"/>
      <w:bookmarkStart w:id="107" w:name="_Toc23416696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10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107"/>
    </w:p>
    <w:p w14:paraId="3209FE46" w14:textId="77777777" w:rsidR="00BD622E" w:rsidRPr="005C069A" w:rsidRDefault="00BD622E" w:rsidP="00AD44F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98CD523" w14:textId="0C65DDEF" w:rsidR="00AD44F0" w:rsidRPr="005C069A" w:rsidRDefault="00046C8D" w:rsidP="00AD44F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AD44F0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AD44F0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10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10"/>
      </w:tblPr>
      <w:tblGrid>
        <w:gridCol w:w="4945"/>
        <w:gridCol w:w="1440"/>
        <w:gridCol w:w="1530"/>
        <w:gridCol w:w="1350"/>
      </w:tblGrid>
      <w:tr w:rsidR="000E4FB6" w:rsidRPr="005C069A" w14:paraId="0DD335C1" w14:textId="77777777" w:rsidTr="00CD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AD95297" w14:textId="134131EF" w:rsidR="000E4FB6" w:rsidRPr="005C069A" w:rsidRDefault="000E4FB6" w:rsidP="000E4FB6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E425183" w14:textId="7F6774BA" w:rsidR="000E4FB6" w:rsidRPr="005C069A" w:rsidRDefault="000E4FB6" w:rsidP="000E4FB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13DBC39" w14:textId="7BCB3967" w:rsidR="000E4FB6" w:rsidRPr="005C069A" w:rsidRDefault="000E4FB6" w:rsidP="000E4FB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86AA1EF" w14:textId="6DBD6EEB" w:rsidR="000E4FB6" w:rsidRPr="005C069A" w:rsidRDefault="000E4FB6" w:rsidP="000E4FB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AD44F0" w:rsidRPr="005C069A" w14:paraId="73E6F18F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B2B9FF"/>
            </w:tcBorders>
          </w:tcPr>
          <w:p w14:paraId="7AC1DE1D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7A72F6CB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772B81E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770E1FCD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0B4171E4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DCDDEFA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5DF0098A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CAAE28D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2C218E3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78565EAF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8BAFEDC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68D01F40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34BD895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5FC0890B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5457520C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47B4ACC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28F14B41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BE0B99B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73D439B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60FF616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4F36DCD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79C82A56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F0D0F6B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3153E30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5B2AC4C4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048551B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31F5CF7E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E25D0B7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BC4E24F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1DC0AF1E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2CB8BC4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25BD9BA5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608E0AE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DA067F3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0DBC1BC8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40AE393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30C9316E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17A1730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33D85831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2E8C134D" w14:textId="77777777" w:rsidR="00BD622E" w:rsidRPr="005C069A" w:rsidRDefault="00BD622E" w:rsidP="00AD44F0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  <w:lang w:val="fr-FR" w:eastAsia="zh-CN"/>
        </w:rPr>
      </w:pPr>
    </w:p>
    <w:p w14:paraId="6BFA5196" w14:textId="2B2A0860" w:rsidR="00AD44F0" w:rsidRPr="002B0651" w:rsidRDefault="00827773" w:rsidP="00AD44F0">
      <w:pPr>
        <w:pStyle w:val="BodyContent"/>
        <w:ind w:right="657"/>
        <w:rPr>
          <w:rFonts w:ascii="Times New Roman" w:eastAsiaTheme="majorEastAsia" w:hAnsi="Times New Roman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AD44F0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</w:t>
      </w:r>
      <w:r w:rsidR="00BD622E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2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AD44F0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PCI-DSS-V3.1-Req-10</w:t>
      </w:r>
      <w:r w:rsidR="00AD44F0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15C33737" w14:textId="1D6A3430" w:rsidR="00AD44F0" w:rsidRPr="005C069A" w:rsidRDefault="00AD44F0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color w:val="000000"/>
          <w:sz w:val="22"/>
          <w:szCs w:val="22"/>
          <w:lang w:val="fr-FR" w:eastAsia="zh-CN"/>
        </w:rPr>
        <w:br w:type="page"/>
      </w:r>
    </w:p>
    <w:p w14:paraId="61051B28" w14:textId="5239ADA9" w:rsidR="00CA74F4" w:rsidRPr="005C069A" w:rsidRDefault="009D6BFB" w:rsidP="002E6EA3">
      <w:pPr>
        <w:pStyle w:val="Heading1"/>
        <w:rPr>
          <w:rFonts w:ascii="Times New Roman" w:eastAsiaTheme="majorEastAsia" w:hAnsi="Times New Roman" w:cs="Times New Roman"/>
          <w:sz w:val="22"/>
          <w:szCs w:val="22"/>
          <w:lang w:eastAsia="zh-CN"/>
        </w:rPr>
      </w:pPr>
      <w:bookmarkStart w:id="108" w:name="_Toc23416697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108"/>
    </w:p>
    <w:p w14:paraId="1807CF0B" w14:textId="2A2B7D48" w:rsidR="002E6EA3" w:rsidRPr="005C069A" w:rsidRDefault="00AF3BC6" w:rsidP="0055308F">
      <w:pPr>
        <w:pStyle w:val="Heading2"/>
      </w:pPr>
      <w:bookmarkStart w:id="109" w:name="_Toc23416698"/>
      <w:proofErr w:type="spellStart"/>
      <w:r>
        <w:rPr>
          <w:rFonts w:hint="eastAsia"/>
        </w:rPr>
        <w:t>关于</w:t>
      </w:r>
      <w:r>
        <w:rPr>
          <w:rFonts w:hint="eastAsia"/>
        </w:rPr>
        <w:t>CAST</w:t>
      </w:r>
      <w:r>
        <w:rPr>
          <w:rFonts w:hint="eastAsia"/>
        </w:rPr>
        <w:t>软件智能</w:t>
      </w:r>
      <w:bookmarkEnd w:id="109"/>
      <w:proofErr w:type="spellEnd"/>
      <w:r w:rsidR="002E6EA3" w:rsidRPr="005C069A">
        <w:rPr>
          <w:rFonts w:hint="eastAsia"/>
        </w:rPr>
        <w:t xml:space="preserve"> </w:t>
      </w:r>
    </w:p>
    <w:p w14:paraId="6CAE0369" w14:textId="78EB9B68" w:rsidR="00233F51" w:rsidRPr="00C861EE" w:rsidRDefault="00233F51" w:rsidP="00233F51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6AC5BF90" w14:textId="4C6464BC" w:rsidR="00233F51" w:rsidRPr="00C861EE" w:rsidRDefault="00233F51" w:rsidP="00233F51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2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  <w:proofErr w:type="spellEnd"/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C9E80B9" w14:textId="77777777" w:rsidR="002E6EA3" w:rsidRPr="005C069A" w:rsidRDefault="002E6EA3" w:rsidP="002E6EA3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67BD4505" w14:textId="69B93C37" w:rsidR="002E6EA3" w:rsidRPr="005C069A" w:rsidRDefault="002E6EA3" w:rsidP="00BD622E">
      <w:pPr>
        <w:pStyle w:val="Heading2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</w:t>
      </w:r>
      <w:bookmarkStart w:id="110" w:name="_Toc14688966"/>
      <w:bookmarkStart w:id="111" w:name="_Toc14689046"/>
      <w:bookmarkStart w:id="112" w:name="_Toc14680778"/>
      <w:bookmarkStart w:id="113" w:name="_Toc14685933"/>
      <w:bookmarkStart w:id="114" w:name="_Toc14687792"/>
      <w:bookmarkStart w:id="115" w:name="_Toc14781655"/>
      <w:bookmarkStart w:id="116" w:name="_Toc15305733"/>
      <w:bookmarkStart w:id="117" w:name="_Toc20229987"/>
      <w:bookmarkStart w:id="118" w:name="_Toc20230007"/>
      <w:bookmarkStart w:id="119" w:name="_Toc23416699"/>
      <w:r w:rsidR="0055308F"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="0055308F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119"/>
    </w:p>
    <w:p w14:paraId="0544EC35" w14:textId="29BC119C" w:rsidR="00233F51" w:rsidRPr="00690F72" w:rsidRDefault="00233F51" w:rsidP="00233F51">
      <w:pPr>
        <w:ind w:right="657"/>
        <w:rPr>
          <w:rFonts w:cs="Arial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CISQ, CWE, OWASP, PCI-DSS, NIST, 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3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>
        <w:rPr>
          <w:rStyle w:val="Hyperlink"/>
          <w:rFonts w:ascii="Times New Roman" w:eastAsiaTheme="majorEastAsia" w:hAnsi="Times New Roman"/>
          <w:sz w:val="22"/>
          <w:szCs w:val="22"/>
        </w:rPr>
        <w:t xml:space="preserve"> 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23C8021D" w14:textId="77777777" w:rsidR="002E6EA3" w:rsidRPr="005C069A" w:rsidRDefault="002E6EA3" w:rsidP="002E6EA3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B05C5DC" w14:textId="77777777" w:rsidR="002E6EA3" w:rsidRPr="005C069A" w:rsidRDefault="002E6EA3" w:rsidP="002E6EA3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D2F1EED" w14:textId="11FA9264" w:rsidR="00407A9E" w:rsidRPr="005C069A" w:rsidRDefault="00407A9E" w:rsidP="00407A9E">
      <w:pPr>
        <w:pStyle w:val="Heading2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120" w:name="_Toc20225893"/>
      <w:bookmarkStart w:id="121" w:name="_Toc20229856"/>
      <w:bookmarkStart w:id="122" w:name="_Toc20229988"/>
      <w:bookmarkStart w:id="123" w:name="_Toc20230008"/>
      <w:bookmarkStart w:id="124" w:name="_Toc23416700"/>
      <w:bookmarkStart w:id="125" w:name="_Hlk20230027"/>
      <w:r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PCI DSS</w:t>
      </w:r>
      <w:r w:rsidR="003B7620"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 V3.1</w:t>
      </w:r>
      <w:r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 </w:t>
      </w:r>
      <w:r w:rsidR="0055308F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在</w:t>
      </w:r>
      <w:r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CAST </w:t>
      </w:r>
      <w:bookmarkEnd w:id="120"/>
      <w:bookmarkEnd w:id="121"/>
      <w:bookmarkEnd w:id="122"/>
      <w:bookmarkEnd w:id="123"/>
      <w:r w:rsidR="0055308F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方案中的适用性</w:t>
      </w:r>
      <w:bookmarkEnd w:id="124"/>
    </w:p>
    <w:tbl>
      <w:tblPr>
        <w:tblStyle w:val="GridTable1Light-Accent1"/>
        <w:tblW w:w="4671" w:type="pct"/>
        <w:tblLook w:val="04A0" w:firstRow="1" w:lastRow="0" w:firstColumn="1" w:lastColumn="0" w:noHBand="0" w:noVBand="1"/>
        <w:tblDescription w:val="TABLE;LIST_TAGS_DOC_BYCAT;CAT=PCI-DSS-V3.1-Req-1|PCI-DSS-V3.1-Req-2|PCI-DSS-V3.1-Req-3|PCI-DSS-V3.1-Req-4|PCI-DSS-V3.1-Req-5|PCI-DSS-V3.1-Req-6|PCI-DSS-V3.1-Req-7|PCI-DSS-V3.1-Req-8|PCI-DSS-V3.1-Req-10"/>
      </w:tblPr>
      <w:tblGrid>
        <w:gridCol w:w="2875"/>
        <w:gridCol w:w="4923"/>
        <w:gridCol w:w="1466"/>
      </w:tblGrid>
      <w:tr w:rsidR="00407A9E" w:rsidRPr="005C069A" w14:paraId="0FAE6075" w14:textId="77777777" w:rsidTr="00CD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119EB1C" w14:textId="571CB7DA" w:rsidR="00407A9E" w:rsidRPr="005C069A" w:rsidRDefault="000F0B0E" w:rsidP="00501279">
            <w:pPr>
              <w:ind w:left="15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标准</w:t>
            </w:r>
          </w:p>
        </w:tc>
        <w:tc>
          <w:tcPr>
            <w:tcW w:w="2657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A5D793F" w14:textId="62297AD5" w:rsidR="00407A9E" w:rsidRPr="005C069A" w:rsidRDefault="000F0B0E" w:rsidP="00501279">
            <w:pPr>
              <w:ind w:left="7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791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014B31" w14:textId="5761CF34" w:rsidR="00407A9E" w:rsidRPr="005C069A" w:rsidRDefault="000F0B0E" w:rsidP="00477BB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适用性</w:t>
            </w:r>
          </w:p>
        </w:tc>
      </w:tr>
      <w:tr w:rsidR="00407A9E" w:rsidRPr="005C069A" w14:paraId="4BDA88E3" w14:textId="77777777" w:rsidTr="00CD0E4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  <w:tcBorders>
              <w:top w:val="single" w:sz="12" w:space="0" w:color="B2B9FF"/>
            </w:tcBorders>
          </w:tcPr>
          <w:p w14:paraId="2FB73130" w14:textId="77777777" w:rsidR="00407A9E" w:rsidRPr="005C069A" w:rsidRDefault="00407A9E" w:rsidP="004269DC">
            <w:pPr>
              <w:ind w:left="163" w:right="144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Cat1</w:t>
            </w:r>
          </w:p>
        </w:tc>
        <w:tc>
          <w:tcPr>
            <w:tcW w:w="2657" w:type="pct"/>
            <w:tcBorders>
              <w:top w:val="single" w:sz="12" w:space="0" w:color="B2B9FF"/>
            </w:tcBorders>
          </w:tcPr>
          <w:p w14:paraId="21E6B942" w14:textId="77777777" w:rsidR="00407A9E" w:rsidRPr="005C069A" w:rsidRDefault="00407A9E" w:rsidP="0050127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791" w:type="pct"/>
            <w:tcBorders>
              <w:top w:val="single" w:sz="12" w:space="0" w:color="B2B9FF"/>
            </w:tcBorders>
          </w:tcPr>
          <w:p w14:paraId="2B5DE302" w14:textId="77777777" w:rsidR="00407A9E" w:rsidRPr="005C069A" w:rsidRDefault="00407A9E" w:rsidP="00477BB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407A9E" w:rsidRPr="005C069A" w14:paraId="706C173B" w14:textId="77777777" w:rsidTr="00002C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19C2390B" w14:textId="77777777" w:rsidR="00407A9E" w:rsidRPr="005C069A" w:rsidRDefault="00407A9E" w:rsidP="004269DC">
            <w:pPr>
              <w:ind w:left="163" w:right="144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Cat2</w:t>
            </w:r>
          </w:p>
        </w:tc>
        <w:tc>
          <w:tcPr>
            <w:tcW w:w="2657" w:type="pct"/>
          </w:tcPr>
          <w:p w14:paraId="4B1326E6" w14:textId="77777777" w:rsidR="00407A9E" w:rsidRPr="005C069A" w:rsidRDefault="00407A9E" w:rsidP="0050127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791" w:type="pct"/>
          </w:tcPr>
          <w:p w14:paraId="38C81F78" w14:textId="77777777" w:rsidR="00407A9E" w:rsidRPr="005C069A" w:rsidRDefault="00407A9E" w:rsidP="00477BB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407A9E" w:rsidRPr="005C069A" w14:paraId="064B2812" w14:textId="77777777" w:rsidTr="00002C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7DC42E10" w14:textId="77777777" w:rsidR="00407A9E" w:rsidRPr="005C069A" w:rsidRDefault="00407A9E" w:rsidP="004269DC">
            <w:pPr>
              <w:ind w:left="163" w:right="144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Cat3</w:t>
            </w:r>
          </w:p>
        </w:tc>
        <w:tc>
          <w:tcPr>
            <w:tcW w:w="2657" w:type="pct"/>
          </w:tcPr>
          <w:p w14:paraId="6A2810EC" w14:textId="77777777" w:rsidR="00407A9E" w:rsidRPr="005C069A" w:rsidRDefault="00407A9E" w:rsidP="0050127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791" w:type="pct"/>
          </w:tcPr>
          <w:p w14:paraId="1E1E2A58" w14:textId="77777777" w:rsidR="00407A9E" w:rsidRPr="005C069A" w:rsidRDefault="00407A9E" w:rsidP="00477BB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bookmarkEnd w:id="125"/>
    </w:tbl>
    <w:p w14:paraId="11C52894" w14:textId="1B49163C" w:rsidR="00690F72" w:rsidRPr="005C069A" w:rsidRDefault="00690F72" w:rsidP="002638B2">
      <w:pPr>
        <w:ind w:right="657"/>
        <w:rPr>
          <w:rFonts w:ascii="Times New Roman" w:eastAsiaTheme="majorEastAsia" w:hAnsi="Times New Roman"/>
          <w:sz w:val="22"/>
          <w:szCs w:val="22"/>
          <w:lang w:val="x-none" w:eastAsia="zh-CN"/>
        </w:rPr>
      </w:pPr>
    </w:p>
    <w:sectPr w:rsidR="00690F72" w:rsidRPr="005C069A" w:rsidSect="00D836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44021" w14:textId="77777777" w:rsidR="00115B1B" w:rsidRDefault="00115B1B">
      <w:r>
        <w:separator/>
      </w:r>
    </w:p>
  </w:endnote>
  <w:endnote w:type="continuationSeparator" w:id="0">
    <w:p w14:paraId="45CB04CD" w14:textId="77777777" w:rsidR="00115B1B" w:rsidRDefault="0011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22B54" w14:textId="77777777" w:rsidR="00BC3D11" w:rsidRDefault="00BC3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905281" w:rsidRDefault="00905281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11A273B8" w:rsidR="00905281" w:rsidRDefault="00BC3D11">
    <w:pPr>
      <w:pStyle w:val="Footer"/>
    </w:pPr>
    <w:r>
      <w:rPr>
        <w:noProof/>
      </w:rPr>
      <w:drawing>
        <wp:inline distT="0" distB="0" distL="0" distR="0" wp14:anchorId="203E1F61" wp14:editId="2F74B011">
          <wp:extent cx="755441" cy="266400"/>
          <wp:effectExtent l="0" t="0" r="0" b="0"/>
          <wp:docPr id="878803227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05281">
      <w:tab/>
    </w:r>
    <w:r w:rsidR="00905281">
      <w:tab/>
    </w:r>
    <w:r w:rsidR="00905281">
      <w:tab/>
    </w:r>
    <w:r w:rsidR="00905281">
      <w:tab/>
    </w:r>
    <w:r w:rsidR="00905281">
      <w:tab/>
    </w:r>
    <w:r w:rsidR="00905281">
      <w:tab/>
    </w:r>
    <w:r w:rsidR="00905281">
      <w:tab/>
    </w:r>
    <w:r w:rsidR="00905281">
      <w:tab/>
    </w:r>
    <w:r w:rsidR="0090528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90528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90528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905281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4</w:t>
    </w:r>
    <w:r w:rsidR="00905281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905281" w:rsidRPr="009310DE">
      <w:rPr>
        <w:color w:val="404040" w:themeColor="text1" w:themeTint="BF"/>
        <w:sz w:val="22"/>
      </w:rPr>
      <w:t xml:space="preserve"> </w:t>
    </w:r>
  </w:p>
  <w:p w14:paraId="4EF504CA" w14:textId="77777777" w:rsidR="00905281" w:rsidRDefault="009052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0D2FC" w14:textId="77777777" w:rsidR="00BC3D11" w:rsidRDefault="00BC3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79C10" w14:textId="77777777" w:rsidR="00115B1B" w:rsidRDefault="00115B1B">
      <w:r>
        <w:separator/>
      </w:r>
    </w:p>
  </w:footnote>
  <w:footnote w:type="continuationSeparator" w:id="0">
    <w:p w14:paraId="1725017D" w14:textId="77777777" w:rsidR="00115B1B" w:rsidRDefault="00115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C683C" w14:textId="77777777" w:rsidR="00BC3D11" w:rsidRDefault="00BC3D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495F9340" w:rsidR="00905281" w:rsidRPr="00F601A6" w:rsidRDefault="00905281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 w:rsidRPr="00F601A6">
      <w:rPr>
        <w:rFonts w:asciiTheme="majorHAnsi" w:hAnsiTheme="majorHAnsi"/>
        <w:noProof/>
        <w:sz w:val="20"/>
        <w:szCs w:val="24"/>
      </w:rPr>
      <w:t>PCI DSS V3.1</w:t>
    </w:r>
    <w:r w:rsidR="00F601A6" w:rsidRPr="00F601A6">
      <w:rPr>
        <w:rFonts w:asciiTheme="majorHAnsi" w:hAnsiTheme="majorHAnsi"/>
        <w:noProof/>
        <w:sz w:val="20"/>
        <w:szCs w:val="24"/>
      </w:rPr>
      <w:t xml:space="preserve"> Compliance Rep</w:t>
    </w:r>
    <w:r w:rsidR="00F601A6">
      <w:rPr>
        <w:rFonts w:asciiTheme="majorHAnsi" w:hAnsiTheme="majorHAnsi"/>
        <w:noProof/>
        <w:sz w:val="20"/>
        <w:szCs w:val="24"/>
      </w:rPr>
      <w:t>ort</w:t>
    </w:r>
  </w:p>
  <w:p w14:paraId="09BF77A7" w14:textId="77777777" w:rsidR="00905281" w:rsidRPr="00F601A6" w:rsidRDefault="009052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2640FC5F" w:rsidR="00905281" w:rsidRDefault="00905281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0BC007D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040309">
    <w:abstractNumId w:val="2"/>
  </w:num>
  <w:num w:numId="2" w16cid:durableId="1198355527">
    <w:abstractNumId w:val="11"/>
  </w:num>
  <w:num w:numId="3" w16cid:durableId="1728138320">
    <w:abstractNumId w:val="13"/>
  </w:num>
  <w:num w:numId="4" w16cid:durableId="1991446150">
    <w:abstractNumId w:val="8"/>
  </w:num>
  <w:num w:numId="5" w16cid:durableId="1574199259">
    <w:abstractNumId w:val="1"/>
  </w:num>
  <w:num w:numId="6" w16cid:durableId="157231211">
    <w:abstractNumId w:val="0"/>
  </w:num>
  <w:num w:numId="7" w16cid:durableId="820927925">
    <w:abstractNumId w:val="16"/>
  </w:num>
  <w:num w:numId="8" w16cid:durableId="1104575390">
    <w:abstractNumId w:val="18"/>
  </w:num>
  <w:num w:numId="9" w16cid:durableId="1737242543">
    <w:abstractNumId w:val="12"/>
  </w:num>
  <w:num w:numId="10" w16cid:durableId="1732771884">
    <w:abstractNumId w:val="5"/>
  </w:num>
  <w:num w:numId="11" w16cid:durableId="7801646">
    <w:abstractNumId w:val="20"/>
  </w:num>
  <w:num w:numId="12" w16cid:durableId="928076917">
    <w:abstractNumId w:val="17"/>
  </w:num>
  <w:num w:numId="13" w16cid:durableId="515314658">
    <w:abstractNumId w:val="21"/>
  </w:num>
  <w:num w:numId="14" w16cid:durableId="458643580">
    <w:abstractNumId w:val="14"/>
  </w:num>
  <w:num w:numId="15" w16cid:durableId="1646743562">
    <w:abstractNumId w:val="4"/>
  </w:num>
  <w:num w:numId="16" w16cid:durableId="64228834">
    <w:abstractNumId w:val="6"/>
  </w:num>
  <w:num w:numId="17" w16cid:durableId="1844737367">
    <w:abstractNumId w:val="15"/>
  </w:num>
  <w:num w:numId="18" w16cid:durableId="1816527271">
    <w:abstractNumId w:val="7"/>
  </w:num>
  <w:num w:numId="19" w16cid:durableId="2090270956">
    <w:abstractNumId w:val="3"/>
  </w:num>
  <w:num w:numId="20" w16cid:durableId="163400350">
    <w:abstractNumId w:val="10"/>
  </w:num>
  <w:num w:numId="21" w16cid:durableId="353577370">
    <w:abstractNumId w:val="2"/>
  </w:num>
  <w:num w:numId="22" w16cid:durableId="2135636970">
    <w:abstractNumId w:val="19"/>
  </w:num>
  <w:num w:numId="23" w16cid:durableId="1821723899">
    <w:abstractNumId w:val="2"/>
  </w:num>
  <w:num w:numId="24" w16cid:durableId="1283809693">
    <w:abstractNumId w:val="2"/>
  </w:num>
  <w:num w:numId="25" w16cid:durableId="840968409">
    <w:abstractNumId w:val="2"/>
  </w:num>
  <w:num w:numId="26" w16cid:durableId="1899591960">
    <w:abstractNumId w:val="2"/>
  </w:num>
  <w:num w:numId="27" w16cid:durableId="61418420">
    <w:abstractNumId w:val="2"/>
  </w:num>
  <w:num w:numId="28" w16cid:durableId="775902011">
    <w:abstractNumId w:val="2"/>
  </w:num>
  <w:num w:numId="29" w16cid:durableId="374500375">
    <w:abstractNumId w:val="2"/>
  </w:num>
  <w:num w:numId="30" w16cid:durableId="1890994043">
    <w:abstractNumId w:val="2"/>
  </w:num>
  <w:num w:numId="31" w16cid:durableId="614603494">
    <w:abstractNumId w:val="2"/>
  </w:num>
  <w:num w:numId="32" w16cid:durableId="218058402">
    <w:abstractNumId w:val="2"/>
  </w:num>
  <w:num w:numId="33" w16cid:durableId="208107657">
    <w:abstractNumId w:val="2"/>
  </w:num>
  <w:num w:numId="34" w16cid:durableId="544560727">
    <w:abstractNumId w:val="2"/>
  </w:num>
  <w:num w:numId="35" w16cid:durableId="1162618529">
    <w:abstractNumId w:val="2"/>
  </w:num>
  <w:num w:numId="36" w16cid:durableId="824248630">
    <w:abstractNumId w:val="2"/>
  </w:num>
  <w:num w:numId="37" w16cid:durableId="1822967805">
    <w:abstractNumId w:val="2"/>
  </w:num>
  <w:num w:numId="38" w16cid:durableId="1724672536">
    <w:abstractNumId w:val="2"/>
  </w:num>
  <w:num w:numId="39" w16cid:durableId="416632175">
    <w:abstractNumId w:val="2"/>
  </w:num>
  <w:num w:numId="40" w16cid:durableId="1787576067">
    <w:abstractNumId w:val="2"/>
  </w:num>
  <w:num w:numId="41" w16cid:durableId="798305091">
    <w:abstractNumId w:val="2"/>
  </w:num>
  <w:num w:numId="42" w16cid:durableId="446201474">
    <w:abstractNumId w:val="2"/>
  </w:num>
  <w:num w:numId="43" w16cid:durableId="1681853977">
    <w:abstractNumId w:val="9"/>
  </w:num>
  <w:num w:numId="44" w16cid:durableId="995842853">
    <w:abstractNumId w:val="2"/>
  </w:num>
  <w:num w:numId="45" w16cid:durableId="2102528670">
    <w:abstractNumId w:val="2"/>
  </w:num>
  <w:num w:numId="46" w16cid:durableId="1453018692">
    <w:abstractNumId w:val="2"/>
  </w:num>
  <w:num w:numId="47" w16cid:durableId="1573933332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intFractionalCharacterWidth/>
  <w:activeWritingStyle w:appName="MSWord" w:lang="fr-FR" w:vendorID="64" w:dllVersion="0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CCF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8F0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C8D"/>
    <w:rsid w:val="00046D35"/>
    <w:rsid w:val="00046E32"/>
    <w:rsid w:val="0004745D"/>
    <w:rsid w:val="0004749B"/>
    <w:rsid w:val="00047A45"/>
    <w:rsid w:val="00050206"/>
    <w:rsid w:val="000510DB"/>
    <w:rsid w:val="00051665"/>
    <w:rsid w:val="00053343"/>
    <w:rsid w:val="000539A2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674A3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4BFA"/>
    <w:rsid w:val="00096D20"/>
    <w:rsid w:val="000970B5"/>
    <w:rsid w:val="000A0CEC"/>
    <w:rsid w:val="000A1790"/>
    <w:rsid w:val="000A1E83"/>
    <w:rsid w:val="000A2994"/>
    <w:rsid w:val="000A3178"/>
    <w:rsid w:val="000A4867"/>
    <w:rsid w:val="000A4ADD"/>
    <w:rsid w:val="000A6784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360"/>
    <w:rsid w:val="000E086C"/>
    <w:rsid w:val="000E1D71"/>
    <w:rsid w:val="000E26C4"/>
    <w:rsid w:val="000E3AA0"/>
    <w:rsid w:val="000E4FB6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0B0E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4EE7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5B1B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6BD5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4C08"/>
    <w:rsid w:val="00175973"/>
    <w:rsid w:val="00175D58"/>
    <w:rsid w:val="00176953"/>
    <w:rsid w:val="00177871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046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A7D1C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0D38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97D"/>
    <w:rsid w:val="001F0CAC"/>
    <w:rsid w:val="001F1AA9"/>
    <w:rsid w:val="001F23CF"/>
    <w:rsid w:val="001F26FC"/>
    <w:rsid w:val="001F4A06"/>
    <w:rsid w:val="001F5538"/>
    <w:rsid w:val="001F5E88"/>
    <w:rsid w:val="001F6A13"/>
    <w:rsid w:val="001F7444"/>
    <w:rsid w:val="001F7F06"/>
    <w:rsid w:val="001F7F12"/>
    <w:rsid w:val="0020039D"/>
    <w:rsid w:val="00200DC2"/>
    <w:rsid w:val="00200E69"/>
    <w:rsid w:val="00202D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267E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3F51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16"/>
    <w:rsid w:val="00255E64"/>
    <w:rsid w:val="00256ECC"/>
    <w:rsid w:val="00257C03"/>
    <w:rsid w:val="002600D7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0651"/>
    <w:rsid w:val="002B1100"/>
    <w:rsid w:val="002B12D7"/>
    <w:rsid w:val="002B1DEB"/>
    <w:rsid w:val="002B5619"/>
    <w:rsid w:val="002C249C"/>
    <w:rsid w:val="002C30EF"/>
    <w:rsid w:val="002C3F06"/>
    <w:rsid w:val="002C4507"/>
    <w:rsid w:val="002C4B50"/>
    <w:rsid w:val="002C4E3C"/>
    <w:rsid w:val="002C5519"/>
    <w:rsid w:val="002C58A6"/>
    <w:rsid w:val="002C61DA"/>
    <w:rsid w:val="002C65F4"/>
    <w:rsid w:val="002C6A51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E6EA3"/>
    <w:rsid w:val="002F13FA"/>
    <w:rsid w:val="002F14EA"/>
    <w:rsid w:val="002F218C"/>
    <w:rsid w:val="002F2676"/>
    <w:rsid w:val="002F2FAB"/>
    <w:rsid w:val="002F3942"/>
    <w:rsid w:val="002F5419"/>
    <w:rsid w:val="002F541B"/>
    <w:rsid w:val="002F5502"/>
    <w:rsid w:val="002F72F7"/>
    <w:rsid w:val="0030030F"/>
    <w:rsid w:val="0030175A"/>
    <w:rsid w:val="0030281F"/>
    <w:rsid w:val="00302828"/>
    <w:rsid w:val="003028BF"/>
    <w:rsid w:val="0030351C"/>
    <w:rsid w:val="0030420C"/>
    <w:rsid w:val="00304222"/>
    <w:rsid w:val="0030482C"/>
    <w:rsid w:val="0030508E"/>
    <w:rsid w:val="00305163"/>
    <w:rsid w:val="003064F6"/>
    <w:rsid w:val="00306A7A"/>
    <w:rsid w:val="00306D23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2EEE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3CA5"/>
    <w:rsid w:val="00374494"/>
    <w:rsid w:val="003749D0"/>
    <w:rsid w:val="00374E5A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1385"/>
    <w:rsid w:val="003B300F"/>
    <w:rsid w:val="003B33F2"/>
    <w:rsid w:val="003B3DAB"/>
    <w:rsid w:val="003B69BC"/>
    <w:rsid w:val="003B75B9"/>
    <w:rsid w:val="003B7620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4FF0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4F3"/>
    <w:rsid w:val="00400EA3"/>
    <w:rsid w:val="004028A4"/>
    <w:rsid w:val="004030D3"/>
    <w:rsid w:val="004030F0"/>
    <w:rsid w:val="00403553"/>
    <w:rsid w:val="0040363D"/>
    <w:rsid w:val="00404DA4"/>
    <w:rsid w:val="00404FCA"/>
    <w:rsid w:val="00405501"/>
    <w:rsid w:val="004070FC"/>
    <w:rsid w:val="00407663"/>
    <w:rsid w:val="004078E3"/>
    <w:rsid w:val="00407A9E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279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9DC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6938"/>
    <w:rsid w:val="0044720F"/>
    <w:rsid w:val="00450BDD"/>
    <w:rsid w:val="00450F44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00B"/>
    <w:rsid w:val="00491426"/>
    <w:rsid w:val="0049207D"/>
    <w:rsid w:val="004927CD"/>
    <w:rsid w:val="00492B56"/>
    <w:rsid w:val="00493E2F"/>
    <w:rsid w:val="00494662"/>
    <w:rsid w:val="00494E1B"/>
    <w:rsid w:val="00496E95"/>
    <w:rsid w:val="00496F97"/>
    <w:rsid w:val="0049789A"/>
    <w:rsid w:val="00497F4F"/>
    <w:rsid w:val="004A0993"/>
    <w:rsid w:val="004A0DA5"/>
    <w:rsid w:val="004A220F"/>
    <w:rsid w:val="004A22E7"/>
    <w:rsid w:val="004A2F46"/>
    <w:rsid w:val="004A4055"/>
    <w:rsid w:val="004A59A5"/>
    <w:rsid w:val="004A620F"/>
    <w:rsid w:val="004A6C63"/>
    <w:rsid w:val="004A6E66"/>
    <w:rsid w:val="004A7343"/>
    <w:rsid w:val="004A76DA"/>
    <w:rsid w:val="004B076F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517"/>
    <w:rsid w:val="004E1EC7"/>
    <w:rsid w:val="004E2FF1"/>
    <w:rsid w:val="004E307E"/>
    <w:rsid w:val="004E4FEE"/>
    <w:rsid w:val="004E52E1"/>
    <w:rsid w:val="004E6794"/>
    <w:rsid w:val="004F0D29"/>
    <w:rsid w:val="004F2711"/>
    <w:rsid w:val="004F2DE1"/>
    <w:rsid w:val="004F33B5"/>
    <w:rsid w:val="004F3401"/>
    <w:rsid w:val="004F493F"/>
    <w:rsid w:val="004F5DAC"/>
    <w:rsid w:val="004F7054"/>
    <w:rsid w:val="0050018B"/>
    <w:rsid w:val="00501279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08F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0494"/>
    <w:rsid w:val="005823A1"/>
    <w:rsid w:val="005828AB"/>
    <w:rsid w:val="0058367F"/>
    <w:rsid w:val="005844A8"/>
    <w:rsid w:val="00584519"/>
    <w:rsid w:val="00584E1B"/>
    <w:rsid w:val="0058601E"/>
    <w:rsid w:val="005875F8"/>
    <w:rsid w:val="005902D9"/>
    <w:rsid w:val="00592C0F"/>
    <w:rsid w:val="00592FBB"/>
    <w:rsid w:val="0059689D"/>
    <w:rsid w:val="00597E57"/>
    <w:rsid w:val="005A01BD"/>
    <w:rsid w:val="005A046E"/>
    <w:rsid w:val="005A0B88"/>
    <w:rsid w:val="005A145E"/>
    <w:rsid w:val="005A2E1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35C"/>
    <w:rsid w:val="005B0850"/>
    <w:rsid w:val="005B13E6"/>
    <w:rsid w:val="005B1C48"/>
    <w:rsid w:val="005B1E60"/>
    <w:rsid w:val="005B2B41"/>
    <w:rsid w:val="005B3A94"/>
    <w:rsid w:val="005B4FE3"/>
    <w:rsid w:val="005B63F8"/>
    <w:rsid w:val="005B654E"/>
    <w:rsid w:val="005B7951"/>
    <w:rsid w:val="005B7B6F"/>
    <w:rsid w:val="005C0489"/>
    <w:rsid w:val="005C069A"/>
    <w:rsid w:val="005C102C"/>
    <w:rsid w:val="005C267D"/>
    <w:rsid w:val="005C28B1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177D4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1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89B"/>
    <w:rsid w:val="006B2D86"/>
    <w:rsid w:val="006B3B91"/>
    <w:rsid w:val="006B3E78"/>
    <w:rsid w:val="006B4151"/>
    <w:rsid w:val="006B5EEC"/>
    <w:rsid w:val="006B5FEE"/>
    <w:rsid w:val="006B6FF3"/>
    <w:rsid w:val="006C05D1"/>
    <w:rsid w:val="006C11A2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3F3B"/>
    <w:rsid w:val="006D427F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2759C"/>
    <w:rsid w:val="00827773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C9"/>
    <w:rsid w:val="008A3ADC"/>
    <w:rsid w:val="008A6767"/>
    <w:rsid w:val="008A68D7"/>
    <w:rsid w:val="008A72AC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2C94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281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3DDE"/>
    <w:rsid w:val="0095416B"/>
    <w:rsid w:val="009542F1"/>
    <w:rsid w:val="009544AC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952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1C13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2BBE"/>
    <w:rsid w:val="009C331E"/>
    <w:rsid w:val="009C4B1B"/>
    <w:rsid w:val="009C4FE2"/>
    <w:rsid w:val="009C5C45"/>
    <w:rsid w:val="009C60DD"/>
    <w:rsid w:val="009C6A58"/>
    <w:rsid w:val="009C7F82"/>
    <w:rsid w:val="009D0E8E"/>
    <w:rsid w:val="009D1900"/>
    <w:rsid w:val="009D1A84"/>
    <w:rsid w:val="009D1F41"/>
    <w:rsid w:val="009D22DD"/>
    <w:rsid w:val="009D26EC"/>
    <w:rsid w:val="009D4D70"/>
    <w:rsid w:val="009D6695"/>
    <w:rsid w:val="009D6BFB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3A06"/>
    <w:rsid w:val="00A04AB4"/>
    <w:rsid w:val="00A05663"/>
    <w:rsid w:val="00A058E8"/>
    <w:rsid w:val="00A05BCD"/>
    <w:rsid w:val="00A05E6D"/>
    <w:rsid w:val="00A0702E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9B0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2969"/>
    <w:rsid w:val="00A64717"/>
    <w:rsid w:val="00A655DA"/>
    <w:rsid w:val="00A669E9"/>
    <w:rsid w:val="00A67268"/>
    <w:rsid w:val="00A7073D"/>
    <w:rsid w:val="00A70C7D"/>
    <w:rsid w:val="00A70E6B"/>
    <w:rsid w:val="00A7254D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6F5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201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105C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4F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3BC6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339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BA3"/>
    <w:rsid w:val="00B63D71"/>
    <w:rsid w:val="00B643B0"/>
    <w:rsid w:val="00B64B24"/>
    <w:rsid w:val="00B65217"/>
    <w:rsid w:val="00B656BF"/>
    <w:rsid w:val="00B72217"/>
    <w:rsid w:val="00B7262D"/>
    <w:rsid w:val="00B72B7B"/>
    <w:rsid w:val="00B74059"/>
    <w:rsid w:val="00B74867"/>
    <w:rsid w:val="00B7563B"/>
    <w:rsid w:val="00B7585A"/>
    <w:rsid w:val="00B7720E"/>
    <w:rsid w:val="00B8186F"/>
    <w:rsid w:val="00B81891"/>
    <w:rsid w:val="00B8295B"/>
    <w:rsid w:val="00B830ED"/>
    <w:rsid w:val="00B83379"/>
    <w:rsid w:val="00B84E98"/>
    <w:rsid w:val="00B853D1"/>
    <w:rsid w:val="00B86768"/>
    <w:rsid w:val="00B8790E"/>
    <w:rsid w:val="00B90E57"/>
    <w:rsid w:val="00B91AAF"/>
    <w:rsid w:val="00B91AF0"/>
    <w:rsid w:val="00B926C4"/>
    <w:rsid w:val="00B95DA9"/>
    <w:rsid w:val="00BA019D"/>
    <w:rsid w:val="00BA07A3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D11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22E"/>
    <w:rsid w:val="00BD6837"/>
    <w:rsid w:val="00BD6B18"/>
    <w:rsid w:val="00BD6E3C"/>
    <w:rsid w:val="00BE023B"/>
    <w:rsid w:val="00BE0F79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5DF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3CB8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B32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2DA4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8A8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526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048B"/>
    <w:rsid w:val="00CD0E4B"/>
    <w:rsid w:val="00CD1A99"/>
    <w:rsid w:val="00CD20CB"/>
    <w:rsid w:val="00CD21D0"/>
    <w:rsid w:val="00CD2AFB"/>
    <w:rsid w:val="00CD43BB"/>
    <w:rsid w:val="00CD5066"/>
    <w:rsid w:val="00CD5700"/>
    <w:rsid w:val="00CD573D"/>
    <w:rsid w:val="00CD6697"/>
    <w:rsid w:val="00CD71D7"/>
    <w:rsid w:val="00CD7261"/>
    <w:rsid w:val="00CE0065"/>
    <w:rsid w:val="00CE0C11"/>
    <w:rsid w:val="00CE123C"/>
    <w:rsid w:val="00CE1532"/>
    <w:rsid w:val="00CE2C22"/>
    <w:rsid w:val="00CE30D5"/>
    <w:rsid w:val="00CE3320"/>
    <w:rsid w:val="00CE36AA"/>
    <w:rsid w:val="00CE4416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47"/>
    <w:rsid w:val="00CF4D82"/>
    <w:rsid w:val="00CF5F86"/>
    <w:rsid w:val="00CF6CC3"/>
    <w:rsid w:val="00CF7009"/>
    <w:rsid w:val="00CF7168"/>
    <w:rsid w:val="00D01086"/>
    <w:rsid w:val="00D014D3"/>
    <w:rsid w:val="00D01B68"/>
    <w:rsid w:val="00D022E5"/>
    <w:rsid w:val="00D0308F"/>
    <w:rsid w:val="00D034E4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1D84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130"/>
    <w:rsid w:val="00D47EEA"/>
    <w:rsid w:val="00D47FF3"/>
    <w:rsid w:val="00D50984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4989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367E"/>
    <w:rsid w:val="00D8443E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3C48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31A4"/>
    <w:rsid w:val="00DF401D"/>
    <w:rsid w:val="00DF418B"/>
    <w:rsid w:val="00DF44C5"/>
    <w:rsid w:val="00DF49EB"/>
    <w:rsid w:val="00DF5E17"/>
    <w:rsid w:val="00DF68EA"/>
    <w:rsid w:val="00DF7105"/>
    <w:rsid w:val="00DF72B4"/>
    <w:rsid w:val="00E00A08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4834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36FBC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587B"/>
    <w:rsid w:val="00E560F3"/>
    <w:rsid w:val="00E57D7F"/>
    <w:rsid w:val="00E57F87"/>
    <w:rsid w:val="00E61021"/>
    <w:rsid w:val="00E61FC3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4A1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83E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0BA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2FDF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383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F38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259"/>
    <w:rsid w:val="00F5331E"/>
    <w:rsid w:val="00F53D8E"/>
    <w:rsid w:val="00F5400A"/>
    <w:rsid w:val="00F5598F"/>
    <w:rsid w:val="00F5777F"/>
    <w:rsid w:val="00F601A6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B80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18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CD0E4B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right="6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CD0E4B"/>
    <w:pPr>
      <w:keepNext/>
      <w:numPr>
        <w:ilvl w:val="1"/>
        <w:numId w:val="1"/>
      </w:numPr>
      <w:pBdr>
        <w:bottom w:val="single" w:sz="6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CD0E4B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CD0E4B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CD0E4B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products/security-dashboard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sv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BD-4242-AFF1-6A8D30CC92A5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1BD-4242-AFF1-6A8D30CC92A5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1BD-4242-AFF1-6A8D30CC92A5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D1BD-4242-AFF1-6A8D30CC92A5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D1BD-4242-AFF1-6A8D30CC92A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BD-4242-AFF1-6A8D30CC92A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1BD-4242-AFF1-6A8D30CC92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1BD-4242-AFF1-6A8D30CC92A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18B6F-DD40-447C-B1A4-766687223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206</TotalTime>
  <Pages>14</Pages>
  <Words>626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108</cp:revision>
  <cp:lastPrinted>2014-04-04T13:22:00Z</cp:lastPrinted>
  <dcterms:created xsi:type="dcterms:W3CDTF">2018-11-26T19:13:00Z</dcterms:created>
  <dcterms:modified xsi:type="dcterms:W3CDTF">2025-03-07T09:20:00Z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